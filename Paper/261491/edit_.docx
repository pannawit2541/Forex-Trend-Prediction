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744A14" w:rsidRPr="008473F5" w14:paraId="78B840B1" w14:textId="77777777" w:rsidTr="001E14FC">
        <w:trPr>
          <w:trHeight w:hRule="exact" w:val="1008"/>
        </w:trPr>
        <w:tc>
          <w:tcPr>
            <w:tcW w:w="8307" w:type="dxa"/>
          </w:tcPr>
          <w:p w14:paraId="17ECF679" w14:textId="3ED01D31" w:rsidR="00744A14" w:rsidRPr="008473F5" w:rsidRDefault="00744A14" w:rsidP="00065D69">
            <w:pPr>
              <w:pStyle w:val="cpeCover"/>
            </w:pPr>
            <w:r w:rsidRPr="00D03A6B">
              <w:rPr>
                <w:rFonts w:hint="cs"/>
                <w:cs/>
              </w:rPr>
              <w:t>โครงงาน</w:t>
            </w:r>
            <w:r w:rsidR="007663BD" w:rsidRPr="00D03A6B">
              <w:rPr>
                <w:rFonts w:hint="cs"/>
                <w:cs/>
              </w:rPr>
              <w:t>เลขที่ วศ.ค</w:t>
            </w:r>
            <w:r w:rsidR="00CF4326" w:rsidRPr="00D03A6B">
              <w:rPr>
                <w:rFonts w:hint="cs"/>
                <w:cs/>
              </w:rPr>
              <w:t>พ</w:t>
            </w:r>
            <w:r w:rsidRPr="00D03A6B">
              <w:rPr>
                <w:rFonts w:hint="cs"/>
              </w:rPr>
              <w:t xml:space="preserve">. </w:t>
            </w:r>
            <w:bookmarkStart w:id="0" w:name="nProjectNo"/>
            <w:sdt>
              <w:sdtPr>
                <w:rPr>
                  <w:rFonts w:hint="cs"/>
                </w:rPr>
                <w:alias w:val="เลขที่โครงงาน"/>
                <w:tag w:val="เลขที่โครงงาน"/>
                <w:id w:val="1321158478"/>
                <w:placeholder>
                  <w:docPart w:val="4139F722B97E4B3894300EAC50D823E4"/>
                </w:placeholder>
                <w:text/>
              </w:sdtPr>
              <w:sdtContent>
                <w:r w:rsidR="007A7975">
                  <w:rPr>
                    <w:rFonts w:hint="cs"/>
                  </w:rPr>
                  <w:t>3/2563</w:t>
                </w:r>
              </w:sdtContent>
            </w:sdt>
            <w:bookmarkEnd w:id="0"/>
          </w:p>
        </w:tc>
      </w:tr>
      <w:tr w:rsidR="00744A14" w:rsidRPr="008473F5" w14:paraId="65EE18BF" w14:textId="77777777" w:rsidTr="001E14FC">
        <w:trPr>
          <w:trHeight w:hRule="exact" w:val="1008"/>
        </w:trPr>
        <w:tc>
          <w:tcPr>
            <w:tcW w:w="8307" w:type="dxa"/>
          </w:tcPr>
          <w:p w14:paraId="4F96C41B" w14:textId="77777777" w:rsidR="00744A14" w:rsidRPr="008473F5" w:rsidRDefault="00744A14" w:rsidP="0065114C">
            <w:pPr>
              <w:pStyle w:val="cpeCover"/>
              <w:rPr>
                <w:cs/>
              </w:rPr>
            </w:pPr>
            <w:r w:rsidRPr="008473F5">
              <w:rPr>
                <w:rFonts w:hint="cs"/>
                <w:cs/>
              </w:rPr>
              <w:t>เรื่อง</w:t>
            </w:r>
          </w:p>
        </w:tc>
      </w:tr>
      <w:tr w:rsidR="00744A14" w:rsidRPr="008473F5" w14:paraId="5C434785" w14:textId="77777777" w:rsidTr="001E14FC">
        <w:trPr>
          <w:trHeight w:hRule="exact" w:val="1440"/>
        </w:trPr>
        <w:bookmarkStart w:id="1" w:name="nProjectName" w:displacedByCustomXml="next"/>
        <w:sdt>
          <w:sdtPr>
            <w:rPr>
              <w:rFonts w:hint="cs"/>
            </w:rPr>
            <w:alias w:val="ชื่อโครงงาน"/>
            <w:tag w:val="ชื่อโครงงาน"/>
            <w:id w:val="-1557700317"/>
            <w:placeholder>
              <w:docPart w:val="D129997087884A12B8067907603044E0"/>
            </w:placeholder>
            <w:text/>
          </w:sdtPr>
          <w:sdtContent>
            <w:tc>
              <w:tcPr>
                <w:tcW w:w="8307" w:type="dxa"/>
              </w:tcPr>
              <w:p w14:paraId="7A384886" w14:textId="75EAC3E1" w:rsidR="00744A14" w:rsidRPr="008473F5" w:rsidRDefault="007A7975" w:rsidP="0065114C">
                <w:pPr>
                  <w:pStyle w:val="cpeCover"/>
                </w:pPr>
                <w:r>
                  <w:rPr>
                    <w:rFonts w:hint="cs"/>
                    <w:cs/>
                  </w:rPr>
                  <w:t>ระบบทำนายตลาดแลกเปลี่ยนเงินตราต่างประเทศ</w:t>
                </w:r>
              </w:p>
            </w:tc>
          </w:sdtContent>
        </w:sdt>
        <w:bookmarkEnd w:id="1" w:displacedByCustomXml="prev"/>
      </w:tr>
      <w:tr w:rsidR="00744A14" w:rsidRPr="008473F5" w14:paraId="6C41D0A9" w14:textId="77777777" w:rsidTr="001E14FC">
        <w:trPr>
          <w:trHeight w:hRule="exact" w:val="1152"/>
        </w:trPr>
        <w:tc>
          <w:tcPr>
            <w:tcW w:w="8307" w:type="dxa"/>
          </w:tcPr>
          <w:p w14:paraId="1C1BA97D" w14:textId="77777777" w:rsidR="00744A14" w:rsidRPr="008473F5" w:rsidRDefault="00744A14" w:rsidP="0065114C">
            <w:pPr>
              <w:pStyle w:val="cpeCover"/>
              <w:rPr>
                <w:cs/>
              </w:rPr>
            </w:pPr>
            <w:r w:rsidRPr="008473F5">
              <w:rPr>
                <w:rFonts w:hint="cs"/>
                <w:cs/>
              </w:rPr>
              <w:t>โดย</w:t>
            </w:r>
          </w:p>
        </w:tc>
      </w:tr>
      <w:bookmarkStart w:id="2" w:name="nName1"/>
      <w:tr w:rsidR="00744A14" w:rsidRPr="008473F5" w14:paraId="0B9673B9" w14:textId="77777777" w:rsidTr="001E14FC">
        <w:trPr>
          <w:trHeight w:hRule="exact" w:val="5832"/>
        </w:trPr>
        <w:tc>
          <w:tcPr>
            <w:tcW w:w="8307" w:type="dxa"/>
          </w:tcPr>
          <w:p w14:paraId="33EEE2B3" w14:textId="6E171C36" w:rsidR="003B706F" w:rsidRPr="008473F5" w:rsidRDefault="00A24214" w:rsidP="0065114C">
            <w:pPr>
              <w:pStyle w:val="cpeCover"/>
            </w:pPr>
            <w:sdt>
              <w:sdtPr>
                <w:rPr>
                  <w:rFonts w:hint="cs"/>
                </w:rPr>
                <w:alias w:val="ชื่อ-สกุล 1"/>
                <w:tag w:val="ชื่อ-สกุล 1"/>
                <w:id w:val="-1676252544"/>
                <w:placeholder>
                  <w:docPart w:val="4139F722B97E4B3894300EAC50D823E4"/>
                </w:placeholder>
                <w:text/>
              </w:sdtPr>
              <w:sdtContent>
                <w:r w:rsidR="007A7975">
                  <w:rPr>
                    <w:rFonts w:hint="cs"/>
                    <w:cs/>
                  </w:rPr>
                  <w:t>นาย ปัณณวิชญ์ พันธ์วงศ์</w:t>
                </w:r>
              </w:sdtContent>
            </w:sdt>
            <w:bookmarkEnd w:id="2"/>
            <w:r w:rsidR="00C15162" w:rsidRPr="008473F5">
              <w:rPr>
                <w:rFonts w:hint="cs"/>
              </w:rPr>
              <w:t xml:space="preserve">  </w:t>
            </w:r>
            <w:r w:rsidR="00C15162" w:rsidRPr="008473F5">
              <w:rPr>
                <w:rFonts w:hint="cs"/>
                <w:cs/>
              </w:rPr>
              <w:t xml:space="preserve">รหัส </w:t>
            </w:r>
            <w:bookmarkStart w:id="3" w:name="nCode1"/>
            <w:sdt>
              <w:sdtPr>
                <w:rPr>
                  <w:rFonts w:hint="cs"/>
                  <w:cs/>
                </w:rPr>
                <w:alias w:val="รหัสนักศึกษา1"/>
                <w:tag w:val="รหัสนักศึกษา1"/>
                <w:id w:val="-1157992182"/>
                <w:placeholder>
                  <w:docPart w:val="4139F722B97E4B3894300EAC50D823E4"/>
                </w:placeholder>
                <w15:color w:val="000000"/>
                <w:text/>
              </w:sdtPr>
              <w:sdtContent>
                <w:r w:rsidR="007A7975">
                  <w:rPr>
                    <w:rFonts w:hint="cs"/>
                    <w:cs/>
                  </w:rPr>
                  <w:t>600610752</w:t>
                </w:r>
              </w:sdtContent>
            </w:sdt>
            <w:bookmarkEnd w:id="3"/>
          </w:p>
          <w:p w14:paraId="1B4A1E30" w14:textId="77777777" w:rsidR="009401A6" w:rsidRPr="008473F5" w:rsidRDefault="009401A6" w:rsidP="0065114C">
            <w:pPr>
              <w:pStyle w:val="cpeCover"/>
            </w:pPr>
          </w:p>
          <w:p w14:paraId="0574DD33" w14:textId="77777777" w:rsidR="003B706F" w:rsidRPr="008473F5" w:rsidRDefault="003B706F" w:rsidP="0065114C">
            <w:pPr>
              <w:pStyle w:val="cpeCover"/>
            </w:pPr>
          </w:p>
          <w:p w14:paraId="6A098DEC" w14:textId="73A00A07" w:rsidR="009401A6" w:rsidRPr="008473F5" w:rsidRDefault="009401A6" w:rsidP="0029655A">
            <w:pPr>
              <w:pStyle w:val="cpeCover"/>
              <w:jc w:val="left"/>
            </w:pPr>
          </w:p>
        </w:tc>
      </w:tr>
      <w:tr w:rsidR="00264E02" w:rsidRPr="008473F5" w14:paraId="374ED0DF" w14:textId="77777777" w:rsidTr="001E14FC">
        <w:trPr>
          <w:trHeight w:val="2493"/>
        </w:trPr>
        <w:tc>
          <w:tcPr>
            <w:tcW w:w="8307" w:type="dxa"/>
          </w:tcPr>
          <w:sdt>
            <w:sdtPr>
              <w:rPr>
                <w:rFonts w:hint="cs"/>
              </w:rPr>
              <w:alias w:val="ข้อความท้ายปก"/>
              <w:tag w:val="ข้อความท้ายปก"/>
              <w:id w:val="1811973094"/>
              <w:placeholder>
                <w:docPart w:val="049339A299AB4A21AFD1C5ADD700AC56"/>
              </w:placeholder>
              <w:text w:multiLine="1"/>
            </w:sdtPr>
            <w:sdtContent>
              <w:p w14:paraId="25E243A5" w14:textId="0C8BE088" w:rsidR="00E52B55" w:rsidRPr="008473F5" w:rsidRDefault="007A7975" w:rsidP="00E52B55">
                <w:pPr>
                  <w:pStyle w:val="cpeCover"/>
                  <w:rPr>
                    <w:b w:val="0"/>
                    <w:bCs w:val="0"/>
                    <w:sz w:val="28"/>
                    <w:szCs w:val="28"/>
                  </w:rPr>
                </w:pPr>
                <w:r>
                  <w:rPr>
                    <w:rFonts w:hint="cs"/>
                    <w:cs/>
                  </w:rPr>
                  <w:t>รายงานนี้เป็นส่วนหนึ่งของ</w:t>
                </w:r>
                <w:r>
                  <w:rPr>
                    <w:rFonts w:hint="cs"/>
                    <w:cs/>
                  </w:rPr>
                  <w:br/>
                  <w:t>เป็นส่วนหนึ่งของการศึกษาตามหลักสูตรปริญญาวิศวกรรมศาสตรบัณฑิต</w:t>
                </w:r>
              </w:p>
            </w:sdtContent>
          </w:sdt>
          <w:p w14:paraId="7449D6B2" w14:textId="69AAAA7B" w:rsidR="00264E02" w:rsidRPr="008473F5" w:rsidRDefault="007663BD" w:rsidP="0065114C">
            <w:pPr>
              <w:pStyle w:val="cpeCover"/>
              <w:rPr>
                <w:cs/>
              </w:rPr>
            </w:pPr>
            <w:r w:rsidRPr="008473F5">
              <w:rPr>
                <w:rFonts w:hint="cs"/>
                <w:cs/>
              </w:rPr>
              <w:t>ภาควิชาวิศวกรรมคอมพิวเตอร์</w:t>
            </w:r>
          </w:p>
          <w:p w14:paraId="4FBE6EFD" w14:textId="77777777" w:rsidR="00264E02" w:rsidRPr="008473F5" w:rsidRDefault="00264E02" w:rsidP="0065114C">
            <w:pPr>
              <w:pStyle w:val="cpeCover"/>
            </w:pPr>
            <w:r w:rsidRPr="008473F5">
              <w:rPr>
                <w:rFonts w:hint="cs"/>
                <w:cs/>
              </w:rPr>
              <w:t>คณะวิศวกรรมศาสตร์ มหาวิทยาลัยเชียงใหม่</w:t>
            </w:r>
          </w:p>
          <w:p w14:paraId="57B4B15B" w14:textId="2A0E5CDE" w:rsidR="00844E49" w:rsidRPr="008473F5" w:rsidRDefault="00061F1C" w:rsidP="0065114C">
            <w:pPr>
              <w:pStyle w:val="cpeCover"/>
              <w:rPr>
                <w:cs/>
              </w:rPr>
            </w:pPr>
            <w:r w:rsidRPr="008473F5">
              <w:rPr>
                <w:rFonts w:hint="cs"/>
                <w:cs/>
              </w:rPr>
              <w:t xml:space="preserve">ปีการศึกษา </w:t>
            </w:r>
            <w:bookmarkStart w:id="4" w:name="nAcademicYear"/>
            <w:sdt>
              <w:sdtPr>
                <w:rPr>
                  <w:rFonts w:hint="cs"/>
                  <w:cs/>
                </w:rPr>
                <w:alias w:val="พ.ศ."/>
                <w:tag w:val="พ.ศ."/>
                <w:id w:val="-1525314613"/>
                <w:lock w:val="sdtLocked"/>
                <w:placeholder>
                  <w:docPart w:val="4139F722B97E4B3894300EAC50D823E4"/>
                </w:placeholder>
                <w15:color w:val="000000"/>
                <w:text/>
              </w:sdtPr>
              <w:sdtContent>
                <w:r w:rsidR="007A7975">
                  <w:rPr>
                    <w:rFonts w:hint="cs"/>
                    <w:cs/>
                  </w:rPr>
                  <w:t>2563</w:t>
                </w:r>
              </w:sdtContent>
            </w:sdt>
            <w:bookmarkEnd w:id="4"/>
          </w:p>
          <w:p w14:paraId="4A04DAE8" w14:textId="77777777" w:rsidR="00264E02" w:rsidRPr="008473F5" w:rsidRDefault="00264E02" w:rsidP="00844E49">
            <w:pPr>
              <w:jc w:val="center"/>
              <w:rPr>
                <w:rFonts w:ascii="TH SarabunPSK" w:hAnsi="TH SarabunPSK" w:cs="TH SarabunPSK"/>
              </w:rPr>
            </w:pPr>
          </w:p>
        </w:tc>
      </w:tr>
      <w:tr w:rsidR="00264E02" w:rsidRPr="008473F5" w14:paraId="233DFB1F" w14:textId="77777777" w:rsidTr="001E14FC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hRule="exact" w:val="1008"/>
        </w:trPr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65AFC5A3" w14:textId="30CD20A4" w:rsidR="00264E02" w:rsidRPr="008473F5" w:rsidRDefault="00264E02" w:rsidP="0058111B">
            <w:pPr>
              <w:pStyle w:val="cpeCover"/>
            </w:pPr>
            <w:r w:rsidRPr="00D03A6B">
              <w:rPr>
                <w:rFonts w:hint="cs"/>
              </w:rPr>
              <w:lastRenderedPageBreak/>
              <w:t xml:space="preserve">PROJECT No. </w:t>
            </w:r>
            <w:r w:rsidR="00C02A4D" w:rsidRPr="00D03A6B">
              <w:rPr>
                <w:rFonts w:hint="cs"/>
              </w:rPr>
              <w:t xml:space="preserve">CPE </w:t>
            </w:r>
            <w:r w:rsidR="00AF1C2D" w:rsidRPr="00D03A6B">
              <w:rPr>
                <w:rFonts w:hint="cs"/>
              </w:rPr>
              <w:fldChar w:fldCharType="begin"/>
            </w:r>
            <w:r w:rsidR="00AF1C2D" w:rsidRPr="00D03A6B">
              <w:rPr>
                <w:rFonts w:hint="cs"/>
              </w:rPr>
              <w:instrText xml:space="preserve"> REF  nProjectNo \h  \* MERGEFORMAT </w:instrText>
            </w:r>
            <w:r w:rsidR="00AF1C2D" w:rsidRPr="00D03A6B">
              <w:rPr>
                <w:rFonts w:hint="cs"/>
              </w:rPr>
            </w:r>
            <w:r w:rsidR="00AF1C2D" w:rsidRPr="00D03A6B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</w:rPr>
                <w:alias w:val="เลขที่โครงงาน"/>
                <w:tag w:val="เลขที่โครงงาน"/>
                <w:id w:val="1713539515"/>
                <w:placeholder>
                  <w:docPart w:val="3BFFB1BB9FE749649D66BA27E23EDBBD"/>
                </w:placeholder>
                <w:text/>
              </w:sdtPr>
              <w:sdtContent>
                <w:r w:rsidR="007A7975">
                  <w:rPr>
                    <w:rFonts w:hint="cs"/>
                  </w:rPr>
                  <w:t>3/2563</w:t>
                </w:r>
              </w:sdtContent>
            </w:sdt>
            <w:r w:rsidR="00AF1C2D" w:rsidRPr="00D03A6B">
              <w:rPr>
                <w:rFonts w:hint="cs"/>
              </w:rPr>
              <w:fldChar w:fldCharType="end"/>
            </w:r>
          </w:p>
        </w:tc>
      </w:tr>
      <w:tr w:rsidR="00264E02" w:rsidRPr="008473F5" w14:paraId="3B111AB2" w14:textId="77777777" w:rsidTr="001E14FC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hRule="exact" w:val="1008"/>
        </w:trPr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1BD7A63C" w14:textId="77777777" w:rsidR="00264E02" w:rsidRPr="008473F5" w:rsidRDefault="00264E02" w:rsidP="0065114C">
            <w:pPr>
              <w:pStyle w:val="cpeCover"/>
            </w:pPr>
          </w:p>
        </w:tc>
      </w:tr>
      <w:tr w:rsidR="00264E02" w:rsidRPr="008473F5" w14:paraId="3E890CD1" w14:textId="77777777" w:rsidTr="001E14FC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hRule="exact" w:val="1440"/>
        </w:trPr>
        <w:bookmarkStart w:id="5" w:name="nProjectNameE" w:displacedByCustomXml="next"/>
        <w:sdt>
          <w:sdtPr>
            <w:rPr>
              <w:rFonts w:hint="cs"/>
            </w:rPr>
            <w:alias w:val="Project Name English"/>
            <w:tag w:val="Project Name English"/>
            <w:id w:val="27073975"/>
            <w:placeholder>
              <w:docPart w:val="144060B9BC7E41D4A25A2CE7A0027682"/>
            </w:placeholder>
            <w:text/>
          </w:sdtPr>
          <w:sdtContent>
            <w:tc>
              <w:tcPr>
                <w:tcW w:w="8307" w:type="dxa"/>
                <w:tcBorders>
                  <w:top w:val="nil"/>
                  <w:left w:val="nil"/>
                  <w:bottom w:val="nil"/>
                  <w:right w:val="nil"/>
                </w:tcBorders>
              </w:tcPr>
              <w:p w14:paraId="1A3A02C5" w14:textId="2EA1AABF" w:rsidR="00D450CF" w:rsidRPr="008473F5" w:rsidRDefault="007A7975" w:rsidP="0065114C">
                <w:pPr>
                  <w:pStyle w:val="cpeCover"/>
                </w:pPr>
                <w:r>
                  <w:rPr>
                    <w:rFonts w:hint="cs"/>
                  </w:rPr>
                  <w:t>Foreign exchange market prediction system</w:t>
                </w:r>
              </w:p>
            </w:tc>
          </w:sdtContent>
        </w:sdt>
        <w:bookmarkEnd w:id="5" w:displacedByCustomXml="prev"/>
      </w:tr>
      <w:tr w:rsidR="00264E02" w:rsidRPr="008473F5" w14:paraId="459DC9E6" w14:textId="77777777" w:rsidTr="001E14FC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hRule="exact" w:val="1152"/>
        </w:trPr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2ABD922E" w14:textId="77777777" w:rsidR="00264E02" w:rsidRPr="008473F5" w:rsidRDefault="00264E02" w:rsidP="0065114C">
            <w:pPr>
              <w:pStyle w:val="cpeCover"/>
            </w:pPr>
          </w:p>
        </w:tc>
      </w:tr>
      <w:bookmarkStart w:id="6" w:name="nNameE1"/>
      <w:tr w:rsidR="00264E02" w:rsidRPr="008473F5" w14:paraId="5FE4B0CB" w14:textId="77777777" w:rsidTr="001E14FC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hRule="exact" w:val="5382"/>
        </w:trPr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51575891" w14:textId="682EEAC9" w:rsidR="00264E02" w:rsidRPr="008473F5" w:rsidRDefault="00A24214" w:rsidP="0065114C">
            <w:pPr>
              <w:pStyle w:val="cpeCover"/>
              <w:rPr>
                <w:cs/>
              </w:rPr>
            </w:pPr>
            <w:sdt>
              <w:sdtPr>
                <w:rPr>
                  <w:rFonts w:hint="cs"/>
                  <w:cs/>
                </w:rPr>
                <w:alias w:val="Student1 Name"/>
                <w:tag w:val="Student1 Name"/>
                <w:id w:val="-880472500"/>
                <w:placeholder>
                  <w:docPart w:val="4139F722B97E4B3894300EAC50D823E4"/>
                </w:placeholder>
                <w:text/>
              </w:sdtPr>
              <w:sdtContent>
                <w:r w:rsidR="007A7975">
                  <w:rPr>
                    <w:rFonts w:hint="cs"/>
                  </w:rPr>
                  <w:t>Pannawit Panwong</w:t>
                </w:r>
              </w:sdtContent>
            </w:sdt>
            <w:bookmarkEnd w:id="6"/>
            <w:r w:rsidR="00C15162" w:rsidRPr="008473F5">
              <w:rPr>
                <w:rFonts w:hint="cs"/>
                <w:cs/>
              </w:rPr>
              <w:t xml:space="preserve">  </w:t>
            </w:r>
            <w:r w:rsidR="0029655A" w:rsidRPr="008473F5">
              <w:rPr>
                <w:rFonts w:hint="cs"/>
              </w:rPr>
              <w:t>600610752</w:t>
            </w:r>
          </w:p>
          <w:p w14:paraId="1EED8E9D" w14:textId="472294F8" w:rsidR="008A4D99" w:rsidRPr="008473F5" w:rsidRDefault="008A4D99" w:rsidP="0029655A">
            <w:pPr>
              <w:pStyle w:val="cpeCover"/>
              <w:jc w:val="left"/>
            </w:pPr>
          </w:p>
          <w:p w14:paraId="1A84F202" w14:textId="77777777" w:rsidR="0089548B" w:rsidRPr="008473F5" w:rsidRDefault="0089548B" w:rsidP="0065114C">
            <w:pPr>
              <w:pStyle w:val="cpeCover"/>
            </w:pPr>
          </w:p>
          <w:p w14:paraId="7944E973" w14:textId="77777777" w:rsidR="0089548B" w:rsidRPr="008473F5" w:rsidRDefault="0089548B" w:rsidP="0065114C">
            <w:pPr>
              <w:pStyle w:val="cpeCover"/>
            </w:pPr>
          </w:p>
          <w:p w14:paraId="63BCDFDB" w14:textId="31643AEE" w:rsidR="0089548B" w:rsidRPr="008473F5" w:rsidRDefault="0089548B" w:rsidP="0019748A">
            <w:pPr>
              <w:pStyle w:val="cpeCover"/>
            </w:pPr>
          </w:p>
        </w:tc>
      </w:tr>
      <w:tr w:rsidR="00264E02" w:rsidRPr="008473F5" w14:paraId="1C70F527" w14:textId="77777777" w:rsidTr="001E14FC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493"/>
        </w:trPr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303D7031" w14:textId="77777777" w:rsidR="00792ED3" w:rsidRDefault="00A24214" w:rsidP="00792ED3">
            <w:pPr>
              <w:pStyle w:val="cpeCover"/>
              <w:rPr>
                <w:rFonts w:ascii="AngsanaUPC" w:hAnsi="AngsanaUPC" w:cs="AngsanaUPC"/>
                <w:b w:val="0"/>
                <w:bCs w:val="0"/>
                <w:sz w:val="28"/>
                <w:szCs w:val="28"/>
                <w:highlight w:val="yellow"/>
                <w:cs/>
              </w:rPr>
            </w:pPr>
            <w:sdt>
              <w:sdtPr>
                <w:rPr>
                  <w:cs/>
                </w:rPr>
                <w:alias w:val="ข้อความท้ายปก อังกฤษ"/>
                <w:tag w:val="ข้อความท้ายปก อังกฤษ"/>
                <w:id w:val="854618094"/>
                <w:placeholder>
                  <w:docPart w:val="4D32DCD5FBE8468B801A30511572BE79"/>
                </w:placeholder>
                <w:text w:multiLine="1"/>
              </w:sdtPr>
              <w:sdtContent>
                <w:r w:rsidR="007A7975">
                  <w:t>A Project Submitted in Partial Fulfillment of Requirements</w:t>
                </w:r>
                <w:r w:rsidR="007A7975">
                  <w:rPr>
                    <w:cs/>
                  </w:rPr>
                  <w:br/>
                </w:r>
                <w:r w:rsidR="007A7975">
                  <w:t>for the Degree of Bachelor of Engineering</w:t>
                </w:r>
              </w:sdtContent>
            </w:sdt>
          </w:p>
          <w:p w14:paraId="5A0A0576" w14:textId="4005DC05" w:rsidR="00264E02" w:rsidRPr="008473F5" w:rsidRDefault="00264E02" w:rsidP="0065114C">
            <w:pPr>
              <w:pStyle w:val="cpeCover"/>
            </w:pPr>
            <w:r w:rsidRPr="008473F5">
              <w:rPr>
                <w:rFonts w:hint="cs"/>
              </w:rPr>
              <w:t xml:space="preserve">Department of </w:t>
            </w:r>
            <w:r w:rsidR="007663BD" w:rsidRPr="008473F5">
              <w:rPr>
                <w:rFonts w:hint="cs"/>
              </w:rPr>
              <w:t>Computer</w:t>
            </w:r>
            <w:r w:rsidRPr="008473F5">
              <w:rPr>
                <w:rFonts w:hint="cs"/>
              </w:rPr>
              <w:t xml:space="preserve"> Engineering</w:t>
            </w:r>
          </w:p>
          <w:p w14:paraId="4D805A15" w14:textId="77777777" w:rsidR="00264E02" w:rsidRPr="008473F5" w:rsidRDefault="003A171E" w:rsidP="0065114C">
            <w:pPr>
              <w:pStyle w:val="cpeCover"/>
            </w:pPr>
            <w:r w:rsidRPr="008473F5">
              <w:rPr>
                <w:rFonts w:hint="cs"/>
              </w:rPr>
              <w:t>Faculty of Engineering</w:t>
            </w:r>
          </w:p>
          <w:p w14:paraId="500CA5C7" w14:textId="77777777" w:rsidR="00264E02" w:rsidRPr="008473F5" w:rsidRDefault="00264E02" w:rsidP="0065114C">
            <w:pPr>
              <w:pStyle w:val="cpeCover"/>
            </w:pPr>
            <w:r w:rsidRPr="008473F5">
              <w:rPr>
                <w:rFonts w:hint="cs"/>
              </w:rPr>
              <w:t>Chiang Mai University</w:t>
            </w:r>
          </w:p>
          <w:bookmarkStart w:id="7" w:name="nAcademicYearE" w:displacedByCustomXml="next"/>
          <w:sdt>
            <w:sdtPr>
              <w:rPr>
                <w:rFonts w:hint="cs"/>
                <w:cs/>
              </w:rPr>
              <w:alias w:val="ปี ค.ศ."/>
              <w:tag w:val="ปี ค.ศ."/>
              <w:id w:val="-1643414804"/>
              <w:placeholder>
                <w:docPart w:val="4139F722B97E4B3894300EAC50D823E4"/>
              </w:placeholder>
              <w:text/>
            </w:sdtPr>
            <w:sdtContent>
              <w:p w14:paraId="1040AE72" w14:textId="56731AB2" w:rsidR="00264E02" w:rsidRPr="008473F5" w:rsidRDefault="007A7975" w:rsidP="0058111B">
                <w:pPr>
                  <w:pStyle w:val="cpeCover"/>
                </w:pPr>
                <w:r>
                  <w:rPr>
                    <w:rFonts w:hint="cs"/>
                    <w:cs/>
                  </w:rPr>
                  <w:t>2020</w:t>
                </w:r>
              </w:p>
            </w:sdtContent>
          </w:sdt>
          <w:bookmarkEnd w:id="7" w:displacedByCustomXml="prev"/>
        </w:tc>
      </w:tr>
    </w:tbl>
    <w:p w14:paraId="34799350" w14:textId="77777777" w:rsidR="00806A3D" w:rsidRPr="008473F5" w:rsidRDefault="00806A3D">
      <w:pPr>
        <w:spacing w:after="200" w:line="276" w:lineRule="auto"/>
        <w:rPr>
          <w:rFonts w:ascii="TH SarabunPSK" w:hAnsi="TH SarabunPSK" w:cs="TH SarabunPSK"/>
          <w:sz w:val="8"/>
          <w:szCs w:val="8"/>
        </w:rPr>
      </w:pPr>
      <w:r w:rsidRPr="008473F5">
        <w:rPr>
          <w:rFonts w:ascii="TH SarabunPSK" w:hAnsi="TH SarabunPSK" w:cs="TH SarabunPSK" w:hint="cs"/>
          <w:sz w:val="8"/>
          <w:szCs w:val="8"/>
        </w:rPr>
        <w:br w:type="page"/>
      </w:r>
    </w:p>
    <w:p w14:paraId="37153C1B" w14:textId="77777777" w:rsidR="00BD7FF6" w:rsidRPr="008473F5" w:rsidRDefault="00BD7FF6" w:rsidP="00BD7FF6">
      <w:pPr>
        <w:rPr>
          <w:rFonts w:ascii="TH SarabunPSK" w:hAnsi="TH SarabunPSK" w:cs="TH SarabunPSK"/>
          <w:sz w:val="8"/>
          <w:szCs w:val="8"/>
        </w:rPr>
      </w:pPr>
    </w:p>
    <w:tbl>
      <w:tblPr>
        <w:tblStyle w:val="TableGrid"/>
        <w:tblW w:w="8856" w:type="dxa"/>
        <w:tblBorders>
          <w:top w:val="none" w:sz="0" w:space="0" w:color="auto"/>
          <w:left w:val="none" w:sz="0" w:space="0" w:color="auto"/>
          <w:bottom w:val="sing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5976"/>
      </w:tblGrid>
      <w:tr w:rsidR="00BD7FF6" w:rsidRPr="008473F5" w14:paraId="0C316440" w14:textId="77777777" w:rsidTr="00414B74">
        <w:tc>
          <w:tcPr>
            <w:tcW w:w="2880" w:type="dxa"/>
          </w:tcPr>
          <w:p w14:paraId="44AF9BB2" w14:textId="77777777" w:rsidR="00BD7FF6" w:rsidRPr="008473F5" w:rsidRDefault="00BD7FF6" w:rsidP="00414B74">
            <w:pPr>
              <w:pStyle w:val="cpeTitleTable"/>
              <w:rPr>
                <w:cs/>
              </w:rPr>
            </w:pPr>
            <w:r w:rsidRPr="008473F5">
              <w:rPr>
                <w:rFonts w:hint="cs"/>
                <w:cs/>
              </w:rPr>
              <w:t>หัวข้อโครงงาน</w:t>
            </w:r>
          </w:p>
        </w:tc>
        <w:tc>
          <w:tcPr>
            <w:tcW w:w="5976" w:type="dxa"/>
          </w:tcPr>
          <w:p w14:paraId="1FF4C4DF" w14:textId="078B711A" w:rsidR="00BD7FF6" w:rsidRPr="008473F5" w:rsidRDefault="00BD7FF6" w:rsidP="00414B74">
            <w:pPr>
              <w:pStyle w:val="cpeTitleTable"/>
            </w:pPr>
            <w:r w:rsidRPr="008473F5">
              <w:rPr>
                <w:rFonts w:hint="cs"/>
              </w:rPr>
              <w:t xml:space="preserve">: </w:t>
            </w:r>
            <w:r w:rsidRPr="008473F5">
              <w:rPr>
                <w:rFonts w:hint="cs"/>
              </w:rPr>
              <w:fldChar w:fldCharType="begin"/>
            </w:r>
            <w:r w:rsidRPr="008473F5">
              <w:rPr>
                <w:rFonts w:hint="cs"/>
              </w:rPr>
              <w:instrText xml:space="preserve"> REF nProjectName \h  \* MERGEFORMAT </w:instrText>
            </w:r>
            <w:r w:rsidRPr="008473F5">
              <w:rPr>
                <w:rFonts w:hint="cs"/>
              </w:rPr>
            </w:r>
            <w:r w:rsidRPr="008473F5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noProof/>
                </w:rPr>
                <w:alias w:val="ชื่อโครงงาน"/>
                <w:tag w:val="ชื่อโครงงาน"/>
                <w:id w:val="2101218700"/>
                <w:placeholder>
                  <w:docPart w:val="F033E1C477CC432E8784E79C2FCA3AD7"/>
                </w:placeholder>
                <w:text/>
              </w:sdtPr>
              <w:sdtContent>
                <w:r w:rsidR="007A7975">
                  <w:rPr>
                    <w:rFonts w:hint="cs"/>
                    <w:noProof/>
                    <w:cs/>
                  </w:rPr>
                  <w:t>ระบบทำนายตลาดแลกเปลี่ยนเงินตราต่างประเทศ</w:t>
                </w:r>
              </w:sdtContent>
            </w:sdt>
            <w:r w:rsidRPr="008473F5">
              <w:rPr>
                <w:rFonts w:hint="cs"/>
              </w:rPr>
              <w:fldChar w:fldCharType="end"/>
            </w:r>
          </w:p>
        </w:tc>
      </w:tr>
      <w:tr w:rsidR="00BD7FF6" w:rsidRPr="008473F5" w14:paraId="0242C01A" w14:textId="77777777" w:rsidTr="00414B74">
        <w:tc>
          <w:tcPr>
            <w:tcW w:w="2880" w:type="dxa"/>
          </w:tcPr>
          <w:p w14:paraId="5DDF986E" w14:textId="77777777" w:rsidR="00BD7FF6" w:rsidRPr="008473F5" w:rsidRDefault="00BD7FF6" w:rsidP="00414B74">
            <w:pPr>
              <w:pStyle w:val="cpeTitleTable"/>
              <w:rPr>
                <w:cs/>
              </w:rPr>
            </w:pPr>
          </w:p>
        </w:tc>
        <w:tc>
          <w:tcPr>
            <w:tcW w:w="5976" w:type="dxa"/>
          </w:tcPr>
          <w:p w14:paraId="65E7A21B" w14:textId="69975CB2" w:rsidR="00BD7FF6" w:rsidRPr="008473F5" w:rsidRDefault="00BD7FF6" w:rsidP="00BD7FF6">
            <w:pPr>
              <w:pStyle w:val="cpeTitleTable"/>
            </w:pPr>
            <w:r w:rsidRPr="008473F5">
              <w:rPr>
                <w:rFonts w:hint="cs"/>
              </w:rPr>
              <w:t xml:space="preserve">: </w:t>
            </w:r>
            <w:r w:rsidRPr="008473F5">
              <w:rPr>
                <w:rFonts w:hint="cs"/>
              </w:rPr>
              <w:fldChar w:fldCharType="begin"/>
            </w:r>
            <w:r w:rsidRPr="008473F5">
              <w:rPr>
                <w:rFonts w:hint="cs"/>
              </w:rPr>
              <w:instrText xml:space="preserve"> REF  nProjectNameE \h  \* MERGEFORMAT </w:instrText>
            </w:r>
            <w:r w:rsidRPr="008473F5">
              <w:rPr>
                <w:rFonts w:hint="cs"/>
              </w:rPr>
            </w:r>
            <w:r w:rsidRPr="008473F5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noProof/>
                </w:rPr>
                <w:alias w:val="Project Name English"/>
                <w:tag w:val="Project Name English"/>
                <w:id w:val="-536970813"/>
                <w:placeholder>
                  <w:docPart w:val="E3648E92C00749099CF14FD67A633972"/>
                </w:placeholder>
                <w:text/>
              </w:sdtPr>
              <w:sdtContent>
                <w:r w:rsidR="007A7975">
                  <w:rPr>
                    <w:rFonts w:hint="cs"/>
                    <w:noProof/>
                  </w:rPr>
                  <w:t>Foreign exchange market prediction system</w:t>
                </w:r>
              </w:sdtContent>
            </w:sdt>
            <w:r w:rsidRPr="008473F5">
              <w:rPr>
                <w:rFonts w:hint="cs"/>
              </w:rPr>
              <w:fldChar w:fldCharType="end"/>
            </w:r>
          </w:p>
        </w:tc>
      </w:tr>
      <w:tr w:rsidR="00BD7FF6" w:rsidRPr="008473F5" w14:paraId="56E613BB" w14:textId="77777777" w:rsidTr="00414B74">
        <w:tc>
          <w:tcPr>
            <w:tcW w:w="2880" w:type="dxa"/>
          </w:tcPr>
          <w:p w14:paraId="55D05433" w14:textId="77777777" w:rsidR="00BD7FF6" w:rsidRPr="008473F5" w:rsidRDefault="00BD7FF6" w:rsidP="00414B74">
            <w:pPr>
              <w:pStyle w:val="cpeTitleTable"/>
              <w:rPr>
                <w:cs/>
              </w:rPr>
            </w:pPr>
            <w:r w:rsidRPr="008473F5">
              <w:rPr>
                <w:rFonts w:hint="cs"/>
                <w:cs/>
              </w:rPr>
              <w:t>โดย</w:t>
            </w:r>
          </w:p>
        </w:tc>
        <w:tc>
          <w:tcPr>
            <w:tcW w:w="5976" w:type="dxa"/>
          </w:tcPr>
          <w:p w14:paraId="58D0A210" w14:textId="130CCBC0" w:rsidR="00BD7FF6" w:rsidRPr="008473F5" w:rsidRDefault="00BD7FF6" w:rsidP="00414B74">
            <w:pPr>
              <w:pStyle w:val="cpeTitleTable"/>
              <w:rPr>
                <w:cs/>
              </w:rPr>
            </w:pPr>
            <w:r w:rsidRPr="008473F5">
              <w:rPr>
                <w:rFonts w:hint="cs"/>
              </w:rPr>
              <w:t xml:space="preserve">: </w:t>
            </w:r>
            <w:r w:rsidR="00065D69" w:rsidRPr="008473F5">
              <w:rPr>
                <w:rFonts w:hint="cs"/>
              </w:rPr>
              <w:fldChar w:fldCharType="begin"/>
            </w:r>
            <w:r w:rsidR="00065D69" w:rsidRPr="008473F5">
              <w:rPr>
                <w:rFonts w:hint="cs"/>
              </w:rPr>
              <w:instrText xml:space="preserve"> REF  nName1 \h  \* MERGEFORMAT </w:instrText>
            </w:r>
            <w:r w:rsidR="00065D69" w:rsidRPr="008473F5">
              <w:rPr>
                <w:rFonts w:hint="cs"/>
              </w:rPr>
            </w:r>
            <w:r w:rsidR="00065D69" w:rsidRPr="008473F5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noProof/>
                </w:rPr>
                <w:alias w:val="ชื่อ-สกุล 1"/>
                <w:tag w:val="ชื่อ-สกุล 1"/>
                <w:id w:val="-1851792734"/>
                <w:placeholder>
                  <w:docPart w:val="433C2F2E36FF45089C9F26C797328174"/>
                </w:placeholder>
                <w:text/>
              </w:sdtPr>
              <w:sdtContent>
                <w:r w:rsidR="007A7975">
                  <w:rPr>
                    <w:rFonts w:hint="cs"/>
                    <w:noProof/>
                    <w:cs/>
                  </w:rPr>
                  <w:t>นาย ปัณณวิชญ์ พันธ์วงศ์</w:t>
                </w:r>
              </w:sdtContent>
            </w:sdt>
            <w:r w:rsidR="00065D69" w:rsidRPr="008473F5">
              <w:rPr>
                <w:rFonts w:hint="cs"/>
              </w:rPr>
              <w:fldChar w:fldCharType="end"/>
            </w:r>
            <w:r w:rsidRPr="008473F5">
              <w:rPr>
                <w:rFonts w:hint="cs"/>
                <w:cs/>
              </w:rPr>
              <w:t xml:space="preserve"> รหัส </w:t>
            </w:r>
            <w:r w:rsidRPr="008473F5">
              <w:rPr>
                <w:rFonts w:hint="cs"/>
              </w:rPr>
              <w:fldChar w:fldCharType="begin"/>
            </w:r>
            <w:r w:rsidRPr="008473F5">
              <w:rPr>
                <w:rFonts w:hint="cs"/>
              </w:rPr>
              <w:instrText xml:space="preserve"> REF  nCode1 \h  \* MERGEFORMAT </w:instrText>
            </w:r>
            <w:r w:rsidRPr="008473F5">
              <w:rPr>
                <w:rFonts w:hint="cs"/>
              </w:rPr>
            </w:r>
            <w:r w:rsidRPr="008473F5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cs/>
                </w:rPr>
                <w:alias w:val="รหัสนักศึกษา1"/>
                <w:tag w:val="รหัสนักศึกษา1"/>
                <w:id w:val="-819737100"/>
                <w:placeholder>
                  <w:docPart w:val="8BB550ABABF74C6A8BA67417BF49A266"/>
                </w:placeholder>
                <w15:color w:val="000000"/>
                <w:text/>
              </w:sdtPr>
              <w:sdtContent>
                <w:r w:rsidR="007A7975">
                  <w:rPr>
                    <w:rFonts w:hint="cs"/>
                    <w:cs/>
                  </w:rPr>
                  <w:t>600610752</w:t>
                </w:r>
              </w:sdtContent>
            </w:sdt>
            <w:r w:rsidRPr="008473F5">
              <w:rPr>
                <w:rFonts w:hint="cs"/>
              </w:rPr>
              <w:fldChar w:fldCharType="end"/>
            </w:r>
          </w:p>
        </w:tc>
      </w:tr>
      <w:tr w:rsidR="00BD7FF6" w:rsidRPr="008473F5" w14:paraId="40CE73D8" w14:textId="77777777" w:rsidTr="00414B74">
        <w:tc>
          <w:tcPr>
            <w:tcW w:w="2880" w:type="dxa"/>
          </w:tcPr>
          <w:p w14:paraId="538FD78E" w14:textId="77777777" w:rsidR="00BD7FF6" w:rsidRPr="008473F5" w:rsidRDefault="00BD7FF6" w:rsidP="00414B74">
            <w:pPr>
              <w:pStyle w:val="cpeTitleTable"/>
              <w:rPr>
                <w:cs/>
              </w:rPr>
            </w:pPr>
            <w:r w:rsidRPr="008473F5">
              <w:rPr>
                <w:rFonts w:hint="cs"/>
                <w:cs/>
              </w:rPr>
              <w:t>ภาควิชา</w:t>
            </w:r>
          </w:p>
        </w:tc>
        <w:tc>
          <w:tcPr>
            <w:tcW w:w="5976" w:type="dxa"/>
          </w:tcPr>
          <w:p w14:paraId="504D4EA2" w14:textId="77777777" w:rsidR="00BD7FF6" w:rsidRPr="008473F5" w:rsidRDefault="00BD7FF6" w:rsidP="00414B74">
            <w:pPr>
              <w:pStyle w:val="cpeTitleTable"/>
              <w:rPr>
                <w:cs/>
              </w:rPr>
            </w:pPr>
            <w:r w:rsidRPr="008473F5">
              <w:rPr>
                <w:rFonts w:hint="cs"/>
              </w:rPr>
              <w:t xml:space="preserve">: </w:t>
            </w:r>
            <w:r w:rsidRPr="008473F5">
              <w:rPr>
                <w:rFonts w:hint="cs"/>
                <w:cs/>
              </w:rPr>
              <w:t>วิศวกรรมคอมพิวเตอร์</w:t>
            </w:r>
          </w:p>
        </w:tc>
      </w:tr>
      <w:tr w:rsidR="00BD7FF6" w:rsidRPr="008473F5" w14:paraId="097EED5B" w14:textId="77777777" w:rsidTr="00414B74">
        <w:tc>
          <w:tcPr>
            <w:tcW w:w="2880" w:type="dxa"/>
          </w:tcPr>
          <w:p w14:paraId="4B3EFAE3" w14:textId="77777777" w:rsidR="00BD7FF6" w:rsidRPr="008473F5" w:rsidRDefault="00BD7FF6" w:rsidP="00414B74">
            <w:pPr>
              <w:pStyle w:val="cpeTitleTable"/>
              <w:rPr>
                <w:cs/>
              </w:rPr>
            </w:pPr>
            <w:r w:rsidRPr="008473F5">
              <w:rPr>
                <w:rFonts w:hint="cs"/>
                <w:cs/>
              </w:rPr>
              <w:t>อาจารย์ที่ปรึกษา</w:t>
            </w:r>
          </w:p>
        </w:tc>
        <w:tc>
          <w:tcPr>
            <w:tcW w:w="5976" w:type="dxa"/>
          </w:tcPr>
          <w:p w14:paraId="4A2BB300" w14:textId="7ABAE6DB" w:rsidR="00BD7FF6" w:rsidRPr="008473F5" w:rsidRDefault="00BD7FF6" w:rsidP="00414B74">
            <w:pPr>
              <w:pStyle w:val="cpeTitleTable"/>
            </w:pPr>
            <w:r w:rsidRPr="008473F5">
              <w:rPr>
                <w:rFonts w:hint="cs"/>
              </w:rPr>
              <w:t xml:space="preserve">: </w:t>
            </w:r>
            <w:bookmarkStart w:id="8" w:name="nAdvisor"/>
            <w:sdt>
              <w:sdtPr>
                <w:rPr>
                  <w:rFonts w:hint="cs"/>
                  <w:cs/>
                </w:rPr>
                <w:alias w:val="อาจารย์ที่ปรึกษา"/>
                <w:tag w:val="อาจารย์ที่ปรึกษา"/>
                <w:id w:val="-931278826"/>
                <w:placeholder>
                  <w:docPart w:val="662ACD45829F45CBB67E03B9B38FA0E9"/>
                </w:placeholder>
                <w15:color w:val="000000"/>
                <w:dropDownList>
                  <w:listItem w:displayText="รศ.ดร.สรรพวรรธน์ กันตะบุตร" w:value="รศ.ดร.สรรพวรรธน์ กันตะบุตร"/>
                  <w:listItem w:displayText="รศ.ดร.ศันสนีย์ เอื้อพันธ์วิริยะกุล" w:value="รศ.ดร.ศันสนีย์ เอื้อพันธ์วิริยะกุล"/>
                  <w:listItem w:displayText="รศ.ดร.ตรัสพงศ์ ไทยอุปถัมภ์" w:value="รศ.ดร.ตรัสพงศ์ ไทยอุปถัมภ์"/>
                  <w:listItem w:displayText="รศ.ดร.ศักดิ์กษิต ระมิงค์วงศ์" w:value="รศ.ดร.ศักดิ์กษิต ระมิงค์วงศ์"/>
                  <w:listItem w:displayText="รศ.ดร.จักรพงศ์ นาทวิชัย" w:value="รศ.ดร.จักรพงศ์ นาทวิชัย"/>
                  <w:listItem w:displayText="ผศ.ดร.นราธิป เที่ยงแท้" w:value="ผศ.ดร.นราธิป เที่ยงแท้"/>
                  <w:listItem w:displayText="ผศ.ดร.ลัชนา ระมิงค์วงศ์" w:value="ผศ.ดร.ลัชนา ระมิงค์วงศ์"/>
                  <w:listItem w:displayText="ผศ.ดร.นริศรา เอี่ยมคณิตชาติ" w:value="ผศ.ดร.นริศรา เอี่ยมคณิตชาติ"/>
                  <w:listItem w:displayText="ผศ.ดร.ยุทธพงษ์ สมจิต" w:value="ผศ.ดร.ยุทธพงษ์ สมจิต"/>
                  <w:listItem w:displayText="ผศ.ดร.สันติ พิทักษ์กิจนุกูร" w:value="ผศ.ดร.สันติ พิทักษ์กิจนุกูร"/>
                  <w:listItem w:displayText="ผศ.ดร.กานต์ ปทานุคม" w:value="ผศ.ดร.กานต์ ปทานุคม"/>
                  <w:listItem w:displayText="ผศ.ดร.อัญญา อาภาวัชรุตม์" w:value="ผศ.ดร.อัญญา อาภาวัชรุตม์"/>
                  <w:listItem w:displayText="ผศ.ดร.Kenneth Cosh" w:value="ผศ.ดร.Kenneth Cosh"/>
                  <w:listItem w:displayText="อ.ดร.อานันท์ สีห์พิทักษ์เกียรติ" w:value="อ.ดร.อานันท์ สีห์พิทักษ์เกียรติ"/>
                  <w:listItem w:displayText="อ.ดร.พฤษภ์ บุญมา" w:value="อ.ดร.พฤษภ์ บุญมา"/>
                  <w:listItem w:displayText="อ.ดร.ภาสกร แช่มประเสริฐ" w:value="อ.ดร.ภาสกร แช่มประเสริฐ"/>
                  <w:listItem w:displayText="อ.ดร.ปฏิเวธ วุฒิสารวัฒนา" w:value="อ.ดร.ปฏิเวธ วุฒิสารวัฒนา"/>
                  <w:listItem w:displayText="อ.ดร.นวดนย์ คุณเลิศกิจ" w:value="อ.ดร.นวดนย์ คุณเลิศกิจ"/>
                  <w:listItem w:displayText="อ.โดม โพธิกานนท์" w:value="อ.โดม โพธิกานนท์"/>
                </w:dropDownList>
              </w:sdtPr>
              <w:sdtContent>
                <w:r w:rsidR="007A7975">
                  <w:rPr>
                    <w:rFonts w:hint="cs"/>
                    <w:cs/>
                  </w:rPr>
                  <w:t>รศ.ดร.ศันสนีย์ เอื้อพันธ์วิริยะกุล</w:t>
                </w:r>
              </w:sdtContent>
            </w:sdt>
            <w:bookmarkEnd w:id="8"/>
          </w:p>
        </w:tc>
      </w:tr>
      <w:tr w:rsidR="00585E3B" w:rsidRPr="008473F5" w14:paraId="314CE9AA" w14:textId="77777777" w:rsidTr="00414B74">
        <w:tc>
          <w:tcPr>
            <w:tcW w:w="2880" w:type="dxa"/>
          </w:tcPr>
          <w:p w14:paraId="6564742E" w14:textId="77777777" w:rsidR="00585E3B" w:rsidRPr="008473F5" w:rsidRDefault="00585E3B" w:rsidP="00585E3B">
            <w:pPr>
              <w:pStyle w:val="cpeTitleTable"/>
              <w:rPr>
                <w:cs/>
              </w:rPr>
            </w:pPr>
            <w:r w:rsidRPr="008473F5">
              <w:rPr>
                <w:rFonts w:hint="cs"/>
                <w:cs/>
              </w:rPr>
              <w:t>ปริญญา</w:t>
            </w:r>
          </w:p>
        </w:tc>
        <w:tc>
          <w:tcPr>
            <w:tcW w:w="5976" w:type="dxa"/>
          </w:tcPr>
          <w:p w14:paraId="59C9E46C" w14:textId="77777777" w:rsidR="00585E3B" w:rsidRPr="008473F5" w:rsidRDefault="00585E3B" w:rsidP="00585E3B">
            <w:pPr>
              <w:pStyle w:val="cpeTitleTable"/>
            </w:pPr>
            <w:r w:rsidRPr="008473F5">
              <w:rPr>
                <w:rFonts w:hint="cs"/>
              </w:rPr>
              <w:t xml:space="preserve">: </w:t>
            </w:r>
            <w:r w:rsidRPr="008473F5">
              <w:rPr>
                <w:rFonts w:hint="cs"/>
                <w:cs/>
              </w:rPr>
              <w:t>วิศวกรรมศาสตรบัณฑิต</w:t>
            </w:r>
          </w:p>
        </w:tc>
      </w:tr>
      <w:tr w:rsidR="00585E3B" w:rsidRPr="008473F5" w14:paraId="1E22071D" w14:textId="77777777" w:rsidTr="00414B74">
        <w:tc>
          <w:tcPr>
            <w:tcW w:w="2880" w:type="dxa"/>
          </w:tcPr>
          <w:p w14:paraId="6EACDDD8" w14:textId="77777777" w:rsidR="00585E3B" w:rsidRPr="008473F5" w:rsidRDefault="00585E3B" w:rsidP="00585E3B">
            <w:pPr>
              <w:pStyle w:val="cpeTitleTable"/>
              <w:rPr>
                <w:cs/>
              </w:rPr>
            </w:pPr>
            <w:r w:rsidRPr="008473F5">
              <w:rPr>
                <w:rFonts w:hint="cs"/>
                <w:cs/>
              </w:rPr>
              <w:t>สาขา</w:t>
            </w:r>
          </w:p>
        </w:tc>
        <w:tc>
          <w:tcPr>
            <w:tcW w:w="5976" w:type="dxa"/>
          </w:tcPr>
          <w:p w14:paraId="78C7A56C" w14:textId="77777777" w:rsidR="00585E3B" w:rsidRPr="008473F5" w:rsidRDefault="00585E3B" w:rsidP="00585E3B">
            <w:pPr>
              <w:pStyle w:val="cpeTitleTable"/>
              <w:rPr>
                <w:cs/>
              </w:rPr>
            </w:pPr>
            <w:r w:rsidRPr="008473F5">
              <w:rPr>
                <w:rFonts w:hint="cs"/>
              </w:rPr>
              <w:t xml:space="preserve">: </w:t>
            </w:r>
            <w:bookmarkStart w:id="9" w:name="nProgram"/>
            <w:sdt>
              <w:sdtPr>
                <w:rPr>
                  <w:rFonts w:hint="cs"/>
                  <w:cs/>
                </w:rPr>
                <w:alias w:val="หลักสูตร"/>
                <w:tag w:val="หลักสูตร"/>
                <w:id w:val="-1725760079"/>
                <w:placeholder>
                  <w:docPart w:val="DC409E01B0194BB3A9578B591C6E3D73"/>
                </w:placeholder>
                <w15:color w:val="000000"/>
                <w:dropDownList>
                  <w:listItem w:displayText="วิศวกรรมคอมพิวเตอร์" w:value="วิศวกรรมคอมพิวเตอร์"/>
                  <w:listItem w:displayText="วิศวกรรมระบบสารสนเทศและเครือข่าย" w:value="วิศวกรรมระบบสารสนเทศและเครือข่าย"/>
                </w:dropDownList>
              </w:sdtPr>
              <w:sdtContent>
                <w:r w:rsidR="007A7975">
                  <w:rPr>
                    <w:rFonts w:hint="cs"/>
                    <w:cs/>
                  </w:rPr>
                  <w:t>วิศวกรรมคอมพิวเตอร์</w:t>
                </w:r>
              </w:sdtContent>
            </w:sdt>
            <w:bookmarkEnd w:id="9"/>
          </w:p>
        </w:tc>
      </w:tr>
      <w:tr w:rsidR="00585E3B" w:rsidRPr="008473F5" w14:paraId="2603E325" w14:textId="77777777" w:rsidTr="009B424D">
        <w:trPr>
          <w:trHeight w:val="822"/>
        </w:trPr>
        <w:tc>
          <w:tcPr>
            <w:tcW w:w="2880" w:type="dxa"/>
            <w:tcBorders>
              <w:bottom w:val="single" w:sz="18" w:space="0" w:color="auto"/>
            </w:tcBorders>
          </w:tcPr>
          <w:p w14:paraId="1A77A626" w14:textId="77777777" w:rsidR="00585E3B" w:rsidRPr="008473F5" w:rsidRDefault="00585E3B" w:rsidP="00585E3B">
            <w:pPr>
              <w:pStyle w:val="cpeTitleTable"/>
              <w:rPr>
                <w:cs/>
              </w:rPr>
            </w:pPr>
            <w:r w:rsidRPr="008473F5">
              <w:rPr>
                <w:rFonts w:hint="cs"/>
                <w:cs/>
              </w:rPr>
              <w:t>ปีการศึกษา</w:t>
            </w:r>
          </w:p>
        </w:tc>
        <w:tc>
          <w:tcPr>
            <w:tcW w:w="5976" w:type="dxa"/>
            <w:tcBorders>
              <w:bottom w:val="single" w:sz="18" w:space="0" w:color="auto"/>
            </w:tcBorders>
          </w:tcPr>
          <w:p w14:paraId="7B2DC5A2" w14:textId="27DAB32E" w:rsidR="00585E3B" w:rsidRPr="008473F5" w:rsidRDefault="00585E3B" w:rsidP="009B424D">
            <w:pPr>
              <w:pStyle w:val="cpeTitleTable"/>
              <w:rPr>
                <w:cs/>
              </w:rPr>
            </w:pPr>
            <w:r w:rsidRPr="008473F5">
              <w:rPr>
                <w:rFonts w:hint="cs"/>
              </w:rPr>
              <w:t xml:space="preserve">: </w:t>
            </w:r>
            <w:r w:rsidR="009B424D" w:rsidRPr="008473F5">
              <w:rPr>
                <w:rFonts w:hint="cs"/>
              </w:rPr>
              <w:fldChar w:fldCharType="begin"/>
            </w:r>
            <w:r w:rsidR="009B424D" w:rsidRPr="008473F5">
              <w:rPr>
                <w:rFonts w:hint="cs"/>
              </w:rPr>
              <w:instrText xml:space="preserve"> REF  nAcademicYear \h  \* MERGEFORMAT </w:instrText>
            </w:r>
            <w:r w:rsidR="009B424D" w:rsidRPr="008473F5">
              <w:rPr>
                <w:rFonts w:hint="cs"/>
              </w:rPr>
            </w:r>
            <w:r w:rsidR="009B424D" w:rsidRPr="008473F5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cs/>
                </w:rPr>
                <w:alias w:val="พ.ศ."/>
                <w:tag w:val="พ.ศ."/>
                <w:id w:val="-877164750"/>
                <w:lock w:val="sdtLocked"/>
                <w:placeholder>
                  <w:docPart w:val="0AEDA553A3FC40109CFB6A6144C5C943"/>
                </w:placeholder>
                <w15:color w:val="000000"/>
                <w:text/>
              </w:sdtPr>
              <w:sdtContent>
                <w:r w:rsidR="007A7975">
                  <w:rPr>
                    <w:rFonts w:hint="cs"/>
                    <w:cs/>
                  </w:rPr>
                  <w:t>2563</w:t>
                </w:r>
              </w:sdtContent>
            </w:sdt>
            <w:r w:rsidR="009B424D" w:rsidRPr="008473F5">
              <w:rPr>
                <w:rFonts w:hint="cs"/>
              </w:rPr>
              <w:fldChar w:fldCharType="end"/>
            </w:r>
          </w:p>
        </w:tc>
      </w:tr>
    </w:tbl>
    <w:p w14:paraId="7E2DCFB0" w14:textId="77777777" w:rsidR="00BD7FF6" w:rsidRPr="008473F5" w:rsidRDefault="00BD7FF6" w:rsidP="00BD7FF6">
      <w:pPr>
        <w:rPr>
          <w:rFonts w:ascii="TH SarabunPSK" w:hAnsi="TH SarabunPSK" w:cs="TH SarabunPSK"/>
          <w:sz w:val="32"/>
          <w:szCs w:val="32"/>
        </w:rPr>
      </w:pPr>
    </w:p>
    <w:p w14:paraId="3E859D8E" w14:textId="272C3775" w:rsidR="001040EA" w:rsidRPr="008473F5" w:rsidRDefault="00E67469" w:rsidP="00AB3DF8">
      <w:pPr>
        <w:pStyle w:val="cpeBodyText"/>
        <w:ind w:firstLine="0"/>
      </w:pPr>
      <w:r w:rsidRPr="008473F5">
        <w:rPr>
          <w:rFonts w:hint="cs"/>
          <w:cs/>
        </w:rPr>
        <w:t>ภาควิชาวิศวกรรมคอมพิวเตอร์ คณะวิศวกรรมศาสตร์ มหาวิทยาลัยเชียงใหม่ได้อนุมัติให้โครงงานนี้เป็นส่วนหนึ่งของการศึกษาตามหลักสูตรปริญญาวิศวกรรมศาสตรบัณฑิต (</w:t>
      </w:r>
      <w:r w:rsidR="00AB3DF8" w:rsidRPr="008473F5">
        <w:rPr>
          <w:rFonts w:hint="cs"/>
          <w:cs/>
        </w:rPr>
        <w:t>สาขา</w:t>
      </w:r>
      <w:r w:rsidRPr="008473F5">
        <w:rPr>
          <w:rFonts w:hint="cs"/>
        </w:rPr>
        <w:fldChar w:fldCharType="begin"/>
      </w:r>
      <w:r w:rsidRPr="008473F5">
        <w:rPr>
          <w:rFonts w:hint="cs"/>
        </w:rPr>
        <w:instrText xml:space="preserve"> REF  nProgram \h  \* MERGEFORMAT </w:instrText>
      </w:r>
      <w:r w:rsidRPr="008473F5">
        <w:rPr>
          <w:rFonts w:hint="cs"/>
        </w:rPr>
      </w:r>
      <w:r w:rsidRPr="008473F5">
        <w:rPr>
          <w:rFonts w:hint="cs"/>
        </w:rPr>
        <w:fldChar w:fldCharType="separate"/>
      </w:r>
      <w:sdt>
        <w:sdtPr>
          <w:rPr>
            <w:rFonts w:hint="cs"/>
            <w:cs/>
          </w:rPr>
          <w:alias w:val="หลักสูตร"/>
          <w:tag w:val="หลักสูตร"/>
          <w:id w:val="454067909"/>
          <w:placeholder>
            <w:docPart w:val="6FA0A9A7376B4C9AAF56FD2A01410364"/>
          </w:placeholder>
          <w15:color w:val="000000"/>
          <w:dropDownList>
            <w:listItem w:displayText="วิศวกรรมคอมพิวเตอร์" w:value="วิศวกรรมคอมพิวเตอร์"/>
            <w:listItem w:displayText="วิศวกรรมระบบสารสนเทศและเครือข่าย" w:value="วิศวกรรมระบบสารสนเทศและเครือข่าย"/>
          </w:dropDownList>
        </w:sdtPr>
        <w:sdtContent>
          <w:r w:rsidR="007A7975">
            <w:rPr>
              <w:rFonts w:hint="cs"/>
              <w:cs/>
            </w:rPr>
            <w:t>วิศวกรรมคอมพิวเตอร์</w:t>
          </w:r>
        </w:sdtContent>
      </w:sdt>
      <w:r w:rsidRPr="008473F5">
        <w:rPr>
          <w:rFonts w:hint="cs"/>
        </w:rPr>
        <w:fldChar w:fldCharType="end"/>
      </w:r>
      <w:r w:rsidRPr="008473F5">
        <w:rPr>
          <w:rFonts w:hint="cs"/>
        </w:rPr>
        <w:t>)</w:t>
      </w:r>
    </w:p>
    <w:p w14:paraId="26FA2BED" w14:textId="77777777" w:rsidR="001040EA" w:rsidRPr="008473F5" w:rsidRDefault="001040EA" w:rsidP="00AB3DF8">
      <w:pPr>
        <w:pStyle w:val="cpeBodyText"/>
        <w:ind w:firstLine="0"/>
      </w:pPr>
    </w:p>
    <w:p w14:paraId="6673E6AE" w14:textId="77777777" w:rsidR="001040EA" w:rsidRPr="008473F5" w:rsidRDefault="001040EA" w:rsidP="00AB3DF8">
      <w:pPr>
        <w:pStyle w:val="cpeBodyText"/>
        <w:ind w:firstLine="0"/>
      </w:pPr>
    </w:p>
    <w:p w14:paraId="07659B46" w14:textId="77777777" w:rsidR="001040EA" w:rsidRPr="008473F5" w:rsidRDefault="001040EA" w:rsidP="001040EA">
      <w:pPr>
        <w:pStyle w:val="cpeBodyText"/>
        <w:spacing w:before="0"/>
        <w:ind w:firstLine="0"/>
        <w:jc w:val="right"/>
      </w:pPr>
      <w:r w:rsidRPr="008473F5">
        <w:rPr>
          <w:rFonts w:hint="cs"/>
          <w:cs/>
        </w:rPr>
        <w:t>................................................................................ หัวหน้าภาควิชาวิศวกรรมคอมพิวเตอร์</w:t>
      </w:r>
    </w:p>
    <w:p w14:paraId="60027BC8" w14:textId="77777777" w:rsidR="001040EA" w:rsidRPr="008473F5" w:rsidRDefault="00C93D9C" w:rsidP="00C93D9C">
      <w:pPr>
        <w:pStyle w:val="cpeBodyText"/>
        <w:spacing w:before="0"/>
        <w:ind w:firstLine="0"/>
        <w:jc w:val="center"/>
      </w:pPr>
      <w:r w:rsidRPr="008473F5">
        <w:rPr>
          <w:rFonts w:hint="cs"/>
          <w:cs/>
        </w:rPr>
        <w:t xml:space="preserve">               ( </w:t>
      </w:r>
      <w:sdt>
        <w:sdtPr>
          <w:rPr>
            <w:rFonts w:hint="cs"/>
            <w:cs/>
          </w:rPr>
          <w:alias w:val="หัวหน้าภาค"/>
          <w:tag w:val="หัวหน้าภาค"/>
          <w:id w:val="-1526776222"/>
          <w:placeholder>
            <w:docPart w:val="AC881C29B76B44598492BE963674AE71"/>
          </w:placeholder>
          <w15:color w:val="000000"/>
          <w:dropDownList>
            <w:listItem w:displayText="รศ.ดร.สรรพวรรธน์ กันตะบุตร" w:value="รศ.ดร.สรรพวรรธน์ กันตะบุตร"/>
            <w:listItem w:displayText="รศ.ดร.ศันสนีย์ เอื้อพันธ์วิริยะกุล" w:value="รศ.ดร.ศันสนีย์ เอื้อพันธ์วิริยะกุล"/>
            <w:listItem w:displayText="รศ.ดร.ตรัสพงศ์ ไทยอุปถัมภ์" w:value="รศ.ดร.ตรัสพงศ์ ไทยอุปถัมภ์"/>
            <w:listItem w:displayText="รศ.ดร.ศักดิ์กษิต ระมิงค์วงศ์" w:value="รศ.ดร.ศักดิ์กษิต ระมิงค์วงศ์"/>
            <w:listItem w:displayText="รศ.ดร.จักรพงศ์ นาทวิชัย" w:value="รศ.ดร.จักรพงศ์ นาทวิชัย"/>
            <w:listItem w:displayText="ผศ.ดร.นราธิป เที่ยงแท้" w:value="ผศ.ดร.นราธิป เที่ยงแท้"/>
            <w:listItem w:displayText="ผศ.ดร.ลัชนา ระมิงค์วงศ์" w:value="ผศ.ดร.ลัชนา ระมิงค์วงศ์"/>
            <w:listItem w:displayText="ผศ.ดร.นริศรา เอี่ยมคณิตชาติ" w:value="ผศ.ดร.นริศรา เอี่ยมคณิตชาติ"/>
            <w:listItem w:displayText="ผศ.ดร.ยุทธพงษ์ สมจิต" w:value="ผศ.ดร.ยุทธพงษ์ สมจิต"/>
            <w:listItem w:displayText="ผศ.ดร.สันติ พิทักษ์กิจนุกูร" w:value="ผศ.ดร.สันติ พิทักษ์กิจนุกูร"/>
            <w:listItem w:displayText="ผศ.ดร.กานต์ ปทานุคม" w:value="ผศ.ดร.กานต์ ปทานุคม"/>
            <w:listItem w:displayText="ผศ.ดร.อัญญา อาภาวัชรุตม์" w:value="ผศ.ดร.อัญญา อาภาวัชรุตม์"/>
            <w:listItem w:displayText="ผศ.ดร.Kenneth Cosh" w:value="ผศ.ดร.Kenneth Cosh"/>
            <w:listItem w:displayText="อ.ดร.อานันท์ สีห์พิทักษ์เกียรติ" w:value="อ.ดร.อานันท์ สีห์พิทักษ์เกียรติ"/>
            <w:listItem w:displayText="อ.ดร.พฤษภ์ บุญมา" w:value="อ.ดร.พฤษภ์ บุญมา"/>
            <w:listItem w:displayText="อ.ดร.ภาสกร แช่มประเสริฐ" w:value="อ.ดร.ภาสกร แช่มประเสริฐ"/>
            <w:listItem w:displayText="อ.ดร.ปฏิเวธ วุฒิสารวัฒนา" w:value="อ.ดร.ปฏิเวธ วุฒิสารวัฒนา"/>
            <w:listItem w:displayText="อ.โดม โพธิกานนท์" w:value="อ.โดม โพธิกานนท์"/>
          </w:dropDownList>
        </w:sdtPr>
        <w:sdtContent>
          <w:r w:rsidR="007A7975">
            <w:rPr>
              <w:rFonts w:hint="cs"/>
              <w:cs/>
            </w:rPr>
            <w:t>รศ.ดร.ศักดิ์กษิต ระมิงค์วงศ์</w:t>
          </w:r>
        </w:sdtContent>
      </w:sdt>
      <w:r w:rsidRPr="008473F5">
        <w:rPr>
          <w:rFonts w:hint="cs"/>
          <w:cs/>
        </w:rPr>
        <w:t xml:space="preserve"> )</w:t>
      </w:r>
      <w:r w:rsidR="001040EA" w:rsidRPr="008473F5">
        <w:rPr>
          <w:rFonts w:hint="cs"/>
          <w:cs/>
        </w:rPr>
        <w:tab/>
      </w:r>
      <w:r w:rsidR="001040EA" w:rsidRPr="008473F5">
        <w:rPr>
          <w:rFonts w:hint="cs"/>
          <w:cs/>
        </w:rPr>
        <w:tab/>
      </w:r>
      <w:r w:rsidR="001040EA" w:rsidRPr="008473F5">
        <w:rPr>
          <w:rFonts w:hint="cs"/>
          <w:cs/>
        </w:rPr>
        <w:tab/>
      </w:r>
      <w:r w:rsidR="001040EA" w:rsidRPr="008473F5">
        <w:rPr>
          <w:rFonts w:hint="cs"/>
          <w:cs/>
        </w:rPr>
        <w:tab/>
      </w:r>
      <w:r w:rsidR="001040EA" w:rsidRPr="008473F5">
        <w:rPr>
          <w:rFonts w:hint="cs"/>
          <w:cs/>
        </w:rPr>
        <w:tab/>
      </w:r>
      <w:r w:rsidR="001040EA" w:rsidRPr="008473F5">
        <w:rPr>
          <w:rFonts w:hint="cs"/>
          <w:cs/>
        </w:rPr>
        <w:tab/>
      </w:r>
    </w:p>
    <w:p w14:paraId="5A53A011" w14:textId="77777777" w:rsidR="001040EA" w:rsidRPr="008473F5" w:rsidRDefault="001040EA" w:rsidP="001040EA">
      <w:pPr>
        <w:pStyle w:val="cpeBodyText"/>
        <w:spacing w:before="0"/>
        <w:ind w:firstLine="0"/>
        <w:jc w:val="right"/>
      </w:pPr>
    </w:p>
    <w:p w14:paraId="5530820B" w14:textId="77777777" w:rsidR="001040EA" w:rsidRPr="008473F5" w:rsidRDefault="001040EA" w:rsidP="001040EA">
      <w:pPr>
        <w:pStyle w:val="cpeBodyText"/>
        <w:spacing w:before="0"/>
        <w:ind w:firstLine="0"/>
        <w:jc w:val="left"/>
      </w:pPr>
      <w:r w:rsidRPr="008473F5">
        <w:rPr>
          <w:rFonts w:hint="cs"/>
          <w:cs/>
        </w:rPr>
        <w:t>คณะกรรมการสอบโครงงาน</w:t>
      </w:r>
    </w:p>
    <w:p w14:paraId="40F9BFFB" w14:textId="77777777" w:rsidR="001040EA" w:rsidRPr="008473F5" w:rsidRDefault="001040EA" w:rsidP="001040EA">
      <w:pPr>
        <w:pStyle w:val="cpeBodyText"/>
        <w:spacing w:before="0"/>
        <w:ind w:firstLine="0"/>
        <w:jc w:val="left"/>
      </w:pPr>
    </w:p>
    <w:p w14:paraId="4846CDCF" w14:textId="77777777" w:rsidR="001040EA" w:rsidRPr="008473F5" w:rsidRDefault="001040EA" w:rsidP="001040EA">
      <w:pPr>
        <w:pStyle w:val="cpeBodyText"/>
        <w:spacing w:before="0"/>
        <w:ind w:firstLine="0"/>
        <w:jc w:val="left"/>
      </w:pPr>
    </w:p>
    <w:p w14:paraId="5F525EEE" w14:textId="77777777" w:rsidR="001040EA" w:rsidRPr="008473F5" w:rsidRDefault="001040EA" w:rsidP="001040EA">
      <w:pPr>
        <w:pStyle w:val="cpeBodyText"/>
        <w:spacing w:before="0"/>
        <w:ind w:firstLine="0"/>
        <w:jc w:val="right"/>
      </w:pPr>
      <w:r w:rsidRPr="008473F5">
        <w:rPr>
          <w:rFonts w:hint="cs"/>
          <w:cs/>
        </w:rPr>
        <w:t>................................................................................ ประธานกรรมการ</w:t>
      </w:r>
    </w:p>
    <w:p w14:paraId="7610BD67" w14:textId="2F0E7FFB" w:rsidR="001040EA" w:rsidRPr="008473F5" w:rsidRDefault="0051301B" w:rsidP="0051301B">
      <w:pPr>
        <w:pStyle w:val="cpeBodyText"/>
        <w:spacing w:before="0"/>
        <w:ind w:left="1440" w:firstLine="0"/>
        <w:jc w:val="right"/>
      </w:pPr>
      <w:r w:rsidRPr="008473F5">
        <w:rPr>
          <w:rFonts w:hint="cs"/>
          <w:cs/>
        </w:rPr>
        <w:t xml:space="preserve">                     </w:t>
      </w:r>
      <w:r w:rsidR="001040EA" w:rsidRPr="008473F5">
        <w:rPr>
          <w:rFonts w:hint="cs"/>
          <w:cs/>
        </w:rPr>
        <w:t>(</w:t>
      </w:r>
      <w:r w:rsidR="00C93D9C" w:rsidRPr="008473F5">
        <w:rPr>
          <w:rFonts w:hint="cs"/>
          <w:cs/>
        </w:rPr>
        <w:t xml:space="preserve"> </w:t>
      </w:r>
      <w:r w:rsidR="006E7157" w:rsidRPr="008473F5">
        <w:rPr>
          <w:rFonts w:hint="cs"/>
        </w:rPr>
        <w:fldChar w:fldCharType="begin"/>
      </w:r>
      <w:r w:rsidR="006E7157" w:rsidRPr="008473F5">
        <w:rPr>
          <w:rFonts w:hint="cs"/>
        </w:rPr>
        <w:instrText xml:space="preserve"> REF  nAdvisor \h  \* MERGEFORMAT </w:instrText>
      </w:r>
      <w:r w:rsidR="006E7157" w:rsidRPr="008473F5">
        <w:rPr>
          <w:rFonts w:hint="cs"/>
        </w:rPr>
      </w:r>
      <w:r w:rsidR="006E7157" w:rsidRPr="008473F5">
        <w:rPr>
          <w:rFonts w:hint="cs"/>
        </w:rPr>
        <w:fldChar w:fldCharType="separate"/>
      </w:r>
      <w:sdt>
        <w:sdtPr>
          <w:rPr>
            <w:rFonts w:hint="cs"/>
            <w:cs/>
          </w:rPr>
          <w:alias w:val="อาจารย์ที่ปรึกษา"/>
          <w:tag w:val="อาจารย์ที่ปรึกษา"/>
          <w:id w:val="-968350323"/>
          <w:placeholder>
            <w:docPart w:val="39389ACEB333447A8D6D369078977D90"/>
          </w:placeholder>
          <w15:color w:val="000000"/>
          <w:dropDownList>
            <w:listItem w:displayText="รศ.ดร.สรรพวรรธน์ กันตะบุตร" w:value="รศ.ดร.สรรพวรรธน์ กันตะบุตร"/>
            <w:listItem w:displayText="รศ.ดร.ศันสนีย์ เอื้อพันธ์วิริยะกุล" w:value="รศ.ดร.ศันสนีย์ เอื้อพันธ์วิริยะกุล"/>
            <w:listItem w:displayText="รศ.ดร.ตรัสพงศ์ ไทยอุปถัมภ์" w:value="รศ.ดร.ตรัสพงศ์ ไทยอุปถัมภ์"/>
            <w:listItem w:displayText="รศ.ดร.ศักดิ์กษิต ระมิงค์วงศ์" w:value="รศ.ดร.ศักดิ์กษิต ระมิงค์วงศ์"/>
            <w:listItem w:displayText="รศ.ดร.จักรพงศ์ นาทวิชัย" w:value="รศ.ดร.จักรพงศ์ นาทวิชัย"/>
            <w:listItem w:displayText="ผศ.ดร.นราธิป เที่ยงแท้" w:value="ผศ.ดร.นราธิป เที่ยงแท้"/>
            <w:listItem w:displayText="ผศ.ดร.ลัชนา ระมิงค์วงศ์" w:value="ผศ.ดร.ลัชนา ระมิงค์วงศ์"/>
            <w:listItem w:displayText="ผศ.ดร.นริศรา เอี่ยมคณิตชาติ" w:value="ผศ.ดร.นริศรา เอี่ยมคณิตชาติ"/>
            <w:listItem w:displayText="ผศ.ดร.ยุทธพงษ์ สมจิต" w:value="ผศ.ดร.ยุทธพงษ์ สมจิต"/>
            <w:listItem w:displayText="ผศ.ดร.สันติ พิทักษ์กิจนุกูร" w:value="ผศ.ดร.สันติ พิทักษ์กิจนุกูร"/>
            <w:listItem w:displayText="ผศ.ดร.กานต์ ปทานุคม" w:value="ผศ.ดร.กานต์ ปทานุคม"/>
            <w:listItem w:displayText="ผศ.ดร.อัญญา อาภาวัชรุตม์" w:value="ผศ.ดร.อัญญา อาภาวัชรุตม์"/>
            <w:listItem w:displayText="ผศ.ดร.Kenneth Cosh" w:value="ผศ.ดร.Kenneth Cosh"/>
            <w:listItem w:displayText="อ.ดร.อานันท์ สีห์พิทักษ์เกียรติ" w:value="อ.ดร.อานันท์ สีห์พิทักษ์เกียรติ"/>
            <w:listItem w:displayText="อ.ดร.พฤษภ์ บุญมา" w:value="อ.ดร.พฤษภ์ บุญมา"/>
            <w:listItem w:displayText="อ.ดร.ภาสกร แช่มประเสริฐ" w:value="อ.ดร.ภาสกร แช่มประเสริฐ"/>
            <w:listItem w:displayText="อ.ดร.ปฏิเวธ วุฒิสารวัฒนา" w:value="อ.ดร.ปฏิเวธ วุฒิสารวัฒนา"/>
            <w:listItem w:displayText="อ.ดร.นวดนย์ คุณเลิศกิจ" w:value="อ.ดร.นวดนย์ คุณเลิศกิจ"/>
            <w:listItem w:displayText="อ.โดม โพธิกานนท์" w:value="อ.โดม โพธิกานนท์"/>
          </w:dropDownList>
        </w:sdtPr>
        <w:sdtContent>
          <w:r w:rsidR="007A7975">
            <w:rPr>
              <w:rFonts w:hint="cs"/>
              <w:cs/>
            </w:rPr>
            <w:t>รศ.ดร.ศันสนีย์ เอื้อพันธ์วิริยะกุล</w:t>
          </w:r>
        </w:sdtContent>
      </w:sdt>
      <w:r w:rsidR="006E7157" w:rsidRPr="008473F5">
        <w:rPr>
          <w:rFonts w:hint="cs"/>
        </w:rPr>
        <w:fldChar w:fldCharType="end"/>
      </w:r>
      <w:r w:rsidR="00C93D9C" w:rsidRPr="008473F5">
        <w:rPr>
          <w:rFonts w:hint="cs"/>
          <w:cs/>
        </w:rPr>
        <w:t xml:space="preserve"> </w:t>
      </w:r>
      <w:r w:rsidR="001040EA" w:rsidRPr="008473F5">
        <w:rPr>
          <w:rFonts w:hint="cs"/>
          <w:cs/>
        </w:rPr>
        <w:t>)</w:t>
      </w:r>
      <w:r w:rsidR="006E7157" w:rsidRPr="008473F5">
        <w:rPr>
          <w:rFonts w:hint="cs"/>
        </w:rPr>
        <w:tab/>
      </w:r>
      <w:r w:rsidR="006E7157" w:rsidRPr="008473F5">
        <w:rPr>
          <w:rFonts w:hint="cs"/>
        </w:rPr>
        <w:tab/>
      </w:r>
      <w:r w:rsidR="006E7157" w:rsidRPr="008473F5">
        <w:rPr>
          <w:rFonts w:hint="cs"/>
        </w:rPr>
        <w:tab/>
      </w:r>
    </w:p>
    <w:p w14:paraId="7B3F1CAA" w14:textId="77777777" w:rsidR="001040EA" w:rsidRPr="008473F5" w:rsidRDefault="001040EA" w:rsidP="001040EA">
      <w:pPr>
        <w:pStyle w:val="cpeBodyText"/>
        <w:spacing w:before="0"/>
        <w:ind w:firstLine="0"/>
        <w:jc w:val="right"/>
      </w:pPr>
    </w:p>
    <w:p w14:paraId="3F3B9686" w14:textId="77777777" w:rsidR="001040EA" w:rsidRPr="008473F5" w:rsidRDefault="001040EA" w:rsidP="001040EA">
      <w:pPr>
        <w:pStyle w:val="cpeBodyText"/>
        <w:spacing w:before="0"/>
        <w:ind w:firstLine="0"/>
        <w:jc w:val="right"/>
      </w:pPr>
      <w:r w:rsidRPr="008473F5">
        <w:rPr>
          <w:rFonts w:hint="cs"/>
          <w:cs/>
        </w:rPr>
        <w:t>.........................................................................</w:t>
      </w:r>
      <w:r w:rsidR="006E7157" w:rsidRPr="008473F5">
        <w:rPr>
          <w:rFonts w:hint="cs"/>
        </w:rPr>
        <w:t>.............</w:t>
      </w:r>
      <w:r w:rsidRPr="008473F5">
        <w:rPr>
          <w:rFonts w:hint="cs"/>
          <w:cs/>
        </w:rPr>
        <w:t>....... กรรมการ</w:t>
      </w:r>
    </w:p>
    <w:p w14:paraId="6C0A7AC1" w14:textId="74723591" w:rsidR="001040EA" w:rsidRPr="008473F5" w:rsidRDefault="0051301B" w:rsidP="001040EA">
      <w:pPr>
        <w:pStyle w:val="cpeBodyText"/>
        <w:spacing w:before="0"/>
        <w:ind w:firstLine="0"/>
        <w:jc w:val="right"/>
      </w:pPr>
      <w:r w:rsidRPr="008473F5">
        <w:rPr>
          <w:rFonts w:hint="cs"/>
          <w:cs/>
        </w:rPr>
        <w:t xml:space="preserve">        </w:t>
      </w:r>
      <w:r w:rsidR="001040EA" w:rsidRPr="008473F5">
        <w:rPr>
          <w:rFonts w:hint="cs"/>
          <w:cs/>
        </w:rPr>
        <w:t>(</w:t>
      </w:r>
      <w:r w:rsidRPr="008473F5">
        <w:rPr>
          <w:rFonts w:hint="cs"/>
          <w:cs/>
        </w:rPr>
        <w:t xml:space="preserve"> อ.ดร.เกษมสิทธิ์ ตียพันธ์ </w:t>
      </w:r>
      <w:r w:rsidR="001040EA" w:rsidRPr="008473F5">
        <w:rPr>
          <w:rFonts w:hint="cs"/>
          <w:cs/>
        </w:rPr>
        <w:t>)</w:t>
      </w:r>
      <w:r w:rsidR="006E7157" w:rsidRPr="008473F5">
        <w:rPr>
          <w:rFonts w:hint="cs"/>
        </w:rPr>
        <w:tab/>
      </w:r>
      <w:r w:rsidR="006E7157" w:rsidRPr="008473F5">
        <w:rPr>
          <w:rFonts w:hint="cs"/>
        </w:rPr>
        <w:tab/>
      </w:r>
      <w:r w:rsidR="006E7157" w:rsidRPr="008473F5">
        <w:rPr>
          <w:rFonts w:hint="cs"/>
        </w:rPr>
        <w:tab/>
      </w:r>
      <w:r w:rsidR="006E7157" w:rsidRPr="008473F5">
        <w:rPr>
          <w:rFonts w:hint="cs"/>
        </w:rPr>
        <w:tab/>
      </w:r>
    </w:p>
    <w:p w14:paraId="6914236A" w14:textId="77777777" w:rsidR="001040EA" w:rsidRPr="008473F5" w:rsidRDefault="001040EA" w:rsidP="001040EA">
      <w:pPr>
        <w:pStyle w:val="cpeBodyText"/>
        <w:spacing w:before="0"/>
        <w:ind w:firstLine="0"/>
        <w:jc w:val="right"/>
      </w:pPr>
    </w:p>
    <w:p w14:paraId="449F8987" w14:textId="77777777" w:rsidR="006E7157" w:rsidRPr="008473F5" w:rsidRDefault="001040EA" w:rsidP="001040EA">
      <w:pPr>
        <w:pStyle w:val="cpeBodyText"/>
        <w:spacing w:before="0"/>
        <w:ind w:firstLine="0"/>
        <w:jc w:val="right"/>
      </w:pPr>
      <w:r w:rsidRPr="008473F5">
        <w:rPr>
          <w:rFonts w:hint="cs"/>
          <w:cs/>
        </w:rPr>
        <w:t>.........................................................................</w:t>
      </w:r>
      <w:r w:rsidR="006E7157" w:rsidRPr="008473F5">
        <w:rPr>
          <w:rFonts w:hint="cs"/>
        </w:rPr>
        <w:t>..............</w:t>
      </w:r>
      <w:r w:rsidRPr="008473F5">
        <w:rPr>
          <w:rFonts w:hint="cs"/>
          <w:cs/>
        </w:rPr>
        <w:t>...... กรรมการ</w:t>
      </w:r>
    </w:p>
    <w:p w14:paraId="376BC8B9" w14:textId="04C42606" w:rsidR="00BD7FF6" w:rsidRPr="008473F5" w:rsidRDefault="006E7157" w:rsidP="0051301B">
      <w:pPr>
        <w:pStyle w:val="cpeBodyText"/>
        <w:spacing w:before="0"/>
        <w:ind w:left="2160"/>
        <w:jc w:val="center"/>
      </w:pPr>
      <w:r w:rsidRPr="008473F5">
        <w:rPr>
          <w:rFonts w:hint="cs"/>
          <w:cs/>
        </w:rPr>
        <w:t>(</w:t>
      </w:r>
      <w:r w:rsidR="0051301B" w:rsidRPr="008473F5">
        <w:rPr>
          <w:rFonts w:hint="cs"/>
        </w:rPr>
        <w:t xml:space="preserve"> </w:t>
      </w:r>
      <w:r w:rsidR="0051301B" w:rsidRPr="008473F5">
        <w:rPr>
          <w:rFonts w:hint="cs"/>
          <w:cs/>
        </w:rPr>
        <w:t>รศ.ดร.นิพนธ์ ธีรอำพน</w:t>
      </w:r>
      <w:r w:rsidR="0051301B" w:rsidRPr="008473F5">
        <w:rPr>
          <w:rFonts w:hint="cs"/>
        </w:rPr>
        <w:t xml:space="preserve"> )</w:t>
      </w:r>
      <w:r w:rsidRPr="008473F5">
        <w:rPr>
          <w:rFonts w:hint="cs"/>
        </w:rPr>
        <w:tab/>
      </w:r>
      <w:r w:rsidRPr="008473F5">
        <w:rPr>
          <w:rFonts w:hint="cs"/>
        </w:rPr>
        <w:tab/>
      </w:r>
      <w:r w:rsidRPr="008473F5">
        <w:rPr>
          <w:rFonts w:hint="cs"/>
        </w:rPr>
        <w:tab/>
      </w:r>
      <w:r w:rsidR="00BD7FF6" w:rsidRPr="008473F5">
        <w:rPr>
          <w:rFonts w:hint="cs"/>
        </w:rPr>
        <w:br w:type="page"/>
      </w:r>
    </w:p>
    <w:p w14:paraId="3D004264" w14:textId="77777777" w:rsidR="00EF5318" w:rsidRPr="008473F5" w:rsidRDefault="00EF5318" w:rsidP="00EF5318">
      <w:pPr>
        <w:rPr>
          <w:rFonts w:ascii="TH SarabunPSK" w:hAnsi="TH SarabunPSK" w:cs="TH SarabunPSK"/>
          <w:sz w:val="8"/>
          <w:szCs w:val="8"/>
        </w:rPr>
      </w:pPr>
    </w:p>
    <w:tbl>
      <w:tblPr>
        <w:tblStyle w:val="TableGrid"/>
        <w:tblW w:w="8856" w:type="dxa"/>
        <w:tblBorders>
          <w:top w:val="none" w:sz="0" w:space="0" w:color="auto"/>
          <w:left w:val="none" w:sz="0" w:space="0" w:color="auto"/>
          <w:bottom w:val="sing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5976"/>
      </w:tblGrid>
      <w:tr w:rsidR="00D8750B" w:rsidRPr="008473F5" w14:paraId="336A76B5" w14:textId="77777777" w:rsidTr="00D8750B">
        <w:tc>
          <w:tcPr>
            <w:tcW w:w="2880" w:type="dxa"/>
          </w:tcPr>
          <w:p w14:paraId="4DFFC05B" w14:textId="77777777" w:rsidR="00D8750B" w:rsidRPr="008473F5" w:rsidRDefault="00D8750B" w:rsidP="0065114C">
            <w:pPr>
              <w:pStyle w:val="cpeTitleTable"/>
              <w:rPr>
                <w:cs/>
              </w:rPr>
            </w:pPr>
            <w:r w:rsidRPr="008473F5">
              <w:rPr>
                <w:rFonts w:hint="cs"/>
                <w:cs/>
              </w:rPr>
              <w:t>หัวข้อโครงงาน</w:t>
            </w:r>
          </w:p>
        </w:tc>
        <w:tc>
          <w:tcPr>
            <w:tcW w:w="5976" w:type="dxa"/>
          </w:tcPr>
          <w:p w14:paraId="67834E94" w14:textId="133482DE" w:rsidR="00D8750B" w:rsidRPr="008473F5" w:rsidRDefault="009F31B2" w:rsidP="0065114C">
            <w:pPr>
              <w:pStyle w:val="cpeTitleTable"/>
            </w:pPr>
            <w:r w:rsidRPr="008473F5">
              <w:rPr>
                <w:rFonts w:hint="cs"/>
              </w:rPr>
              <w:t xml:space="preserve">: </w:t>
            </w:r>
            <w:r w:rsidR="003B467E" w:rsidRPr="008473F5">
              <w:rPr>
                <w:rFonts w:hint="cs"/>
              </w:rPr>
              <w:fldChar w:fldCharType="begin"/>
            </w:r>
            <w:r w:rsidR="0089548B" w:rsidRPr="008473F5">
              <w:rPr>
                <w:rFonts w:hint="cs"/>
              </w:rPr>
              <w:instrText xml:space="preserve"> REF nProjectName \h </w:instrText>
            </w:r>
            <w:r w:rsidR="007663BD" w:rsidRPr="008473F5">
              <w:rPr>
                <w:rFonts w:hint="cs"/>
              </w:rPr>
              <w:instrText xml:space="preserve"> \* MERGEFORMAT </w:instrText>
            </w:r>
            <w:r w:rsidR="003B467E" w:rsidRPr="008473F5">
              <w:rPr>
                <w:rFonts w:hint="cs"/>
              </w:rPr>
            </w:r>
            <w:r w:rsidR="003B467E" w:rsidRPr="008473F5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</w:rPr>
                <w:alias w:val="ชื่อโครงงาน"/>
                <w:tag w:val="ชื่อโครงงาน"/>
                <w:id w:val="-281577103"/>
                <w:placeholder>
                  <w:docPart w:val="0B9B5903E1714301BA99E77159B334C1"/>
                </w:placeholder>
                <w:text/>
              </w:sdtPr>
              <w:sdtContent>
                <w:r w:rsidR="007A7975">
                  <w:rPr>
                    <w:rFonts w:hint="cs"/>
                    <w:cs/>
                  </w:rPr>
                  <w:t>ระบบทำนายตลาดแลกเปลี่ยนเงินตราต่างประเทศ</w:t>
                </w:r>
              </w:sdtContent>
            </w:sdt>
            <w:r w:rsidR="003B467E" w:rsidRPr="008473F5">
              <w:rPr>
                <w:rFonts w:hint="cs"/>
              </w:rPr>
              <w:fldChar w:fldCharType="end"/>
            </w:r>
          </w:p>
        </w:tc>
      </w:tr>
      <w:tr w:rsidR="00D8750B" w:rsidRPr="008473F5" w14:paraId="1B2DEBDB" w14:textId="77777777" w:rsidTr="00D8750B">
        <w:tc>
          <w:tcPr>
            <w:tcW w:w="2880" w:type="dxa"/>
          </w:tcPr>
          <w:p w14:paraId="1658C9A9" w14:textId="77777777" w:rsidR="00D8750B" w:rsidRPr="008473F5" w:rsidRDefault="00D8750B" w:rsidP="0065114C">
            <w:pPr>
              <w:pStyle w:val="cpeTitleTable"/>
              <w:rPr>
                <w:cs/>
              </w:rPr>
            </w:pPr>
            <w:r w:rsidRPr="008473F5">
              <w:rPr>
                <w:rFonts w:hint="cs"/>
                <w:cs/>
              </w:rPr>
              <w:t>โดย</w:t>
            </w:r>
          </w:p>
        </w:tc>
        <w:tc>
          <w:tcPr>
            <w:tcW w:w="5976" w:type="dxa"/>
          </w:tcPr>
          <w:p w14:paraId="2C001B8E" w14:textId="1A481890" w:rsidR="0089548B" w:rsidRPr="008473F5" w:rsidRDefault="009F31B2" w:rsidP="00675E84">
            <w:pPr>
              <w:pStyle w:val="cpeTitleTable"/>
            </w:pPr>
            <w:r w:rsidRPr="008473F5">
              <w:rPr>
                <w:rFonts w:hint="cs"/>
              </w:rPr>
              <w:t xml:space="preserve">: </w:t>
            </w:r>
            <w:r w:rsidR="00EF17A2" w:rsidRPr="008473F5">
              <w:rPr>
                <w:rFonts w:hint="cs"/>
              </w:rPr>
              <w:fldChar w:fldCharType="begin"/>
            </w:r>
            <w:r w:rsidR="00EF17A2" w:rsidRPr="008473F5">
              <w:rPr>
                <w:rFonts w:hint="cs"/>
              </w:rPr>
              <w:instrText xml:space="preserve"> REF  nName1 \h  \* MERGEFORMAT </w:instrText>
            </w:r>
            <w:r w:rsidR="00EF17A2" w:rsidRPr="008473F5">
              <w:rPr>
                <w:rFonts w:hint="cs"/>
              </w:rPr>
            </w:r>
            <w:r w:rsidR="00EF17A2" w:rsidRPr="008473F5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noProof/>
                </w:rPr>
                <w:alias w:val="ชื่อ-สกุล 1"/>
                <w:tag w:val="ชื่อ-สกุล 1"/>
                <w:id w:val="-526335752"/>
                <w:placeholder>
                  <w:docPart w:val="5E8F3563DC6C4BE3B46DB7B5FE5A61B0"/>
                </w:placeholder>
                <w:text/>
              </w:sdtPr>
              <w:sdtContent>
                <w:r w:rsidR="007A7975">
                  <w:rPr>
                    <w:rFonts w:hint="cs"/>
                    <w:noProof/>
                    <w:cs/>
                  </w:rPr>
                  <w:t>นาย ปัณณวิชญ์ พันธ์วงศ์</w:t>
                </w:r>
              </w:sdtContent>
            </w:sdt>
            <w:r w:rsidR="00EF17A2" w:rsidRPr="008473F5">
              <w:rPr>
                <w:rFonts w:hint="cs"/>
              </w:rPr>
              <w:fldChar w:fldCharType="end"/>
            </w:r>
            <w:r w:rsidR="00C15162" w:rsidRPr="008473F5">
              <w:rPr>
                <w:rFonts w:hint="cs"/>
                <w:cs/>
              </w:rPr>
              <w:t xml:space="preserve"> </w:t>
            </w:r>
            <w:r w:rsidR="00B54A2D" w:rsidRPr="008473F5">
              <w:rPr>
                <w:rFonts w:hint="cs"/>
                <w:cs/>
              </w:rPr>
              <w:t xml:space="preserve">รหัส </w:t>
            </w:r>
            <w:r w:rsidR="00675E84" w:rsidRPr="008473F5">
              <w:rPr>
                <w:rFonts w:hint="cs"/>
              </w:rPr>
              <w:fldChar w:fldCharType="begin"/>
            </w:r>
            <w:r w:rsidR="00675E84" w:rsidRPr="008473F5">
              <w:rPr>
                <w:rFonts w:hint="cs"/>
              </w:rPr>
              <w:instrText xml:space="preserve"> REF  nCode1 \h  \* MERGEFORMAT </w:instrText>
            </w:r>
            <w:r w:rsidR="00675E84" w:rsidRPr="008473F5">
              <w:rPr>
                <w:rFonts w:hint="cs"/>
              </w:rPr>
            </w:r>
            <w:r w:rsidR="00675E84" w:rsidRPr="008473F5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cs/>
                </w:rPr>
                <w:alias w:val="รหัสนักศึกษา1"/>
                <w:tag w:val="รหัสนักศึกษา1"/>
                <w:id w:val="-1992469180"/>
                <w:placeholder>
                  <w:docPart w:val="259097086C6C4D3C8F92E4F0A319EDD7"/>
                </w:placeholder>
                <w15:color w:val="000000"/>
                <w:text/>
              </w:sdtPr>
              <w:sdtContent>
                <w:r w:rsidR="007A7975">
                  <w:rPr>
                    <w:rFonts w:hint="cs"/>
                    <w:cs/>
                  </w:rPr>
                  <w:t>600610752</w:t>
                </w:r>
              </w:sdtContent>
            </w:sdt>
            <w:r w:rsidR="00675E84" w:rsidRPr="008473F5">
              <w:rPr>
                <w:rFonts w:hint="cs"/>
              </w:rPr>
              <w:fldChar w:fldCharType="end"/>
            </w:r>
          </w:p>
        </w:tc>
      </w:tr>
      <w:tr w:rsidR="00D8750B" w:rsidRPr="008473F5" w14:paraId="3E8FF95C" w14:textId="77777777" w:rsidTr="00D8750B">
        <w:tc>
          <w:tcPr>
            <w:tcW w:w="2880" w:type="dxa"/>
          </w:tcPr>
          <w:p w14:paraId="4BBDFF28" w14:textId="77777777" w:rsidR="00D8750B" w:rsidRPr="008473F5" w:rsidRDefault="00D8750B" w:rsidP="0065114C">
            <w:pPr>
              <w:pStyle w:val="cpeTitleTable"/>
              <w:rPr>
                <w:cs/>
              </w:rPr>
            </w:pPr>
            <w:r w:rsidRPr="008473F5">
              <w:rPr>
                <w:rFonts w:hint="cs"/>
                <w:cs/>
              </w:rPr>
              <w:t>ภาควิชา</w:t>
            </w:r>
          </w:p>
        </w:tc>
        <w:tc>
          <w:tcPr>
            <w:tcW w:w="5976" w:type="dxa"/>
          </w:tcPr>
          <w:p w14:paraId="52F29020" w14:textId="77777777" w:rsidR="00D8750B" w:rsidRPr="008473F5" w:rsidRDefault="009F31B2" w:rsidP="0065114C">
            <w:pPr>
              <w:pStyle w:val="cpeTitleTable"/>
              <w:rPr>
                <w:cs/>
              </w:rPr>
            </w:pPr>
            <w:r w:rsidRPr="008473F5">
              <w:rPr>
                <w:rFonts w:hint="cs"/>
              </w:rPr>
              <w:t xml:space="preserve">: </w:t>
            </w:r>
            <w:r w:rsidR="007411CA" w:rsidRPr="008473F5">
              <w:rPr>
                <w:rFonts w:hint="cs"/>
                <w:cs/>
              </w:rPr>
              <w:t>วิศวกรรมคอมพิวเตอร์</w:t>
            </w:r>
          </w:p>
        </w:tc>
      </w:tr>
      <w:tr w:rsidR="00D8750B" w:rsidRPr="008473F5" w14:paraId="17574979" w14:textId="77777777" w:rsidTr="00D8750B">
        <w:tc>
          <w:tcPr>
            <w:tcW w:w="2880" w:type="dxa"/>
          </w:tcPr>
          <w:p w14:paraId="345E212E" w14:textId="77777777" w:rsidR="00D8750B" w:rsidRPr="008473F5" w:rsidRDefault="00D8750B" w:rsidP="0065114C">
            <w:pPr>
              <w:pStyle w:val="cpeTitleTable"/>
              <w:rPr>
                <w:cs/>
              </w:rPr>
            </w:pPr>
            <w:r w:rsidRPr="008473F5">
              <w:rPr>
                <w:rFonts w:hint="cs"/>
                <w:cs/>
              </w:rPr>
              <w:t>อาจารย์ที่ปรึกษา</w:t>
            </w:r>
          </w:p>
        </w:tc>
        <w:tc>
          <w:tcPr>
            <w:tcW w:w="5976" w:type="dxa"/>
          </w:tcPr>
          <w:p w14:paraId="1A2BA4A0" w14:textId="622D197B" w:rsidR="00D8750B" w:rsidRPr="008473F5" w:rsidRDefault="00A83F64" w:rsidP="00A83F64">
            <w:pPr>
              <w:pStyle w:val="cpeTitleTable"/>
            </w:pPr>
            <w:r w:rsidRPr="008473F5">
              <w:rPr>
                <w:rFonts w:hint="cs"/>
              </w:rPr>
              <w:t xml:space="preserve">: </w:t>
            </w:r>
            <w:r w:rsidRPr="008473F5">
              <w:rPr>
                <w:rFonts w:hint="cs"/>
              </w:rPr>
              <w:fldChar w:fldCharType="begin"/>
            </w:r>
            <w:r w:rsidRPr="008473F5">
              <w:rPr>
                <w:rFonts w:hint="cs"/>
              </w:rPr>
              <w:instrText xml:space="preserve"> REF  nAdvisor \h  \* MERGEFORMAT </w:instrText>
            </w:r>
            <w:r w:rsidRPr="008473F5">
              <w:rPr>
                <w:rFonts w:hint="cs"/>
              </w:rPr>
            </w:r>
            <w:r w:rsidRPr="008473F5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cs/>
                </w:rPr>
                <w:alias w:val="อาจารย์ที่ปรึกษา"/>
                <w:tag w:val="อาจารย์ที่ปรึกษา"/>
                <w:id w:val="-1476213036"/>
                <w:placeholder>
                  <w:docPart w:val="5AE0ADFF656D4BCFA9485D7A91BC89FE"/>
                </w:placeholder>
                <w15:color w:val="000000"/>
                <w:dropDownList>
                  <w:listItem w:displayText="รศ.ดร.สรรพวรรธน์ กันตะบุตร" w:value="รศ.ดร.สรรพวรรธน์ กันตะบุตร"/>
                  <w:listItem w:displayText="รศ.ดร.ศันสนีย์ เอื้อพันธ์วิริยะกุล" w:value="รศ.ดร.ศันสนีย์ เอื้อพันธ์วิริยะกุล"/>
                  <w:listItem w:displayText="รศ.ดร.ตรัสพงศ์ ไทยอุปถัมภ์" w:value="รศ.ดร.ตรัสพงศ์ ไทยอุปถัมภ์"/>
                  <w:listItem w:displayText="รศ.ดร.ศักดิ์กษิต ระมิงค์วงศ์" w:value="รศ.ดร.ศักดิ์กษิต ระมิงค์วงศ์"/>
                  <w:listItem w:displayText="รศ.ดร.จักรพงศ์ นาทวิชัย" w:value="รศ.ดร.จักรพงศ์ นาทวิชัย"/>
                  <w:listItem w:displayText="ผศ.ดร.นราธิป เที่ยงแท้" w:value="ผศ.ดร.นราธิป เที่ยงแท้"/>
                  <w:listItem w:displayText="ผศ.ดร.ลัชนา ระมิงค์วงศ์" w:value="ผศ.ดร.ลัชนา ระมิงค์วงศ์"/>
                  <w:listItem w:displayText="ผศ.ดร.นริศรา เอี่ยมคณิตชาติ" w:value="ผศ.ดร.นริศรา เอี่ยมคณิตชาติ"/>
                  <w:listItem w:displayText="ผศ.ดร.ยุทธพงษ์ สมจิต" w:value="ผศ.ดร.ยุทธพงษ์ สมจิต"/>
                  <w:listItem w:displayText="ผศ.ดร.สันติ พิทักษ์กิจนุกูร" w:value="ผศ.ดร.สันติ พิทักษ์กิจนุกูร"/>
                  <w:listItem w:displayText="ผศ.ดร.กานต์ ปทานุคม" w:value="ผศ.ดร.กานต์ ปทานุคม"/>
                  <w:listItem w:displayText="ผศ.ดร.อัญญา อาภาวัชรุตม์" w:value="ผศ.ดร.อัญญา อาภาวัชรุตม์"/>
                  <w:listItem w:displayText="ผศ.ดร.Kenneth Cosh" w:value="ผศ.ดร.Kenneth Cosh"/>
                  <w:listItem w:displayText="อ.ดร.อานันท์ สีห์พิทักษ์เกียรติ" w:value="อ.ดร.อานันท์ สีห์พิทักษ์เกียรติ"/>
                  <w:listItem w:displayText="อ.ดร.พฤษภ์ บุญมา" w:value="อ.ดร.พฤษภ์ บุญมา"/>
                  <w:listItem w:displayText="อ.ดร.ภาสกร แช่มประเสริฐ" w:value="อ.ดร.ภาสกร แช่มประเสริฐ"/>
                  <w:listItem w:displayText="อ.ดร.ปฏิเวธ วุฒิสารวัฒนา" w:value="อ.ดร.ปฏิเวธ วุฒิสารวัฒนา"/>
                  <w:listItem w:displayText="อ.ดร.นวดนย์ คุณเลิศกิจ" w:value="อ.ดร.นวดนย์ คุณเลิศกิจ"/>
                  <w:listItem w:displayText="อ.โดม โพธิกานนท์" w:value="อ.โดม โพธิกานนท์"/>
                </w:dropDownList>
              </w:sdtPr>
              <w:sdtContent>
                <w:r w:rsidR="007A7975">
                  <w:rPr>
                    <w:rFonts w:hint="cs"/>
                    <w:cs/>
                  </w:rPr>
                  <w:t>รศ.ดร.ศันสนีย์ เอื้อพันธ์วิริยะกุล</w:t>
                </w:r>
              </w:sdtContent>
            </w:sdt>
            <w:r w:rsidRPr="008473F5">
              <w:rPr>
                <w:rFonts w:hint="cs"/>
              </w:rPr>
              <w:fldChar w:fldCharType="end"/>
            </w:r>
          </w:p>
        </w:tc>
      </w:tr>
      <w:tr w:rsidR="009B424D" w:rsidRPr="008473F5" w14:paraId="1A5CB8E7" w14:textId="77777777" w:rsidTr="00D8750B">
        <w:tc>
          <w:tcPr>
            <w:tcW w:w="2880" w:type="dxa"/>
          </w:tcPr>
          <w:p w14:paraId="0AAA550B" w14:textId="77777777" w:rsidR="009B424D" w:rsidRPr="008473F5" w:rsidRDefault="009B424D" w:rsidP="009B424D">
            <w:pPr>
              <w:pStyle w:val="cpeTitleTable"/>
              <w:rPr>
                <w:cs/>
              </w:rPr>
            </w:pPr>
            <w:r w:rsidRPr="008473F5">
              <w:rPr>
                <w:rFonts w:hint="cs"/>
                <w:cs/>
              </w:rPr>
              <w:t>ปริญญา</w:t>
            </w:r>
          </w:p>
        </w:tc>
        <w:tc>
          <w:tcPr>
            <w:tcW w:w="5976" w:type="dxa"/>
          </w:tcPr>
          <w:p w14:paraId="438D2F4F" w14:textId="77777777" w:rsidR="009B424D" w:rsidRPr="008473F5" w:rsidRDefault="009B424D" w:rsidP="009B424D">
            <w:pPr>
              <w:pStyle w:val="cpeTitleTable"/>
            </w:pPr>
            <w:r w:rsidRPr="008473F5">
              <w:rPr>
                <w:rFonts w:hint="cs"/>
              </w:rPr>
              <w:t xml:space="preserve">: </w:t>
            </w:r>
            <w:r w:rsidRPr="008473F5">
              <w:rPr>
                <w:rFonts w:hint="cs"/>
                <w:cs/>
              </w:rPr>
              <w:t>วิศวกรรมศาสตรบัณฑิต</w:t>
            </w:r>
          </w:p>
        </w:tc>
      </w:tr>
      <w:tr w:rsidR="009B424D" w:rsidRPr="008473F5" w14:paraId="212A6094" w14:textId="77777777" w:rsidTr="00D8750B">
        <w:tc>
          <w:tcPr>
            <w:tcW w:w="2880" w:type="dxa"/>
          </w:tcPr>
          <w:p w14:paraId="722E292B" w14:textId="77777777" w:rsidR="009B424D" w:rsidRPr="008473F5" w:rsidRDefault="009B424D" w:rsidP="009B424D">
            <w:pPr>
              <w:pStyle w:val="cpeTitleTable"/>
              <w:rPr>
                <w:cs/>
              </w:rPr>
            </w:pPr>
            <w:r w:rsidRPr="008473F5">
              <w:rPr>
                <w:rFonts w:hint="cs"/>
                <w:cs/>
              </w:rPr>
              <w:t>สาขา</w:t>
            </w:r>
          </w:p>
        </w:tc>
        <w:tc>
          <w:tcPr>
            <w:tcW w:w="5976" w:type="dxa"/>
          </w:tcPr>
          <w:p w14:paraId="3ED10B1E" w14:textId="00A5D9CA" w:rsidR="009B424D" w:rsidRPr="008473F5" w:rsidRDefault="00E67469" w:rsidP="00E67469">
            <w:pPr>
              <w:pStyle w:val="cpeTitleTable"/>
            </w:pPr>
            <w:r w:rsidRPr="008473F5">
              <w:rPr>
                <w:rFonts w:hint="cs"/>
              </w:rPr>
              <w:t xml:space="preserve">: </w:t>
            </w:r>
            <w:r w:rsidRPr="008473F5">
              <w:rPr>
                <w:rFonts w:hint="cs"/>
              </w:rPr>
              <w:fldChar w:fldCharType="begin"/>
            </w:r>
            <w:r w:rsidRPr="008473F5">
              <w:rPr>
                <w:rFonts w:hint="cs"/>
              </w:rPr>
              <w:instrText xml:space="preserve"> REF  nProgram \h  \* MERGEFORMAT </w:instrText>
            </w:r>
            <w:r w:rsidRPr="008473F5">
              <w:rPr>
                <w:rFonts w:hint="cs"/>
              </w:rPr>
            </w:r>
            <w:r w:rsidRPr="008473F5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cs/>
                </w:rPr>
                <w:alias w:val="หลักสูตร"/>
                <w:tag w:val="หลักสูตร"/>
                <w:id w:val="-1359744437"/>
                <w:placeholder>
                  <w:docPart w:val="1FD8C51F7B964EDA8D80D1ED29739029"/>
                </w:placeholder>
                <w15:color w:val="000000"/>
                <w:dropDownList>
                  <w:listItem w:displayText="วิศวกรรมคอมพิวเตอร์" w:value="วิศวกรรมคอมพิวเตอร์"/>
                  <w:listItem w:displayText="วิศวกรรมระบบสารสนเทศและเครือข่าย" w:value="วิศวกรรมระบบสารสนเทศและเครือข่าย"/>
                </w:dropDownList>
              </w:sdtPr>
              <w:sdtContent>
                <w:r w:rsidR="007A7975">
                  <w:rPr>
                    <w:rFonts w:hint="cs"/>
                    <w:cs/>
                  </w:rPr>
                  <w:t>วิศวกรรมคอมพิวเตอร์</w:t>
                </w:r>
              </w:sdtContent>
            </w:sdt>
            <w:r w:rsidRPr="008473F5">
              <w:rPr>
                <w:rFonts w:hint="cs"/>
              </w:rPr>
              <w:fldChar w:fldCharType="end"/>
            </w:r>
          </w:p>
          <w:p w14:paraId="6FEE39C0" w14:textId="698C1A12" w:rsidR="006261CB" w:rsidRPr="008473F5" w:rsidRDefault="006261CB" w:rsidP="00E67469">
            <w:pPr>
              <w:pStyle w:val="cpeTitleTable"/>
            </w:pPr>
          </w:p>
        </w:tc>
      </w:tr>
      <w:tr w:rsidR="009B424D" w:rsidRPr="008473F5" w14:paraId="58846508" w14:textId="77777777" w:rsidTr="00FC0845">
        <w:trPr>
          <w:trHeight w:val="627"/>
        </w:trPr>
        <w:tc>
          <w:tcPr>
            <w:tcW w:w="2880" w:type="dxa"/>
            <w:tcBorders>
              <w:bottom w:val="single" w:sz="18" w:space="0" w:color="auto"/>
            </w:tcBorders>
          </w:tcPr>
          <w:p w14:paraId="71C7E1E8" w14:textId="77777777" w:rsidR="009B424D" w:rsidRPr="008473F5" w:rsidRDefault="009B424D" w:rsidP="009B424D">
            <w:pPr>
              <w:pStyle w:val="cpeTitleTable"/>
              <w:rPr>
                <w:cs/>
              </w:rPr>
            </w:pPr>
            <w:r w:rsidRPr="008473F5">
              <w:rPr>
                <w:rFonts w:hint="cs"/>
                <w:cs/>
              </w:rPr>
              <w:t>ปีการศึกษา</w:t>
            </w:r>
          </w:p>
        </w:tc>
        <w:tc>
          <w:tcPr>
            <w:tcW w:w="5976" w:type="dxa"/>
            <w:tcBorders>
              <w:bottom w:val="single" w:sz="18" w:space="0" w:color="auto"/>
            </w:tcBorders>
          </w:tcPr>
          <w:p w14:paraId="1C3280D0" w14:textId="25978D47" w:rsidR="009B424D" w:rsidRPr="008473F5" w:rsidRDefault="009B424D" w:rsidP="009B424D">
            <w:pPr>
              <w:pStyle w:val="cpeTitleTable"/>
            </w:pPr>
            <w:r w:rsidRPr="008473F5">
              <w:rPr>
                <w:rFonts w:hint="cs"/>
              </w:rPr>
              <w:t xml:space="preserve">: </w:t>
            </w:r>
            <w:r w:rsidRPr="008473F5">
              <w:rPr>
                <w:rFonts w:hint="cs"/>
              </w:rPr>
              <w:fldChar w:fldCharType="begin"/>
            </w:r>
            <w:r w:rsidRPr="008473F5">
              <w:rPr>
                <w:rFonts w:hint="cs"/>
              </w:rPr>
              <w:instrText xml:space="preserve"> REF  nAcademicYear \h  \* MERGEFORMAT </w:instrText>
            </w:r>
            <w:r w:rsidRPr="008473F5">
              <w:rPr>
                <w:rFonts w:hint="cs"/>
              </w:rPr>
            </w:r>
            <w:r w:rsidRPr="008473F5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cs/>
                </w:rPr>
                <w:alias w:val="พ.ศ."/>
                <w:tag w:val="พ.ศ."/>
                <w:id w:val="1214311725"/>
                <w:lock w:val="sdtLocked"/>
                <w:placeholder>
                  <w:docPart w:val="F0842F6AD7304D28A3B5FD69DA7F02D8"/>
                </w:placeholder>
                <w15:color w:val="000000"/>
                <w:text/>
              </w:sdtPr>
              <w:sdtContent>
                <w:r w:rsidR="007A7975">
                  <w:rPr>
                    <w:rFonts w:hint="cs"/>
                    <w:cs/>
                  </w:rPr>
                  <w:t>2563</w:t>
                </w:r>
              </w:sdtContent>
            </w:sdt>
            <w:r w:rsidRPr="008473F5">
              <w:rPr>
                <w:rFonts w:hint="cs"/>
              </w:rPr>
              <w:fldChar w:fldCharType="end"/>
            </w:r>
          </w:p>
        </w:tc>
      </w:tr>
    </w:tbl>
    <w:p w14:paraId="6A24C9F5" w14:textId="77777777" w:rsidR="00EF5318" w:rsidRPr="008473F5" w:rsidRDefault="00EF5318" w:rsidP="00EF5318">
      <w:pPr>
        <w:rPr>
          <w:rFonts w:ascii="TH SarabunPSK" w:hAnsi="TH SarabunPSK" w:cs="TH SarabunPSK"/>
          <w:sz w:val="32"/>
          <w:szCs w:val="32"/>
        </w:rPr>
      </w:pPr>
    </w:p>
    <w:p w14:paraId="2064A4FB" w14:textId="77777777" w:rsidR="005E6F25" w:rsidRPr="008473F5" w:rsidRDefault="005E6F25" w:rsidP="00892EC5">
      <w:pPr>
        <w:pStyle w:val="cpeHeader"/>
      </w:pPr>
      <w:bookmarkStart w:id="10" w:name="_Toc67999693"/>
      <w:r w:rsidRPr="00A93A68">
        <w:rPr>
          <w:rFonts w:hint="cs"/>
          <w:sz w:val="40"/>
          <w:szCs w:val="40"/>
          <w:cs/>
        </w:rPr>
        <w:t>บทคัดย่อ</w:t>
      </w:r>
      <w:bookmarkEnd w:id="10"/>
    </w:p>
    <w:p w14:paraId="5FED02EA" w14:textId="1CC26C00" w:rsidR="006261CB" w:rsidRPr="008473F5" w:rsidRDefault="006261CB" w:rsidP="00A93A68">
      <w:pPr>
        <w:ind w:firstLine="720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473F5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ตลาดแลกเปลี่ยนเงินตราต่างประเทศ (</w:t>
      </w:r>
      <w:r w:rsidRPr="008473F5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Foreign Exchange Market) </w:t>
      </w:r>
      <w:r w:rsidRPr="008473F5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หรือ ฟอเร็กซ์ (</w:t>
      </w:r>
      <w:r w:rsidRPr="008473F5">
        <w:rPr>
          <w:rFonts w:ascii="TH SarabunPSK" w:eastAsia="Times New Roman" w:hAnsi="TH SarabunPSK" w:cs="TH SarabunPSK" w:hint="cs"/>
          <w:color w:val="000000"/>
          <w:sz w:val="32"/>
          <w:szCs w:val="32"/>
        </w:rPr>
        <w:t>Forex</w:t>
      </w:r>
      <w:r w:rsidRPr="008473F5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)</w:t>
      </w:r>
      <w:r w:rsidRPr="008473F5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</w:t>
      </w:r>
      <w:r w:rsidRPr="008473F5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คือ ตลาดที่เกี่ยวข้องกับการทำธุรกรรมซื้อขายเงินตราของประเทศต่าง ๆ หลายสกุล ตลอดจนการลงทุนเพื่อการเก็งกำไรค่าเงิน  </w:t>
      </w:r>
    </w:p>
    <w:p w14:paraId="5019F704" w14:textId="747C728D" w:rsidR="00EF5318" w:rsidRPr="008473F5" w:rsidRDefault="00792ED3" w:rsidP="0065114C">
      <w:pPr>
        <w:pStyle w:val="cpeBodyText"/>
      </w:pPr>
      <w:r w:rsidRPr="0054208C">
        <w:rPr>
          <w:cs/>
        </w:rPr>
        <w:t>การลงทุนในฟอเร็กซ์นั้น มีความเสี่ยงสูงเนื่องจากความผันผวนที่มากกว่าตลาดหุ้น ทำให้ผู้จัดทำต้องการพัฒนาระบบที่สามารถทำนายแนวโน้มของตลาดฟอเร็กซ์ โดยใช้ซัพพอร์ตเวกเตอร์รีเกรสชัน เพื่อลดความเสี่ยงและเพิ่มความมั่นใจในการลงทุน โดยระบบจะแสดงผลลัพธ์ให้แก่ผู้ลงทุนในตลาดฟอเร็กซ์ จึงหวังว่าระบบทำนายตลาดแลกเปลี่ยนเงินตราต่างประเทศจะช่วยเพิ่มโอกาสของผู้ลงทุนในตลาดฟอเร็กซ์ให้มีกำไรมากขึ้น</w:t>
      </w:r>
      <w:r w:rsidR="00EF5318" w:rsidRPr="008473F5">
        <w:rPr>
          <w:rFonts w:hint="cs"/>
        </w:rPr>
        <w:br w:type="page"/>
      </w:r>
    </w:p>
    <w:p w14:paraId="0F263963" w14:textId="77777777" w:rsidR="003731D3" w:rsidRPr="008473F5" w:rsidRDefault="003731D3" w:rsidP="003731D3">
      <w:pPr>
        <w:rPr>
          <w:rFonts w:ascii="TH SarabunPSK" w:hAnsi="TH SarabunPSK" w:cs="TH SarabunPSK"/>
          <w:sz w:val="8"/>
          <w:szCs w:val="8"/>
        </w:rPr>
      </w:pPr>
    </w:p>
    <w:tbl>
      <w:tblPr>
        <w:tblStyle w:val="TableGrid"/>
        <w:tblW w:w="8856" w:type="dxa"/>
        <w:tblBorders>
          <w:top w:val="none" w:sz="0" w:space="0" w:color="auto"/>
          <w:left w:val="none" w:sz="0" w:space="0" w:color="auto"/>
          <w:bottom w:val="sing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5976"/>
      </w:tblGrid>
      <w:tr w:rsidR="003731D3" w:rsidRPr="008473F5" w14:paraId="0A061914" w14:textId="77777777" w:rsidTr="009B424D">
        <w:tc>
          <w:tcPr>
            <w:tcW w:w="2880" w:type="dxa"/>
          </w:tcPr>
          <w:p w14:paraId="487431C7" w14:textId="77777777" w:rsidR="003731D3" w:rsidRPr="008473F5" w:rsidRDefault="003731D3" w:rsidP="0065114C">
            <w:pPr>
              <w:pStyle w:val="cpeTitleTable"/>
              <w:rPr>
                <w:cs/>
              </w:rPr>
            </w:pPr>
            <w:r w:rsidRPr="008473F5">
              <w:rPr>
                <w:rFonts w:hint="cs"/>
              </w:rPr>
              <w:t>Project Title</w:t>
            </w:r>
          </w:p>
        </w:tc>
        <w:tc>
          <w:tcPr>
            <w:tcW w:w="5976" w:type="dxa"/>
          </w:tcPr>
          <w:p w14:paraId="2CA67C95" w14:textId="2C000B0D" w:rsidR="003731D3" w:rsidRPr="008473F5" w:rsidRDefault="00A75D0E" w:rsidP="0065114C">
            <w:pPr>
              <w:pStyle w:val="cpeTitleTable"/>
            </w:pPr>
            <w:r w:rsidRPr="008473F5">
              <w:rPr>
                <w:rFonts w:hint="cs"/>
              </w:rPr>
              <w:t xml:space="preserve">: </w:t>
            </w:r>
            <w:r w:rsidR="003B467E" w:rsidRPr="008473F5">
              <w:rPr>
                <w:rFonts w:hint="cs"/>
              </w:rPr>
              <w:fldChar w:fldCharType="begin"/>
            </w:r>
            <w:r w:rsidR="001F1083" w:rsidRPr="008473F5">
              <w:rPr>
                <w:rFonts w:hint="cs"/>
              </w:rPr>
              <w:instrText xml:space="preserve"> REF nProjectNameE \h </w:instrText>
            </w:r>
            <w:r w:rsidR="007663BD" w:rsidRPr="008473F5">
              <w:rPr>
                <w:rFonts w:hint="cs"/>
              </w:rPr>
              <w:instrText xml:space="preserve"> \* MERGEFORMAT </w:instrText>
            </w:r>
            <w:r w:rsidR="003B467E" w:rsidRPr="008473F5">
              <w:rPr>
                <w:rFonts w:hint="cs"/>
              </w:rPr>
            </w:r>
            <w:r w:rsidR="003B467E" w:rsidRPr="008473F5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</w:rPr>
                <w:alias w:val="Project Name English"/>
                <w:tag w:val="Project Name English"/>
                <w:id w:val="1596049109"/>
                <w:placeholder>
                  <w:docPart w:val="DE759D6CD65049A7B81632BAA51CF3FA"/>
                </w:placeholder>
                <w:text/>
              </w:sdtPr>
              <w:sdtContent>
                <w:r w:rsidR="007A7975">
                  <w:rPr>
                    <w:rFonts w:hint="cs"/>
                  </w:rPr>
                  <w:t>Foreign exchange market prediction system</w:t>
                </w:r>
              </w:sdtContent>
            </w:sdt>
            <w:r w:rsidR="003B467E" w:rsidRPr="008473F5">
              <w:rPr>
                <w:rFonts w:hint="cs"/>
              </w:rPr>
              <w:fldChar w:fldCharType="end"/>
            </w:r>
          </w:p>
        </w:tc>
      </w:tr>
      <w:tr w:rsidR="003731D3" w:rsidRPr="008473F5" w14:paraId="6DEB172D" w14:textId="77777777" w:rsidTr="009B424D">
        <w:tc>
          <w:tcPr>
            <w:tcW w:w="2880" w:type="dxa"/>
          </w:tcPr>
          <w:p w14:paraId="26FCC98B" w14:textId="77777777" w:rsidR="003731D3" w:rsidRPr="008473F5" w:rsidRDefault="003731D3" w:rsidP="0065114C">
            <w:pPr>
              <w:pStyle w:val="cpeTitleTable"/>
              <w:rPr>
                <w:cs/>
              </w:rPr>
            </w:pPr>
            <w:r w:rsidRPr="008473F5">
              <w:rPr>
                <w:rFonts w:hint="cs"/>
              </w:rPr>
              <w:t>Name</w:t>
            </w:r>
          </w:p>
        </w:tc>
        <w:tc>
          <w:tcPr>
            <w:tcW w:w="5976" w:type="dxa"/>
          </w:tcPr>
          <w:p w14:paraId="2520946E" w14:textId="4DA7BDF8" w:rsidR="0090781B" w:rsidRPr="008473F5" w:rsidRDefault="00A75D0E" w:rsidP="00887963">
            <w:pPr>
              <w:pStyle w:val="cpeTitleTable"/>
            </w:pPr>
            <w:r w:rsidRPr="008473F5">
              <w:rPr>
                <w:rFonts w:hint="cs"/>
              </w:rPr>
              <w:t xml:space="preserve">: </w:t>
            </w:r>
            <w:r w:rsidR="00887963" w:rsidRPr="008473F5">
              <w:rPr>
                <w:rFonts w:hint="cs"/>
              </w:rPr>
              <w:fldChar w:fldCharType="begin"/>
            </w:r>
            <w:r w:rsidR="00887963" w:rsidRPr="008473F5">
              <w:rPr>
                <w:rFonts w:hint="cs"/>
              </w:rPr>
              <w:instrText xml:space="preserve"> REF  nNameE1 \h  \* MERGEFORMAT </w:instrText>
            </w:r>
            <w:r w:rsidR="00887963" w:rsidRPr="008473F5">
              <w:rPr>
                <w:rFonts w:hint="cs"/>
              </w:rPr>
            </w:r>
            <w:r w:rsidR="00887963" w:rsidRPr="008473F5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cs/>
                </w:rPr>
                <w:alias w:val="Student1 Name"/>
                <w:tag w:val="Student1 Name"/>
                <w:id w:val="-960025956"/>
                <w:placeholder>
                  <w:docPart w:val="6F81069875864FF4AAC51832BD918D05"/>
                </w:placeholder>
                <w:text/>
              </w:sdtPr>
              <w:sdtContent>
                <w:r w:rsidR="007A7975">
                  <w:rPr>
                    <w:rFonts w:hint="cs"/>
                  </w:rPr>
                  <w:t>Pannawit Panwong</w:t>
                </w:r>
              </w:sdtContent>
            </w:sdt>
            <w:r w:rsidR="00887963" w:rsidRPr="008473F5">
              <w:rPr>
                <w:rFonts w:hint="cs"/>
              </w:rPr>
              <w:fldChar w:fldCharType="end"/>
            </w:r>
            <w:r w:rsidR="00613007" w:rsidRPr="008473F5">
              <w:rPr>
                <w:rFonts w:hint="cs"/>
              </w:rPr>
              <w:t xml:space="preserve"> </w:t>
            </w:r>
            <w:r w:rsidR="00EF17A2" w:rsidRPr="008473F5">
              <w:rPr>
                <w:rFonts w:hint="cs"/>
              </w:rPr>
              <w:t xml:space="preserve"> </w:t>
            </w:r>
            <w:r w:rsidR="003D1E8E" w:rsidRPr="008473F5">
              <w:rPr>
                <w:rFonts w:hint="cs"/>
              </w:rPr>
              <w:fldChar w:fldCharType="begin"/>
            </w:r>
            <w:r w:rsidR="003D1E8E" w:rsidRPr="008473F5">
              <w:rPr>
                <w:rFonts w:hint="cs"/>
              </w:rPr>
              <w:instrText xml:space="preserve"> REF  nCode1 \h  \* MERGEFORMAT </w:instrText>
            </w:r>
            <w:r w:rsidR="003D1E8E" w:rsidRPr="008473F5">
              <w:rPr>
                <w:rFonts w:hint="cs"/>
              </w:rPr>
            </w:r>
            <w:r w:rsidR="003D1E8E" w:rsidRPr="008473F5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cs/>
                </w:rPr>
                <w:alias w:val="รหัสนักศึกษา1"/>
                <w:tag w:val="รหัสนักศึกษา1"/>
                <w:id w:val="-3755299"/>
                <w:placeholder>
                  <w:docPart w:val="B43C8165B58A40BCA370ADE0E29F6370"/>
                </w:placeholder>
                <w15:color w:val="000000"/>
                <w:text/>
              </w:sdtPr>
              <w:sdtContent>
                <w:r w:rsidR="007A7975">
                  <w:rPr>
                    <w:rFonts w:hint="cs"/>
                    <w:cs/>
                  </w:rPr>
                  <w:t>600610752</w:t>
                </w:r>
              </w:sdtContent>
            </w:sdt>
            <w:r w:rsidR="003D1E8E" w:rsidRPr="008473F5">
              <w:rPr>
                <w:rFonts w:hint="cs"/>
              </w:rPr>
              <w:fldChar w:fldCharType="end"/>
            </w:r>
          </w:p>
        </w:tc>
      </w:tr>
      <w:tr w:rsidR="003731D3" w:rsidRPr="008473F5" w14:paraId="1477CD75" w14:textId="77777777" w:rsidTr="009B424D">
        <w:tc>
          <w:tcPr>
            <w:tcW w:w="2880" w:type="dxa"/>
          </w:tcPr>
          <w:p w14:paraId="6EE503AB" w14:textId="77777777" w:rsidR="003731D3" w:rsidRPr="008473F5" w:rsidRDefault="003731D3" w:rsidP="0065114C">
            <w:pPr>
              <w:pStyle w:val="cpeTitleTable"/>
              <w:rPr>
                <w:cs/>
              </w:rPr>
            </w:pPr>
            <w:r w:rsidRPr="008473F5">
              <w:rPr>
                <w:rFonts w:hint="cs"/>
              </w:rPr>
              <w:t>Department</w:t>
            </w:r>
          </w:p>
        </w:tc>
        <w:tc>
          <w:tcPr>
            <w:tcW w:w="5976" w:type="dxa"/>
          </w:tcPr>
          <w:p w14:paraId="62CAADBB" w14:textId="77777777" w:rsidR="003731D3" w:rsidRPr="008473F5" w:rsidRDefault="00A75D0E" w:rsidP="0065114C">
            <w:pPr>
              <w:pStyle w:val="cpeTitleTable"/>
            </w:pPr>
            <w:r w:rsidRPr="008473F5">
              <w:rPr>
                <w:rFonts w:hint="cs"/>
              </w:rPr>
              <w:t xml:space="preserve">: </w:t>
            </w:r>
            <w:r w:rsidR="007411CA" w:rsidRPr="008473F5">
              <w:rPr>
                <w:rFonts w:hint="cs"/>
              </w:rPr>
              <w:t>Computer</w:t>
            </w:r>
            <w:r w:rsidR="003731D3" w:rsidRPr="008473F5">
              <w:rPr>
                <w:rFonts w:hint="cs"/>
              </w:rPr>
              <w:t xml:space="preserve"> Engineering</w:t>
            </w:r>
          </w:p>
        </w:tc>
      </w:tr>
      <w:tr w:rsidR="003731D3" w:rsidRPr="008473F5" w14:paraId="6656FF6E" w14:textId="77777777" w:rsidTr="009B424D">
        <w:tc>
          <w:tcPr>
            <w:tcW w:w="2880" w:type="dxa"/>
          </w:tcPr>
          <w:p w14:paraId="5311B1E8" w14:textId="77777777" w:rsidR="003731D3" w:rsidRPr="008473F5" w:rsidRDefault="003731D3" w:rsidP="0065114C">
            <w:pPr>
              <w:pStyle w:val="cpeTitleTable"/>
              <w:rPr>
                <w:cs/>
              </w:rPr>
            </w:pPr>
            <w:r w:rsidRPr="008473F5">
              <w:rPr>
                <w:rFonts w:hint="cs"/>
              </w:rPr>
              <w:t>Project Advisor</w:t>
            </w:r>
          </w:p>
        </w:tc>
        <w:tc>
          <w:tcPr>
            <w:tcW w:w="5976" w:type="dxa"/>
          </w:tcPr>
          <w:p w14:paraId="68E2F828" w14:textId="505F2C10" w:rsidR="003731D3" w:rsidRPr="008473F5" w:rsidRDefault="00A75D0E" w:rsidP="007B4E3E">
            <w:pPr>
              <w:pStyle w:val="cpeTitleTable"/>
              <w:rPr>
                <w:cs/>
              </w:rPr>
            </w:pPr>
            <w:r w:rsidRPr="008473F5">
              <w:rPr>
                <w:rFonts w:hint="cs"/>
              </w:rPr>
              <w:t xml:space="preserve">: </w:t>
            </w:r>
            <w:sdt>
              <w:sdtPr>
                <w:rPr>
                  <w:rFonts w:hint="cs"/>
                  <w:cs/>
                </w:rPr>
                <w:alias w:val="Advisor"/>
                <w:tag w:val="Advisor"/>
                <w:id w:val="1163740597"/>
                <w:placeholder>
                  <w:docPart w:val="88EEEA01674F404EBDADDA4052ECE3C8"/>
                </w:placeholder>
                <w15:color w:val="000000"/>
                <w:dropDownList>
                  <w:listItem w:displayText="Assoc. Prof. Sanpawat Kantabutra, Ph.D." w:value="Assoc. Prof. Sanpawat Kantabutra, Ph.D."/>
                  <w:listItem w:displayText="Assoc. Prof. Sansanee Auephanwiriyakul, Ph.D." w:value="Assoc. Prof. Sansanee Auephanwiriyakul, Ph.D."/>
                  <w:listItem w:displayText="Assoc. Prof. Trasapong Thaiupathump, Ph.D." w:value="Assoc. Prof. Trasapong Thaiupathump, Ph.D."/>
                  <w:listItem w:displayText="Assoc. Prof. Sakgasit Ramingwong, Ph.D." w:value="Assoc. Prof. Sakgasit Ramingwong, Ph.D."/>
                  <w:listItem w:displayText="Assoc. Prof. Juggapong Natwichai, Ph.D." w:value="Assoc. Prof. Juggapong Natwichai, Ph.D."/>
                  <w:listItem w:displayText="Asst. Prof. Narathip Tiangtae, Ph.D." w:value="Asst. Prof. Narathip Tiangtae, Ph.D."/>
                  <w:listItem w:displayText="Asst. Prof. Lachana Ramingwong, Ph.D." w:value="Asst. Prof. Lachana Ramingwong, Ph.D."/>
                  <w:listItem w:displayText="Asst. Prof. Narissara Eiamkanitchat, Ph.D." w:value="Asst. Prof. Narissara Eiamkanitchat, Ph.D."/>
                  <w:listItem w:displayText="Asst. Prof. Yuthapong Somchit, Ph.D." w:value="Asst. Prof. Yuthapong Somchit, Ph.D."/>
                  <w:listItem w:displayText="Asst. Prof. Kenneth Cosh, Ph.D." w:value="Asst. Prof. Kenneth Cosh, Ph.D."/>
                  <w:listItem w:displayText="Asst. Prof. Santi Phithakkitnukoon, Ph.D." w:value="Asst. Prof. Santi Phithakkitnukoon, Ph.D."/>
                  <w:listItem w:displayText="Asst. Prof. Karn Patanukhom, Ph.D." w:value="Asst. Prof. Karn Patanukhom, Ph.D."/>
                  <w:listItem w:displayText="Asst. Prof. Anya Apavatjrut, Ph.D." w:value="Asst. Prof. Anya Apavatjrut, Ph.D."/>
                  <w:listItem w:displayText="Arnan Sipitakiat, Ph.D." w:value="Arnan Sipitakiat, Ph.D."/>
                  <w:listItem w:displayText="Pruet Boonma, Ph.D." w:value="Pruet Boonma, Ph.D."/>
                  <w:listItem w:displayText="Paskorn Champrasert, Ph.D." w:value="Paskorn Champrasert, Ph.D."/>
                  <w:listItem w:displayText="Patiwet Wuttisarnwattana, Ph.D." w:value="Patiwet Wuttisarnwattana, Ph.D."/>
                  <w:listItem w:displayText="Navadon Khunlertgit, Ph.D." w:value="Navadon Khunlertgit, Ph.D."/>
                  <w:listItem w:displayText="Dome Potikanond" w:value="Dome Potikanond"/>
                </w:dropDownList>
              </w:sdtPr>
              <w:sdtContent>
                <w:r w:rsidR="007A7975">
                  <w:rPr>
                    <w:rFonts w:hint="cs"/>
                  </w:rPr>
                  <w:t>Assoc. Prof. Sansanee Auephanwiriyakul, Ph.D.</w:t>
                </w:r>
              </w:sdtContent>
            </w:sdt>
          </w:p>
        </w:tc>
      </w:tr>
      <w:tr w:rsidR="009B424D" w:rsidRPr="008473F5" w14:paraId="6AE21E36" w14:textId="77777777" w:rsidTr="009B424D">
        <w:tc>
          <w:tcPr>
            <w:tcW w:w="2880" w:type="dxa"/>
          </w:tcPr>
          <w:p w14:paraId="32920431" w14:textId="77777777" w:rsidR="009B424D" w:rsidRPr="008473F5" w:rsidRDefault="009B424D" w:rsidP="009B424D">
            <w:pPr>
              <w:pStyle w:val="cpeTitleTable"/>
            </w:pPr>
            <w:r w:rsidRPr="008473F5">
              <w:rPr>
                <w:rFonts w:hint="cs"/>
              </w:rPr>
              <w:t>Degree</w:t>
            </w:r>
          </w:p>
        </w:tc>
        <w:tc>
          <w:tcPr>
            <w:tcW w:w="5976" w:type="dxa"/>
          </w:tcPr>
          <w:p w14:paraId="26B78E7D" w14:textId="77777777" w:rsidR="009B424D" w:rsidRPr="008473F5" w:rsidRDefault="009B424D" w:rsidP="009B424D">
            <w:pPr>
              <w:pStyle w:val="cpeTitleTable"/>
            </w:pPr>
            <w:r w:rsidRPr="008473F5">
              <w:rPr>
                <w:rFonts w:hint="cs"/>
              </w:rPr>
              <w:t>: Bachelor of Engineering</w:t>
            </w:r>
          </w:p>
        </w:tc>
      </w:tr>
      <w:tr w:rsidR="009B424D" w:rsidRPr="008473F5" w14:paraId="064390A6" w14:textId="77777777" w:rsidTr="009B424D">
        <w:tc>
          <w:tcPr>
            <w:tcW w:w="2880" w:type="dxa"/>
          </w:tcPr>
          <w:p w14:paraId="7FADDE6C" w14:textId="77777777" w:rsidR="009B424D" w:rsidRPr="008473F5" w:rsidRDefault="009B424D" w:rsidP="009B424D">
            <w:pPr>
              <w:pStyle w:val="cpeTitleTable"/>
            </w:pPr>
            <w:r w:rsidRPr="008473F5">
              <w:rPr>
                <w:rFonts w:hint="cs"/>
              </w:rPr>
              <w:t>Program</w:t>
            </w:r>
          </w:p>
        </w:tc>
        <w:tc>
          <w:tcPr>
            <w:tcW w:w="5976" w:type="dxa"/>
          </w:tcPr>
          <w:p w14:paraId="4C3AC926" w14:textId="77777777" w:rsidR="009B424D" w:rsidRPr="008473F5" w:rsidRDefault="009B424D" w:rsidP="009B424D">
            <w:pPr>
              <w:pStyle w:val="cpeTitleTable"/>
            </w:pPr>
            <w:r w:rsidRPr="008473F5">
              <w:rPr>
                <w:rFonts w:hint="cs"/>
              </w:rPr>
              <w:t xml:space="preserve">: </w:t>
            </w:r>
            <w:sdt>
              <w:sdtPr>
                <w:rPr>
                  <w:rFonts w:hint="cs"/>
                  <w:cs/>
                </w:rPr>
                <w:alias w:val="หลักสูตร"/>
                <w:tag w:val="หลักสูตร"/>
                <w:id w:val="-987318049"/>
                <w:placeholder>
                  <w:docPart w:val="FD2738A860F14886BE35193ECA4F2E17"/>
                </w:placeholder>
                <w15:color w:val="000000"/>
                <w:dropDownList>
                  <w:listItem w:displayText="Computer Engineering" w:value="Computer Engineering"/>
                  <w:listItem w:displayText="Information Systems and Network Engineering" w:value="Information Systems and Network Engineering"/>
                </w:dropDownList>
              </w:sdtPr>
              <w:sdtContent>
                <w:r w:rsidR="007A7975">
                  <w:rPr>
                    <w:rFonts w:hint="cs"/>
                  </w:rPr>
                  <w:t>Computer Engineering</w:t>
                </w:r>
              </w:sdtContent>
            </w:sdt>
          </w:p>
        </w:tc>
      </w:tr>
      <w:tr w:rsidR="009B424D" w:rsidRPr="008473F5" w14:paraId="327EF6D3" w14:textId="77777777" w:rsidTr="009B424D">
        <w:trPr>
          <w:trHeight w:val="485"/>
        </w:trPr>
        <w:tc>
          <w:tcPr>
            <w:tcW w:w="2880" w:type="dxa"/>
            <w:tcBorders>
              <w:bottom w:val="single" w:sz="18" w:space="0" w:color="auto"/>
            </w:tcBorders>
          </w:tcPr>
          <w:p w14:paraId="6910DB9C" w14:textId="77777777" w:rsidR="009B424D" w:rsidRPr="008473F5" w:rsidRDefault="009B424D" w:rsidP="009B424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Academic Year</w:t>
            </w:r>
          </w:p>
        </w:tc>
        <w:tc>
          <w:tcPr>
            <w:tcW w:w="5976" w:type="dxa"/>
            <w:tcBorders>
              <w:bottom w:val="single" w:sz="18" w:space="0" w:color="auto"/>
            </w:tcBorders>
          </w:tcPr>
          <w:p w14:paraId="46C5EF6D" w14:textId="61AEF1C3" w:rsidR="009B424D" w:rsidRPr="008473F5" w:rsidRDefault="009B424D" w:rsidP="009B424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: 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begin"/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instrText xml:space="preserve"> REF  nAcademicYearE \h  \* MERGEFORMAT </w:instrTex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separate"/>
            </w:r>
            <w:sdt>
              <w:sdtPr>
                <w:rPr>
                  <w:rFonts w:ascii="TH SarabunPSK" w:hAnsi="TH SarabunPSK" w:cs="TH SarabunPSK" w:hint="cs"/>
                  <w:sz w:val="32"/>
                  <w:szCs w:val="32"/>
                  <w:cs/>
                </w:rPr>
                <w:alias w:val="ปี ค.ศ."/>
                <w:tag w:val="ปี ค.ศ."/>
                <w:id w:val="-335150056"/>
                <w:placeholder>
                  <w:docPart w:val="71DDDFA3475945AFBD0468B9C63DEF1E"/>
                </w:placeholder>
                <w:text/>
              </w:sdtPr>
              <w:sdtContent>
                <w:r w:rsidR="007A7975">
                  <w:rPr>
                    <w:rFonts w:ascii="TH SarabunPSK" w:hAnsi="TH SarabunPSK" w:cs="TH SarabunPSK" w:hint="cs"/>
                    <w:sz w:val="32"/>
                    <w:szCs w:val="32"/>
                    <w:cs/>
                  </w:rPr>
                  <w:t>2020</w:t>
                </w:r>
              </w:sdtContent>
            </w:sdt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end"/>
            </w:r>
          </w:p>
        </w:tc>
      </w:tr>
    </w:tbl>
    <w:p w14:paraId="4BCFC868" w14:textId="77777777" w:rsidR="003731D3" w:rsidRPr="008473F5" w:rsidRDefault="003731D3" w:rsidP="003731D3">
      <w:pPr>
        <w:rPr>
          <w:rFonts w:ascii="TH SarabunPSK" w:hAnsi="TH SarabunPSK" w:cs="TH SarabunPSK"/>
          <w:sz w:val="32"/>
          <w:szCs w:val="32"/>
        </w:rPr>
      </w:pPr>
    </w:p>
    <w:p w14:paraId="7D4809C1" w14:textId="3018AF92" w:rsidR="003731D3" w:rsidRPr="00A93A68" w:rsidRDefault="003731D3" w:rsidP="00892EC5">
      <w:pPr>
        <w:pStyle w:val="cpeHeader"/>
        <w:rPr>
          <w:sz w:val="40"/>
          <w:szCs w:val="40"/>
        </w:rPr>
      </w:pPr>
      <w:bookmarkStart w:id="11" w:name="_Toc67999694"/>
      <w:r w:rsidRPr="00A93A68">
        <w:rPr>
          <w:rFonts w:hint="cs"/>
          <w:sz w:val="40"/>
          <w:szCs w:val="40"/>
        </w:rPr>
        <w:t>ABSTRACT</w:t>
      </w:r>
      <w:bookmarkEnd w:id="11"/>
    </w:p>
    <w:p w14:paraId="765920EE" w14:textId="5066A98A" w:rsidR="00792ED3" w:rsidRPr="007663BD" w:rsidRDefault="00381439" w:rsidP="00025B6B">
      <w:pPr>
        <w:pStyle w:val="cpeBodyText"/>
      </w:pPr>
      <w:r>
        <w:tab/>
      </w:r>
      <w:r w:rsidR="00792ED3" w:rsidRPr="0054208C">
        <w:t>According to a higher fluctuation rate than the stock market, forex investing has a high risk. The developer wants to develop a system that can predict forex market trends using a Support Vector Regression to reduce the risk and to increase investor confidence. It is hoped that the Foreign exchange market prediction system will higher the investors’ chance in Forex market.</w:t>
      </w:r>
      <w:r w:rsidR="005E6F25" w:rsidRPr="008473F5">
        <w:rPr>
          <w:rFonts w:hint="cs"/>
        </w:rPr>
        <w:br w:type="page"/>
      </w:r>
      <w:r w:rsidR="00792ED3" w:rsidRPr="007663BD">
        <w:rPr>
          <w:rFonts w:hint="cs"/>
          <w:cs/>
        </w:rPr>
        <w:lastRenderedPageBreak/>
        <w:t>กิตติกรรมประกาศ</w:t>
      </w:r>
      <w:r w:rsidR="00792ED3" w:rsidRPr="007663BD">
        <w:rPr>
          <w:cs/>
        </w:rPr>
        <w:t>.</w:t>
      </w:r>
    </w:p>
    <w:p w14:paraId="545131F0" w14:textId="77777777" w:rsidR="00792ED3" w:rsidRPr="007663BD" w:rsidRDefault="00792ED3" w:rsidP="00792ED3">
      <w:pPr>
        <w:pStyle w:val="cpeBodyText"/>
      </w:pPr>
      <w:r w:rsidRPr="007663BD">
        <w:rPr>
          <w:cs/>
        </w:rPr>
        <w:t xml:space="preserve">โครงงานนี้จะไม่สำเร็จลุล่วงลงได้ ถ้าไม่ได้รับความกรุณาจาก </w:t>
      </w:r>
      <w:r w:rsidRPr="0054208C">
        <w:rPr>
          <w:cs/>
        </w:rPr>
        <w:t>รศ.ดร.ศันสนีย์ เอื้อพันธ์วิริยะกุล</w:t>
      </w:r>
      <w:r w:rsidRPr="007663BD">
        <w:rPr>
          <w:cs/>
        </w:rPr>
        <w:t xml:space="preserve">อาจารย์ที่ปรึกษา ที่ได้สละเวลาให้ความช่วยเหลือทั้งให้คำแนะนำ ให้ความรู้และแนวคิดต่างๆรวมถึง </w:t>
      </w:r>
      <w:r w:rsidRPr="0054208C">
        <w:rPr>
          <w:cs/>
        </w:rPr>
        <w:t>อ.ดร.เกษมสิทธิ์ ตียพันธ์</w:t>
      </w:r>
      <w:r>
        <w:rPr>
          <w:rFonts w:hint="cs"/>
          <w:cs/>
        </w:rPr>
        <w:t xml:space="preserve"> </w:t>
      </w:r>
      <w:r w:rsidRPr="007663BD">
        <w:rPr>
          <w:cs/>
        </w:rPr>
        <w:t xml:space="preserve">และ </w:t>
      </w:r>
      <w:r w:rsidRPr="0054208C">
        <w:rPr>
          <w:cs/>
        </w:rPr>
        <w:t>รศ.ดร.นิพนธ์ ธีรอำพน</w:t>
      </w:r>
      <w:r w:rsidRPr="007663BD">
        <w:rPr>
          <w:cs/>
        </w:rPr>
        <w:t>ที่ให้คำปรึกษาจนทำให้โครงงานเล่มนี้เสร็จสมบูรณ์ไปได้</w:t>
      </w:r>
    </w:p>
    <w:p w14:paraId="49F5982F" w14:textId="77777777" w:rsidR="00792ED3" w:rsidRPr="007663BD" w:rsidRDefault="00792ED3" w:rsidP="00792ED3">
      <w:pPr>
        <w:pStyle w:val="cpeBodyText"/>
      </w:pPr>
      <w:r w:rsidRPr="007663BD">
        <w:rPr>
          <w:cs/>
        </w:rPr>
        <w:t>ขอบคุณ</w:t>
      </w:r>
      <w:r>
        <w:rPr>
          <w:rFonts w:hint="cs"/>
          <w:cs/>
        </w:rPr>
        <w:t>พี่ๆ</w:t>
      </w:r>
      <w:r>
        <w:t xml:space="preserve"> CI Lab</w:t>
      </w:r>
      <w:r>
        <w:rPr>
          <w:rFonts w:hint="cs"/>
          <w:cs/>
        </w:rPr>
        <w:t xml:space="preserve"> </w:t>
      </w:r>
      <w:r w:rsidRPr="007663BD">
        <w:rPr>
          <w:cs/>
        </w:rPr>
        <w:t>ภาควิชา</w:t>
      </w:r>
      <w:r>
        <w:rPr>
          <w:rFonts w:hint="cs"/>
          <w:cs/>
        </w:rPr>
        <w:t>วิศวกรรมไฟฟ้า</w:t>
      </w:r>
      <w:r w:rsidRPr="007663BD">
        <w:rPr>
          <w:cs/>
        </w:rPr>
        <w:t xml:space="preserve"> คณะวิศวกรรมศาสตร์ มหาวิทยาลัยเชียงใหม่ ที่</w:t>
      </w:r>
      <w:r>
        <w:rPr>
          <w:rFonts w:hint="cs"/>
          <w:cs/>
        </w:rPr>
        <w:t>คอยให้คำปรึกษาเกี่ยวกับโครงงานและแนวคิดต่างๆ ที่ทำให้เกิดประสบการณ์ในด้านอื่นๆ ที่นอกเหนือจากการเรียน</w:t>
      </w:r>
    </w:p>
    <w:p w14:paraId="6DDC0E4D" w14:textId="77777777" w:rsidR="00792ED3" w:rsidRPr="007663BD" w:rsidRDefault="00792ED3" w:rsidP="00792ED3">
      <w:pPr>
        <w:pStyle w:val="cpeBodyText"/>
      </w:pPr>
      <w:r w:rsidRPr="007663BD">
        <w:rPr>
          <w:cs/>
        </w:rPr>
        <w:t>ขอขอบคุณเพื่อนๆ ที่ให้กำลังใจรวมถึงคำแนะนำที่ดีตลอดการทำโครงงานที่ผ่านมา</w:t>
      </w:r>
    </w:p>
    <w:p w14:paraId="2E1D87E6" w14:textId="77777777" w:rsidR="00792ED3" w:rsidRPr="007663BD" w:rsidRDefault="00792ED3" w:rsidP="00792ED3">
      <w:pPr>
        <w:pStyle w:val="cpeBodyText"/>
        <w:rPr>
          <w:cs/>
        </w:rPr>
      </w:pPr>
      <w:r w:rsidRPr="007663BD">
        <w:rPr>
          <w:cs/>
        </w:rPr>
        <w:t>นอกจากนี้ผู้จัดทำขอขอบพระคุณขอขอบพระคุณบิดา มารดาที่ได้ให้ชีวิต เลี้ยงดูสั่งสอน และส่งเสียให้กระผมได้ศึกษาเล่าเรียนจนจบหลักสูตรปริญญาตรี หลักสูตรวิศวกรรมศาสตรบัณฑิต ซึ่งท่านได้ให้กำลังใจ ในวันที่ท้อแท้ตลอดมา ซึ่งท่านยังเป็นแรงผลักดันให้กระผมสร้างสรรค์และมุ่งมั่นจนทำให้โครงงานนี้สำเร็จ รวมทั้งขอขอบพระคุณอีกหลายๆท่านที่ไม่ได้เอ่ยนามมา ณ ที่นี้ ที่ได้ให้ความช่วยเหลือตลอดมา หากหนังสือโครงงานเล่มนี้มีข้อผิดพลาดประการใด กระผมขอน้อมรับด้วยความยินดี</w:t>
      </w:r>
    </w:p>
    <w:p w14:paraId="3DF359FF" w14:textId="77777777" w:rsidR="00792ED3" w:rsidRPr="00675E84" w:rsidRDefault="00792ED3" w:rsidP="00792ED3">
      <w:pPr>
        <w:tabs>
          <w:tab w:val="center" w:pos="6480"/>
        </w:tabs>
        <w:spacing w:before="240"/>
        <w:contextualSpacing/>
        <w:outlineLvl w:val="0"/>
        <w:rPr>
          <w:rFonts w:ascii="TH SarabunPSK" w:hAnsi="TH SarabunPSK" w:cs="TH SarabunPSK"/>
          <w:sz w:val="32"/>
          <w:szCs w:val="32"/>
        </w:rPr>
      </w:pPr>
      <w:r w:rsidRPr="00EF17A2">
        <w:rPr>
          <w:rFonts w:ascii="TH SarabunPSK" w:hAnsi="TH SarabunPSK" w:cs="TH SarabunPSK"/>
          <w:sz w:val="32"/>
          <w:szCs w:val="32"/>
        </w:rPr>
        <w:tab/>
      </w:r>
      <w:r w:rsidRPr="00EF17A2">
        <w:rPr>
          <w:rFonts w:ascii="TH SarabunPSK" w:hAnsi="TH SarabunPSK" w:cs="TH SarabunPSK"/>
          <w:sz w:val="32"/>
          <w:szCs w:val="32"/>
        </w:rPr>
        <w:fldChar w:fldCharType="begin"/>
      </w:r>
      <w:r w:rsidRPr="00EF17A2">
        <w:rPr>
          <w:rFonts w:ascii="TH SarabunPSK" w:hAnsi="TH SarabunPSK" w:cs="TH SarabunPSK"/>
          <w:sz w:val="32"/>
          <w:szCs w:val="32"/>
        </w:rPr>
        <w:instrText xml:space="preserve"> REF  nName1 \h  \* MERGEFORMAT </w:instrText>
      </w:r>
      <w:r w:rsidRPr="00EF17A2">
        <w:rPr>
          <w:rFonts w:ascii="TH SarabunPSK" w:hAnsi="TH SarabunPSK" w:cs="TH SarabunPSK"/>
          <w:sz w:val="32"/>
          <w:szCs w:val="32"/>
        </w:rPr>
      </w:r>
      <w:r w:rsidRPr="00EF17A2">
        <w:rPr>
          <w:rFonts w:ascii="TH SarabunPSK" w:hAnsi="TH SarabunPSK" w:cs="TH SarabunPSK"/>
          <w:sz w:val="32"/>
          <w:szCs w:val="32"/>
        </w:rPr>
        <w:fldChar w:fldCharType="separate"/>
      </w:r>
      <w:bookmarkStart w:id="12" w:name="_Toc67999695"/>
      <w:sdt>
        <w:sdtPr>
          <w:rPr>
            <w:rFonts w:ascii="TH SarabunPSK" w:hAnsi="TH SarabunPSK" w:cs="TH SarabunPSK"/>
            <w:noProof/>
            <w:sz w:val="32"/>
            <w:szCs w:val="32"/>
          </w:rPr>
          <w:alias w:val="ชื่อ-สกุล 1"/>
          <w:tag w:val="ชื่อ-สกุล 1"/>
          <w:id w:val="1837109019"/>
          <w:placeholder>
            <w:docPart w:val="EA68632CECB44E18AC2A7B7FFD9D0B15"/>
          </w:placeholder>
          <w:text/>
        </w:sdtPr>
        <w:sdtContent>
          <w:r w:rsidR="007A7975">
            <w:rPr>
              <w:rFonts w:ascii="TH SarabunPSK" w:hAnsi="TH SarabunPSK" w:cs="TH SarabunPSK"/>
              <w:noProof/>
              <w:sz w:val="32"/>
              <w:szCs w:val="32"/>
              <w:cs/>
            </w:rPr>
            <w:t>นาย ปัณณวิชญ์ พันธ์วงศ์</w:t>
          </w:r>
        </w:sdtContent>
      </w:sdt>
      <w:bookmarkEnd w:id="12"/>
      <w:r w:rsidRPr="00EF17A2">
        <w:rPr>
          <w:rFonts w:ascii="TH SarabunPSK" w:hAnsi="TH SarabunPSK" w:cs="TH SarabunPSK"/>
          <w:sz w:val="32"/>
          <w:szCs w:val="32"/>
        </w:rPr>
        <w:fldChar w:fldCharType="end"/>
      </w:r>
    </w:p>
    <w:p w14:paraId="3BD06481" w14:textId="77777777" w:rsidR="00792ED3" w:rsidRPr="00675E84" w:rsidRDefault="00792ED3" w:rsidP="00792ED3">
      <w:pPr>
        <w:tabs>
          <w:tab w:val="center" w:pos="6480"/>
        </w:tabs>
        <w:spacing w:before="240"/>
        <w:contextualSpacing/>
        <w:rPr>
          <w:rFonts w:ascii="TH SarabunPSK" w:hAnsi="TH SarabunPSK" w:cs="TH SarabunPSK"/>
          <w:sz w:val="32"/>
          <w:szCs w:val="32"/>
          <w:cs/>
        </w:rPr>
      </w:pPr>
      <w:r w:rsidRPr="00675E84">
        <w:rPr>
          <w:rFonts w:ascii="TH SarabunPSK" w:hAnsi="TH SarabunPSK" w:cs="TH SarabunPSK"/>
          <w:sz w:val="32"/>
          <w:szCs w:val="32"/>
          <w:cs/>
        </w:rPr>
        <w:tab/>
      </w:r>
      <w:sdt>
        <w:sdtPr>
          <w:rPr>
            <w:rFonts w:ascii="TH SarabunPSK" w:hAnsi="TH SarabunPSK" w:cs="TH SarabunPSK"/>
            <w:sz w:val="32"/>
            <w:szCs w:val="32"/>
            <w:cs/>
          </w:rPr>
          <w:alias w:val="วัน เดือน ปี"/>
          <w:tag w:val="วัน เดือน ปี"/>
          <w:id w:val="1926145244"/>
          <w:placeholder>
            <w:docPart w:val="5138FDA9149547378CE9FABBB549D562"/>
          </w:placeholder>
          <w:date>
            <w:dateFormat w:val="d ดดดด bbbb"/>
            <w:lid w:val="th-TH"/>
            <w:storeMappedDataAs w:val="text"/>
            <w:calendar w:val="thai"/>
          </w:date>
        </w:sdtPr>
        <w:sdtContent>
          <w:r w:rsidR="007A7975">
            <w:rPr>
              <w:rFonts w:ascii="TH SarabunPSK" w:hAnsi="TH SarabunPSK" w:cs="TH SarabunPSK" w:hint="cs"/>
              <w:sz w:val="32"/>
              <w:szCs w:val="32"/>
              <w:cs/>
            </w:rPr>
            <w:t>29 เมษายน 2564</w:t>
          </w:r>
        </w:sdtContent>
      </w:sdt>
    </w:p>
    <w:p w14:paraId="2242C3AA" w14:textId="0D82F85D" w:rsidR="005E6F25" w:rsidRPr="00792ED3" w:rsidRDefault="00792ED3" w:rsidP="00792ED3">
      <w:pPr>
        <w:spacing w:after="200" w:line="276" w:lineRule="auto"/>
        <w:rPr>
          <w:rFonts w:ascii="TH SarabunPSK" w:hAnsi="TH SarabunPSK" w:cs="TH SarabunPSK"/>
          <w:sz w:val="32"/>
          <w:szCs w:val="32"/>
        </w:rPr>
      </w:pPr>
      <w:r>
        <w:br w:type="page"/>
      </w:r>
    </w:p>
    <w:p w14:paraId="004230D4" w14:textId="3EBFA76E" w:rsidR="005E6F25" w:rsidRPr="00EE4FC1" w:rsidRDefault="004C5520" w:rsidP="00892EC5">
      <w:pPr>
        <w:pStyle w:val="cpeHeader"/>
      </w:pPr>
      <w:bookmarkStart w:id="13" w:name="_Toc67999696"/>
      <w:r w:rsidRPr="00EE4FC1">
        <w:rPr>
          <w:rFonts w:hint="cs"/>
          <w:cs/>
        </w:rPr>
        <w:lastRenderedPageBreak/>
        <w:t>สารบัญ</w:t>
      </w:r>
      <w:bookmarkEnd w:id="13"/>
    </w:p>
    <w:p w14:paraId="0657F4EF" w14:textId="77777777" w:rsidR="00597807" w:rsidRPr="00EE4FC1" w:rsidRDefault="00597807" w:rsidP="00597807">
      <w:pPr>
        <w:tabs>
          <w:tab w:val="center" w:pos="8460"/>
        </w:tabs>
        <w:rPr>
          <w:rFonts w:ascii="TH SarabunPSK" w:hAnsi="TH SarabunPSK" w:cs="TH SarabunPSK"/>
          <w:sz w:val="32"/>
          <w:szCs w:val="32"/>
        </w:rPr>
      </w:pPr>
      <w:r w:rsidRPr="00EE4FC1">
        <w:rPr>
          <w:rFonts w:ascii="TH SarabunPSK" w:hAnsi="TH SarabunPSK" w:cs="TH SarabunPSK" w:hint="cs"/>
          <w:sz w:val="32"/>
          <w:szCs w:val="32"/>
          <w:cs/>
        </w:rPr>
        <w:tab/>
        <w:t>หน้า</w:t>
      </w:r>
    </w:p>
    <w:p w14:paraId="764B3506" w14:textId="3CFDC11E" w:rsidR="006D71F6" w:rsidRDefault="00EE4FC1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r w:rsidRPr="00EE4FC1">
        <w:rPr>
          <w:rFonts w:ascii="TH SarabunPSK" w:hAnsi="TH SarabunPSK" w:cs="TH SarabunPSK"/>
          <w:noProof/>
          <w:cs/>
        </w:rPr>
        <w:fldChar w:fldCharType="begin"/>
      </w:r>
      <w:r w:rsidRPr="00EE4FC1">
        <w:rPr>
          <w:rFonts w:ascii="TH SarabunPSK" w:hAnsi="TH SarabunPSK" w:cs="TH SarabunPSK"/>
          <w:noProof/>
          <w:cs/>
        </w:rPr>
        <w:instrText xml:space="preserve"> </w:instrText>
      </w:r>
      <w:r w:rsidRPr="00EE4FC1">
        <w:rPr>
          <w:rFonts w:ascii="TH SarabunPSK" w:hAnsi="TH SarabunPSK" w:cs="TH SarabunPSK" w:hint="cs"/>
          <w:noProof/>
        </w:rPr>
        <w:instrText>TOC \o "</w:instrText>
      </w:r>
      <w:r w:rsidRPr="00EE4FC1">
        <w:rPr>
          <w:rFonts w:ascii="TH SarabunPSK" w:hAnsi="TH SarabunPSK" w:cs="TH SarabunPSK" w:hint="cs"/>
          <w:noProof/>
          <w:cs/>
        </w:rPr>
        <w:instrText xml:space="preserve">1-4" </w:instrText>
      </w:r>
      <w:r w:rsidRPr="00EE4FC1">
        <w:rPr>
          <w:rFonts w:ascii="TH SarabunPSK" w:hAnsi="TH SarabunPSK" w:cs="TH SarabunPSK" w:hint="cs"/>
          <w:noProof/>
        </w:rPr>
        <w:instrText>\h \z \u</w:instrText>
      </w:r>
      <w:r w:rsidRPr="00EE4FC1">
        <w:rPr>
          <w:rFonts w:ascii="TH SarabunPSK" w:hAnsi="TH SarabunPSK" w:cs="TH SarabunPSK"/>
          <w:noProof/>
          <w:cs/>
        </w:rPr>
        <w:instrText xml:space="preserve"> </w:instrText>
      </w:r>
      <w:r w:rsidRPr="00EE4FC1">
        <w:rPr>
          <w:rFonts w:ascii="TH SarabunPSK" w:hAnsi="TH SarabunPSK" w:cs="TH SarabunPSK"/>
          <w:noProof/>
          <w:cs/>
        </w:rPr>
        <w:fldChar w:fldCharType="separate"/>
      </w:r>
      <w:hyperlink w:anchor="_Toc67999693" w:history="1">
        <w:r w:rsidR="006D71F6" w:rsidRPr="004C233C">
          <w:rPr>
            <w:rStyle w:val="Hyperlink"/>
            <w:noProof/>
            <w:cs/>
          </w:rPr>
          <w:t>บทคัดย่อ</w:t>
        </w:r>
        <w:r w:rsidR="006D71F6">
          <w:rPr>
            <w:noProof/>
            <w:webHidden/>
          </w:rPr>
          <w:tab/>
        </w:r>
        <w:r w:rsidR="006D71F6">
          <w:rPr>
            <w:noProof/>
            <w:webHidden/>
          </w:rPr>
          <w:fldChar w:fldCharType="begin"/>
        </w:r>
        <w:r w:rsidR="006D71F6">
          <w:rPr>
            <w:noProof/>
            <w:webHidden/>
          </w:rPr>
          <w:instrText xml:space="preserve"> PAGEREF _Toc67999693 \h </w:instrText>
        </w:r>
        <w:r w:rsidR="006D71F6">
          <w:rPr>
            <w:noProof/>
            <w:webHidden/>
          </w:rPr>
        </w:r>
        <w:r w:rsidR="006D71F6">
          <w:rPr>
            <w:noProof/>
            <w:webHidden/>
          </w:rPr>
          <w:fldChar w:fldCharType="separate"/>
        </w:r>
        <w:r w:rsidR="006D71F6">
          <w:rPr>
            <w:noProof/>
            <w:webHidden/>
            <w:cs/>
          </w:rPr>
          <w:t>ง</w:t>
        </w:r>
        <w:r w:rsidR="006D71F6">
          <w:rPr>
            <w:noProof/>
            <w:webHidden/>
          </w:rPr>
          <w:fldChar w:fldCharType="end"/>
        </w:r>
      </w:hyperlink>
    </w:p>
    <w:p w14:paraId="3E3E23C9" w14:textId="771DDB1C" w:rsidR="006D71F6" w:rsidRDefault="00A24214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7999694" w:history="1">
        <w:r w:rsidR="006D71F6" w:rsidRPr="004C233C">
          <w:rPr>
            <w:rStyle w:val="Hyperlink"/>
            <w:noProof/>
          </w:rPr>
          <w:t>ABSTRACT</w:t>
        </w:r>
        <w:r w:rsidR="006D71F6">
          <w:rPr>
            <w:noProof/>
            <w:webHidden/>
          </w:rPr>
          <w:tab/>
        </w:r>
        <w:r w:rsidR="006D71F6">
          <w:rPr>
            <w:noProof/>
            <w:webHidden/>
          </w:rPr>
          <w:fldChar w:fldCharType="begin"/>
        </w:r>
        <w:r w:rsidR="006D71F6">
          <w:rPr>
            <w:noProof/>
            <w:webHidden/>
          </w:rPr>
          <w:instrText xml:space="preserve"> PAGEREF _Toc67999694 \h </w:instrText>
        </w:r>
        <w:r w:rsidR="006D71F6">
          <w:rPr>
            <w:noProof/>
            <w:webHidden/>
          </w:rPr>
        </w:r>
        <w:r w:rsidR="006D71F6">
          <w:rPr>
            <w:noProof/>
            <w:webHidden/>
          </w:rPr>
          <w:fldChar w:fldCharType="separate"/>
        </w:r>
        <w:r w:rsidR="006D71F6">
          <w:rPr>
            <w:noProof/>
            <w:webHidden/>
            <w:cs/>
          </w:rPr>
          <w:t>จ</w:t>
        </w:r>
        <w:r w:rsidR="006D71F6">
          <w:rPr>
            <w:noProof/>
            <w:webHidden/>
          </w:rPr>
          <w:fldChar w:fldCharType="end"/>
        </w:r>
      </w:hyperlink>
    </w:p>
    <w:p w14:paraId="70EFB28E" w14:textId="219C80DD" w:rsidR="006D71F6" w:rsidRDefault="00A24214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7999695" w:history="1">
        <w:r w:rsidR="006D71F6" w:rsidRPr="004C233C">
          <w:rPr>
            <w:rStyle w:val="Hyperlink"/>
            <w:rFonts w:cs="TH SarabunPSK"/>
            <w:noProof/>
            <w:cs/>
          </w:rPr>
          <w:t>นาย ปัณณวิชญ์ พันธ์วงศ์</w:t>
        </w:r>
        <w:r w:rsidR="006D71F6">
          <w:rPr>
            <w:noProof/>
            <w:webHidden/>
          </w:rPr>
          <w:tab/>
        </w:r>
        <w:r w:rsidR="006D71F6">
          <w:rPr>
            <w:noProof/>
            <w:webHidden/>
          </w:rPr>
          <w:fldChar w:fldCharType="begin"/>
        </w:r>
        <w:r w:rsidR="006D71F6">
          <w:rPr>
            <w:noProof/>
            <w:webHidden/>
          </w:rPr>
          <w:instrText xml:space="preserve"> PAGEREF _Toc67999695 \h </w:instrText>
        </w:r>
        <w:r w:rsidR="006D71F6">
          <w:rPr>
            <w:noProof/>
            <w:webHidden/>
          </w:rPr>
        </w:r>
        <w:r w:rsidR="006D71F6">
          <w:rPr>
            <w:noProof/>
            <w:webHidden/>
          </w:rPr>
          <w:fldChar w:fldCharType="separate"/>
        </w:r>
        <w:r w:rsidR="006D71F6">
          <w:rPr>
            <w:noProof/>
            <w:webHidden/>
            <w:cs/>
          </w:rPr>
          <w:t>ฉ</w:t>
        </w:r>
        <w:r w:rsidR="006D71F6">
          <w:rPr>
            <w:noProof/>
            <w:webHidden/>
          </w:rPr>
          <w:fldChar w:fldCharType="end"/>
        </w:r>
      </w:hyperlink>
    </w:p>
    <w:p w14:paraId="36A1D7F0" w14:textId="5AAB2EE4" w:rsidR="006D71F6" w:rsidRDefault="00A24214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7999696" w:history="1">
        <w:r w:rsidR="006D71F6" w:rsidRPr="004C233C">
          <w:rPr>
            <w:rStyle w:val="Hyperlink"/>
            <w:noProof/>
            <w:cs/>
          </w:rPr>
          <w:t>สารบัญ</w:t>
        </w:r>
        <w:r w:rsidR="006D71F6">
          <w:rPr>
            <w:noProof/>
            <w:webHidden/>
          </w:rPr>
          <w:tab/>
        </w:r>
        <w:r w:rsidR="006D71F6">
          <w:rPr>
            <w:noProof/>
            <w:webHidden/>
          </w:rPr>
          <w:fldChar w:fldCharType="begin"/>
        </w:r>
        <w:r w:rsidR="006D71F6">
          <w:rPr>
            <w:noProof/>
            <w:webHidden/>
          </w:rPr>
          <w:instrText xml:space="preserve"> PAGEREF _Toc67999696 \h </w:instrText>
        </w:r>
        <w:r w:rsidR="006D71F6">
          <w:rPr>
            <w:noProof/>
            <w:webHidden/>
          </w:rPr>
        </w:r>
        <w:r w:rsidR="006D71F6">
          <w:rPr>
            <w:noProof/>
            <w:webHidden/>
          </w:rPr>
          <w:fldChar w:fldCharType="separate"/>
        </w:r>
        <w:r w:rsidR="006D71F6">
          <w:rPr>
            <w:noProof/>
            <w:webHidden/>
            <w:cs/>
          </w:rPr>
          <w:t>ช</w:t>
        </w:r>
        <w:r w:rsidR="006D71F6">
          <w:rPr>
            <w:noProof/>
            <w:webHidden/>
          </w:rPr>
          <w:fldChar w:fldCharType="end"/>
        </w:r>
      </w:hyperlink>
    </w:p>
    <w:p w14:paraId="79E5F0D2" w14:textId="71C08AB7" w:rsidR="006D71F6" w:rsidRDefault="00A24214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7999697" w:history="1">
        <w:r w:rsidR="006D71F6" w:rsidRPr="004C233C">
          <w:rPr>
            <w:rStyle w:val="Hyperlink"/>
            <w:noProof/>
            <w:cs/>
          </w:rPr>
          <w:t>สารบัญภาพ</w:t>
        </w:r>
        <w:r w:rsidR="006D71F6">
          <w:rPr>
            <w:noProof/>
            <w:webHidden/>
          </w:rPr>
          <w:tab/>
        </w:r>
        <w:r w:rsidR="006D71F6">
          <w:rPr>
            <w:noProof/>
            <w:webHidden/>
          </w:rPr>
          <w:fldChar w:fldCharType="begin"/>
        </w:r>
        <w:r w:rsidR="006D71F6">
          <w:rPr>
            <w:noProof/>
            <w:webHidden/>
          </w:rPr>
          <w:instrText xml:space="preserve"> PAGEREF _Toc67999697 \h </w:instrText>
        </w:r>
        <w:r w:rsidR="006D71F6">
          <w:rPr>
            <w:noProof/>
            <w:webHidden/>
          </w:rPr>
        </w:r>
        <w:r w:rsidR="006D71F6">
          <w:rPr>
            <w:noProof/>
            <w:webHidden/>
          </w:rPr>
          <w:fldChar w:fldCharType="separate"/>
        </w:r>
        <w:r w:rsidR="006D71F6">
          <w:rPr>
            <w:noProof/>
            <w:webHidden/>
            <w:cs/>
          </w:rPr>
          <w:t>ฌ</w:t>
        </w:r>
        <w:r w:rsidR="006D71F6">
          <w:rPr>
            <w:noProof/>
            <w:webHidden/>
          </w:rPr>
          <w:fldChar w:fldCharType="end"/>
        </w:r>
      </w:hyperlink>
    </w:p>
    <w:p w14:paraId="055491F1" w14:textId="5DAB0ABB" w:rsidR="006D71F6" w:rsidRDefault="00A24214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7999698" w:history="1">
        <w:r w:rsidR="006D71F6" w:rsidRPr="004C233C">
          <w:rPr>
            <w:rStyle w:val="Hyperlink"/>
            <w:noProof/>
            <w:cs/>
          </w:rPr>
          <w:t>สารบัญตาราง</w:t>
        </w:r>
        <w:r w:rsidR="006D71F6">
          <w:rPr>
            <w:noProof/>
            <w:webHidden/>
          </w:rPr>
          <w:tab/>
        </w:r>
        <w:r w:rsidR="006D71F6">
          <w:rPr>
            <w:noProof/>
            <w:webHidden/>
          </w:rPr>
          <w:fldChar w:fldCharType="begin"/>
        </w:r>
        <w:r w:rsidR="006D71F6">
          <w:rPr>
            <w:noProof/>
            <w:webHidden/>
          </w:rPr>
          <w:instrText xml:space="preserve"> PAGEREF _Toc67999698 \h </w:instrText>
        </w:r>
        <w:r w:rsidR="006D71F6">
          <w:rPr>
            <w:noProof/>
            <w:webHidden/>
          </w:rPr>
        </w:r>
        <w:r w:rsidR="006D71F6">
          <w:rPr>
            <w:noProof/>
            <w:webHidden/>
          </w:rPr>
          <w:fldChar w:fldCharType="separate"/>
        </w:r>
        <w:r w:rsidR="006D71F6">
          <w:rPr>
            <w:noProof/>
            <w:webHidden/>
            <w:cs/>
          </w:rPr>
          <w:t>ญ</w:t>
        </w:r>
        <w:r w:rsidR="006D71F6">
          <w:rPr>
            <w:noProof/>
            <w:webHidden/>
          </w:rPr>
          <w:fldChar w:fldCharType="end"/>
        </w:r>
      </w:hyperlink>
    </w:p>
    <w:p w14:paraId="186F8286" w14:textId="3FBD6E34" w:rsidR="006D71F6" w:rsidRDefault="00A24214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7999699" w:history="1">
        <w:r w:rsidR="006D71F6" w:rsidRPr="004C233C">
          <w:rPr>
            <w:rStyle w:val="Hyperlink"/>
            <w:noProof/>
            <w:cs/>
          </w:rPr>
          <w:t xml:space="preserve">บทที่ </w:t>
        </w:r>
        <w:r w:rsidR="006D71F6" w:rsidRPr="004C233C">
          <w:rPr>
            <w:rStyle w:val="Hyperlink"/>
            <w:noProof/>
          </w:rPr>
          <w:t>1</w:t>
        </w:r>
        <w:r w:rsidR="006D71F6" w:rsidRPr="004C233C">
          <w:rPr>
            <w:rStyle w:val="Hyperlink"/>
            <w:noProof/>
            <w:cs/>
          </w:rPr>
          <w:t xml:space="preserve"> บทนำ</w:t>
        </w:r>
        <w:r w:rsidR="006D71F6">
          <w:rPr>
            <w:noProof/>
            <w:webHidden/>
          </w:rPr>
          <w:tab/>
        </w:r>
        <w:r w:rsidR="006D71F6">
          <w:rPr>
            <w:noProof/>
            <w:webHidden/>
          </w:rPr>
          <w:fldChar w:fldCharType="begin"/>
        </w:r>
        <w:r w:rsidR="006D71F6">
          <w:rPr>
            <w:noProof/>
            <w:webHidden/>
          </w:rPr>
          <w:instrText xml:space="preserve"> PAGEREF _Toc67999699 \h </w:instrText>
        </w:r>
        <w:r w:rsidR="006D71F6">
          <w:rPr>
            <w:noProof/>
            <w:webHidden/>
          </w:rPr>
        </w:r>
        <w:r w:rsidR="006D71F6">
          <w:rPr>
            <w:noProof/>
            <w:webHidden/>
          </w:rPr>
          <w:fldChar w:fldCharType="separate"/>
        </w:r>
        <w:r w:rsidR="006D71F6">
          <w:rPr>
            <w:noProof/>
            <w:webHidden/>
            <w:cs/>
          </w:rPr>
          <w:t>1</w:t>
        </w:r>
        <w:r w:rsidR="006D71F6">
          <w:rPr>
            <w:noProof/>
            <w:webHidden/>
          </w:rPr>
          <w:fldChar w:fldCharType="end"/>
        </w:r>
      </w:hyperlink>
    </w:p>
    <w:p w14:paraId="08EF1C75" w14:textId="01C4AA8B" w:rsidR="006D71F6" w:rsidRDefault="00A24214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7999700" w:history="1">
        <w:r w:rsidR="006D71F6" w:rsidRPr="004C233C">
          <w:rPr>
            <w:rStyle w:val="Hyperlink"/>
            <w:noProof/>
            <w:cs/>
          </w:rPr>
          <w:t>1.1</w:t>
        </w:r>
        <w:r w:rsidR="006D71F6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6D71F6" w:rsidRPr="004C233C">
          <w:rPr>
            <w:rStyle w:val="Hyperlink"/>
            <w:noProof/>
            <w:cs/>
          </w:rPr>
          <w:t>ที่มาของโครงงาน</w:t>
        </w:r>
        <w:r w:rsidR="006D71F6">
          <w:rPr>
            <w:noProof/>
            <w:webHidden/>
          </w:rPr>
          <w:tab/>
        </w:r>
        <w:r w:rsidR="006D71F6">
          <w:rPr>
            <w:noProof/>
            <w:webHidden/>
          </w:rPr>
          <w:fldChar w:fldCharType="begin"/>
        </w:r>
        <w:r w:rsidR="006D71F6">
          <w:rPr>
            <w:noProof/>
            <w:webHidden/>
          </w:rPr>
          <w:instrText xml:space="preserve"> PAGEREF _Toc67999700 \h </w:instrText>
        </w:r>
        <w:r w:rsidR="006D71F6">
          <w:rPr>
            <w:noProof/>
            <w:webHidden/>
          </w:rPr>
        </w:r>
        <w:r w:rsidR="006D71F6">
          <w:rPr>
            <w:noProof/>
            <w:webHidden/>
          </w:rPr>
          <w:fldChar w:fldCharType="separate"/>
        </w:r>
        <w:r w:rsidR="006D71F6">
          <w:rPr>
            <w:noProof/>
            <w:webHidden/>
            <w:cs/>
          </w:rPr>
          <w:t>1</w:t>
        </w:r>
        <w:r w:rsidR="006D71F6">
          <w:rPr>
            <w:noProof/>
            <w:webHidden/>
          </w:rPr>
          <w:fldChar w:fldCharType="end"/>
        </w:r>
      </w:hyperlink>
    </w:p>
    <w:p w14:paraId="58237CCF" w14:textId="79DB4393" w:rsidR="006D71F6" w:rsidRDefault="00A24214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7999701" w:history="1">
        <w:r w:rsidR="006D71F6" w:rsidRPr="004C233C">
          <w:rPr>
            <w:rStyle w:val="Hyperlink"/>
            <w:noProof/>
          </w:rPr>
          <w:t>1.2</w:t>
        </w:r>
        <w:r w:rsidR="006D71F6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6D71F6" w:rsidRPr="004C233C">
          <w:rPr>
            <w:rStyle w:val="Hyperlink"/>
            <w:noProof/>
            <w:cs/>
          </w:rPr>
          <w:t>วัตถุประสงค์ของโครงงาน</w:t>
        </w:r>
        <w:r w:rsidR="006D71F6">
          <w:rPr>
            <w:noProof/>
            <w:webHidden/>
          </w:rPr>
          <w:tab/>
        </w:r>
        <w:r w:rsidR="006D71F6">
          <w:rPr>
            <w:noProof/>
            <w:webHidden/>
          </w:rPr>
          <w:fldChar w:fldCharType="begin"/>
        </w:r>
        <w:r w:rsidR="006D71F6">
          <w:rPr>
            <w:noProof/>
            <w:webHidden/>
          </w:rPr>
          <w:instrText xml:space="preserve"> PAGEREF _Toc67999701 \h </w:instrText>
        </w:r>
        <w:r w:rsidR="006D71F6">
          <w:rPr>
            <w:noProof/>
            <w:webHidden/>
          </w:rPr>
        </w:r>
        <w:r w:rsidR="006D71F6">
          <w:rPr>
            <w:noProof/>
            <w:webHidden/>
          </w:rPr>
          <w:fldChar w:fldCharType="separate"/>
        </w:r>
        <w:r w:rsidR="006D71F6">
          <w:rPr>
            <w:noProof/>
            <w:webHidden/>
            <w:cs/>
          </w:rPr>
          <w:t>1</w:t>
        </w:r>
        <w:r w:rsidR="006D71F6">
          <w:rPr>
            <w:noProof/>
            <w:webHidden/>
          </w:rPr>
          <w:fldChar w:fldCharType="end"/>
        </w:r>
      </w:hyperlink>
    </w:p>
    <w:p w14:paraId="6477F5E7" w14:textId="67CE2037" w:rsidR="006D71F6" w:rsidRDefault="00A24214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7999702" w:history="1">
        <w:r w:rsidR="006D71F6" w:rsidRPr="004C233C">
          <w:rPr>
            <w:rStyle w:val="Hyperlink"/>
            <w:noProof/>
          </w:rPr>
          <w:t>1.3</w:t>
        </w:r>
        <w:r w:rsidR="006D71F6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6D71F6" w:rsidRPr="004C233C">
          <w:rPr>
            <w:rStyle w:val="Hyperlink"/>
            <w:noProof/>
            <w:cs/>
          </w:rPr>
          <w:t>ขอบเขตของโครงงาน</w:t>
        </w:r>
        <w:r w:rsidR="006D71F6">
          <w:rPr>
            <w:noProof/>
            <w:webHidden/>
          </w:rPr>
          <w:tab/>
        </w:r>
        <w:r w:rsidR="006D71F6">
          <w:rPr>
            <w:noProof/>
            <w:webHidden/>
          </w:rPr>
          <w:fldChar w:fldCharType="begin"/>
        </w:r>
        <w:r w:rsidR="006D71F6">
          <w:rPr>
            <w:noProof/>
            <w:webHidden/>
          </w:rPr>
          <w:instrText xml:space="preserve"> PAGEREF _Toc67999702 \h </w:instrText>
        </w:r>
        <w:r w:rsidR="006D71F6">
          <w:rPr>
            <w:noProof/>
            <w:webHidden/>
          </w:rPr>
        </w:r>
        <w:r w:rsidR="006D71F6">
          <w:rPr>
            <w:noProof/>
            <w:webHidden/>
          </w:rPr>
          <w:fldChar w:fldCharType="separate"/>
        </w:r>
        <w:r w:rsidR="006D71F6">
          <w:rPr>
            <w:noProof/>
            <w:webHidden/>
            <w:cs/>
          </w:rPr>
          <w:t>1</w:t>
        </w:r>
        <w:r w:rsidR="006D71F6">
          <w:rPr>
            <w:noProof/>
            <w:webHidden/>
          </w:rPr>
          <w:fldChar w:fldCharType="end"/>
        </w:r>
      </w:hyperlink>
    </w:p>
    <w:p w14:paraId="69217D8D" w14:textId="7E5765FD" w:rsidR="006D71F6" w:rsidRDefault="00A24214">
      <w:pPr>
        <w:pStyle w:val="TOC3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7999703" w:history="1">
        <w:r w:rsidR="006D71F6" w:rsidRPr="004C233C">
          <w:rPr>
            <w:rStyle w:val="Hyperlink"/>
            <w:iCs/>
            <w:noProof/>
          </w:rPr>
          <w:t>1.3.1</w:t>
        </w:r>
        <w:r w:rsidR="006D71F6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6D71F6" w:rsidRPr="004C233C">
          <w:rPr>
            <w:rStyle w:val="Hyperlink"/>
            <w:noProof/>
            <w:cs/>
          </w:rPr>
          <w:t>ข้อมูลที่ใช้</w:t>
        </w:r>
        <w:r w:rsidR="006D71F6">
          <w:rPr>
            <w:noProof/>
            <w:webHidden/>
          </w:rPr>
          <w:tab/>
        </w:r>
        <w:r w:rsidR="006D71F6">
          <w:rPr>
            <w:noProof/>
            <w:webHidden/>
          </w:rPr>
          <w:fldChar w:fldCharType="begin"/>
        </w:r>
        <w:r w:rsidR="006D71F6">
          <w:rPr>
            <w:noProof/>
            <w:webHidden/>
          </w:rPr>
          <w:instrText xml:space="preserve"> PAGEREF _Toc67999703 \h </w:instrText>
        </w:r>
        <w:r w:rsidR="006D71F6">
          <w:rPr>
            <w:noProof/>
            <w:webHidden/>
          </w:rPr>
        </w:r>
        <w:r w:rsidR="006D71F6">
          <w:rPr>
            <w:noProof/>
            <w:webHidden/>
          </w:rPr>
          <w:fldChar w:fldCharType="separate"/>
        </w:r>
        <w:r w:rsidR="006D71F6">
          <w:rPr>
            <w:noProof/>
            <w:webHidden/>
            <w:cs/>
          </w:rPr>
          <w:t>1</w:t>
        </w:r>
        <w:r w:rsidR="006D71F6">
          <w:rPr>
            <w:noProof/>
            <w:webHidden/>
          </w:rPr>
          <w:fldChar w:fldCharType="end"/>
        </w:r>
      </w:hyperlink>
    </w:p>
    <w:p w14:paraId="44DA73DF" w14:textId="2C0DB2F5" w:rsidR="006D71F6" w:rsidRDefault="00A24214">
      <w:pPr>
        <w:pStyle w:val="TOC3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7999704" w:history="1">
        <w:r w:rsidR="006D71F6" w:rsidRPr="004C233C">
          <w:rPr>
            <w:rStyle w:val="Hyperlink"/>
            <w:iCs/>
            <w:noProof/>
          </w:rPr>
          <w:t>1.3.2</w:t>
        </w:r>
        <w:r w:rsidR="006D71F6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6D71F6" w:rsidRPr="004C233C">
          <w:rPr>
            <w:rStyle w:val="Hyperlink"/>
            <w:noProof/>
            <w:cs/>
          </w:rPr>
          <w:t>เอาต์พุตของระบบทำนาย</w:t>
        </w:r>
        <w:r w:rsidR="006D71F6">
          <w:rPr>
            <w:noProof/>
            <w:webHidden/>
          </w:rPr>
          <w:tab/>
        </w:r>
        <w:r w:rsidR="006D71F6">
          <w:rPr>
            <w:noProof/>
            <w:webHidden/>
          </w:rPr>
          <w:fldChar w:fldCharType="begin"/>
        </w:r>
        <w:r w:rsidR="006D71F6">
          <w:rPr>
            <w:noProof/>
            <w:webHidden/>
          </w:rPr>
          <w:instrText xml:space="preserve"> PAGEREF _Toc67999704 \h </w:instrText>
        </w:r>
        <w:r w:rsidR="006D71F6">
          <w:rPr>
            <w:noProof/>
            <w:webHidden/>
          </w:rPr>
        </w:r>
        <w:r w:rsidR="006D71F6">
          <w:rPr>
            <w:noProof/>
            <w:webHidden/>
          </w:rPr>
          <w:fldChar w:fldCharType="separate"/>
        </w:r>
        <w:r w:rsidR="006D71F6">
          <w:rPr>
            <w:noProof/>
            <w:webHidden/>
            <w:cs/>
          </w:rPr>
          <w:t>2</w:t>
        </w:r>
        <w:r w:rsidR="006D71F6">
          <w:rPr>
            <w:noProof/>
            <w:webHidden/>
          </w:rPr>
          <w:fldChar w:fldCharType="end"/>
        </w:r>
      </w:hyperlink>
    </w:p>
    <w:p w14:paraId="0B9C1033" w14:textId="3030C6A8" w:rsidR="006D71F6" w:rsidRDefault="00A24214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7999705" w:history="1">
        <w:r w:rsidR="006D71F6" w:rsidRPr="004C233C">
          <w:rPr>
            <w:rStyle w:val="Hyperlink"/>
            <w:noProof/>
          </w:rPr>
          <w:t>1.4</w:t>
        </w:r>
        <w:r w:rsidR="006D71F6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6D71F6" w:rsidRPr="004C233C">
          <w:rPr>
            <w:rStyle w:val="Hyperlink"/>
            <w:noProof/>
            <w:cs/>
          </w:rPr>
          <w:t>ประโยชน์ที่ได้รับ</w:t>
        </w:r>
        <w:r w:rsidR="006D71F6">
          <w:rPr>
            <w:noProof/>
            <w:webHidden/>
          </w:rPr>
          <w:tab/>
        </w:r>
        <w:r w:rsidR="006D71F6">
          <w:rPr>
            <w:noProof/>
            <w:webHidden/>
          </w:rPr>
          <w:fldChar w:fldCharType="begin"/>
        </w:r>
        <w:r w:rsidR="006D71F6">
          <w:rPr>
            <w:noProof/>
            <w:webHidden/>
          </w:rPr>
          <w:instrText xml:space="preserve"> PAGEREF _Toc67999705 \h </w:instrText>
        </w:r>
        <w:r w:rsidR="006D71F6">
          <w:rPr>
            <w:noProof/>
            <w:webHidden/>
          </w:rPr>
        </w:r>
        <w:r w:rsidR="006D71F6">
          <w:rPr>
            <w:noProof/>
            <w:webHidden/>
          </w:rPr>
          <w:fldChar w:fldCharType="separate"/>
        </w:r>
        <w:r w:rsidR="006D71F6">
          <w:rPr>
            <w:noProof/>
            <w:webHidden/>
            <w:cs/>
          </w:rPr>
          <w:t>2</w:t>
        </w:r>
        <w:r w:rsidR="006D71F6">
          <w:rPr>
            <w:noProof/>
            <w:webHidden/>
          </w:rPr>
          <w:fldChar w:fldCharType="end"/>
        </w:r>
      </w:hyperlink>
    </w:p>
    <w:p w14:paraId="7D26345D" w14:textId="5D9311AB" w:rsidR="006D71F6" w:rsidRDefault="00A24214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7999706" w:history="1">
        <w:r w:rsidR="006D71F6" w:rsidRPr="004C233C">
          <w:rPr>
            <w:rStyle w:val="Hyperlink"/>
            <w:noProof/>
          </w:rPr>
          <w:t>1.5</w:t>
        </w:r>
        <w:r w:rsidR="006D71F6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6D71F6" w:rsidRPr="004C233C">
          <w:rPr>
            <w:rStyle w:val="Hyperlink"/>
            <w:noProof/>
            <w:cs/>
          </w:rPr>
          <w:t>เทคโนโลยีและเครื่องมือที่ใช้</w:t>
        </w:r>
        <w:r w:rsidR="006D71F6">
          <w:rPr>
            <w:noProof/>
            <w:webHidden/>
          </w:rPr>
          <w:tab/>
        </w:r>
        <w:r w:rsidR="006D71F6">
          <w:rPr>
            <w:noProof/>
            <w:webHidden/>
          </w:rPr>
          <w:fldChar w:fldCharType="begin"/>
        </w:r>
        <w:r w:rsidR="006D71F6">
          <w:rPr>
            <w:noProof/>
            <w:webHidden/>
          </w:rPr>
          <w:instrText xml:space="preserve"> PAGEREF _Toc67999706 \h </w:instrText>
        </w:r>
        <w:r w:rsidR="006D71F6">
          <w:rPr>
            <w:noProof/>
            <w:webHidden/>
          </w:rPr>
        </w:r>
        <w:r w:rsidR="006D71F6">
          <w:rPr>
            <w:noProof/>
            <w:webHidden/>
          </w:rPr>
          <w:fldChar w:fldCharType="separate"/>
        </w:r>
        <w:r w:rsidR="006D71F6">
          <w:rPr>
            <w:noProof/>
            <w:webHidden/>
            <w:cs/>
          </w:rPr>
          <w:t>2</w:t>
        </w:r>
        <w:r w:rsidR="006D71F6">
          <w:rPr>
            <w:noProof/>
            <w:webHidden/>
          </w:rPr>
          <w:fldChar w:fldCharType="end"/>
        </w:r>
      </w:hyperlink>
    </w:p>
    <w:p w14:paraId="3DB3CAB2" w14:textId="563B7052" w:rsidR="006D71F6" w:rsidRDefault="00A24214">
      <w:pPr>
        <w:pStyle w:val="TOC3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7999707" w:history="1">
        <w:r w:rsidR="006D71F6" w:rsidRPr="004C233C">
          <w:rPr>
            <w:rStyle w:val="Hyperlink"/>
            <w:iCs/>
            <w:noProof/>
          </w:rPr>
          <w:t>1.5.1</w:t>
        </w:r>
        <w:r w:rsidR="006D71F6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6D71F6" w:rsidRPr="004C233C">
          <w:rPr>
            <w:rStyle w:val="Hyperlink"/>
            <w:noProof/>
            <w:cs/>
          </w:rPr>
          <w:t>เทคโนโลยีด้านซอฟต์แวร์</w:t>
        </w:r>
        <w:r w:rsidR="006D71F6">
          <w:rPr>
            <w:noProof/>
            <w:webHidden/>
          </w:rPr>
          <w:tab/>
        </w:r>
        <w:r w:rsidR="006D71F6">
          <w:rPr>
            <w:noProof/>
            <w:webHidden/>
          </w:rPr>
          <w:fldChar w:fldCharType="begin"/>
        </w:r>
        <w:r w:rsidR="006D71F6">
          <w:rPr>
            <w:noProof/>
            <w:webHidden/>
          </w:rPr>
          <w:instrText xml:space="preserve"> PAGEREF _Toc67999707 \h </w:instrText>
        </w:r>
        <w:r w:rsidR="006D71F6">
          <w:rPr>
            <w:noProof/>
            <w:webHidden/>
          </w:rPr>
        </w:r>
        <w:r w:rsidR="006D71F6">
          <w:rPr>
            <w:noProof/>
            <w:webHidden/>
          </w:rPr>
          <w:fldChar w:fldCharType="separate"/>
        </w:r>
        <w:r w:rsidR="006D71F6">
          <w:rPr>
            <w:noProof/>
            <w:webHidden/>
            <w:cs/>
          </w:rPr>
          <w:t>2</w:t>
        </w:r>
        <w:r w:rsidR="006D71F6">
          <w:rPr>
            <w:noProof/>
            <w:webHidden/>
          </w:rPr>
          <w:fldChar w:fldCharType="end"/>
        </w:r>
      </w:hyperlink>
    </w:p>
    <w:p w14:paraId="3573F2B2" w14:textId="13B00968" w:rsidR="006D71F6" w:rsidRDefault="00A24214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7999708" w:history="1">
        <w:r w:rsidR="006D71F6" w:rsidRPr="004C233C">
          <w:rPr>
            <w:rStyle w:val="Hyperlink"/>
            <w:noProof/>
          </w:rPr>
          <w:t>1.6</w:t>
        </w:r>
        <w:r w:rsidR="006D71F6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6D71F6" w:rsidRPr="004C233C">
          <w:rPr>
            <w:rStyle w:val="Hyperlink"/>
            <w:noProof/>
            <w:cs/>
          </w:rPr>
          <w:t>แผนการดำเนินงาน</w:t>
        </w:r>
        <w:r w:rsidR="006D71F6">
          <w:rPr>
            <w:noProof/>
            <w:webHidden/>
          </w:rPr>
          <w:tab/>
        </w:r>
        <w:r w:rsidR="006D71F6">
          <w:rPr>
            <w:noProof/>
            <w:webHidden/>
          </w:rPr>
          <w:fldChar w:fldCharType="begin"/>
        </w:r>
        <w:r w:rsidR="006D71F6">
          <w:rPr>
            <w:noProof/>
            <w:webHidden/>
          </w:rPr>
          <w:instrText xml:space="preserve"> PAGEREF _Toc67999708 \h </w:instrText>
        </w:r>
        <w:r w:rsidR="006D71F6">
          <w:rPr>
            <w:noProof/>
            <w:webHidden/>
          </w:rPr>
        </w:r>
        <w:r w:rsidR="006D71F6">
          <w:rPr>
            <w:noProof/>
            <w:webHidden/>
          </w:rPr>
          <w:fldChar w:fldCharType="separate"/>
        </w:r>
        <w:r w:rsidR="006D71F6">
          <w:rPr>
            <w:noProof/>
            <w:webHidden/>
            <w:cs/>
          </w:rPr>
          <w:t>3</w:t>
        </w:r>
        <w:r w:rsidR="006D71F6">
          <w:rPr>
            <w:noProof/>
            <w:webHidden/>
          </w:rPr>
          <w:fldChar w:fldCharType="end"/>
        </w:r>
      </w:hyperlink>
    </w:p>
    <w:p w14:paraId="3C325CF3" w14:textId="23B7727F" w:rsidR="006D71F6" w:rsidRDefault="00A24214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7999709" w:history="1">
        <w:r w:rsidR="006D71F6" w:rsidRPr="004C233C">
          <w:rPr>
            <w:rStyle w:val="Hyperlink"/>
            <w:noProof/>
          </w:rPr>
          <w:t>1.7</w:t>
        </w:r>
        <w:r w:rsidR="006D71F6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6D71F6" w:rsidRPr="004C233C">
          <w:rPr>
            <w:rStyle w:val="Hyperlink"/>
            <w:noProof/>
            <w:cs/>
          </w:rPr>
          <w:t>ผลกระทบด้านสังคม สุขภาพ ความปลอดภัย กฎหมาย วัฒนธรรม</w:t>
        </w:r>
        <w:r w:rsidR="006D71F6">
          <w:rPr>
            <w:noProof/>
            <w:webHidden/>
          </w:rPr>
          <w:tab/>
        </w:r>
        <w:r w:rsidR="006D71F6">
          <w:rPr>
            <w:noProof/>
            <w:webHidden/>
          </w:rPr>
          <w:fldChar w:fldCharType="begin"/>
        </w:r>
        <w:r w:rsidR="006D71F6">
          <w:rPr>
            <w:noProof/>
            <w:webHidden/>
          </w:rPr>
          <w:instrText xml:space="preserve"> PAGEREF _Toc67999709 \h </w:instrText>
        </w:r>
        <w:r w:rsidR="006D71F6">
          <w:rPr>
            <w:noProof/>
            <w:webHidden/>
          </w:rPr>
        </w:r>
        <w:r w:rsidR="006D71F6">
          <w:rPr>
            <w:noProof/>
            <w:webHidden/>
          </w:rPr>
          <w:fldChar w:fldCharType="separate"/>
        </w:r>
        <w:r w:rsidR="006D71F6">
          <w:rPr>
            <w:noProof/>
            <w:webHidden/>
            <w:cs/>
          </w:rPr>
          <w:t>3</w:t>
        </w:r>
        <w:r w:rsidR="006D71F6">
          <w:rPr>
            <w:noProof/>
            <w:webHidden/>
          </w:rPr>
          <w:fldChar w:fldCharType="end"/>
        </w:r>
      </w:hyperlink>
    </w:p>
    <w:p w14:paraId="73249849" w14:textId="6A8EEF8A" w:rsidR="006D71F6" w:rsidRDefault="00A24214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7999710" w:history="1">
        <w:r w:rsidR="006D71F6" w:rsidRPr="004C233C">
          <w:rPr>
            <w:rStyle w:val="Hyperlink"/>
            <w:noProof/>
            <w:cs/>
          </w:rPr>
          <w:t xml:space="preserve">บทที่ </w:t>
        </w:r>
        <w:r w:rsidR="006D71F6" w:rsidRPr="004C233C">
          <w:rPr>
            <w:rStyle w:val="Hyperlink"/>
            <w:noProof/>
          </w:rPr>
          <w:t>2</w:t>
        </w:r>
        <w:r w:rsidR="006D71F6" w:rsidRPr="004C233C">
          <w:rPr>
            <w:rStyle w:val="Hyperlink"/>
            <w:noProof/>
            <w:cs/>
          </w:rPr>
          <w:t xml:space="preserve"> ทฤษฎีที่เกี่ยวข้อง</w:t>
        </w:r>
        <w:r w:rsidR="006D71F6">
          <w:rPr>
            <w:noProof/>
            <w:webHidden/>
          </w:rPr>
          <w:tab/>
        </w:r>
        <w:r w:rsidR="006D71F6">
          <w:rPr>
            <w:noProof/>
            <w:webHidden/>
          </w:rPr>
          <w:fldChar w:fldCharType="begin"/>
        </w:r>
        <w:r w:rsidR="006D71F6">
          <w:rPr>
            <w:noProof/>
            <w:webHidden/>
          </w:rPr>
          <w:instrText xml:space="preserve"> PAGEREF _Toc67999710 \h </w:instrText>
        </w:r>
        <w:r w:rsidR="006D71F6">
          <w:rPr>
            <w:noProof/>
            <w:webHidden/>
          </w:rPr>
        </w:r>
        <w:r w:rsidR="006D71F6">
          <w:rPr>
            <w:noProof/>
            <w:webHidden/>
          </w:rPr>
          <w:fldChar w:fldCharType="separate"/>
        </w:r>
        <w:r w:rsidR="006D71F6">
          <w:rPr>
            <w:noProof/>
            <w:webHidden/>
            <w:cs/>
          </w:rPr>
          <w:t>4</w:t>
        </w:r>
        <w:r w:rsidR="006D71F6">
          <w:rPr>
            <w:noProof/>
            <w:webHidden/>
          </w:rPr>
          <w:fldChar w:fldCharType="end"/>
        </w:r>
      </w:hyperlink>
    </w:p>
    <w:p w14:paraId="5DF329B2" w14:textId="312C1E81" w:rsidR="006D71F6" w:rsidRDefault="00A24214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7999711" w:history="1">
        <w:r w:rsidR="006D71F6" w:rsidRPr="004C233C">
          <w:rPr>
            <w:rStyle w:val="Hyperlink"/>
            <w:noProof/>
          </w:rPr>
          <w:t>2.1</w:t>
        </w:r>
        <w:r w:rsidR="006D71F6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6D71F6" w:rsidRPr="004C233C">
          <w:rPr>
            <w:rStyle w:val="Hyperlink"/>
            <w:noProof/>
          </w:rPr>
          <w:t>Support Vector Regression (SVR)</w:t>
        </w:r>
        <w:r w:rsidR="006D71F6">
          <w:rPr>
            <w:noProof/>
            <w:webHidden/>
          </w:rPr>
          <w:tab/>
        </w:r>
        <w:r w:rsidR="006D71F6">
          <w:rPr>
            <w:noProof/>
            <w:webHidden/>
          </w:rPr>
          <w:fldChar w:fldCharType="begin"/>
        </w:r>
        <w:r w:rsidR="006D71F6">
          <w:rPr>
            <w:noProof/>
            <w:webHidden/>
          </w:rPr>
          <w:instrText xml:space="preserve"> PAGEREF _Toc67999711 \h </w:instrText>
        </w:r>
        <w:r w:rsidR="006D71F6">
          <w:rPr>
            <w:noProof/>
            <w:webHidden/>
          </w:rPr>
        </w:r>
        <w:r w:rsidR="006D71F6">
          <w:rPr>
            <w:noProof/>
            <w:webHidden/>
          </w:rPr>
          <w:fldChar w:fldCharType="separate"/>
        </w:r>
        <w:r w:rsidR="006D71F6">
          <w:rPr>
            <w:noProof/>
            <w:webHidden/>
            <w:cs/>
          </w:rPr>
          <w:t>4</w:t>
        </w:r>
        <w:r w:rsidR="006D71F6">
          <w:rPr>
            <w:noProof/>
            <w:webHidden/>
          </w:rPr>
          <w:fldChar w:fldCharType="end"/>
        </w:r>
      </w:hyperlink>
    </w:p>
    <w:p w14:paraId="54937132" w14:textId="3BF8DA7C" w:rsidR="006D71F6" w:rsidRDefault="00A24214">
      <w:pPr>
        <w:pStyle w:val="TOC3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7999712" w:history="1">
        <w:r w:rsidR="006D71F6" w:rsidRPr="004C233C">
          <w:rPr>
            <w:rStyle w:val="Hyperlink"/>
            <w:iCs/>
            <w:noProof/>
          </w:rPr>
          <w:t>2.1.1</w:t>
        </w:r>
        <w:r w:rsidR="006D71F6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6D71F6" w:rsidRPr="004C233C">
          <w:rPr>
            <w:rStyle w:val="Hyperlink"/>
            <w:noProof/>
          </w:rPr>
          <w:t>Linear Regression</w:t>
        </w:r>
        <w:r w:rsidR="006D71F6">
          <w:rPr>
            <w:noProof/>
            <w:webHidden/>
          </w:rPr>
          <w:tab/>
        </w:r>
        <w:r w:rsidR="006D71F6">
          <w:rPr>
            <w:noProof/>
            <w:webHidden/>
          </w:rPr>
          <w:fldChar w:fldCharType="begin"/>
        </w:r>
        <w:r w:rsidR="006D71F6">
          <w:rPr>
            <w:noProof/>
            <w:webHidden/>
          </w:rPr>
          <w:instrText xml:space="preserve"> PAGEREF _Toc67999712 \h </w:instrText>
        </w:r>
        <w:r w:rsidR="006D71F6">
          <w:rPr>
            <w:noProof/>
            <w:webHidden/>
          </w:rPr>
        </w:r>
        <w:r w:rsidR="006D71F6">
          <w:rPr>
            <w:noProof/>
            <w:webHidden/>
          </w:rPr>
          <w:fldChar w:fldCharType="separate"/>
        </w:r>
        <w:r w:rsidR="006D71F6">
          <w:rPr>
            <w:noProof/>
            <w:webHidden/>
            <w:cs/>
          </w:rPr>
          <w:t>5</w:t>
        </w:r>
        <w:r w:rsidR="006D71F6">
          <w:rPr>
            <w:noProof/>
            <w:webHidden/>
          </w:rPr>
          <w:fldChar w:fldCharType="end"/>
        </w:r>
      </w:hyperlink>
    </w:p>
    <w:p w14:paraId="376A7BB5" w14:textId="0AD921EA" w:rsidR="006D71F6" w:rsidRDefault="00A24214">
      <w:pPr>
        <w:pStyle w:val="TOC3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7999713" w:history="1">
        <w:r w:rsidR="006D71F6" w:rsidRPr="004C233C">
          <w:rPr>
            <w:rStyle w:val="Hyperlink"/>
            <w:iCs/>
            <w:noProof/>
          </w:rPr>
          <w:t>2.1.2</w:t>
        </w:r>
        <w:r w:rsidR="006D71F6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6D71F6" w:rsidRPr="004C233C">
          <w:rPr>
            <w:rStyle w:val="Hyperlink"/>
            <w:noProof/>
          </w:rPr>
          <w:t>Nonlinear Regression</w:t>
        </w:r>
        <w:r w:rsidR="006D71F6">
          <w:rPr>
            <w:noProof/>
            <w:webHidden/>
          </w:rPr>
          <w:tab/>
        </w:r>
        <w:r w:rsidR="006D71F6">
          <w:rPr>
            <w:noProof/>
            <w:webHidden/>
          </w:rPr>
          <w:fldChar w:fldCharType="begin"/>
        </w:r>
        <w:r w:rsidR="006D71F6">
          <w:rPr>
            <w:noProof/>
            <w:webHidden/>
          </w:rPr>
          <w:instrText xml:space="preserve"> PAGEREF _Toc67999713 \h </w:instrText>
        </w:r>
        <w:r w:rsidR="006D71F6">
          <w:rPr>
            <w:noProof/>
            <w:webHidden/>
          </w:rPr>
        </w:r>
        <w:r w:rsidR="006D71F6">
          <w:rPr>
            <w:noProof/>
            <w:webHidden/>
          </w:rPr>
          <w:fldChar w:fldCharType="separate"/>
        </w:r>
        <w:r w:rsidR="006D71F6">
          <w:rPr>
            <w:noProof/>
            <w:webHidden/>
            <w:cs/>
          </w:rPr>
          <w:t>8</w:t>
        </w:r>
        <w:r w:rsidR="006D71F6">
          <w:rPr>
            <w:noProof/>
            <w:webHidden/>
          </w:rPr>
          <w:fldChar w:fldCharType="end"/>
        </w:r>
      </w:hyperlink>
    </w:p>
    <w:p w14:paraId="0B18A1DA" w14:textId="27DA5E07" w:rsidR="006D71F6" w:rsidRDefault="00A24214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7999714" w:history="1">
        <w:r w:rsidR="006D71F6" w:rsidRPr="004C233C">
          <w:rPr>
            <w:rStyle w:val="Hyperlink"/>
            <w:noProof/>
          </w:rPr>
          <w:t>2.2</w:t>
        </w:r>
        <w:r w:rsidR="006D71F6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6D71F6" w:rsidRPr="004C233C">
          <w:rPr>
            <w:rStyle w:val="Hyperlink"/>
            <w:noProof/>
          </w:rPr>
          <w:t xml:space="preserve">Foreign Exchange Market </w:t>
        </w:r>
        <w:r w:rsidR="006D71F6" w:rsidRPr="004C233C">
          <w:rPr>
            <w:rStyle w:val="Hyperlink"/>
            <w:noProof/>
            <w:cs/>
          </w:rPr>
          <w:t>(</w:t>
        </w:r>
        <w:r w:rsidR="006D71F6" w:rsidRPr="004C233C">
          <w:rPr>
            <w:rStyle w:val="Hyperlink"/>
            <w:noProof/>
          </w:rPr>
          <w:t>Forex</w:t>
        </w:r>
        <w:r w:rsidR="006D71F6" w:rsidRPr="004C233C">
          <w:rPr>
            <w:rStyle w:val="Hyperlink"/>
            <w:noProof/>
            <w:cs/>
          </w:rPr>
          <w:t>)</w:t>
        </w:r>
        <w:r w:rsidR="006D71F6">
          <w:rPr>
            <w:noProof/>
            <w:webHidden/>
          </w:rPr>
          <w:tab/>
        </w:r>
        <w:r w:rsidR="006D71F6">
          <w:rPr>
            <w:noProof/>
            <w:webHidden/>
          </w:rPr>
          <w:fldChar w:fldCharType="begin"/>
        </w:r>
        <w:r w:rsidR="006D71F6">
          <w:rPr>
            <w:noProof/>
            <w:webHidden/>
          </w:rPr>
          <w:instrText xml:space="preserve"> PAGEREF _Toc67999714 \h </w:instrText>
        </w:r>
        <w:r w:rsidR="006D71F6">
          <w:rPr>
            <w:noProof/>
            <w:webHidden/>
          </w:rPr>
        </w:r>
        <w:r w:rsidR="006D71F6">
          <w:rPr>
            <w:noProof/>
            <w:webHidden/>
          </w:rPr>
          <w:fldChar w:fldCharType="separate"/>
        </w:r>
        <w:r w:rsidR="006D71F6">
          <w:rPr>
            <w:noProof/>
            <w:webHidden/>
            <w:cs/>
          </w:rPr>
          <w:t>10</w:t>
        </w:r>
        <w:r w:rsidR="006D71F6">
          <w:rPr>
            <w:noProof/>
            <w:webHidden/>
          </w:rPr>
          <w:fldChar w:fldCharType="end"/>
        </w:r>
      </w:hyperlink>
    </w:p>
    <w:p w14:paraId="4B05EC88" w14:textId="55792871" w:rsidR="006D71F6" w:rsidRDefault="00A24214">
      <w:pPr>
        <w:pStyle w:val="TOC3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7999715" w:history="1">
        <w:r w:rsidR="006D71F6" w:rsidRPr="004C233C">
          <w:rPr>
            <w:rStyle w:val="Hyperlink"/>
            <w:iCs/>
            <w:noProof/>
          </w:rPr>
          <w:t>2.2.1</w:t>
        </w:r>
        <w:r w:rsidR="006D71F6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6D71F6" w:rsidRPr="004C233C">
          <w:rPr>
            <w:rStyle w:val="Hyperlink"/>
            <w:noProof/>
          </w:rPr>
          <w:t>Pip</w:t>
        </w:r>
        <w:r w:rsidR="006D71F6">
          <w:rPr>
            <w:noProof/>
            <w:webHidden/>
          </w:rPr>
          <w:tab/>
        </w:r>
        <w:r w:rsidR="006D71F6">
          <w:rPr>
            <w:noProof/>
            <w:webHidden/>
          </w:rPr>
          <w:fldChar w:fldCharType="begin"/>
        </w:r>
        <w:r w:rsidR="006D71F6">
          <w:rPr>
            <w:noProof/>
            <w:webHidden/>
          </w:rPr>
          <w:instrText xml:space="preserve"> PAGEREF _Toc67999715 \h </w:instrText>
        </w:r>
        <w:r w:rsidR="006D71F6">
          <w:rPr>
            <w:noProof/>
            <w:webHidden/>
          </w:rPr>
        </w:r>
        <w:r w:rsidR="006D71F6">
          <w:rPr>
            <w:noProof/>
            <w:webHidden/>
          </w:rPr>
          <w:fldChar w:fldCharType="separate"/>
        </w:r>
        <w:r w:rsidR="006D71F6">
          <w:rPr>
            <w:noProof/>
            <w:webHidden/>
            <w:cs/>
          </w:rPr>
          <w:t>11</w:t>
        </w:r>
        <w:r w:rsidR="006D71F6">
          <w:rPr>
            <w:noProof/>
            <w:webHidden/>
          </w:rPr>
          <w:fldChar w:fldCharType="end"/>
        </w:r>
      </w:hyperlink>
    </w:p>
    <w:p w14:paraId="3D4FEA0F" w14:textId="61D59856" w:rsidR="006D71F6" w:rsidRDefault="00A24214">
      <w:pPr>
        <w:pStyle w:val="TOC3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7999716" w:history="1">
        <w:r w:rsidR="006D71F6" w:rsidRPr="004C233C">
          <w:rPr>
            <w:rStyle w:val="Hyperlink"/>
            <w:iCs/>
            <w:noProof/>
          </w:rPr>
          <w:t>2.2.2</w:t>
        </w:r>
        <w:r w:rsidR="006D71F6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6D71F6" w:rsidRPr="004C233C">
          <w:rPr>
            <w:rStyle w:val="Hyperlink"/>
            <w:noProof/>
          </w:rPr>
          <w:t>Indicators</w:t>
        </w:r>
        <w:r w:rsidR="006D71F6">
          <w:rPr>
            <w:noProof/>
            <w:webHidden/>
          </w:rPr>
          <w:tab/>
        </w:r>
        <w:r w:rsidR="006D71F6">
          <w:rPr>
            <w:noProof/>
            <w:webHidden/>
          </w:rPr>
          <w:fldChar w:fldCharType="begin"/>
        </w:r>
        <w:r w:rsidR="006D71F6">
          <w:rPr>
            <w:noProof/>
            <w:webHidden/>
          </w:rPr>
          <w:instrText xml:space="preserve"> PAGEREF _Toc67999716 \h </w:instrText>
        </w:r>
        <w:r w:rsidR="006D71F6">
          <w:rPr>
            <w:noProof/>
            <w:webHidden/>
          </w:rPr>
        </w:r>
        <w:r w:rsidR="006D71F6">
          <w:rPr>
            <w:noProof/>
            <w:webHidden/>
          </w:rPr>
          <w:fldChar w:fldCharType="separate"/>
        </w:r>
        <w:r w:rsidR="006D71F6">
          <w:rPr>
            <w:noProof/>
            <w:webHidden/>
            <w:cs/>
          </w:rPr>
          <w:t>11</w:t>
        </w:r>
        <w:r w:rsidR="006D71F6">
          <w:rPr>
            <w:noProof/>
            <w:webHidden/>
          </w:rPr>
          <w:fldChar w:fldCharType="end"/>
        </w:r>
      </w:hyperlink>
    </w:p>
    <w:p w14:paraId="3DD31452" w14:textId="41C601F4" w:rsidR="006D71F6" w:rsidRDefault="00A24214">
      <w:pPr>
        <w:pStyle w:val="TOC4"/>
        <w:tabs>
          <w:tab w:val="left" w:pos="1760"/>
          <w:tab w:val="right" w:leader="dot" w:pos="8297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7999717" w:history="1">
        <w:r w:rsidR="006D71F6" w:rsidRPr="004C233C">
          <w:rPr>
            <w:rStyle w:val="Hyperlink"/>
            <w:rFonts w:cs="TH SarabunPSK"/>
            <w:noProof/>
          </w:rPr>
          <w:t>2.2.2.1</w:t>
        </w:r>
        <w:r w:rsidR="006D71F6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6D71F6" w:rsidRPr="004C233C">
          <w:rPr>
            <w:rStyle w:val="Hyperlink"/>
            <w:noProof/>
          </w:rPr>
          <w:t>Moving Average</w:t>
        </w:r>
        <w:r w:rsidR="006D71F6">
          <w:rPr>
            <w:noProof/>
            <w:webHidden/>
          </w:rPr>
          <w:tab/>
        </w:r>
        <w:r w:rsidR="006D71F6">
          <w:rPr>
            <w:noProof/>
            <w:webHidden/>
          </w:rPr>
          <w:fldChar w:fldCharType="begin"/>
        </w:r>
        <w:r w:rsidR="006D71F6">
          <w:rPr>
            <w:noProof/>
            <w:webHidden/>
          </w:rPr>
          <w:instrText xml:space="preserve"> PAGEREF _Toc67999717 \h </w:instrText>
        </w:r>
        <w:r w:rsidR="006D71F6">
          <w:rPr>
            <w:noProof/>
            <w:webHidden/>
          </w:rPr>
        </w:r>
        <w:r w:rsidR="006D71F6">
          <w:rPr>
            <w:noProof/>
            <w:webHidden/>
          </w:rPr>
          <w:fldChar w:fldCharType="separate"/>
        </w:r>
        <w:r w:rsidR="006D71F6">
          <w:rPr>
            <w:noProof/>
            <w:webHidden/>
            <w:cs/>
          </w:rPr>
          <w:t>11</w:t>
        </w:r>
        <w:r w:rsidR="006D71F6">
          <w:rPr>
            <w:noProof/>
            <w:webHidden/>
          </w:rPr>
          <w:fldChar w:fldCharType="end"/>
        </w:r>
      </w:hyperlink>
    </w:p>
    <w:p w14:paraId="65BF6394" w14:textId="3D2E9729" w:rsidR="006D71F6" w:rsidRDefault="00A24214">
      <w:pPr>
        <w:pStyle w:val="TOC4"/>
        <w:tabs>
          <w:tab w:val="left" w:pos="1760"/>
          <w:tab w:val="right" w:leader="dot" w:pos="8297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7999718" w:history="1">
        <w:r w:rsidR="006D71F6" w:rsidRPr="004C233C">
          <w:rPr>
            <w:rStyle w:val="Hyperlink"/>
            <w:rFonts w:cs="TH SarabunPSK"/>
            <w:noProof/>
          </w:rPr>
          <w:t>2.2.2.2</w:t>
        </w:r>
        <w:r w:rsidR="006D71F6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6D71F6" w:rsidRPr="004C233C">
          <w:rPr>
            <w:rStyle w:val="Hyperlink"/>
            <w:noProof/>
          </w:rPr>
          <w:t>Heiken-Ashi</w:t>
        </w:r>
        <w:r w:rsidR="006D71F6">
          <w:rPr>
            <w:noProof/>
            <w:webHidden/>
          </w:rPr>
          <w:tab/>
        </w:r>
        <w:r w:rsidR="006D71F6">
          <w:rPr>
            <w:noProof/>
            <w:webHidden/>
          </w:rPr>
          <w:fldChar w:fldCharType="begin"/>
        </w:r>
        <w:r w:rsidR="006D71F6">
          <w:rPr>
            <w:noProof/>
            <w:webHidden/>
          </w:rPr>
          <w:instrText xml:space="preserve"> PAGEREF _Toc67999718 \h </w:instrText>
        </w:r>
        <w:r w:rsidR="006D71F6">
          <w:rPr>
            <w:noProof/>
            <w:webHidden/>
          </w:rPr>
        </w:r>
        <w:r w:rsidR="006D71F6">
          <w:rPr>
            <w:noProof/>
            <w:webHidden/>
          </w:rPr>
          <w:fldChar w:fldCharType="separate"/>
        </w:r>
        <w:r w:rsidR="006D71F6">
          <w:rPr>
            <w:noProof/>
            <w:webHidden/>
            <w:cs/>
          </w:rPr>
          <w:t>13</w:t>
        </w:r>
        <w:r w:rsidR="006D71F6">
          <w:rPr>
            <w:noProof/>
            <w:webHidden/>
          </w:rPr>
          <w:fldChar w:fldCharType="end"/>
        </w:r>
      </w:hyperlink>
    </w:p>
    <w:p w14:paraId="7A5C2424" w14:textId="500C4F3C" w:rsidR="006D71F6" w:rsidRDefault="00A24214">
      <w:pPr>
        <w:pStyle w:val="TOC4"/>
        <w:tabs>
          <w:tab w:val="left" w:pos="1760"/>
          <w:tab w:val="right" w:leader="dot" w:pos="8297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7999719" w:history="1">
        <w:r w:rsidR="006D71F6" w:rsidRPr="004C233C">
          <w:rPr>
            <w:rStyle w:val="Hyperlink"/>
            <w:rFonts w:cs="TH SarabunPSK"/>
            <w:noProof/>
          </w:rPr>
          <w:t>2.2.2.3</w:t>
        </w:r>
        <w:r w:rsidR="006D71F6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6D71F6" w:rsidRPr="004C233C">
          <w:rPr>
            <w:rStyle w:val="Hyperlink"/>
            <w:noProof/>
          </w:rPr>
          <w:t>Momentum</w:t>
        </w:r>
        <w:r w:rsidR="006D71F6">
          <w:rPr>
            <w:noProof/>
            <w:webHidden/>
          </w:rPr>
          <w:tab/>
        </w:r>
        <w:r w:rsidR="006D71F6">
          <w:rPr>
            <w:noProof/>
            <w:webHidden/>
          </w:rPr>
          <w:fldChar w:fldCharType="begin"/>
        </w:r>
        <w:r w:rsidR="006D71F6">
          <w:rPr>
            <w:noProof/>
            <w:webHidden/>
          </w:rPr>
          <w:instrText xml:space="preserve"> PAGEREF _Toc67999719 \h </w:instrText>
        </w:r>
        <w:r w:rsidR="006D71F6">
          <w:rPr>
            <w:noProof/>
            <w:webHidden/>
          </w:rPr>
        </w:r>
        <w:r w:rsidR="006D71F6">
          <w:rPr>
            <w:noProof/>
            <w:webHidden/>
          </w:rPr>
          <w:fldChar w:fldCharType="separate"/>
        </w:r>
        <w:r w:rsidR="006D71F6">
          <w:rPr>
            <w:noProof/>
            <w:webHidden/>
            <w:cs/>
          </w:rPr>
          <w:t>13</w:t>
        </w:r>
        <w:r w:rsidR="006D71F6">
          <w:rPr>
            <w:noProof/>
            <w:webHidden/>
          </w:rPr>
          <w:fldChar w:fldCharType="end"/>
        </w:r>
      </w:hyperlink>
    </w:p>
    <w:p w14:paraId="3BE37130" w14:textId="229E4209" w:rsidR="006D71F6" w:rsidRDefault="00A24214">
      <w:pPr>
        <w:pStyle w:val="TOC4"/>
        <w:tabs>
          <w:tab w:val="left" w:pos="1760"/>
          <w:tab w:val="right" w:leader="dot" w:pos="8297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7999720" w:history="1">
        <w:r w:rsidR="006D71F6" w:rsidRPr="004C233C">
          <w:rPr>
            <w:rStyle w:val="Hyperlink"/>
            <w:rFonts w:cs="TH SarabunPSK"/>
            <w:noProof/>
            <w:cs/>
          </w:rPr>
          <w:t>2.2.2.4</w:t>
        </w:r>
        <w:r w:rsidR="006D71F6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6D71F6" w:rsidRPr="004C233C">
          <w:rPr>
            <w:rStyle w:val="Hyperlink"/>
            <w:noProof/>
          </w:rPr>
          <w:t>Stochastic oscillator</w:t>
        </w:r>
        <w:r w:rsidR="006D71F6">
          <w:rPr>
            <w:noProof/>
            <w:webHidden/>
          </w:rPr>
          <w:tab/>
        </w:r>
        <w:r w:rsidR="006D71F6">
          <w:rPr>
            <w:noProof/>
            <w:webHidden/>
          </w:rPr>
          <w:fldChar w:fldCharType="begin"/>
        </w:r>
        <w:r w:rsidR="006D71F6">
          <w:rPr>
            <w:noProof/>
            <w:webHidden/>
          </w:rPr>
          <w:instrText xml:space="preserve"> PAGEREF _Toc67999720 \h </w:instrText>
        </w:r>
        <w:r w:rsidR="006D71F6">
          <w:rPr>
            <w:noProof/>
            <w:webHidden/>
          </w:rPr>
        </w:r>
        <w:r w:rsidR="006D71F6">
          <w:rPr>
            <w:noProof/>
            <w:webHidden/>
          </w:rPr>
          <w:fldChar w:fldCharType="separate"/>
        </w:r>
        <w:r w:rsidR="006D71F6">
          <w:rPr>
            <w:noProof/>
            <w:webHidden/>
            <w:cs/>
          </w:rPr>
          <w:t>14</w:t>
        </w:r>
        <w:r w:rsidR="006D71F6">
          <w:rPr>
            <w:noProof/>
            <w:webHidden/>
          </w:rPr>
          <w:fldChar w:fldCharType="end"/>
        </w:r>
      </w:hyperlink>
    </w:p>
    <w:p w14:paraId="1F7A1EDF" w14:textId="772CCE84" w:rsidR="006D71F6" w:rsidRDefault="00A24214">
      <w:pPr>
        <w:pStyle w:val="TOC4"/>
        <w:tabs>
          <w:tab w:val="left" w:pos="1760"/>
          <w:tab w:val="right" w:leader="dot" w:pos="8297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7999721" w:history="1">
        <w:r w:rsidR="006D71F6" w:rsidRPr="004C233C">
          <w:rPr>
            <w:rStyle w:val="Hyperlink"/>
            <w:rFonts w:cs="TH SarabunPSK"/>
            <w:noProof/>
          </w:rPr>
          <w:t>2.2.2.5</w:t>
        </w:r>
        <w:r w:rsidR="006D71F6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6D71F6" w:rsidRPr="004C233C">
          <w:rPr>
            <w:rStyle w:val="Hyperlink"/>
            <w:noProof/>
          </w:rPr>
          <w:t>Williams %R</w:t>
        </w:r>
        <w:r w:rsidR="006D71F6">
          <w:rPr>
            <w:noProof/>
            <w:webHidden/>
          </w:rPr>
          <w:tab/>
        </w:r>
        <w:r w:rsidR="006D71F6">
          <w:rPr>
            <w:noProof/>
            <w:webHidden/>
          </w:rPr>
          <w:fldChar w:fldCharType="begin"/>
        </w:r>
        <w:r w:rsidR="006D71F6">
          <w:rPr>
            <w:noProof/>
            <w:webHidden/>
          </w:rPr>
          <w:instrText xml:space="preserve"> PAGEREF _Toc67999721 \h </w:instrText>
        </w:r>
        <w:r w:rsidR="006D71F6">
          <w:rPr>
            <w:noProof/>
            <w:webHidden/>
          </w:rPr>
        </w:r>
        <w:r w:rsidR="006D71F6">
          <w:rPr>
            <w:noProof/>
            <w:webHidden/>
          </w:rPr>
          <w:fldChar w:fldCharType="separate"/>
        </w:r>
        <w:r w:rsidR="006D71F6">
          <w:rPr>
            <w:noProof/>
            <w:webHidden/>
            <w:cs/>
          </w:rPr>
          <w:t>14</w:t>
        </w:r>
        <w:r w:rsidR="006D71F6">
          <w:rPr>
            <w:noProof/>
            <w:webHidden/>
          </w:rPr>
          <w:fldChar w:fldCharType="end"/>
        </w:r>
      </w:hyperlink>
    </w:p>
    <w:p w14:paraId="2AFF2216" w14:textId="55680AA6" w:rsidR="006D71F6" w:rsidRDefault="00A24214">
      <w:pPr>
        <w:pStyle w:val="TOC4"/>
        <w:tabs>
          <w:tab w:val="left" w:pos="1760"/>
          <w:tab w:val="right" w:leader="dot" w:pos="8297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7999722" w:history="1">
        <w:r w:rsidR="006D71F6" w:rsidRPr="004C233C">
          <w:rPr>
            <w:rStyle w:val="Hyperlink"/>
            <w:rFonts w:cs="TH SarabunPSK"/>
            <w:noProof/>
          </w:rPr>
          <w:t>2.2.2.6</w:t>
        </w:r>
        <w:r w:rsidR="006D71F6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6D71F6" w:rsidRPr="004C233C">
          <w:rPr>
            <w:rStyle w:val="Hyperlink"/>
            <w:noProof/>
          </w:rPr>
          <w:t>Rate</w:t>
        </w:r>
        <w:r w:rsidR="006D71F6" w:rsidRPr="004C233C">
          <w:rPr>
            <w:rStyle w:val="Hyperlink"/>
            <w:noProof/>
            <w:cs/>
          </w:rPr>
          <w:t xml:space="preserve"> </w:t>
        </w:r>
        <w:r w:rsidR="006D71F6" w:rsidRPr="004C233C">
          <w:rPr>
            <w:rStyle w:val="Hyperlink"/>
            <w:noProof/>
          </w:rPr>
          <w:t>of Change</w:t>
        </w:r>
        <w:r w:rsidR="006D71F6" w:rsidRPr="004C233C">
          <w:rPr>
            <w:rStyle w:val="Hyperlink"/>
            <w:rFonts w:cs="TH SarabunPSK"/>
            <w:noProof/>
            <w:cs/>
          </w:rPr>
          <w:t xml:space="preserve"> / </w:t>
        </w:r>
        <w:r w:rsidR="006D71F6" w:rsidRPr="004C233C">
          <w:rPr>
            <w:rStyle w:val="Hyperlink"/>
            <w:rFonts w:cs="TH SarabunPSK"/>
            <w:noProof/>
          </w:rPr>
          <w:t>Price Rate of Change</w:t>
        </w:r>
        <w:r w:rsidR="006D71F6">
          <w:rPr>
            <w:noProof/>
            <w:webHidden/>
          </w:rPr>
          <w:tab/>
        </w:r>
        <w:r w:rsidR="006D71F6">
          <w:rPr>
            <w:noProof/>
            <w:webHidden/>
          </w:rPr>
          <w:fldChar w:fldCharType="begin"/>
        </w:r>
        <w:r w:rsidR="006D71F6">
          <w:rPr>
            <w:noProof/>
            <w:webHidden/>
          </w:rPr>
          <w:instrText xml:space="preserve"> PAGEREF _Toc67999722 \h </w:instrText>
        </w:r>
        <w:r w:rsidR="006D71F6">
          <w:rPr>
            <w:noProof/>
            <w:webHidden/>
          </w:rPr>
        </w:r>
        <w:r w:rsidR="006D71F6">
          <w:rPr>
            <w:noProof/>
            <w:webHidden/>
          </w:rPr>
          <w:fldChar w:fldCharType="separate"/>
        </w:r>
        <w:r w:rsidR="006D71F6">
          <w:rPr>
            <w:noProof/>
            <w:webHidden/>
            <w:cs/>
          </w:rPr>
          <w:t>14</w:t>
        </w:r>
        <w:r w:rsidR="006D71F6">
          <w:rPr>
            <w:noProof/>
            <w:webHidden/>
          </w:rPr>
          <w:fldChar w:fldCharType="end"/>
        </w:r>
      </w:hyperlink>
    </w:p>
    <w:p w14:paraId="18CB6E00" w14:textId="5B598455" w:rsidR="006D71F6" w:rsidRDefault="00A24214">
      <w:pPr>
        <w:pStyle w:val="TOC4"/>
        <w:tabs>
          <w:tab w:val="left" w:pos="1760"/>
          <w:tab w:val="right" w:leader="dot" w:pos="8297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7999723" w:history="1">
        <w:r w:rsidR="006D71F6" w:rsidRPr="004C233C">
          <w:rPr>
            <w:rStyle w:val="Hyperlink"/>
            <w:rFonts w:cs="TH SarabunPSK"/>
            <w:noProof/>
          </w:rPr>
          <w:t>2.2.2.7</w:t>
        </w:r>
        <w:r w:rsidR="006D71F6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6D71F6" w:rsidRPr="004C233C">
          <w:rPr>
            <w:rStyle w:val="Hyperlink"/>
            <w:noProof/>
          </w:rPr>
          <w:t>Weighted Closing Price</w:t>
        </w:r>
        <w:r w:rsidR="006D71F6">
          <w:rPr>
            <w:noProof/>
            <w:webHidden/>
          </w:rPr>
          <w:tab/>
        </w:r>
        <w:r w:rsidR="006D71F6">
          <w:rPr>
            <w:noProof/>
            <w:webHidden/>
          </w:rPr>
          <w:fldChar w:fldCharType="begin"/>
        </w:r>
        <w:r w:rsidR="006D71F6">
          <w:rPr>
            <w:noProof/>
            <w:webHidden/>
          </w:rPr>
          <w:instrText xml:space="preserve"> PAGEREF _Toc67999723 \h </w:instrText>
        </w:r>
        <w:r w:rsidR="006D71F6">
          <w:rPr>
            <w:noProof/>
            <w:webHidden/>
          </w:rPr>
        </w:r>
        <w:r w:rsidR="006D71F6">
          <w:rPr>
            <w:noProof/>
            <w:webHidden/>
          </w:rPr>
          <w:fldChar w:fldCharType="separate"/>
        </w:r>
        <w:r w:rsidR="006D71F6">
          <w:rPr>
            <w:noProof/>
            <w:webHidden/>
            <w:cs/>
          </w:rPr>
          <w:t>15</w:t>
        </w:r>
        <w:r w:rsidR="006D71F6">
          <w:rPr>
            <w:noProof/>
            <w:webHidden/>
          </w:rPr>
          <w:fldChar w:fldCharType="end"/>
        </w:r>
      </w:hyperlink>
    </w:p>
    <w:p w14:paraId="4F47BED4" w14:textId="1C7FB7D2" w:rsidR="006D71F6" w:rsidRDefault="00A24214">
      <w:pPr>
        <w:pStyle w:val="TOC4"/>
        <w:tabs>
          <w:tab w:val="left" w:pos="1760"/>
          <w:tab w:val="right" w:leader="dot" w:pos="8297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7999724" w:history="1">
        <w:r w:rsidR="006D71F6" w:rsidRPr="004C233C">
          <w:rPr>
            <w:rStyle w:val="Hyperlink"/>
            <w:rFonts w:cs="TH SarabunPSK"/>
            <w:noProof/>
          </w:rPr>
          <w:t>2.2.2.8</w:t>
        </w:r>
        <w:r w:rsidR="006D71F6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6D71F6" w:rsidRPr="004C233C">
          <w:rPr>
            <w:rStyle w:val="Hyperlink"/>
            <w:noProof/>
          </w:rPr>
          <w:t>Moving Average Convergence/Divergence</w:t>
        </w:r>
        <w:r w:rsidR="006D71F6">
          <w:rPr>
            <w:noProof/>
            <w:webHidden/>
          </w:rPr>
          <w:tab/>
        </w:r>
        <w:r w:rsidR="006D71F6">
          <w:rPr>
            <w:noProof/>
            <w:webHidden/>
          </w:rPr>
          <w:fldChar w:fldCharType="begin"/>
        </w:r>
        <w:r w:rsidR="006D71F6">
          <w:rPr>
            <w:noProof/>
            <w:webHidden/>
          </w:rPr>
          <w:instrText xml:space="preserve"> PAGEREF _Toc67999724 \h </w:instrText>
        </w:r>
        <w:r w:rsidR="006D71F6">
          <w:rPr>
            <w:noProof/>
            <w:webHidden/>
          </w:rPr>
        </w:r>
        <w:r w:rsidR="006D71F6">
          <w:rPr>
            <w:noProof/>
            <w:webHidden/>
          </w:rPr>
          <w:fldChar w:fldCharType="separate"/>
        </w:r>
        <w:r w:rsidR="006D71F6">
          <w:rPr>
            <w:noProof/>
            <w:webHidden/>
            <w:cs/>
          </w:rPr>
          <w:t>16</w:t>
        </w:r>
        <w:r w:rsidR="006D71F6">
          <w:rPr>
            <w:noProof/>
            <w:webHidden/>
          </w:rPr>
          <w:fldChar w:fldCharType="end"/>
        </w:r>
      </w:hyperlink>
    </w:p>
    <w:p w14:paraId="0E70BA23" w14:textId="68E13022" w:rsidR="006D71F6" w:rsidRDefault="00A24214">
      <w:pPr>
        <w:pStyle w:val="TOC4"/>
        <w:tabs>
          <w:tab w:val="left" w:pos="1760"/>
          <w:tab w:val="right" w:leader="dot" w:pos="8297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7999725" w:history="1">
        <w:r w:rsidR="006D71F6" w:rsidRPr="004C233C">
          <w:rPr>
            <w:rStyle w:val="Hyperlink"/>
            <w:rFonts w:cs="TH SarabunPSK"/>
            <w:noProof/>
          </w:rPr>
          <w:t>2.2.2.9</w:t>
        </w:r>
        <w:r w:rsidR="006D71F6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6D71F6" w:rsidRPr="004C233C">
          <w:rPr>
            <w:rStyle w:val="Hyperlink"/>
            <w:noProof/>
          </w:rPr>
          <w:t>Accumulation Distribution Line</w:t>
        </w:r>
        <w:r w:rsidR="006D71F6">
          <w:rPr>
            <w:noProof/>
            <w:webHidden/>
          </w:rPr>
          <w:tab/>
        </w:r>
        <w:r w:rsidR="006D71F6">
          <w:rPr>
            <w:noProof/>
            <w:webHidden/>
          </w:rPr>
          <w:fldChar w:fldCharType="begin"/>
        </w:r>
        <w:r w:rsidR="006D71F6">
          <w:rPr>
            <w:noProof/>
            <w:webHidden/>
          </w:rPr>
          <w:instrText xml:space="preserve"> PAGEREF _Toc67999725 \h </w:instrText>
        </w:r>
        <w:r w:rsidR="006D71F6">
          <w:rPr>
            <w:noProof/>
            <w:webHidden/>
          </w:rPr>
        </w:r>
        <w:r w:rsidR="006D71F6">
          <w:rPr>
            <w:noProof/>
            <w:webHidden/>
          </w:rPr>
          <w:fldChar w:fldCharType="separate"/>
        </w:r>
        <w:r w:rsidR="006D71F6">
          <w:rPr>
            <w:noProof/>
            <w:webHidden/>
            <w:cs/>
          </w:rPr>
          <w:t>16</w:t>
        </w:r>
        <w:r w:rsidR="006D71F6">
          <w:rPr>
            <w:noProof/>
            <w:webHidden/>
          </w:rPr>
          <w:fldChar w:fldCharType="end"/>
        </w:r>
      </w:hyperlink>
    </w:p>
    <w:p w14:paraId="15A19281" w14:textId="31D0D7C5" w:rsidR="006D71F6" w:rsidRDefault="00A24214">
      <w:pPr>
        <w:pStyle w:val="TOC4"/>
        <w:tabs>
          <w:tab w:val="left" w:pos="1760"/>
          <w:tab w:val="right" w:leader="dot" w:pos="8297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7999726" w:history="1">
        <w:r w:rsidR="006D71F6" w:rsidRPr="004C233C">
          <w:rPr>
            <w:rStyle w:val="Hyperlink"/>
            <w:rFonts w:cs="TH SarabunPSK"/>
            <w:noProof/>
          </w:rPr>
          <w:t>2.2.2.10</w:t>
        </w:r>
        <w:r w:rsidR="006D71F6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6D71F6" w:rsidRPr="004C233C">
          <w:rPr>
            <w:rStyle w:val="Hyperlink"/>
            <w:noProof/>
          </w:rPr>
          <w:t>Accumulation Distribution Oscillator</w:t>
        </w:r>
        <w:r w:rsidR="006D71F6">
          <w:rPr>
            <w:noProof/>
            <w:webHidden/>
          </w:rPr>
          <w:tab/>
        </w:r>
        <w:r w:rsidR="006D71F6">
          <w:rPr>
            <w:noProof/>
            <w:webHidden/>
          </w:rPr>
          <w:fldChar w:fldCharType="begin"/>
        </w:r>
        <w:r w:rsidR="006D71F6">
          <w:rPr>
            <w:noProof/>
            <w:webHidden/>
          </w:rPr>
          <w:instrText xml:space="preserve"> PAGEREF _Toc67999726 \h </w:instrText>
        </w:r>
        <w:r w:rsidR="006D71F6">
          <w:rPr>
            <w:noProof/>
            <w:webHidden/>
          </w:rPr>
        </w:r>
        <w:r w:rsidR="006D71F6">
          <w:rPr>
            <w:noProof/>
            <w:webHidden/>
          </w:rPr>
          <w:fldChar w:fldCharType="separate"/>
        </w:r>
        <w:r w:rsidR="006D71F6">
          <w:rPr>
            <w:noProof/>
            <w:webHidden/>
            <w:cs/>
          </w:rPr>
          <w:t>17</w:t>
        </w:r>
        <w:r w:rsidR="006D71F6">
          <w:rPr>
            <w:noProof/>
            <w:webHidden/>
          </w:rPr>
          <w:fldChar w:fldCharType="end"/>
        </w:r>
      </w:hyperlink>
    </w:p>
    <w:p w14:paraId="727E24C5" w14:textId="4AA92E47" w:rsidR="006D71F6" w:rsidRDefault="00A24214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7999727" w:history="1">
        <w:r w:rsidR="006D71F6" w:rsidRPr="004C233C">
          <w:rPr>
            <w:rStyle w:val="Hyperlink"/>
            <w:noProof/>
            <w:cs/>
          </w:rPr>
          <w:t xml:space="preserve">บทที่ </w:t>
        </w:r>
        <w:r w:rsidR="006D71F6" w:rsidRPr="004C233C">
          <w:rPr>
            <w:rStyle w:val="Hyperlink"/>
            <w:noProof/>
          </w:rPr>
          <w:t>3</w:t>
        </w:r>
        <w:r w:rsidR="006D71F6" w:rsidRPr="004C233C">
          <w:rPr>
            <w:rStyle w:val="Hyperlink"/>
            <w:noProof/>
            <w:cs/>
          </w:rPr>
          <w:t xml:space="preserve"> โครงสร้างและขั้นตอนการทำงาน</w:t>
        </w:r>
        <w:r w:rsidR="006D71F6">
          <w:rPr>
            <w:noProof/>
            <w:webHidden/>
          </w:rPr>
          <w:tab/>
        </w:r>
        <w:r w:rsidR="006D71F6">
          <w:rPr>
            <w:noProof/>
            <w:webHidden/>
          </w:rPr>
          <w:fldChar w:fldCharType="begin"/>
        </w:r>
        <w:r w:rsidR="006D71F6">
          <w:rPr>
            <w:noProof/>
            <w:webHidden/>
          </w:rPr>
          <w:instrText xml:space="preserve"> PAGEREF _Toc67999727 \h </w:instrText>
        </w:r>
        <w:r w:rsidR="006D71F6">
          <w:rPr>
            <w:noProof/>
            <w:webHidden/>
          </w:rPr>
        </w:r>
        <w:r w:rsidR="006D71F6">
          <w:rPr>
            <w:noProof/>
            <w:webHidden/>
          </w:rPr>
          <w:fldChar w:fldCharType="separate"/>
        </w:r>
        <w:r w:rsidR="006D71F6">
          <w:rPr>
            <w:noProof/>
            <w:webHidden/>
            <w:cs/>
          </w:rPr>
          <w:t>17</w:t>
        </w:r>
        <w:r w:rsidR="006D71F6">
          <w:rPr>
            <w:noProof/>
            <w:webHidden/>
          </w:rPr>
          <w:fldChar w:fldCharType="end"/>
        </w:r>
      </w:hyperlink>
    </w:p>
    <w:p w14:paraId="6C558576" w14:textId="3E0EC11D" w:rsidR="006D71F6" w:rsidRDefault="00A24214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7999728" w:history="1">
        <w:r w:rsidR="006D71F6" w:rsidRPr="004C233C">
          <w:rPr>
            <w:rStyle w:val="Hyperlink"/>
            <w:noProof/>
          </w:rPr>
          <w:t>3.1</w:t>
        </w:r>
        <w:r w:rsidR="006D71F6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6D71F6" w:rsidRPr="004C233C">
          <w:rPr>
            <w:rStyle w:val="Hyperlink"/>
            <w:noProof/>
            <w:cs/>
          </w:rPr>
          <w:t>การสร้างชุดฝึกสอน</w:t>
        </w:r>
        <w:r w:rsidR="006D71F6">
          <w:rPr>
            <w:noProof/>
            <w:webHidden/>
          </w:rPr>
          <w:tab/>
        </w:r>
        <w:r w:rsidR="006D71F6">
          <w:rPr>
            <w:noProof/>
            <w:webHidden/>
          </w:rPr>
          <w:fldChar w:fldCharType="begin"/>
        </w:r>
        <w:r w:rsidR="006D71F6">
          <w:rPr>
            <w:noProof/>
            <w:webHidden/>
          </w:rPr>
          <w:instrText xml:space="preserve"> PAGEREF _Toc67999728 \h </w:instrText>
        </w:r>
        <w:r w:rsidR="006D71F6">
          <w:rPr>
            <w:noProof/>
            <w:webHidden/>
          </w:rPr>
        </w:r>
        <w:r w:rsidR="006D71F6">
          <w:rPr>
            <w:noProof/>
            <w:webHidden/>
          </w:rPr>
          <w:fldChar w:fldCharType="separate"/>
        </w:r>
        <w:r w:rsidR="006D71F6">
          <w:rPr>
            <w:noProof/>
            <w:webHidden/>
            <w:cs/>
          </w:rPr>
          <w:t>17</w:t>
        </w:r>
        <w:r w:rsidR="006D71F6">
          <w:rPr>
            <w:noProof/>
            <w:webHidden/>
          </w:rPr>
          <w:fldChar w:fldCharType="end"/>
        </w:r>
      </w:hyperlink>
    </w:p>
    <w:p w14:paraId="27EDEF4A" w14:textId="1796F0AD" w:rsidR="006D71F6" w:rsidRDefault="00A24214">
      <w:pPr>
        <w:pStyle w:val="TOC3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7999729" w:history="1">
        <w:r w:rsidR="006D71F6" w:rsidRPr="004C233C">
          <w:rPr>
            <w:rStyle w:val="Hyperlink"/>
            <w:iCs/>
            <w:noProof/>
          </w:rPr>
          <w:t>3.1.1</w:t>
        </w:r>
        <w:r w:rsidR="006D71F6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6D71F6" w:rsidRPr="004C233C">
          <w:rPr>
            <w:rStyle w:val="Hyperlink"/>
            <w:noProof/>
          </w:rPr>
          <w:t>Preprocessing</w:t>
        </w:r>
        <w:r w:rsidR="006D71F6">
          <w:rPr>
            <w:noProof/>
            <w:webHidden/>
          </w:rPr>
          <w:tab/>
        </w:r>
        <w:r w:rsidR="006D71F6">
          <w:rPr>
            <w:noProof/>
            <w:webHidden/>
          </w:rPr>
          <w:fldChar w:fldCharType="begin"/>
        </w:r>
        <w:r w:rsidR="006D71F6">
          <w:rPr>
            <w:noProof/>
            <w:webHidden/>
          </w:rPr>
          <w:instrText xml:space="preserve"> PAGEREF _Toc67999729 \h </w:instrText>
        </w:r>
        <w:r w:rsidR="006D71F6">
          <w:rPr>
            <w:noProof/>
            <w:webHidden/>
          </w:rPr>
        </w:r>
        <w:r w:rsidR="006D71F6">
          <w:rPr>
            <w:noProof/>
            <w:webHidden/>
          </w:rPr>
          <w:fldChar w:fldCharType="separate"/>
        </w:r>
        <w:r w:rsidR="006D71F6">
          <w:rPr>
            <w:noProof/>
            <w:webHidden/>
            <w:cs/>
          </w:rPr>
          <w:t>17</w:t>
        </w:r>
        <w:r w:rsidR="006D71F6">
          <w:rPr>
            <w:noProof/>
            <w:webHidden/>
          </w:rPr>
          <w:fldChar w:fldCharType="end"/>
        </w:r>
      </w:hyperlink>
    </w:p>
    <w:p w14:paraId="6E01A141" w14:textId="5B00C2FA" w:rsidR="006D71F6" w:rsidRDefault="00A24214">
      <w:pPr>
        <w:pStyle w:val="TOC3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7999730" w:history="1">
        <w:r w:rsidR="006D71F6" w:rsidRPr="004C233C">
          <w:rPr>
            <w:rStyle w:val="Hyperlink"/>
            <w:iCs/>
            <w:noProof/>
          </w:rPr>
          <w:t>3.1.2</w:t>
        </w:r>
        <w:r w:rsidR="006D71F6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6D71F6" w:rsidRPr="004C233C">
          <w:rPr>
            <w:rStyle w:val="Hyperlink"/>
            <w:noProof/>
          </w:rPr>
          <w:t>Train</w:t>
        </w:r>
        <w:r w:rsidR="006D71F6" w:rsidRPr="004C233C">
          <w:rPr>
            <w:rStyle w:val="Hyperlink"/>
            <w:noProof/>
            <w:cs/>
          </w:rPr>
          <w:t xml:space="preserve"> </w:t>
        </w:r>
        <w:r w:rsidR="006D71F6" w:rsidRPr="004C233C">
          <w:rPr>
            <w:rStyle w:val="Hyperlink"/>
            <w:noProof/>
          </w:rPr>
          <w:t>model</w:t>
        </w:r>
        <w:r w:rsidR="006D71F6">
          <w:rPr>
            <w:noProof/>
            <w:webHidden/>
          </w:rPr>
          <w:tab/>
        </w:r>
        <w:r w:rsidR="006D71F6">
          <w:rPr>
            <w:noProof/>
            <w:webHidden/>
          </w:rPr>
          <w:fldChar w:fldCharType="begin"/>
        </w:r>
        <w:r w:rsidR="006D71F6">
          <w:rPr>
            <w:noProof/>
            <w:webHidden/>
          </w:rPr>
          <w:instrText xml:space="preserve"> PAGEREF _Toc67999730 \h </w:instrText>
        </w:r>
        <w:r w:rsidR="006D71F6">
          <w:rPr>
            <w:noProof/>
            <w:webHidden/>
          </w:rPr>
        </w:r>
        <w:r w:rsidR="006D71F6">
          <w:rPr>
            <w:noProof/>
            <w:webHidden/>
          </w:rPr>
          <w:fldChar w:fldCharType="separate"/>
        </w:r>
        <w:r w:rsidR="006D71F6">
          <w:rPr>
            <w:noProof/>
            <w:webHidden/>
            <w:cs/>
          </w:rPr>
          <w:t>20</w:t>
        </w:r>
        <w:r w:rsidR="006D71F6">
          <w:rPr>
            <w:noProof/>
            <w:webHidden/>
          </w:rPr>
          <w:fldChar w:fldCharType="end"/>
        </w:r>
      </w:hyperlink>
    </w:p>
    <w:p w14:paraId="4F941D5E" w14:textId="64B924B0" w:rsidR="006D71F6" w:rsidRDefault="00A24214">
      <w:pPr>
        <w:pStyle w:val="TOC3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7999731" w:history="1">
        <w:r w:rsidR="006D71F6" w:rsidRPr="004C233C">
          <w:rPr>
            <w:rStyle w:val="Hyperlink"/>
            <w:iCs/>
            <w:noProof/>
          </w:rPr>
          <w:t>3.1.3</w:t>
        </w:r>
        <w:r w:rsidR="006D71F6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6D71F6" w:rsidRPr="004C233C">
          <w:rPr>
            <w:rStyle w:val="Hyperlink"/>
            <w:noProof/>
            <w:cs/>
          </w:rPr>
          <w:t xml:space="preserve">การทำ </w:t>
        </w:r>
        <w:r w:rsidR="006D71F6" w:rsidRPr="004C233C">
          <w:rPr>
            <w:rStyle w:val="Hyperlink"/>
            <w:noProof/>
          </w:rPr>
          <w:t>k-Fold Cross – Validation</w:t>
        </w:r>
        <w:r w:rsidR="006D71F6">
          <w:rPr>
            <w:noProof/>
            <w:webHidden/>
          </w:rPr>
          <w:tab/>
        </w:r>
        <w:r w:rsidR="006D71F6">
          <w:rPr>
            <w:noProof/>
            <w:webHidden/>
          </w:rPr>
          <w:fldChar w:fldCharType="begin"/>
        </w:r>
        <w:r w:rsidR="006D71F6">
          <w:rPr>
            <w:noProof/>
            <w:webHidden/>
          </w:rPr>
          <w:instrText xml:space="preserve"> PAGEREF _Toc67999731 \h </w:instrText>
        </w:r>
        <w:r w:rsidR="006D71F6">
          <w:rPr>
            <w:noProof/>
            <w:webHidden/>
          </w:rPr>
        </w:r>
        <w:r w:rsidR="006D71F6">
          <w:rPr>
            <w:noProof/>
            <w:webHidden/>
          </w:rPr>
          <w:fldChar w:fldCharType="separate"/>
        </w:r>
        <w:r w:rsidR="006D71F6">
          <w:rPr>
            <w:noProof/>
            <w:webHidden/>
            <w:cs/>
          </w:rPr>
          <w:t>21</w:t>
        </w:r>
        <w:r w:rsidR="006D71F6">
          <w:rPr>
            <w:noProof/>
            <w:webHidden/>
          </w:rPr>
          <w:fldChar w:fldCharType="end"/>
        </w:r>
      </w:hyperlink>
    </w:p>
    <w:p w14:paraId="00378894" w14:textId="491DD4AD" w:rsidR="006D71F6" w:rsidRDefault="00A24214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7999732" w:history="1">
        <w:r w:rsidR="006D71F6" w:rsidRPr="004C233C">
          <w:rPr>
            <w:rStyle w:val="Hyperlink"/>
            <w:noProof/>
          </w:rPr>
          <w:t>3.2</w:t>
        </w:r>
        <w:r w:rsidR="006D71F6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6D71F6" w:rsidRPr="004C233C">
          <w:rPr>
            <w:rStyle w:val="Hyperlink"/>
            <w:noProof/>
            <w:cs/>
          </w:rPr>
          <w:t>การทดสอบ</w:t>
        </w:r>
        <w:r w:rsidR="006D71F6">
          <w:rPr>
            <w:noProof/>
            <w:webHidden/>
          </w:rPr>
          <w:tab/>
        </w:r>
        <w:r w:rsidR="006D71F6">
          <w:rPr>
            <w:noProof/>
            <w:webHidden/>
          </w:rPr>
          <w:fldChar w:fldCharType="begin"/>
        </w:r>
        <w:r w:rsidR="006D71F6">
          <w:rPr>
            <w:noProof/>
            <w:webHidden/>
          </w:rPr>
          <w:instrText xml:space="preserve"> PAGEREF _Toc67999732 \h </w:instrText>
        </w:r>
        <w:r w:rsidR="006D71F6">
          <w:rPr>
            <w:noProof/>
            <w:webHidden/>
          </w:rPr>
        </w:r>
        <w:r w:rsidR="006D71F6">
          <w:rPr>
            <w:noProof/>
            <w:webHidden/>
          </w:rPr>
          <w:fldChar w:fldCharType="separate"/>
        </w:r>
        <w:r w:rsidR="006D71F6">
          <w:rPr>
            <w:noProof/>
            <w:webHidden/>
            <w:cs/>
          </w:rPr>
          <w:t>22</w:t>
        </w:r>
        <w:r w:rsidR="006D71F6">
          <w:rPr>
            <w:noProof/>
            <w:webHidden/>
          </w:rPr>
          <w:fldChar w:fldCharType="end"/>
        </w:r>
      </w:hyperlink>
    </w:p>
    <w:p w14:paraId="6D7F38AE" w14:textId="35F8E9A6" w:rsidR="006D71F6" w:rsidRDefault="00A24214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7999733" w:history="1">
        <w:r w:rsidR="006D71F6" w:rsidRPr="004C233C">
          <w:rPr>
            <w:rStyle w:val="Hyperlink"/>
            <w:noProof/>
          </w:rPr>
          <w:t>3.3</w:t>
        </w:r>
        <w:r w:rsidR="006D71F6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6D71F6" w:rsidRPr="004C233C">
          <w:rPr>
            <w:rStyle w:val="Hyperlink"/>
            <w:noProof/>
            <w:cs/>
          </w:rPr>
          <w:t>การวัดความถูกต้องจากการทำนายฟอเร็กซ์</w:t>
        </w:r>
        <w:r w:rsidR="006D71F6">
          <w:rPr>
            <w:noProof/>
            <w:webHidden/>
          </w:rPr>
          <w:tab/>
        </w:r>
        <w:r w:rsidR="006D71F6">
          <w:rPr>
            <w:noProof/>
            <w:webHidden/>
          </w:rPr>
          <w:fldChar w:fldCharType="begin"/>
        </w:r>
        <w:r w:rsidR="006D71F6">
          <w:rPr>
            <w:noProof/>
            <w:webHidden/>
          </w:rPr>
          <w:instrText xml:space="preserve"> PAGEREF _Toc67999733 \h </w:instrText>
        </w:r>
        <w:r w:rsidR="006D71F6">
          <w:rPr>
            <w:noProof/>
            <w:webHidden/>
          </w:rPr>
        </w:r>
        <w:r w:rsidR="006D71F6">
          <w:rPr>
            <w:noProof/>
            <w:webHidden/>
          </w:rPr>
          <w:fldChar w:fldCharType="separate"/>
        </w:r>
        <w:r w:rsidR="006D71F6">
          <w:rPr>
            <w:noProof/>
            <w:webHidden/>
            <w:cs/>
          </w:rPr>
          <w:t>22</w:t>
        </w:r>
        <w:r w:rsidR="006D71F6">
          <w:rPr>
            <w:noProof/>
            <w:webHidden/>
          </w:rPr>
          <w:fldChar w:fldCharType="end"/>
        </w:r>
      </w:hyperlink>
    </w:p>
    <w:p w14:paraId="44AE5DC7" w14:textId="195633AA" w:rsidR="006D71F6" w:rsidRDefault="00A24214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7999734" w:history="1">
        <w:r w:rsidR="006D71F6" w:rsidRPr="004C233C">
          <w:rPr>
            <w:rStyle w:val="Hyperlink"/>
            <w:noProof/>
          </w:rPr>
          <w:t>3.4</w:t>
        </w:r>
        <w:r w:rsidR="006D71F6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6D71F6" w:rsidRPr="004C233C">
          <w:rPr>
            <w:rStyle w:val="Hyperlink"/>
            <w:noProof/>
            <w:cs/>
          </w:rPr>
          <w:t>การพัฒนาเว็บไซต์</w:t>
        </w:r>
        <w:r w:rsidR="006D71F6">
          <w:rPr>
            <w:noProof/>
            <w:webHidden/>
          </w:rPr>
          <w:tab/>
        </w:r>
        <w:r w:rsidR="006D71F6">
          <w:rPr>
            <w:noProof/>
            <w:webHidden/>
          </w:rPr>
          <w:fldChar w:fldCharType="begin"/>
        </w:r>
        <w:r w:rsidR="006D71F6">
          <w:rPr>
            <w:noProof/>
            <w:webHidden/>
          </w:rPr>
          <w:instrText xml:space="preserve"> PAGEREF _Toc67999734 \h </w:instrText>
        </w:r>
        <w:r w:rsidR="006D71F6">
          <w:rPr>
            <w:noProof/>
            <w:webHidden/>
          </w:rPr>
        </w:r>
        <w:r w:rsidR="006D71F6">
          <w:rPr>
            <w:noProof/>
            <w:webHidden/>
          </w:rPr>
          <w:fldChar w:fldCharType="separate"/>
        </w:r>
        <w:r w:rsidR="006D71F6">
          <w:rPr>
            <w:noProof/>
            <w:webHidden/>
            <w:cs/>
          </w:rPr>
          <w:t>23</w:t>
        </w:r>
        <w:r w:rsidR="006D71F6">
          <w:rPr>
            <w:noProof/>
            <w:webHidden/>
          </w:rPr>
          <w:fldChar w:fldCharType="end"/>
        </w:r>
      </w:hyperlink>
    </w:p>
    <w:p w14:paraId="7050792D" w14:textId="577357DB" w:rsidR="006D71F6" w:rsidRDefault="00A24214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7999735" w:history="1">
        <w:r w:rsidR="006D71F6" w:rsidRPr="004C233C">
          <w:rPr>
            <w:rStyle w:val="Hyperlink"/>
            <w:noProof/>
          </w:rPr>
          <w:t>3.5</w:t>
        </w:r>
        <w:r w:rsidR="006D71F6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6D71F6" w:rsidRPr="004C233C">
          <w:rPr>
            <w:rStyle w:val="Hyperlink"/>
            <w:noProof/>
            <w:cs/>
          </w:rPr>
          <w:t xml:space="preserve">ดาต้าโฟลว์ไดอะแกรม </w:t>
        </w:r>
        <w:r w:rsidR="006D71F6" w:rsidRPr="004C233C">
          <w:rPr>
            <w:rStyle w:val="Hyperlink"/>
            <w:noProof/>
          </w:rPr>
          <w:t>(Data Flow Diagram)</w:t>
        </w:r>
        <w:r w:rsidR="006D71F6">
          <w:rPr>
            <w:noProof/>
            <w:webHidden/>
          </w:rPr>
          <w:tab/>
        </w:r>
        <w:r w:rsidR="006D71F6">
          <w:rPr>
            <w:noProof/>
            <w:webHidden/>
          </w:rPr>
          <w:fldChar w:fldCharType="begin"/>
        </w:r>
        <w:r w:rsidR="006D71F6">
          <w:rPr>
            <w:noProof/>
            <w:webHidden/>
          </w:rPr>
          <w:instrText xml:space="preserve"> PAGEREF _Toc67999735 \h </w:instrText>
        </w:r>
        <w:r w:rsidR="006D71F6">
          <w:rPr>
            <w:noProof/>
            <w:webHidden/>
          </w:rPr>
        </w:r>
        <w:r w:rsidR="006D71F6">
          <w:rPr>
            <w:noProof/>
            <w:webHidden/>
          </w:rPr>
          <w:fldChar w:fldCharType="separate"/>
        </w:r>
        <w:r w:rsidR="006D71F6">
          <w:rPr>
            <w:noProof/>
            <w:webHidden/>
            <w:cs/>
          </w:rPr>
          <w:t>24</w:t>
        </w:r>
        <w:r w:rsidR="006D71F6">
          <w:rPr>
            <w:noProof/>
            <w:webHidden/>
          </w:rPr>
          <w:fldChar w:fldCharType="end"/>
        </w:r>
      </w:hyperlink>
    </w:p>
    <w:p w14:paraId="5A45A40A" w14:textId="4C295185" w:rsidR="006D71F6" w:rsidRDefault="00A24214">
      <w:pPr>
        <w:pStyle w:val="TOC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67999736" w:history="1">
        <w:r w:rsidR="006D71F6" w:rsidRPr="004C233C">
          <w:rPr>
            <w:rStyle w:val="Hyperlink"/>
            <w:noProof/>
            <w:cs/>
          </w:rPr>
          <w:t>เอกสารอ้างอิง</w:t>
        </w:r>
        <w:r w:rsidR="006D71F6">
          <w:rPr>
            <w:noProof/>
            <w:webHidden/>
          </w:rPr>
          <w:tab/>
        </w:r>
        <w:r w:rsidR="006D71F6">
          <w:rPr>
            <w:noProof/>
            <w:webHidden/>
          </w:rPr>
          <w:fldChar w:fldCharType="begin"/>
        </w:r>
        <w:r w:rsidR="006D71F6">
          <w:rPr>
            <w:noProof/>
            <w:webHidden/>
          </w:rPr>
          <w:instrText xml:space="preserve"> PAGEREF _Toc67999736 \h </w:instrText>
        </w:r>
        <w:r w:rsidR="006D71F6">
          <w:rPr>
            <w:noProof/>
            <w:webHidden/>
          </w:rPr>
        </w:r>
        <w:r w:rsidR="006D71F6">
          <w:rPr>
            <w:noProof/>
            <w:webHidden/>
          </w:rPr>
          <w:fldChar w:fldCharType="separate"/>
        </w:r>
        <w:r w:rsidR="006D71F6">
          <w:rPr>
            <w:noProof/>
            <w:webHidden/>
            <w:cs/>
          </w:rPr>
          <w:t>25</w:t>
        </w:r>
        <w:r w:rsidR="006D71F6">
          <w:rPr>
            <w:noProof/>
            <w:webHidden/>
          </w:rPr>
          <w:fldChar w:fldCharType="end"/>
        </w:r>
      </w:hyperlink>
    </w:p>
    <w:p w14:paraId="16272B86" w14:textId="3CB2F4AA" w:rsidR="00025B6B" w:rsidRDefault="00EE4FC1" w:rsidP="00F444C1">
      <w:pPr>
        <w:spacing w:after="200" w:line="276" w:lineRule="auto"/>
        <w:rPr>
          <w:rFonts w:ascii="TH SarabunPSK" w:hAnsi="TH SarabunPSK" w:cs="TH SarabunPSK"/>
          <w:noProof/>
          <w:sz w:val="32"/>
          <w:szCs w:val="32"/>
          <w:cs/>
        </w:rPr>
      </w:pPr>
      <w:r w:rsidRPr="00EE4FC1">
        <w:rPr>
          <w:rFonts w:ascii="TH SarabunPSK" w:hAnsi="TH SarabunPSK" w:cs="TH SarabunPSK"/>
          <w:noProof/>
          <w:sz w:val="32"/>
          <w:szCs w:val="32"/>
          <w:cs/>
        </w:rPr>
        <w:fldChar w:fldCharType="end"/>
      </w:r>
    </w:p>
    <w:p w14:paraId="550056C9" w14:textId="77777777" w:rsidR="00025B6B" w:rsidRDefault="00025B6B">
      <w:pPr>
        <w:spacing w:after="200" w:line="276" w:lineRule="auto"/>
        <w:rPr>
          <w:rFonts w:ascii="TH SarabunPSK" w:hAnsi="TH SarabunPSK" w:cs="TH SarabunPSK"/>
          <w:noProof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br w:type="page"/>
      </w:r>
    </w:p>
    <w:p w14:paraId="32CC18F8" w14:textId="77777777" w:rsidR="00F444C1" w:rsidRPr="008473F5" w:rsidRDefault="00F444C1" w:rsidP="00F444C1">
      <w:pPr>
        <w:pStyle w:val="cpeHeader"/>
      </w:pPr>
      <w:bookmarkStart w:id="14" w:name="_Toc67999697"/>
      <w:r w:rsidRPr="008473F5">
        <w:rPr>
          <w:rFonts w:hint="cs"/>
          <w:cs/>
        </w:rPr>
        <w:lastRenderedPageBreak/>
        <w:t>สารบัญภาพ</w:t>
      </w:r>
      <w:bookmarkEnd w:id="14"/>
    </w:p>
    <w:p w14:paraId="425E2C51" w14:textId="77777777" w:rsidR="006D71F6" w:rsidRDefault="00F444C1" w:rsidP="006D71F6">
      <w:pPr>
        <w:spacing w:after="200" w:line="276" w:lineRule="auto"/>
        <w:jc w:val="right"/>
        <w:rPr>
          <w:noProof/>
        </w:rPr>
      </w:pPr>
      <w:r>
        <w:rPr>
          <w:rFonts w:ascii="TH SarabunPSK" w:hAnsi="TH SarabunPSK" w:cs="TH SarabunPSK" w:hint="cs"/>
          <w:cs/>
        </w:rPr>
        <w:t>หน้า</w:t>
      </w:r>
      <w:r w:rsidR="006D71F6">
        <w:rPr>
          <w:rFonts w:ascii="TH SarabunPSK" w:hAnsi="TH SarabunPSK" w:cs="TH SarabunPSK"/>
          <w:cs/>
        </w:rPr>
        <w:fldChar w:fldCharType="begin"/>
      </w:r>
      <w:r w:rsidR="006D71F6">
        <w:rPr>
          <w:rFonts w:ascii="TH SarabunPSK" w:hAnsi="TH SarabunPSK" w:cs="TH SarabunPSK"/>
          <w:cs/>
        </w:rPr>
        <w:instrText xml:space="preserve"> </w:instrText>
      </w:r>
      <w:r w:rsidR="006D71F6">
        <w:rPr>
          <w:rFonts w:ascii="TH SarabunPSK" w:hAnsi="TH SarabunPSK" w:cs="TH SarabunPSK"/>
        </w:rPr>
        <w:instrText>TOC \h \z \c "</w:instrText>
      </w:r>
      <w:r w:rsidR="006D71F6">
        <w:rPr>
          <w:rFonts w:ascii="TH SarabunPSK" w:hAnsi="TH SarabunPSK" w:cs="TH SarabunPSK"/>
          <w:cs/>
        </w:rPr>
        <w:instrText xml:space="preserve">รูปที่" </w:instrText>
      </w:r>
      <w:r w:rsidR="006D71F6">
        <w:rPr>
          <w:rFonts w:ascii="TH SarabunPSK" w:hAnsi="TH SarabunPSK" w:cs="TH SarabunPSK"/>
          <w:cs/>
        </w:rPr>
        <w:fldChar w:fldCharType="separate"/>
      </w:r>
    </w:p>
    <w:p w14:paraId="31D6E629" w14:textId="733E0B90" w:rsidR="006D71F6" w:rsidRDefault="00A24214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7999966" w:history="1">
        <w:r w:rsidR="006D71F6" w:rsidRPr="00D52618">
          <w:rPr>
            <w:rStyle w:val="Hyperlink"/>
            <w:cs/>
          </w:rPr>
          <w:t xml:space="preserve">รูปที่ 1 ขั้นตอนการคำนวณของ </w:t>
        </w:r>
        <w:r w:rsidR="006D71F6" w:rsidRPr="00D52618">
          <w:rPr>
            <w:rStyle w:val="Hyperlink"/>
          </w:rPr>
          <w:t>Support Vector Regression</w:t>
        </w:r>
        <w:r w:rsidR="006D71F6">
          <w:rPr>
            <w:webHidden/>
          </w:rPr>
          <w:tab/>
        </w:r>
        <w:r w:rsidR="006D71F6">
          <w:rPr>
            <w:webHidden/>
          </w:rPr>
          <w:fldChar w:fldCharType="begin"/>
        </w:r>
        <w:r w:rsidR="006D71F6">
          <w:rPr>
            <w:webHidden/>
          </w:rPr>
          <w:instrText xml:space="preserve"> PAGEREF _Toc67999966 \h </w:instrText>
        </w:r>
        <w:r w:rsidR="006D71F6">
          <w:rPr>
            <w:webHidden/>
          </w:rPr>
        </w:r>
        <w:r w:rsidR="006D71F6">
          <w:rPr>
            <w:webHidden/>
          </w:rPr>
          <w:fldChar w:fldCharType="separate"/>
        </w:r>
        <w:r w:rsidR="006D71F6">
          <w:rPr>
            <w:webHidden/>
            <w:cs/>
          </w:rPr>
          <w:t>5</w:t>
        </w:r>
        <w:r w:rsidR="006D71F6">
          <w:rPr>
            <w:webHidden/>
          </w:rPr>
          <w:fldChar w:fldCharType="end"/>
        </w:r>
      </w:hyperlink>
    </w:p>
    <w:p w14:paraId="1C48785B" w14:textId="2631FD1F" w:rsidR="006D71F6" w:rsidRDefault="00A24214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7999967" w:history="1">
        <w:r w:rsidR="006D71F6" w:rsidRPr="00D52618">
          <w:rPr>
            <w:rStyle w:val="Hyperlink"/>
            <w:cs/>
          </w:rPr>
          <w:t xml:space="preserve">รูปที่ </w:t>
        </w:r>
        <w:r w:rsidR="006D71F6" w:rsidRPr="00D52618">
          <w:rPr>
            <w:rStyle w:val="Hyperlink"/>
          </w:rPr>
          <w:t>2</w:t>
        </w:r>
        <w:r w:rsidR="006D71F6" w:rsidRPr="00D52618">
          <w:rPr>
            <w:rStyle w:val="Hyperlink"/>
            <w:cs/>
          </w:rPr>
          <w:t>.</w:t>
        </w:r>
        <w:r w:rsidR="006D71F6" w:rsidRPr="00D52618">
          <w:rPr>
            <w:rStyle w:val="Hyperlink"/>
          </w:rPr>
          <w:t>2</w:t>
        </w:r>
        <w:r w:rsidR="006D71F6" w:rsidRPr="00D52618">
          <w:rPr>
            <w:rStyle w:val="Hyperlink"/>
            <w:cs/>
          </w:rPr>
          <w:t xml:space="preserve"> การหาระนาบเกินที่เหมาะสมที่สุด</w:t>
        </w:r>
        <w:r w:rsidR="006D71F6">
          <w:rPr>
            <w:webHidden/>
          </w:rPr>
          <w:tab/>
        </w:r>
        <w:r w:rsidR="006D71F6">
          <w:rPr>
            <w:webHidden/>
          </w:rPr>
          <w:fldChar w:fldCharType="begin"/>
        </w:r>
        <w:r w:rsidR="006D71F6">
          <w:rPr>
            <w:webHidden/>
          </w:rPr>
          <w:instrText xml:space="preserve"> PAGEREF _Toc67999967 \h </w:instrText>
        </w:r>
        <w:r w:rsidR="006D71F6">
          <w:rPr>
            <w:webHidden/>
          </w:rPr>
        </w:r>
        <w:r w:rsidR="006D71F6">
          <w:rPr>
            <w:webHidden/>
          </w:rPr>
          <w:fldChar w:fldCharType="separate"/>
        </w:r>
        <w:r w:rsidR="006D71F6">
          <w:rPr>
            <w:webHidden/>
            <w:cs/>
          </w:rPr>
          <w:t>7</w:t>
        </w:r>
        <w:r w:rsidR="006D71F6">
          <w:rPr>
            <w:webHidden/>
          </w:rPr>
          <w:fldChar w:fldCharType="end"/>
        </w:r>
      </w:hyperlink>
    </w:p>
    <w:p w14:paraId="233DFD26" w14:textId="7DADDE57" w:rsidR="006D71F6" w:rsidRDefault="00A24214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7999968" w:history="1">
        <w:r w:rsidR="006D71F6" w:rsidRPr="00D52618">
          <w:rPr>
            <w:rStyle w:val="Hyperlink"/>
            <w:cs/>
          </w:rPr>
          <w:t xml:space="preserve">รูปที่ </w:t>
        </w:r>
        <w:r w:rsidR="006D71F6" w:rsidRPr="00D52618">
          <w:rPr>
            <w:rStyle w:val="Hyperlink"/>
          </w:rPr>
          <w:t>2</w:t>
        </w:r>
        <w:r w:rsidR="006D71F6" w:rsidRPr="00D52618">
          <w:rPr>
            <w:rStyle w:val="Hyperlink"/>
            <w:cs/>
          </w:rPr>
          <w:t>.</w:t>
        </w:r>
        <w:r w:rsidR="006D71F6" w:rsidRPr="00D52618">
          <w:rPr>
            <w:rStyle w:val="Hyperlink"/>
          </w:rPr>
          <w:t>3</w:t>
        </w:r>
        <w:r w:rsidR="006D71F6" w:rsidRPr="00D52618">
          <w:rPr>
            <w:rStyle w:val="Hyperlink"/>
            <w:cs/>
          </w:rPr>
          <w:t xml:space="preserve"> การส่งผ่านข้อมูลจากปริภูมิข้อมูลเข้าที่ไม่เป็นเชิงเส้นไปยังปริภูมิลักษณะเด่นที่เป็นข้อมูลเชิงเส้น</w:t>
        </w:r>
        <w:r w:rsidR="006D71F6">
          <w:rPr>
            <w:webHidden/>
          </w:rPr>
          <w:tab/>
        </w:r>
        <w:r w:rsidR="006D71F6">
          <w:rPr>
            <w:webHidden/>
          </w:rPr>
          <w:fldChar w:fldCharType="begin"/>
        </w:r>
        <w:r w:rsidR="006D71F6">
          <w:rPr>
            <w:webHidden/>
          </w:rPr>
          <w:instrText xml:space="preserve"> PAGEREF _Toc67999968 \h </w:instrText>
        </w:r>
        <w:r w:rsidR="006D71F6">
          <w:rPr>
            <w:webHidden/>
          </w:rPr>
        </w:r>
        <w:r w:rsidR="006D71F6">
          <w:rPr>
            <w:webHidden/>
          </w:rPr>
          <w:fldChar w:fldCharType="separate"/>
        </w:r>
        <w:r w:rsidR="006D71F6">
          <w:rPr>
            <w:webHidden/>
            <w:cs/>
          </w:rPr>
          <w:t>8</w:t>
        </w:r>
        <w:r w:rsidR="006D71F6">
          <w:rPr>
            <w:webHidden/>
          </w:rPr>
          <w:fldChar w:fldCharType="end"/>
        </w:r>
      </w:hyperlink>
    </w:p>
    <w:p w14:paraId="1C25563A" w14:textId="3AB611FD" w:rsidR="006D71F6" w:rsidRDefault="00A24214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7999969" w:history="1">
        <w:r w:rsidR="006D71F6" w:rsidRPr="00D52618">
          <w:rPr>
            <w:rStyle w:val="Hyperlink"/>
            <w:cs/>
          </w:rPr>
          <w:t xml:space="preserve">รูปที่ </w:t>
        </w:r>
        <w:r w:rsidR="006D71F6" w:rsidRPr="00D52618">
          <w:rPr>
            <w:rStyle w:val="Hyperlink"/>
          </w:rPr>
          <w:t>2</w:t>
        </w:r>
        <w:r w:rsidR="006D71F6" w:rsidRPr="00D52618">
          <w:rPr>
            <w:rStyle w:val="Hyperlink"/>
            <w:cs/>
          </w:rPr>
          <w:t>.</w:t>
        </w:r>
        <w:r w:rsidR="006D71F6" w:rsidRPr="00D52618">
          <w:rPr>
            <w:rStyle w:val="Hyperlink"/>
          </w:rPr>
          <w:t>4</w:t>
        </w:r>
        <w:r w:rsidR="006D71F6" w:rsidRPr="00D52618">
          <w:rPr>
            <w:rStyle w:val="Hyperlink"/>
            <w:cs/>
          </w:rPr>
          <w:t xml:space="preserve"> สถาปัตยกรรมซัพพอร์ต์เวกเตอร์รีเกรสชัน</w:t>
        </w:r>
        <w:r w:rsidR="006D71F6">
          <w:rPr>
            <w:webHidden/>
          </w:rPr>
          <w:tab/>
        </w:r>
        <w:r w:rsidR="006D71F6">
          <w:rPr>
            <w:webHidden/>
          </w:rPr>
          <w:fldChar w:fldCharType="begin"/>
        </w:r>
        <w:r w:rsidR="006D71F6">
          <w:rPr>
            <w:webHidden/>
          </w:rPr>
          <w:instrText xml:space="preserve"> PAGEREF _Toc67999969 \h </w:instrText>
        </w:r>
        <w:r w:rsidR="006D71F6">
          <w:rPr>
            <w:webHidden/>
          </w:rPr>
        </w:r>
        <w:r w:rsidR="006D71F6">
          <w:rPr>
            <w:webHidden/>
          </w:rPr>
          <w:fldChar w:fldCharType="separate"/>
        </w:r>
        <w:r w:rsidR="006D71F6">
          <w:rPr>
            <w:webHidden/>
            <w:cs/>
          </w:rPr>
          <w:t>10</w:t>
        </w:r>
        <w:r w:rsidR="006D71F6">
          <w:rPr>
            <w:webHidden/>
          </w:rPr>
          <w:fldChar w:fldCharType="end"/>
        </w:r>
      </w:hyperlink>
    </w:p>
    <w:p w14:paraId="5F69A41E" w14:textId="0DEB786F" w:rsidR="006D71F6" w:rsidRDefault="00A24214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7999970" w:history="1">
        <w:r w:rsidR="006D71F6" w:rsidRPr="00D52618">
          <w:rPr>
            <w:rStyle w:val="Hyperlink"/>
            <w:cs/>
          </w:rPr>
          <w:t xml:space="preserve">รูปที่ </w:t>
        </w:r>
        <w:r w:rsidR="006D71F6" w:rsidRPr="00D52618">
          <w:rPr>
            <w:rStyle w:val="Hyperlink"/>
          </w:rPr>
          <w:t>2</w:t>
        </w:r>
        <w:r w:rsidR="006D71F6" w:rsidRPr="00D52618">
          <w:rPr>
            <w:rStyle w:val="Hyperlink"/>
            <w:cs/>
          </w:rPr>
          <w:t>.</w:t>
        </w:r>
        <w:r w:rsidR="006D71F6" w:rsidRPr="00D52618">
          <w:rPr>
            <w:rStyle w:val="Hyperlink"/>
          </w:rPr>
          <w:t>5</w:t>
        </w:r>
        <w:r w:rsidR="006D71F6" w:rsidRPr="00D52618">
          <w:rPr>
            <w:rStyle w:val="Hyperlink"/>
            <w:cs/>
          </w:rPr>
          <w:t xml:space="preserve"> หน่วยที่เล็กที่สุดซึ่งจะอยู่ในทศนิยมหลักที่ </w:t>
        </w:r>
        <w:r w:rsidR="006D71F6" w:rsidRPr="00D52618">
          <w:rPr>
            <w:rStyle w:val="Hyperlink"/>
          </w:rPr>
          <w:t xml:space="preserve">4 </w:t>
        </w:r>
        <w:r w:rsidR="006D71F6" w:rsidRPr="00D52618">
          <w:rPr>
            <w:rStyle w:val="Hyperlink"/>
            <w:cs/>
          </w:rPr>
          <w:t xml:space="preserve">หรือมีค่าเท่ากับ </w:t>
        </w:r>
        <w:r w:rsidR="006D71F6" w:rsidRPr="00D52618">
          <w:rPr>
            <w:rStyle w:val="Hyperlink"/>
          </w:rPr>
          <w:t>0.0001</w:t>
        </w:r>
        <w:r w:rsidR="006D71F6">
          <w:rPr>
            <w:webHidden/>
          </w:rPr>
          <w:tab/>
        </w:r>
        <w:r w:rsidR="006D71F6">
          <w:rPr>
            <w:webHidden/>
          </w:rPr>
          <w:fldChar w:fldCharType="begin"/>
        </w:r>
        <w:r w:rsidR="006D71F6">
          <w:rPr>
            <w:webHidden/>
          </w:rPr>
          <w:instrText xml:space="preserve"> PAGEREF _Toc67999970 \h </w:instrText>
        </w:r>
        <w:r w:rsidR="006D71F6">
          <w:rPr>
            <w:webHidden/>
          </w:rPr>
        </w:r>
        <w:r w:rsidR="006D71F6">
          <w:rPr>
            <w:webHidden/>
          </w:rPr>
          <w:fldChar w:fldCharType="separate"/>
        </w:r>
        <w:r w:rsidR="006D71F6">
          <w:rPr>
            <w:webHidden/>
            <w:cs/>
          </w:rPr>
          <w:t>11</w:t>
        </w:r>
        <w:r w:rsidR="006D71F6">
          <w:rPr>
            <w:webHidden/>
          </w:rPr>
          <w:fldChar w:fldCharType="end"/>
        </w:r>
      </w:hyperlink>
    </w:p>
    <w:p w14:paraId="72CA03D0" w14:textId="7B72706C" w:rsidR="006D71F6" w:rsidRDefault="00A24214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7999971" w:history="1">
        <w:r w:rsidR="006D71F6" w:rsidRPr="00D52618">
          <w:rPr>
            <w:rStyle w:val="Hyperlink"/>
            <w:cs/>
          </w:rPr>
          <w:t xml:space="preserve">รูปที่ </w:t>
        </w:r>
        <w:r w:rsidR="006D71F6" w:rsidRPr="00D52618">
          <w:rPr>
            <w:rStyle w:val="Hyperlink"/>
          </w:rPr>
          <w:t xml:space="preserve">6 </w:t>
        </w:r>
        <w:r w:rsidR="006D71F6" w:rsidRPr="00D52618">
          <w:rPr>
            <w:rStyle w:val="Hyperlink"/>
            <w:cs/>
          </w:rPr>
          <w:t xml:space="preserve">แสดง </w:t>
        </w:r>
        <w:r w:rsidR="006D71F6" w:rsidRPr="00D52618">
          <w:rPr>
            <w:rStyle w:val="Hyperlink"/>
          </w:rPr>
          <w:t xml:space="preserve">Data Flow Diagram </w:t>
        </w:r>
        <w:r w:rsidR="006D71F6" w:rsidRPr="00D52618">
          <w:rPr>
            <w:rStyle w:val="Hyperlink"/>
            <w:cs/>
          </w:rPr>
          <w:t>ของระบบ</w:t>
        </w:r>
        <w:r w:rsidR="006D71F6">
          <w:rPr>
            <w:webHidden/>
          </w:rPr>
          <w:tab/>
        </w:r>
        <w:r w:rsidR="006D71F6">
          <w:rPr>
            <w:webHidden/>
          </w:rPr>
          <w:fldChar w:fldCharType="begin"/>
        </w:r>
        <w:r w:rsidR="006D71F6">
          <w:rPr>
            <w:webHidden/>
          </w:rPr>
          <w:instrText xml:space="preserve"> PAGEREF _Toc67999971 \h </w:instrText>
        </w:r>
        <w:r w:rsidR="006D71F6">
          <w:rPr>
            <w:webHidden/>
          </w:rPr>
        </w:r>
        <w:r w:rsidR="006D71F6">
          <w:rPr>
            <w:webHidden/>
          </w:rPr>
          <w:fldChar w:fldCharType="separate"/>
        </w:r>
        <w:r w:rsidR="006D71F6">
          <w:rPr>
            <w:webHidden/>
            <w:cs/>
          </w:rPr>
          <w:t>24</w:t>
        </w:r>
        <w:r w:rsidR="006D71F6">
          <w:rPr>
            <w:webHidden/>
          </w:rPr>
          <w:fldChar w:fldCharType="end"/>
        </w:r>
      </w:hyperlink>
    </w:p>
    <w:p w14:paraId="7BE519B2" w14:textId="29664D68" w:rsidR="00025B6B" w:rsidRDefault="006D71F6" w:rsidP="006D71F6">
      <w:pPr>
        <w:spacing w:after="200" w:line="276" w:lineRule="auto"/>
        <w:jc w:val="right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  <w:cs/>
        </w:rPr>
        <w:fldChar w:fldCharType="end"/>
      </w:r>
    </w:p>
    <w:p w14:paraId="4CDA56BB" w14:textId="77777777" w:rsidR="00025B6B" w:rsidRDefault="00025B6B">
      <w:pPr>
        <w:spacing w:after="200" w:line="276" w:lineRule="auto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  <w:cs/>
        </w:rPr>
        <w:br w:type="page"/>
      </w:r>
    </w:p>
    <w:p w14:paraId="6B7E29F3" w14:textId="353F7C61" w:rsidR="00597807" w:rsidRPr="008473F5" w:rsidRDefault="00597807" w:rsidP="00892EC5">
      <w:pPr>
        <w:pStyle w:val="cpeHeader"/>
      </w:pPr>
      <w:bookmarkStart w:id="15" w:name="_Toc67999698"/>
      <w:r w:rsidRPr="008473F5">
        <w:rPr>
          <w:rFonts w:hint="cs"/>
          <w:cs/>
        </w:rPr>
        <w:lastRenderedPageBreak/>
        <w:t>สารบัญตาราง</w:t>
      </w:r>
      <w:bookmarkEnd w:id="15"/>
    </w:p>
    <w:p w14:paraId="621C4750" w14:textId="77777777" w:rsidR="00597807" w:rsidRPr="008473F5" w:rsidRDefault="00597807" w:rsidP="00CF169E">
      <w:pPr>
        <w:tabs>
          <w:tab w:val="center" w:pos="8222"/>
        </w:tabs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หน้า</w:t>
      </w:r>
    </w:p>
    <w:p w14:paraId="0A6338D7" w14:textId="7A8AA57F" w:rsidR="00E732D4" w:rsidRDefault="00E810C4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>TOC \h \z \c "</w:instrText>
      </w:r>
      <w:r>
        <w:rPr>
          <w:cs/>
        </w:rPr>
        <w:instrText xml:space="preserve">ตารางที่" </w:instrText>
      </w:r>
      <w:r>
        <w:rPr>
          <w:cs/>
        </w:rPr>
        <w:fldChar w:fldCharType="separate"/>
      </w:r>
      <w:hyperlink w:anchor="_Toc67941024" w:history="1">
        <w:r w:rsidR="00E732D4" w:rsidRPr="00417B39">
          <w:rPr>
            <w:rStyle w:val="Hyperlink"/>
            <w:b/>
            <w:bCs/>
            <w:cs/>
          </w:rPr>
          <w:t xml:space="preserve">ตารางที่ 1.1 </w:t>
        </w:r>
        <w:r w:rsidR="00E732D4" w:rsidRPr="00417B39">
          <w:rPr>
            <w:rStyle w:val="Hyperlink"/>
            <w:cs/>
          </w:rPr>
          <w:t>ตารงแสดงรายละเอียดของข้อมูลที่ใช้ฝึกสอน</w:t>
        </w:r>
        <w:r w:rsidR="00E732D4">
          <w:rPr>
            <w:webHidden/>
          </w:rPr>
          <w:tab/>
        </w:r>
        <w:r w:rsidR="00E732D4">
          <w:rPr>
            <w:webHidden/>
          </w:rPr>
          <w:fldChar w:fldCharType="begin"/>
        </w:r>
        <w:r w:rsidR="00E732D4">
          <w:rPr>
            <w:webHidden/>
          </w:rPr>
          <w:instrText xml:space="preserve"> PAGEREF _Toc67941024 \h </w:instrText>
        </w:r>
        <w:r w:rsidR="00E732D4">
          <w:rPr>
            <w:webHidden/>
          </w:rPr>
        </w:r>
        <w:r w:rsidR="00E732D4">
          <w:rPr>
            <w:webHidden/>
          </w:rPr>
          <w:fldChar w:fldCharType="separate"/>
        </w:r>
        <w:r w:rsidR="00E732D4">
          <w:rPr>
            <w:webHidden/>
            <w:cs/>
          </w:rPr>
          <w:t>1</w:t>
        </w:r>
        <w:r w:rsidR="00E732D4">
          <w:rPr>
            <w:webHidden/>
          </w:rPr>
          <w:fldChar w:fldCharType="end"/>
        </w:r>
      </w:hyperlink>
    </w:p>
    <w:p w14:paraId="1B8845C2" w14:textId="54F4FF12" w:rsidR="00E732D4" w:rsidRDefault="00A24214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7941025" w:history="1">
        <w:r w:rsidR="00E732D4" w:rsidRPr="00417B39">
          <w:rPr>
            <w:rStyle w:val="Hyperlink"/>
            <w:b/>
            <w:bCs/>
            <w:cs/>
          </w:rPr>
          <w:t>ตารางที่ 3.1</w:t>
        </w:r>
        <w:r w:rsidR="00E732D4" w:rsidRPr="00417B39">
          <w:rPr>
            <w:rStyle w:val="Hyperlink"/>
            <w:cs/>
          </w:rPr>
          <w:t xml:space="preserve"> ตัวอย่างข้อมูลพื้นฐานของแต่ละสกุลเงิน</w:t>
        </w:r>
        <w:r w:rsidR="00E732D4">
          <w:rPr>
            <w:webHidden/>
          </w:rPr>
          <w:tab/>
        </w:r>
        <w:r w:rsidR="00E732D4">
          <w:rPr>
            <w:webHidden/>
          </w:rPr>
          <w:fldChar w:fldCharType="begin"/>
        </w:r>
        <w:r w:rsidR="00E732D4">
          <w:rPr>
            <w:webHidden/>
          </w:rPr>
          <w:instrText xml:space="preserve"> PAGEREF _Toc67941025 \h </w:instrText>
        </w:r>
        <w:r w:rsidR="00E732D4">
          <w:rPr>
            <w:webHidden/>
          </w:rPr>
        </w:r>
        <w:r w:rsidR="00E732D4">
          <w:rPr>
            <w:webHidden/>
          </w:rPr>
          <w:fldChar w:fldCharType="separate"/>
        </w:r>
        <w:r w:rsidR="00E732D4">
          <w:rPr>
            <w:webHidden/>
            <w:cs/>
          </w:rPr>
          <w:t>12</w:t>
        </w:r>
        <w:r w:rsidR="00E732D4">
          <w:rPr>
            <w:webHidden/>
          </w:rPr>
          <w:fldChar w:fldCharType="end"/>
        </w:r>
      </w:hyperlink>
    </w:p>
    <w:p w14:paraId="55E8D90D" w14:textId="7EF1768A" w:rsidR="00E732D4" w:rsidRDefault="00A24214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7941026" w:history="1">
        <w:r w:rsidR="00E732D4" w:rsidRPr="00417B39">
          <w:rPr>
            <w:rStyle w:val="Hyperlink"/>
            <w:b/>
            <w:bCs/>
            <w:cs/>
          </w:rPr>
          <w:t>ตารางที่ 3.2</w:t>
        </w:r>
        <w:r w:rsidR="00E732D4" w:rsidRPr="00417B39">
          <w:rPr>
            <w:rStyle w:val="Hyperlink"/>
            <w:cs/>
          </w:rPr>
          <w:t xml:space="preserve"> แสดงอินเดเคเตอร์ที่ใช้สร้างข้อมูลสำหรับระบบ</w:t>
        </w:r>
        <w:r w:rsidR="00E732D4">
          <w:rPr>
            <w:webHidden/>
          </w:rPr>
          <w:tab/>
        </w:r>
        <w:r w:rsidR="00E732D4">
          <w:rPr>
            <w:webHidden/>
          </w:rPr>
          <w:fldChar w:fldCharType="begin"/>
        </w:r>
        <w:r w:rsidR="00E732D4">
          <w:rPr>
            <w:webHidden/>
          </w:rPr>
          <w:instrText xml:space="preserve"> PAGEREF _Toc67941026 \h </w:instrText>
        </w:r>
        <w:r w:rsidR="00E732D4">
          <w:rPr>
            <w:webHidden/>
          </w:rPr>
        </w:r>
        <w:r w:rsidR="00E732D4">
          <w:rPr>
            <w:webHidden/>
          </w:rPr>
          <w:fldChar w:fldCharType="separate"/>
        </w:r>
        <w:r w:rsidR="00E732D4">
          <w:rPr>
            <w:webHidden/>
            <w:cs/>
          </w:rPr>
          <w:t>13</w:t>
        </w:r>
        <w:r w:rsidR="00E732D4">
          <w:rPr>
            <w:webHidden/>
          </w:rPr>
          <w:fldChar w:fldCharType="end"/>
        </w:r>
      </w:hyperlink>
    </w:p>
    <w:p w14:paraId="60DB9CB1" w14:textId="42C9E0D9" w:rsidR="00E732D4" w:rsidRDefault="00A24214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7941027" w:history="1">
        <w:r w:rsidR="00E732D4" w:rsidRPr="00417B39">
          <w:rPr>
            <w:rStyle w:val="Hyperlink"/>
            <w:b/>
            <w:bCs/>
            <w:cs/>
          </w:rPr>
          <w:t>ตารางที่ 3.3</w:t>
        </w:r>
        <w:r w:rsidR="00E732D4" w:rsidRPr="00417B39">
          <w:rPr>
            <w:rStyle w:val="Hyperlink"/>
            <w:cs/>
          </w:rPr>
          <w:t xml:space="preserve"> ตัวอย่างข้อมูลชุดฝึกสอน</w:t>
        </w:r>
        <w:r w:rsidR="00E732D4">
          <w:rPr>
            <w:webHidden/>
          </w:rPr>
          <w:tab/>
        </w:r>
        <w:r w:rsidR="00E732D4">
          <w:rPr>
            <w:webHidden/>
          </w:rPr>
          <w:fldChar w:fldCharType="begin"/>
        </w:r>
        <w:r w:rsidR="00E732D4">
          <w:rPr>
            <w:webHidden/>
          </w:rPr>
          <w:instrText xml:space="preserve"> PAGEREF _Toc67941027 \h </w:instrText>
        </w:r>
        <w:r w:rsidR="00E732D4">
          <w:rPr>
            <w:webHidden/>
          </w:rPr>
        </w:r>
        <w:r w:rsidR="00E732D4">
          <w:rPr>
            <w:webHidden/>
          </w:rPr>
          <w:fldChar w:fldCharType="separate"/>
        </w:r>
        <w:r w:rsidR="00E732D4">
          <w:rPr>
            <w:webHidden/>
            <w:cs/>
          </w:rPr>
          <w:t>13</w:t>
        </w:r>
        <w:r w:rsidR="00E732D4">
          <w:rPr>
            <w:webHidden/>
          </w:rPr>
          <w:fldChar w:fldCharType="end"/>
        </w:r>
      </w:hyperlink>
    </w:p>
    <w:p w14:paraId="64170B63" w14:textId="62A64EA4" w:rsidR="00E732D4" w:rsidRDefault="00A24214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7941028" w:history="1">
        <w:r w:rsidR="00E732D4" w:rsidRPr="00417B39">
          <w:rPr>
            <w:rStyle w:val="Hyperlink"/>
            <w:b/>
            <w:bCs/>
            <w:cs/>
          </w:rPr>
          <w:t>ตารางที่ 3.4</w:t>
        </w:r>
        <w:r w:rsidR="00E732D4" w:rsidRPr="00417B39">
          <w:rPr>
            <w:rStyle w:val="Hyperlink"/>
            <w:cs/>
          </w:rPr>
          <w:t xml:space="preserve"> อธิบายค่าในแต่ละลำดับคอลัมท์</w:t>
        </w:r>
        <w:r w:rsidR="00E732D4">
          <w:rPr>
            <w:webHidden/>
          </w:rPr>
          <w:tab/>
        </w:r>
        <w:r w:rsidR="00E732D4">
          <w:rPr>
            <w:webHidden/>
          </w:rPr>
          <w:fldChar w:fldCharType="begin"/>
        </w:r>
        <w:r w:rsidR="00E732D4">
          <w:rPr>
            <w:webHidden/>
          </w:rPr>
          <w:instrText xml:space="preserve"> PAGEREF _Toc67941028 \h </w:instrText>
        </w:r>
        <w:r w:rsidR="00E732D4">
          <w:rPr>
            <w:webHidden/>
          </w:rPr>
        </w:r>
        <w:r w:rsidR="00E732D4">
          <w:rPr>
            <w:webHidden/>
          </w:rPr>
          <w:fldChar w:fldCharType="separate"/>
        </w:r>
        <w:r w:rsidR="00E732D4">
          <w:rPr>
            <w:webHidden/>
            <w:cs/>
          </w:rPr>
          <w:t>14</w:t>
        </w:r>
        <w:r w:rsidR="00E732D4">
          <w:rPr>
            <w:webHidden/>
          </w:rPr>
          <w:fldChar w:fldCharType="end"/>
        </w:r>
      </w:hyperlink>
    </w:p>
    <w:p w14:paraId="631CD40B" w14:textId="27A91C61" w:rsidR="00E732D4" w:rsidRDefault="00A24214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7941029" w:history="1">
        <w:r w:rsidR="00E732D4" w:rsidRPr="00417B39">
          <w:rPr>
            <w:rStyle w:val="Hyperlink"/>
            <w:b/>
            <w:bCs/>
            <w:cs/>
          </w:rPr>
          <w:t>ตารางที่ 3.5</w:t>
        </w:r>
        <w:r w:rsidR="00E732D4" w:rsidRPr="00417B39">
          <w:rPr>
            <w:rStyle w:val="Hyperlink"/>
            <w:cs/>
          </w:rPr>
          <w:t xml:space="preserve"> การกำหนดค่าความเป็นสมาชิกในแต่ชุดระหว่างปี พ.ศ. 2559 ถึงปี พ.ศ. 25</w:t>
        </w:r>
        <w:r w:rsidR="00E732D4" w:rsidRPr="00417B39">
          <w:rPr>
            <w:rStyle w:val="Hyperlink"/>
          </w:rPr>
          <w:t>63</w:t>
        </w:r>
        <w:r w:rsidR="00E732D4">
          <w:rPr>
            <w:webHidden/>
          </w:rPr>
          <w:tab/>
        </w:r>
        <w:r w:rsidR="00E732D4">
          <w:rPr>
            <w:webHidden/>
          </w:rPr>
          <w:fldChar w:fldCharType="begin"/>
        </w:r>
        <w:r w:rsidR="00E732D4">
          <w:rPr>
            <w:webHidden/>
          </w:rPr>
          <w:instrText xml:space="preserve"> PAGEREF _Toc67941029 \h </w:instrText>
        </w:r>
        <w:r w:rsidR="00E732D4">
          <w:rPr>
            <w:webHidden/>
          </w:rPr>
        </w:r>
        <w:r w:rsidR="00E732D4">
          <w:rPr>
            <w:webHidden/>
          </w:rPr>
          <w:fldChar w:fldCharType="separate"/>
        </w:r>
        <w:r w:rsidR="00E732D4">
          <w:rPr>
            <w:webHidden/>
            <w:cs/>
          </w:rPr>
          <w:t>15</w:t>
        </w:r>
        <w:r w:rsidR="00E732D4">
          <w:rPr>
            <w:webHidden/>
          </w:rPr>
          <w:fldChar w:fldCharType="end"/>
        </w:r>
      </w:hyperlink>
    </w:p>
    <w:p w14:paraId="63FF863B" w14:textId="148DE0BF" w:rsidR="00E732D4" w:rsidRDefault="00A24214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7941030" w:history="1">
        <w:r w:rsidR="00E732D4" w:rsidRPr="00417B39">
          <w:rPr>
            <w:rStyle w:val="Hyperlink"/>
            <w:b/>
            <w:bCs/>
            <w:cs/>
          </w:rPr>
          <w:t>ตารางที่ 3.6</w:t>
        </w:r>
        <w:r w:rsidR="00E732D4" w:rsidRPr="00417B39">
          <w:rPr>
            <w:rStyle w:val="Hyperlink"/>
            <w:cs/>
          </w:rPr>
          <w:t xml:space="preserve"> แบ่งกลุ่มตาม </w:t>
        </w:r>
        <w:r w:rsidR="00E732D4" w:rsidRPr="00417B39">
          <w:rPr>
            <w:rStyle w:val="Hyperlink"/>
          </w:rPr>
          <w:t xml:space="preserve">k-fold </w:t>
        </w:r>
        <w:r w:rsidR="00E732D4" w:rsidRPr="00417B39">
          <w:rPr>
            <w:rStyle w:val="Hyperlink"/>
            <w:cs/>
          </w:rPr>
          <w:t xml:space="preserve">ที่มี </w:t>
        </w:r>
        <w:r w:rsidR="00E732D4" w:rsidRPr="00417B39">
          <w:rPr>
            <w:rStyle w:val="Hyperlink"/>
          </w:rPr>
          <w:t>k = 4</w:t>
        </w:r>
        <w:r w:rsidR="00E732D4">
          <w:rPr>
            <w:webHidden/>
          </w:rPr>
          <w:tab/>
        </w:r>
        <w:r w:rsidR="00E732D4">
          <w:rPr>
            <w:webHidden/>
          </w:rPr>
          <w:fldChar w:fldCharType="begin"/>
        </w:r>
        <w:r w:rsidR="00E732D4">
          <w:rPr>
            <w:webHidden/>
          </w:rPr>
          <w:instrText xml:space="preserve"> PAGEREF _Toc67941030 \h </w:instrText>
        </w:r>
        <w:r w:rsidR="00E732D4">
          <w:rPr>
            <w:webHidden/>
          </w:rPr>
        </w:r>
        <w:r w:rsidR="00E732D4">
          <w:rPr>
            <w:webHidden/>
          </w:rPr>
          <w:fldChar w:fldCharType="separate"/>
        </w:r>
        <w:r w:rsidR="00E732D4">
          <w:rPr>
            <w:webHidden/>
            <w:cs/>
          </w:rPr>
          <w:t>16</w:t>
        </w:r>
        <w:r w:rsidR="00E732D4">
          <w:rPr>
            <w:webHidden/>
          </w:rPr>
          <w:fldChar w:fldCharType="end"/>
        </w:r>
      </w:hyperlink>
    </w:p>
    <w:p w14:paraId="5CCD7646" w14:textId="11355054" w:rsidR="00E732D4" w:rsidRDefault="00A24214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7941031" w:history="1">
        <w:r w:rsidR="00E732D4" w:rsidRPr="00417B39">
          <w:rPr>
            <w:rStyle w:val="Hyperlink"/>
            <w:b/>
            <w:bCs/>
            <w:cs/>
          </w:rPr>
          <w:t>ตารางที่ 3.7</w:t>
        </w:r>
        <w:r w:rsidR="00E732D4" w:rsidRPr="00417B39">
          <w:rPr>
            <w:rStyle w:val="Hyperlink"/>
            <w:cs/>
          </w:rPr>
          <w:t xml:space="preserve"> ตัวอย่างข้อมูลที่ใช้ในการฝึกสอนจากตารางที่ </w:t>
        </w:r>
        <w:r w:rsidR="00E732D4" w:rsidRPr="00417B39">
          <w:rPr>
            <w:rStyle w:val="Hyperlink"/>
          </w:rPr>
          <w:t>3.6</w:t>
        </w:r>
        <w:r w:rsidR="00E732D4">
          <w:rPr>
            <w:webHidden/>
          </w:rPr>
          <w:tab/>
        </w:r>
        <w:r w:rsidR="00E732D4">
          <w:rPr>
            <w:webHidden/>
          </w:rPr>
          <w:fldChar w:fldCharType="begin"/>
        </w:r>
        <w:r w:rsidR="00E732D4">
          <w:rPr>
            <w:webHidden/>
          </w:rPr>
          <w:instrText xml:space="preserve"> PAGEREF _Toc67941031 \h </w:instrText>
        </w:r>
        <w:r w:rsidR="00E732D4">
          <w:rPr>
            <w:webHidden/>
          </w:rPr>
        </w:r>
        <w:r w:rsidR="00E732D4">
          <w:rPr>
            <w:webHidden/>
          </w:rPr>
          <w:fldChar w:fldCharType="separate"/>
        </w:r>
        <w:r w:rsidR="00E732D4">
          <w:rPr>
            <w:webHidden/>
            <w:cs/>
          </w:rPr>
          <w:t>16</w:t>
        </w:r>
        <w:r w:rsidR="00E732D4">
          <w:rPr>
            <w:webHidden/>
          </w:rPr>
          <w:fldChar w:fldCharType="end"/>
        </w:r>
      </w:hyperlink>
    </w:p>
    <w:p w14:paraId="066E5C0C" w14:textId="513F4A66" w:rsidR="005E6F25" w:rsidRPr="008473F5" w:rsidRDefault="00E810C4" w:rsidP="00517A18">
      <w:pPr>
        <w:rPr>
          <w:rFonts w:ascii="TH SarabunPSK" w:hAnsi="TH SarabunPSK" w:cs="TH SarabunPSK"/>
        </w:rPr>
        <w:sectPr w:rsidR="005E6F25" w:rsidRPr="008473F5" w:rsidSect="00226E00">
          <w:headerReference w:type="default" r:id="rId11"/>
          <w:footerReference w:type="default" r:id="rId12"/>
          <w:footerReference w:type="first" r:id="rId13"/>
          <w:pgSz w:w="11907" w:h="16839" w:code="9"/>
          <w:pgMar w:top="1702" w:right="1440" w:bottom="1440" w:left="2160" w:header="1440" w:footer="720" w:gutter="0"/>
          <w:pgNumType w:fmt="thaiLetters" w:start="1"/>
          <w:cols w:space="720"/>
          <w:titlePg/>
          <w:docGrid w:linePitch="381"/>
        </w:sectPr>
      </w:pPr>
      <w:r>
        <w:rPr>
          <w:rFonts w:ascii="TH SarabunPSK" w:hAnsi="TH SarabunPSK" w:cs="TH SarabunPSK"/>
          <w:cs/>
        </w:rPr>
        <w:fldChar w:fldCharType="end"/>
      </w:r>
    </w:p>
    <w:p w14:paraId="52CDE398" w14:textId="2C5C2E9B" w:rsidR="005E6F25" w:rsidRPr="008473F5" w:rsidRDefault="002A108A" w:rsidP="00B14254">
      <w:pPr>
        <w:pStyle w:val="Heading1"/>
      </w:pPr>
      <w:r w:rsidRPr="008473F5">
        <w:rPr>
          <w:rFonts w:hint="cs"/>
          <w:cs/>
        </w:rPr>
        <w:lastRenderedPageBreak/>
        <w:br/>
      </w:r>
      <w:bookmarkStart w:id="16" w:name="_Toc67999699"/>
      <w:r w:rsidRPr="008473F5">
        <w:rPr>
          <w:rFonts w:hint="cs"/>
          <w:cs/>
        </w:rPr>
        <w:t>บทนำ</w:t>
      </w:r>
      <w:bookmarkEnd w:id="16"/>
    </w:p>
    <w:p w14:paraId="3FA110A4" w14:textId="7DAEC7B1" w:rsidR="00B10D75" w:rsidRPr="008473F5" w:rsidRDefault="003C3885" w:rsidP="00424C88">
      <w:pPr>
        <w:pStyle w:val="Heading2"/>
        <w:spacing w:line="276" w:lineRule="auto"/>
        <w:rPr>
          <w:cs/>
        </w:rPr>
      </w:pPr>
      <w:bookmarkStart w:id="17" w:name="_Toc67999700"/>
      <w:r w:rsidRPr="008473F5">
        <w:rPr>
          <w:rFonts w:hint="cs"/>
          <w:cs/>
        </w:rPr>
        <w:t>ที่มาของโครงงาน</w:t>
      </w:r>
      <w:bookmarkEnd w:id="17"/>
    </w:p>
    <w:p w14:paraId="5569035C" w14:textId="77777777" w:rsidR="00792ED3" w:rsidRDefault="00792ED3" w:rsidP="00792ED3">
      <w:pPr>
        <w:pStyle w:val="cpeBodyText"/>
      </w:pPr>
      <w:r w:rsidRPr="00100221">
        <w:rPr>
          <w:cs/>
        </w:rPr>
        <w:t>ฟอเร็กซ์(</w:t>
      </w:r>
      <w:r w:rsidRPr="00100221">
        <w:t xml:space="preserve">Forex) </w:t>
      </w:r>
      <w:r w:rsidRPr="00100221">
        <w:rPr>
          <w:cs/>
        </w:rPr>
        <w:t>คือ ตลาดที่ทำการซื้อขายอัตราแลกเปลี่ยนเงินตรา โดยราคานั้นจะแปรผัน ตามอุปสงค์และอุปทาน ของแต่ละสกุลเงิน ซึ่งทั้งนี้อาจจะขึ้นอยู่กับหลายปัจจัย ไม่ว่าจะเป็นอัตราดอกเบี้ย อัตราเงินเฟ้อ สภาพเศรษฐกิจ สถานการณ์บ้านเมือง เหตุการณ์ทั้งในและต่างประเทศ เรียกได้ว่า อัตราแลกเปลี่ยนเงินตรามีความอ่อนไหวต่อปัจจัยรอบข้างค่อนข้างมาก</w:t>
      </w:r>
    </w:p>
    <w:p w14:paraId="38B2B4F1" w14:textId="77777777" w:rsidR="00792ED3" w:rsidRPr="007663BD" w:rsidRDefault="00792ED3" w:rsidP="00792ED3">
      <w:pPr>
        <w:pStyle w:val="cpeBodyText"/>
      </w:pPr>
      <w:r w:rsidRPr="00100221">
        <w:rPr>
          <w:cs/>
        </w:rPr>
        <w:t>ด้วยเหตุผลที่ว่าตลาดฟอเร็กซ์มีความอ่อนไหวหรือผันผวนสูง ผู้จัดทำได้สร้างระบบทำนายตลาดฟอเร็กซ์โดยใช้ การเรียนรู้ของเครื่องคอมพิวเตอร์(</w:t>
      </w:r>
      <w:r w:rsidRPr="00100221">
        <w:t xml:space="preserve">Machine Learning) </w:t>
      </w:r>
      <w:r w:rsidRPr="00100221">
        <w:rPr>
          <w:cs/>
        </w:rPr>
        <w:t>มาประยุกต์ใช้เพื่อเพิ่มโอกาสให้ผู้ลงทุนได้กำไรและเพิ่มความ มั่นใจในการลงทุนบนตลาดฟอเร็กซ์มากขึ้น โดยผลลัพธ์ของระบบทำนายจะแสดงผลลัพธ์ผ่านบนเว็บไซต์เพื่อสะดวกต่อการใช้งาน</w:t>
      </w:r>
    </w:p>
    <w:p w14:paraId="30F867D2" w14:textId="309E29C7" w:rsidR="00154600" w:rsidRPr="008473F5" w:rsidRDefault="003C3885" w:rsidP="00844E49">
      <w:pPr>
        <w:pStyle w:val="Heading2"/>
      </w:pPr>
      <w:bookmarkStart w:id="18" w:name="_Toc67999701"/>
      <w:r w:rsidRPr="008473F5">
        <w:rPr>
          <w:rFonts w:hint="cs"/>
          <w:cs/>
        </w:rPr>
        <w:t>วัตถุประสงค์ของโครงงาน</w:t>
      </w:r>
      <w:bookmarkEnd w:id="18"/>
    </w:p>
    <w:p w14:paraId="44B3B26A" w14:textId="0449A0C3" w:rsidR="003C3885" w:rsidRPr="008473F5" w:rsidRDefault="006670EA" w:rsidP="00844E49">
      <w:pPr>
        <w:pStyle w:val="ListParagraph"/>
      </w:pPr>
      <w:r w:rsidRPr="008473F5">
        <w:rPr>
          <w:rFonts w:hint="cs"/>
          <w:cs/>
        </w:rPr>
        <w:t>เพื่อ</w:t>
      </w:r>
      <w:r w:rsidR="00B2765B" w:rsidRPr="008473F5">
        <w:rPr>
          <w:rFonts w:hint="cs"/>
          <w:cs/>
        </w:rPr>
        <w:t>เป็นตัวช่วยในการตัดสินใจในการลงทุนบนตลาดฟอเร็กซ์</w:t>
      </w:r>
    </w:p>
    <w:p w14:paraId="3CD05F27" w14:textId="1832F2CC" w:rsidR="003C3885" w:rsidRPr="008473F5" w:rsidRDefault="006670EA" w:rsidP="00844E49">
      <w:pPr>
        <w:pStyle w:val="ListParagraph"/>
      </w:pPr>
      <w:r w:rsidRPr="008473F5">
        <w:rPr>
          <w:rFonts w:hint="cs"/>
          <w:cs/>
        </w:rPr>
        <w:t>เพื่อ</w:t>
      </w:r>
      <w:r w:rsidR="00B2765B" w:rsidRPr="008473F5">
        <w:rPr>
          <w:rFonts w:hint="cs"/>
          <w:cs/>
        </w:rPr>
        <w:t>ลดโอกาสผิดพลาดในการลงทุนบนตลาดฟอเร็กซ์</w:t>
      </w:r>
    </w:p>
    <w:p w14:paraId="3003E840" w14:textId="7457FEF8" w:rsidR="003C3885" w:rsidRPr="008473F5" w:rsidRDefault="003C3885" w:rsidP="00844E49">
      <w:pPr>
        <w:pStyle w:val="Heading2"/>
      </w:pPr>
      <w:bookmarkStart w:id="19" w:name="_Toc67999702"/>
      <w:r w:rsidRPr="008473F5">
        <w:rPr>
          <w:rFonts w:hint="cs"/>
          <w:cs/>
        </w:rPr>
        <w:t>ขอบเขตของโครงงาน</w:t>
      </w:r>
      <w:bookmarkEnd w:id="19"/>
    </w:p>
    <w:p w14:paraId="20F1AFE0" w14:textId="6D3EE0F1" w:rsidR="005961A4" w:rsidRDefault="000C377D" w:rsidP="00626112">
      <w:pPr>
        <w:pStyle w:val="Heading3"/>
        <w:spacing w:after="240"/>
      </w:pPr>
      <w:bookmarkStart w:id="20" w:name="_Toc67999703"/>
      <w:r>
        <w:rPr>
          <w:rFonts w:hint="cs"/>
          <w:cs/>
        </w:rPr>
        <w:t>ข้อมูลที่ใช้</w:t>
      </w:r>
      <w:bookmarkEnd w:id="20"/>
    </w:p>
    <w:p w14:paraId="204881F4" w14:textId="29F6F773" w:rsidR="008B5C97" w:rsidRPr="00025B6B" w:rsidRDefault="008B5C97" w:rsidP="00025B6B">
      <w:pPr>
        <w:pStyle w:val="cpeBodyText"/>
        <w:rPr>
          <w:cs/>
        </w:rPr>
      </w:pPr>
      <w:r w:rsidRPr="008B5C97">
        <w:rPr>
          <w:cs/>
        </w:rPr>
        <w:t>ข้อมูลที่จะ</w:t>
      </w:r>
      <w:r>
        <w:rPr>
          <w:rFonts w:hint="cs"/>
          <w:cs/>
        </w:rPr>
        <w:t>ใช้</w:t>
      </w:r>
      <w:r w:rsidR="00792ED3">
        <w:rPr>
          <w:rFonts w:hint="cs"/>
          <w:cs/>
        </w:rPr>
        <w:t>ฝึกสอน</w:t>
      </w:r>
      <w:r w:rsidR="00081A7B">
        <w:rPr>
          <w:rFonts w:hint="cs"/>
          <w:cs/>
        </w:rPr>
        <w:t>และทดสอบ</w:t>
      </w:r>
      <w:r w:rsidR="00792ED3">
        <w:rPr>
          <w:rFonts w:hint="cs"/>
          <w:cs/>
        </w:rPr>
        <w:t>โมเดล</w:t>
      </w:r>
      <w:r w:rsidRPr="008B5C97">
        <w:rPr>
          <w:cs/>
        </w:rPr>
        <w:t xml:space="preserve">จะมีข้อมูลของ 3 คู่สกุลเงิน ดังต่อไปนี้ </w:t>
      </w:r>
      <w:r w:rsidRPr="008B5C97">
        <w:t xml:space="preserve">EUR/USD ,USD/JPY </w:t>
      </w:r>
      <w:r w:rsidRPr="008B5C97">
        <w:rPr>
          <w:cs/>
        </w:rPr>
        <w:t xml:space="preserve">และ </w:t>
      </w:r>
      <w:r w:rsidRPr="008B5C97">
        <w:t xml:space="preserve">GBP/USD </w:t>
      </w:r>
      <w:r w:rsidRPr="008B5C97">
        <w:rPr>
          <w:cs/>
        </w:rPr>
        <w:t xml:space="preserve">โดยข้อมูลของแต่ละคู่สกุลเงินมีข้อมูล </w:t>
      </w:r>
      <w:r w:rsidR="00792ED3">
        <w:t>5</w:t>
      </w:r>
      <w:r w:rsidRPr="008B5C97">
        <w:rPr>
          <w:cs/>
        </w:rPr>
        <w:t xml:space="preserve"> ปีย้อนหลัง </w:t>
      </w:r>
      <w:r>
        <w:rPr>
          <w:rFonts w:hint="cs"/>
          <w:cs/>
        </w:rPr>
        <w:t>โดยมีรายละเอียดดังตาราง 1.1</w:t>
      </w:r>
      <w:r w:rsidR="00025B6B">
        <w:rPr>
          <w:rFonts w:hint="cs"/>
          <w:cs/>
        </w:rPr>
        <w:t xml:space="preserve"> และ สำหรับ</w:t>
      </w:r>
      <w:r w:rsidR="00025B6B" w:rsidRPr="008B5C97">
        <w:rPr>
          <w:cs/>
        </w:rPr>
        <w:t>ข้อมูลที่</w:t>
      </w:r>
      <w:r w:rsidR="00025B6B">
        <w:rPr>
          <w:rFonts w:hint="cs"/>
          <w:cs/>
        </w:rPr>
        <w:t xml:space="preserve">จะใช้ในการทำนายของระบบ จะใช้ข้อมูลจาก </w:t>
      </w:r>
      <w:r w:rsidR="00025B6B">
        <w:t xml:space="preserve"> </w:t>
      </w:r>
      <w:hyperlink r:id="rId14" w:history="1">
        <w:r w:rsidR="00025B6B" w:rsidRPr="009C76E1">
          <w:rPr>
            <w:rStyle w:val="Hyperlink"/>
          </w:rPr>
          <w:t>https://fcsapi.com/</w:t>
        </w:r>
      </w:hyperlink>
    </w:p>
    <w:p w14:paraId="7C972E72" w14:textId="2677331D" w:rsidR="00F92D11" w:rsidRPr="00F92D11" w:rsidRDefault="00F92D11" w:rsidP="00F92D11">
      <w:pPr>
        <w:pStyle w:val="Caption"/>
        <w:jc w:val="left"/>
      </w:pPr>
      <w:bookmarkStart w:id="21" w:name="_Toc67941024"/>
      <w:r w:rsidRPr="00F92D11">
        <w:rPr>
          <w:b/>
          <w:bCs/>
          <w:cs/>
        </w:rPr>
        <w:t xml:space="preserve">ตารางที่ </w:t>
      </w:r>
      <w:r w:rsidRPr="00F92D11">
        <w:rPr>
          <w:b/>
          <w:bCs/>
          <w:cs/>
        </w:rPr>
        <w:fldChar w:fldCharType="begin"/>
      </w:r>
      <w:r w:rsidRPr="00F92D11">
        <w:rPr>
          <w:b/>
          <w:bCs/>
          <w:cs/>
        </w:rPr>
        <w:instrText xml:space="preserve"> </w:instrText>
      </w:r>
      <w:r w:rsidRPr="00F92D11">
        <w:rPr>
          <w:b/>
          <w:bCs/>
        </w:rPr>
        <w:instrText xml:space="preserve">STYLEREF </w:instrText>
      </w:r>
      <w:r w:rsidRPr="00F92D11">
        <w:rPr>
          <w:b/>
          <w:bCs/>
          <w:cs/>
        </w:rPr>
        <w:instrText xml:space="preserve">1 </w:instrText>
      </w:r>
      <w:r w:rsidRPr="00F92D11">
        <w:rPr>
          <w:b/>
          <w:bCs/>
        </w:rPr>
        <w:instrText>\s</w:instrText>
      </w:r>
      <w:r w:rsidRPr="00F92D11">
        <w:rPr>
          <w:b/>
          <w:bCs/>
          <w:cs/>
        </w:rPr>
        <w:instrText xml:space="preserve"> </w:instrText>
      </w:r>
      <w:r w:rsidRPr="00F92D11">
        <w:rPr>
          <w:b/>
          <w:bCs/>
          <w:cs/>
        </w:rPr>
        <w:fldChar w:fldCharType="separate"/>
      </w:r>
      <w:r w:rsidR="00D55583">
        <w:rPr>
          <w:b/>
          <w:bCs/>
          <w:noProof/>
          <w:cs/>
        </w:rPr>
        <w:t>1</w:t>
      </w:r>
      <w:r w:rsidRPr="00F92D11">
        <w:rPr>
          <w:b/>
          <w:bCs/>
          <w:cs/>
        </w:rPr>
        <w:fldChar w:fldCharType="end"/>
      </w:r>
      <w:r w:rsidRPr="00F92D11">
        <w:rPr>
          <w:b/>
          <w:bCs/>
          <w:cs/>
        </w:rPr>
        <w:t>.</w:t>
      </w:r>
      <w:r w:rsidRPr="00F92D11">
        <w:rPr>
          <w:b/>
          <w:bCs/>
          <w:cs/>
        </w:rPr>
        <w:fldChar w:fldCharType="begin"/>
      </w:r>
      <w:r w:rsidRPr="00F92D11">
        <w:rPr>
          <w:b/>
          <w:bCs/>
          <w:cs/>
        </w:rPr>
        <w:instrText xml:space="preserve"> </w:instrText>
      </w:r>
      <w:r w:rsidRPr="00F92D11">
        <w:rPr>
          <w:b/>
          <w:bCs/>
        </w:rPr>
        <w:instrText xml:space="preserve">SEQ </w:instrText>
      </w:r>
      <w:r w:rsidRPr="00F92D11">
        <w:rPr>
          <w:b/>
          <w:bCs/>
          <w:cs/>
        </w:rPr>
        <w:instrText xml:space="preserve">ตารางที่ </w:instrText>
      </w:r>
      <w:r w:rsidRPr="00F92D11">
        <w:rPr>
          <w:b/>
          <w:bCs/>
        </w:rPr>
        <w:instrText xml:space="preserve">\* ARABIC \s </w:instrText>
      </w:r>
      <w:r w:rsidRPr="00F92D11">
        <w:rPr>
          <w:b/>
          <w:bCs/>
          <w:cs/>
        </w:rPr>
        <w:instrText xml:space="preserve">1 </w:instrText>
      </w:r>
      <w:r w:rsidRPr="00F92D11">
        <w:rPr>
          <w:b/>
          <w:bCs/>
          <w:cs/>
        </w:rPr>
        <w:fldChar w:fldCharType="separate"/>
      </w:r>
      <w:r w:rsidR="00D55583">
        <w:rPr>
          <w:b/>
          <w:bCs/>
          <w:noProof/>
          <w:cs/>
        </w:rPr>
        <w:t>1</w:t>
      </w:r>
      <w:r w:rsidRPr="00F92D11">
        <w:rPr>
          <w:b/>
          <w:bCs/>
          <w:cs/>
        </w:rPr>
        <w:fldChar w:fldCharType="end"/>
      </w:r>
      <w:r>
        <w:rPr>
          <w:rFonts w:hint="cs"/>
          <w:b/>
          <w:bCs/>
          <w:cs/>
        </w:rPr>
        <w:t xml:space="preserve"> </w:t>
      </w:r>
      <w:r>
        <w:rPr>
          <w:rFonts w:hint="cs"/>
          <w:cs/>
        </w:rPr>
        <w:t>ตารงแสดงรายละเอียดของข้อมูลที่ใช้</w:t>
      </w:r>
      <w:r w:rsidR="00081A7B">
        <w:rPr>
          <w:rFonts w:hint="cs"/>
          <w:cs/>
        </w:rPr>
        <w:t>ฝึกสอน</w:t>
      </w:r>
      <w:bookmarkEnd w:id="2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9"/>
      </w:tblGrid>
      <w:tr w:rsidR="00626112" w14:paraId="60411212" w14:textId="77777777" w:rsidTr="00626112">
        <w:tc>
          <w:tcPr>
            <w:tcW w:w="4148" w:type="dxa"/>
          </w:tcPr>
          <w:p w14:paraId="53C13530" w14:textId="30AA1420" w:rsidR="00626112" w:rsidRPr="00626112" w:rsidRDefault="00626112" w:rsidP="00626112">
            <w:pPr>
              <w:pStyle w:val="cpeBodyText"/>
              <w:ind w:firstLine="0"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รายการ</w:t>
            </w:r>
          </w:p>
        </w:tc>
        <w:tc>
          <w:tcPr>
            <w:tcW w:w="4149" w:type="dxa"/>
          </w:tcPr>
          <w:p w14:paraId="3622631D" w14:textId="43E52C3A" w:rsidR="00626112" w:rsidRPr="00626112" w:rsidRDefault="00626112" w:rsidP="00626112">
            <w:pPr>
              <w:pStyle w:val="cpeBodyText"/>
              <w:ind w:firstLine="0"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รายละเอียด</w:t>
            </w:r>
          </w:p>
        </w:tc>
      </w:tr>
      <w:tr w:rsidR="00626112" w14:paraId="38309B6A" w14:textId="77777777" w:rsidTr="00626112">
        <w:tc>
          <w:tcPr>
            <w:tcW w:w="4148" w:type="dxa"/>
            <w:vAlign w:val="center"/>
          </w:tcPr>
          <w:p w14:paraId="3B5F21C5" w14:textId="3CEFAF56" w:rsidR="00626112" w:rsidRDefault="00626112" w:rsidP="00626112">
            <w:pPr>
              <w:pStyle w:val="cpeBodyText"/>
              <w:ind w:firstLine="0"/>
              <w:jc w:val="center"/>
            </w:pPr>
            <w:r>
              <w:rPr>
                <w:rFonts w:hint="cs"/>
                <w:cs/>
              </w:rPr>
              <w:t>คู่สกุลเงิน</w:t>
            </w:r>
          </w:p>
        </w:tc>
        <w:tc>
          <w:tcPr>
            <w:tcW w:w="4149" w:type="dxa"/>
            <w:vAlign w:val="center"/>
          </w:tcPr>
          <w:p w14:paraId="4B9F4541" w14:textId="72AD32AC" w:rsidR="00626112" w:rsidRDefault="00626112" w:rsidP="00626112">
            <w:pPr>
              <w:pStyle w:val="cpeBodyText"/>
              <w:ind w:firstLine="0"/>
              <w:jc w:val="center"/>
            </w:pPr>
            <w:r w:rsidRPr="008473F5">
              <w:rPr>
                <w:rFonts w:hint="cs"/>
              </w:rPr>
              <w:t>EUR/USD,</w:t>
            </w:r>
            <w:r>
              <w:rPr>
                <w:rFonts w:hint="cs"/>
                <w:cs/>
              </w:rPr>
              <w:t xml:space="preserve"> </w:t>
            </w:r>
            <w:r w:rsidRPr="008473F5">
              <w:rPr>
                <w:rFonts w:hint="cs"/>
              </w:rPr>
              <w:t xml:space="preserve">USD/JPY </w:t>
            </w:r>
            <w:r w:rsidRPr="008473F5">
              <w:rPr>
                <w:rFonts w:hint="cs"/>
                <w:cs/>
              </w:rPr>
              <w:t>และ</w:t>
            </w:r>
            <w:r w:rsidRPr="008473F5">
              <w:rPr>
                <w:rFonts w:hint="cs"/>
              </w:rPr>
              <w:t xml:space="preserve"> GBP/USD</w:t>
            </w:r>
          </w:p>
        </w:tc>
      </w:tr>
      <w:tr w:rsidR="00626112" w14:paraId="7C78A295" w14:textId="77777777" w:rsidTr="00626112">
        <w:tc>
          <w:tcPr>
            <w:tcW w:w="4148" w:type="dxa"/>
            <w:vAlign w:val="center"/>
          </w:tcPr>
          <w:p w14:paraId="3BC71251" w14:textId="70A150C3" w:rsidR="00626112" w:rsidRDefault="00626112" w:rsidP="00626112">
            <w:pPr>
              <w:pStyle w:val="cpeBodyText"/>
              <w:ind w:firstLine="0"/>
              <w:jc w:val="center"/>
            </w:pPr>
            <w:r>
              <w:rPr>
                <w:rFonts w:hint="cs"/>
                <w:cs/>
              </w:rPr>
              <w:t>กรอบเวลา</w:t>
            </w:r>
          </w:p>
        </w:tc>
        <w:tc>
          <w:tcPr>
            <w:tcW w:w="4149" w:type="dxa"/>
            <w:vAlign w:val="center"/>
          </w:tcPr>
          <w:p w14:paraId="5F167AFA" w14:textId="5204CCFD" w:rsidR="00626112" w:rsidRDefault="00626112" w:rsidP="00626112">
            <w:pPr>
              <w:pStyle w:val="cpeBodyText"/>
              <w:ind w:firstLine="0"/>
              <w:jc w:val="center"/>
            </w:pPr>
            <w:r>
              <w:rPr>
                <w:rFonts w:hint="cs"/>
                <w:cs/>
              </w:rPr>
              <w:t>1 ชม.</w:t>
            </w:r>
          </w:p>
        </w:tc>
      </w:tr>
      <w:tr w:rsidR="00626112" w14:paraId="7D9E0091" w14:textId="77777777" w:rsidTr="00626112">
        <w:tc>
          <w:tcPr>
            <w:tcW w:w="4148" w:type="dxa"/>
            <w:vAlign w:val="center"/>
          </w:tcPr>
          <w:p w14:paraId="3B021F32" w14:textId="698995FF" w:rsidR="00626112" w:rsidRDefault="00626112" w:rsidP="00626112">
            <w:pPr>
              <w:pStyle w:val="cpeBodyText"/>
              <w:ind w:firstLine="0"/>
              <w:jc w:val="center"/>
            </w:pPr>
            <w:r>
              <w:rPr>
                <w:rFonts w:hint="cs"/>
                <w:cs/>
              </w:rPr>
              <w:t>ระยะเวลา</w:t>
            </w:r>
            <w:r w:rsidR="00081A7B">
              <w:rPr>
                <w:rFonts w:hint="cs"/>
                <w:cs/>
              </w:rPr>
              <w:t>ข้อมูลฝึกสอน</w:t>
            </w:r>
          </w:p>
        </w:tc>
        <w:tc>
          <w:tcPr>
            <w:tcW w:w="4149" w:type="dxa"/>
            <w:vAlign w:val="center"/>
          </w:tcPr>
          <w:p w14:paraId="5B739EC0" w14:textId="678809C9" w:rsidR="00626112" w:rsidRDefault="00626112" w:rsidP="00626112">
            <w:pPr>
              <w:pStyle w:val="cpeBodyText"/>
              <w:ind w:firstLine="0"/>
              <w:jc w:val="center"/>
            </w:pPr>
            <w:r>
              <w:rPr>
                <w:rFonts w:hint="cs"/>
                <w:cs/>
              </w:rPr>
              <w:t>ม.ค. 20</w:t>
            </w:r>
            <w:r w:rsidR="00792ED3">
              <w:rPr>
                <w:rFonts w:hint="cs"/>
                <w:cs/>
              </w:rPr>
              <w:t>15</w:t>
            </w:r>
            <w:r>
              <w:rPr>
                <w:rFonts w:hint="cs"/>
                <w:cs/>
              </w:rPr>
              <w:t xml:space="preserve"> - ธ.ค. 2020</w:t>
            </w:r>
          </w:p>
        </w:tc>
      </w:tr>
      <w:tr w:rsidR="00626112" w14:paraId="68F66B6C" w14:textId="77777777" w:rsidTr="00626112">
        <w:tc>
          <w:tcPr>
            <w:tcW w:w="4148" w:type="dxa"/>
            <w:vAlign w:val="center"/>
          </w:tcPr>
          <w:p w14:paraId="4936E1D1" w14:textId="5113F1DA" w:rsidR="00626112" w:rsidRDefault="00626112" w:rsidP="00626112">
            <w:pPr>
              <w:pStyle w:val="cpeBodyText"/>
              <w:ind w:firstLine="0"/>
              <w:jc w:val="center"/>
              <w:rPr>
                <w:cs/>
              </w:rPr>
            </w:pPr>
            <w:r>
              <w:rPr>
                <w:rFonts w:hint="cs"/>
                <w:cs/>
              </w:rPr>
              <w:lastRenderedPageBreak/>
              <w:t>ปริมาณข้อมูล</w:t>
            </w:r>
            <w:r w:rsidR="00081A7B">
              <w:rPr>
                <w:rFonts w:hint="cs"/>
                <w:cs/>
              </w:rPr>
              <w:t>ฝึกสอน</w:t>
            </w:r>
          </w:p>
        </w:tc>
        <w:tc>
          <w:tcPr>
            <w:tcW w:w="4149" w:type="dxa"/>
            <w:vAlign w:val="center"/>
          </w:tcPr>
          <w:p w14:paraId="5981F08E" w14:textId="1611ECD5" w:rsidR="00626112" w:rsidRDefault="00792ED3" w:rsidP="00626112">
            <w:pPr>
              <w:pStyle w:val="cpeBodyText"/>
              <w:ind w:firstLine="0"/>
              <w:jc w:val="center"/>
              <w:rPr>
                <w:cs/>
              </w:rPr>
            </w:pPr>
            <w:r>
              <w:rPr>
                <w:rFonts w:hint="cs"/>
                <w:cs/>
              </w:rPr>
              <w:t>48</w:t>
            </w:r>
            <w:r>
              <w:t>,</w:t>
            </w:r>
            <w:r w:rsidR="00626112">
              <w:t>00</w:t>
            </w:r>
            <w:r w:rsidR="00626112">
              <w:rPr>
                <w:rFonts w:hint="cs"/>
                <w:cs/>
              </w:rPr>
              <w:t>0</w:t>
            </w:r>
            <w:r w:rsidR="00626112">
              <w:t xml:space="preserve"> </w:t>
            </w:r>
            <w:r w:rsidR="00626112">
              <w:rPr>
                <w:rFonts w:hint="cs"/>
                <w:cs/>
              </w:rPr>
              <w:t>ต่อคู่สกุลเงิน</w:t>
            </w:r>
          </w:p>
        </w:tc>
      </w:tr>
      <w:tr w:rsidR="00081A7B" w14:paraId="597FC831" w14:textId="77777777" w:rsidTr="00626112">
        <w:tc>
          <w:tcPr>
            <w:tcW w:w="4148" w:type="dxa"/>
            <w:vAlign w:val="center"/>
          </w:tcPr>
          <w:p w14:paraId="3A01C71E" w14:textId="4CC27918" w:rsidR="00081A7B" w:rsidRDefault="00081A7B" w:rsidP="00626112">
            <w:pPr>
              <w:pStyle w:val="cpeBodyText"/>
              <w:ind w:firstLine="0"/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ระยะเวลาข้อมูลทดสอบ</w:t>
            </w:r>
          </w:p>
        </w:tc>
        <w:tc>
          <w:tcPr>
            <w:tcW w:w="4149" w:type="dxa"/>
            <w:vAlign w:val="center"/>
          </w:tcPr>
          <w:p w14:paraId="7140AED3" w14:textId="422C2758" w:rsidR="00081A7B" w:rsidRDefault="00081A7B" w:rsidP="00626112">
            <w:pPr>
              <w:pStyle w:val="cpeBodyText"/>
              <w:ind w:firstLine="0"/>
              <w:jc w:val="center"/>
              <w:rPr>
                <w:cs/>
              </w:rPr>
            </w:pPr>
            <w:r>
              <w:rPr>
                <w:rFonts w:hint="cs"/>
                <w:cs/>
              </w:rPr>
              <w:t xml:space="preserve">ม.ค. </w:t>
            </w:r>
            <w:r>
              <w:rPr>
                <w:cs/>
              </w:rPr>
              <w:t>–</w:t>
            </w:r>
            <w:r>
              <w:rPr>
                <w:rFonts w:hint="cs"/>
                <w:cs/>
              </w:rPr>
              <w:t xml:space="preserve"> ก.พ. 2021</w:t>
            </w:r>
          </w:p>
        </w:tc>
      </w:tr>
      <w:tr w:rsidR="00081A7B" w14:paraId="229E5B4D" w14:textId="77777777" w:rsidTr="00626112">
        <w:tc>
          <w:tcPr>
            <w:tcW w:w="4148" w:type="dxa"/>
            <w:vAlign w:val="center"/>
          </w:tcPr>
          <w:p w14:paraId="57A45D64" w14:textId="4B39308E" w:rsidR="00081A7B" w:rsidRDefault="00081A7B" w:rsidP="00626112">
            <w:pPr>
              <w:pStyle w:val="cpeBodyText"/>
              <w:ind w:firstLine="0"/>
              <w:jc w:val="center"/>
              <w:rPr>
                <w:cs/>
              </w:rPr>
            </w:pPr>
            <w:r>
              <w:rPr>
                <w:rFonts w:hint="cs"/>
                <w:cs/>
              </w:rPr>
              <w:t>ปริมาณข้อมูลทดสอบ</w:t>
            </w:r>
          </w:p>
        </w:tc>
        <w:tc>
          <w:tcPr>
            <w:tcW w:w="4149" w:type="dxa"/>
            <w:vAlign w:val="center"/>
          </w:tcPr>
          <w:p w14:paraId="579FA589" w14:textId="5A51FD37" w:rsidR="00081A7B" w:rsidRDefault="00081A7B" w:rsidP="00626112">
            <w:pPr>
              <w:pStyle w:val="cpeBodyText"/>
              <w:ind w:firstLine="0"/>
              <w:jc w:val="center"/>
              <w:rPr>
                <w:cs/>
              </w:rPr>
            </w:pPr>
            <w:r>
              <w:rPr>
                <w:rFonts w:hint="cs"/>
                <w:cs/>
              </w:rPr>
              <w:t>1</w:t>
            </w:r>
            <w:r>
              <w:t>,</w:t>
            </w:r>
            <w:r>
              <w:rPr>
                <w:rFonts w:hint="cs"/>
                <w:cs/>
              </w:rPr>
              <w:t>000 ต่อคู่สกุลเงิน</w:t>
            </w:r>
          </w:p>
        </w:tc>
      </w:tr>
      <w:tr w:rsidR="00626112" w14:paraId="5394EAEC" w14:textId="77777777" w:rsidTr="00626112">
        <w:tc>
          <w:tcPr>
            <w:tcW w:w="4148" w:type="dxa"/>
            <w:vAlign w:val="center"/>
          </w:tcPr>
          <w:p w14:paraId="2AABC98F" w14:textId="48642CAE" w:rsidR="00626112" w:rsidRDefault="00626112" w:rsidP="00626112">
            <w:pPr>
              <w:pStyle w:val="cpeBodyText"/>
              <w:ind w:firstLine="0"/>
              <w:jc w:val="center"/>
              <w:rPr>
                <w:cs/>
              </w:rPr>
            </w:pPr>
            <w:r>
              <w:rPr>
                <w:rFonts w:hint="cs"/>
                <w:cs/>
              </w:rPr>
              <w:t>แหล่งข้อมูล</w:t>
            </w:r>
          </w:p>
        </w:tc>
        <w:tc>
          <w:tcPr>
            <w:tcW w:w="4149" w:type="dxa"/>
            <w:vAlign w:val="center"/>
          </w:tcPr>
          <w:p w14:paraId="1B602C6C" w14:textId="56CBA503" w:rsidR="00626112" w:rsidRDefault="00A24214" w:rsidP="00626112">
            <w:pPr>
              <w:pStyle w:val="cpeBodyText"/>
              <w:ind w:firstLine="0"/>
              <w:jc w:val="center"/>
            </w:pPr>
            <w:hyperlink r:id="rId15" w:history="1">
              <w:r w:rsidR="00626112" w:rsidRPr="00626112">
                <w:rPr>
                  <w:rStyle w:val="Hyperlink"/>
                </w:rPr>
                <w:t>https://forexsb.com/</w:t>
              </w:r>
            </w:hyperlink>
          </w:p>
        </w:tc>
      </w:tr>
    </w:tbl>
    <w:p w14:paraId="737A868B" w14:textId="77777777" w:rsidR="00081A7B" w:rsidRDefault="00081A7B" w:rsidP="00F92D11">
      <w:pPr>
        <w:pStyle w:val="BodyText"/>
      </w:pPr>
    </w:p>
    <w:p w14:paraId="5B8BDB11" w14:textId="777388E4" w:rsidR="00F92D11" w:rsidRPr="00F92D11" w:rsidRDefault="00F92D11" w:rsidP="00F92D11">
      <w:pPr>
        <w:pStyle w:val="Heading3"/>
        <w:spacing w:after="240"/>
      </w:pPr>
      <w:bookmarkStart w:id="22" w:name="_Toc67999704"/>
      <w:r>
        <w:rPr>
          <w:rFonts w:hint="cs"/>
          <w:cs/>
        </w:rPr>
        <w:t>เอาต์พุตของระบบทำนาย</w:t>
      </w:r>
      <w:bookmarkEnd w:id="22"/>
    </w:p>
    <w:p w14:paraId="12123F99" w14:textId="7F0EAC29" w:rsidR="00F92D11" w:rsidRDefault="00F92D11" w:rsidP="00F92D11">
      <w:pPr>
        <w:pStyle w:val="cpeBodyText"/>
        <w:ind w:left="720"/>
      </w:pPr>
      <w:r>
        <w:rPr>
          <w:rFonts w:hint="cs"/>
          <w:cs/>
        </w:rPr>
        <w:t>ระบบจะส่งค่าเอาต์พุตที่ได้จากระบบทำนายทั้งหมด 2 ค่า ได้แก่</w:t>
      </w:r>
    </w:p>
    <w:p w14:paraId="17A862AC" w14:textId="755D4D02" w:rsidR="00F92D11" w:rsidRPr="00F92D11" w:rsidRDefault="00F92D11" w:rsidP="00F92D11">
      <w:pPr>
        <w:pStyle w:val="BodyText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 w:rsidRPr="00F92D11">
        <w:rPr>
          <w:rFonts w:ascii="TH SarabunPSK" w:hAnsi="TH SarabunPSK" w:cs="TH SarabunPSK" w:hint="cs"/>
          <w:sz w:val="32"/>
          <w:szCs w:val="32"/>
        </w:rPr>
        <w:t xml:space="preserve">Open: </w:t>
      </w:r>
      <w:r w:rsidRPr="00F92D11">
        <w:rPr>
          <w:rFonts w:ascii="TH SarabunPSK" w:hAnsi="TH SarabunPSK" w:cs="TH SarabunPSK" w:hint="cs"/>
          <w:sz w:val="32"/>
          <w:szCs w:val="32"/>
          <w:cs/>
        </w:rPr>
        <w:t>ค่าเปิดราคาในอีก 24 ชม. ข้างหน้า</w:t>
      </w:r>
    </w:p>
    <w:p w14:paraId="17603359" w14:textId="45F54ECB" w:rsidR="00F92D11" w:rsidRPr="00F92D11" w:rsidRDefault="00F92D11" w:rsidP="00F92D11">
      <w:pPr>
        <w:pStyle w:val="BodyText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 w:rsidRPr="00F92D11">
        <w:rPr>
          <w:rFonts w:ascii="TH SarabunPSK" w:hAnsi="TH SarabunPSK" w:cs="TH SarabunPSK" w:hint="cs"/>
          <w:sz w:val="32"/>
          <w:szCs w:val="32"/>
        </w:rPr>
        <w:t xml:space="preserve">Close: </w:t>
      </w:r>
      <w:r w:rsidRPr="00F92D11">
        <w:rPr>
          <w:rFonts w:ascii="TH SarabunPSK" w:hAnsi="TH SarabunPSK" w:cs="TH SarabunPSK" w:hint="cs"/>
          <w:sz w:val="32"/>
          <w:szCs w:val="32"/>
          <w:cs/>
        </w:rPr>
        <w:t>ค่าปิดราคาในอีก 24 ชม. ข้างหน้า</w:t>
      </w:r>
    </w:p>
    <w:p w14:paraId="06AB1A77" w14:textId="0B459486" w:rsidR="00993A0C" w:rsidRPr="008473F5" w:rsidRDefault="00993A0C" w:rsidP="00993A0C">
      <w:pPr>
        <w:pStyle w:val="Heading2"/>
      </w:pPr>
      <w:bookmarkStart w:id="23" w:name="_Toc67999705"/>
      <w:r w:rsidRPr="008473F5">
        <w:rPr>
          <w:rFonts w:hint="cs"/>
          <w:cs/>
        </w:rPr>
        <w:t>ประโยชน์ที่ได้รับ</w:t>
      </w:r>
      <w:bookmarkEnd w:id="23"/>
    </w:p>
    <w:p w14:paraId="6D22EEF1" w14:textId="71DD2069" w:rsidR="00993A0C" w:rsidRPr="008473F5" w:rsidRDefault="007814B2" w:rsidP="007046BA">
      <w:pPr>
        <w:pStyle w:val="ListParagraph"/>
        <w:numPr>
          <w:ilvl w:val="0"/>
          <w:numId w:val="4"/>
        </w:numPr>
      </w:pPr>
      <w:r w:rsidRPr="008473F5">
        <w:rPr>
          <w:rFonts w:hint="cs"/>
          <w:cs/>
        </w:rPr>
        <w:t>เพิ่มความมั่นใจในการลงทุนบนตลาดฟอเร็กซ์จากผลลัพธ์ของระบบทำนาย</w:t>
      </w:r>
    </w:p>
    <w:p w14:paraId="703577BA" w14:textId="1F00FA59" w:rsidR="00993A0C" w:rsidRPr="008473F5" w:rsidRDefault="007814B2" w:rsidP="007046BA">
      <w:pPr>
        <w:pStyle w:val="ListParagraph"/>
        <w:numPr>
          <w:ilvl w:val="0"/>
          <w:numId w:val="4"/>
        </w:numPr>
      </w:pPr>
      <w:r w:rsidRPr="008473F5">
        <w:rPr>
          <w:rFonts w:hint="cs"/>
          <w:cs/>
        </w:rPr>
        <w:t>เป็นตัวช่วยตัดสินใจในการลงทุนบนตลาดฟอเร็กซ์</w:t>
      </w:r>
    </w:p>
    <w:p w14:paraId="651E393F" w14:textId="74BE5201" w:rsidR="00695A59" w:rsidRPr="008473F5" w:rsidRDefault="00695A59" w:rsidP="00695A59">
      <w:pPr>
        <w:pStyle w:val="Heading2"/>
      </w:pPr>
      <w:bookmarkStart w:id="24" w:name="_Toc67999706"/>
      <w:r w:rsidRPr="008473F5">
        <w:rPr>
          <w:rFonts w:hint="cs"/>
          <w:cs/>
        </w:rPr>
        <w:t>เทคโนโลยีและเครื่องมือที่ใช้</w:t>
      </w:r>
      <w:bookmarkEnd w:id="24"/>
    </w:p>
    <w:p w14:paraId="3716A6C1" w14:textId="5847890D" w:rsidR="00695A59" w:rsidRPr="008473F5" w:rsidRDefault="00695A59" w:rsidP="00695A59">
      <w:pPr>
        <w:pStyle w:val="Heading3"/>
      </w:pPr>
      <w:bookmarkStart w:id="25" w:name="_Toc67999707"/>
      <w:r w:rsidRPr="008473F5">
        <w:rPr>
          <w:rFonts w:hint="cs"/>
          <w:cs/>
        </w:rPr>
        <w:t>เทคโนโลยีด้านซอฟต์แวร์</w:t>
      </w:r>
      <w:bookmarkEnd w:id="25"/>
    </w:p>
    <w:p w14:paraId="04758759" w14:textId="4CBACDD5" w:rsidR="004161E6" w:rsidRPr="00F92D11" w:rsidRDefault="004161E6" w:rsidP="004161E6">
      <w:pPr>
        <w:pStyle w:val="cpeBodyText"/>
        <w:numPr>
          <w:ilvl w:val="0"/>
          <w:numId w:val="23"/>
        </w:numPr>
      </w:pPr>
      <w:r w:rsidRPr="00F92D11">
        <w:rPr>
          <w:rFonts w:hint="cs"/>
        </w:rPr>
        <w:t xml:space="preserve">Python: </w:t>
      </w:r>
      <w:r w:rsidRPr="00F92D11">
        <w:rPr>
          <w:rFonts w:hint="cs"/>
          <w:cs/>
        </w:rPr>
        <w:t xml:space="preserve">สำหรับพัฒนาในส่วนของ </w:t>
      </w:r>
      <w:r w:rsidRPr="00F92D11">
        <w:rPr>
          <w:rFonts w:hint="cs"/>
        </w:rPr>
        <w:t>Fuzzy Support Vector Regression</w:t>
      </w:r>
    </w:p>
    <w:p w14:paraId="2BD614A9" w14:textId="77777777" w:rsidR="004161E6" w:rsidRPr="00F92D11" w:rsidRDefault="004161E6" w:rsidP="004161E6">
      <w:pPr>
        <w:pStyle w:val="BodyText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 w:rsidRPr="00F92D11">
        <w:rPr>
          <w:rFonts w:ascii="TH SarabunPSK" w:hAnsi="TH SarabunPSK" w:cs="TH SarabunPSK" w:hint="cs"/>
          <w:sz w:val="32"/>
          <w:szCs w:val="32"/>
        </w:rPr>
        <w:t xml:space="preserve">Flask: </w:t>
      </w:r>
      <w:r w:rsidRPr="00F92D11">
        <w:rPr>
          <w:rFonts w:ascii="TH SarabunPSK" w:hAnsi="TH SarabunPSK" w:cs="TH SarabunPSK" w:hint="cs"/>
          <w:sz w:val="32"/>
          <w:szCs w:val="32"/>
          <w:cs/>
        </w:rPr>
        <w:t xml:space="preserve">พัฒนาในส่วนของ </w:t>
      </w:r>
      <w:r w:rsidRPr="00F92D11">
        <w:rPr>
          <w:rFonts w:ascii="TH SarabunPSK" w:hAnsi="TH SarabunPSK" w:cs="TH SarabunPSK" w:hint="cs"/>
          <w:sz w:val="32"/>
          <w:szCs w:val="32"/>
        </w:rPr>
        <w:t xml:space="preserve">Back-end </w:t>
      </w:r>
      <w:r w:rsidRPr="00F92D11">
        <w:rPr>
          <w:rFonts w:ascii="TH SarabunPSK" w:hAnsi="TH SarabunPSK" w:cs="TH SarabunPSK" w:hint="cs"/>
          <w:sz w:val="32"/>
          <w:szCs w:val="32"/>
          <w:cs/>
        </w:rPr>
        <w:t>เว็บไซต์</w:t>
      </w:r>
    </w:p>
    <w:p w14:paraId="4EE35B21" w14:textId="11B27237" w:rsidR="004161E6" w:rsidRPr="00F92D11" w:rsidRDefault="00F53D1D" w:rsidP="004161E6">
      <w:pPr>
        <w:pStyle w:val="BodyText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Vue</w:t>
      </w:r>
      <w:r w:rsidR="004161E6" w:rsidRPr="00F92D11">
        <w:rPr>
          <w:rFonts w:ascii="TH SarabunPSK" w:hAnsi="TH SarabunPSK" w:cs="TH SarabunPSK" w:hint="cs"/>
          <w:sz w:val="32"/>
          <w:szCs w:val="32"/>
        </w:rPr>
        <w:t xml:space="preserve">.js: </w:t>
      </w:r>
      <w:r w:rsidR="004161E6" w:rsidRPr="00F92D11">
        <w:rPr>
          <w:rFonts w:ascii="TH SarabunPSK" w:hAnsi="TH SarabunPSK" w:cs="TH SarabunPSK" w:hint="cs"/>
          <w:sz w:val="32"/>
          <w:szCs w:val="32"/>
          <w:cs/>
        </w:rPr>
        <w:t xml:space="preserve">พํฒนาในส่วนของ </w:t>
      </w:r>
      <w:r w:rsidR="004161E6" w:rsidRPr="00F92D11">
        <w:rPr>
          <w:rFonts w:ascii="TH SarabunPSK" w:hAnsi="TH SarabunPSK" w:cs="TH SarabunPSK" w:hint="cs"/>
          <w:sz w:val="32"/>
          <w:szCs w:val="32"/>
        </w:rPr>
        <w:t xml:space="preserve">Front-end </w:t>
      </w:r>
      <w:r w:rsidR="004161E6" w:rsidRPr="00F92D11">
        <w:rPr>
          <w:rFonts w:ascii="TH SarabunPSK" w:hAnsi="TH SarabunPSK" w:cs="TH SarabunPSK" w:hint="cs"/>
          <w:sz w:val="32"/>
          <w:szCs w:val="32"/>
          <w:cs/>
        </w:rPr>
        <w:t>เว็บไซต์</w:t>
      </w:r>
    </w:p>
    <w:p w14:paraId="73EE50A7" w14:textId="77777777" w:rsidR="007E7600" w:rsidRPr="008473F5" w:rsidRDefault="007E7600">
      <w:pPr>
        <w:spacing w:after="200" w:line="276" w:lineRule="auto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  <w:r w:rsidRPr="008473F5">
        <w:rPr>
          <w:rFonts w:ascii="TH SarabunPSK" w:hAnsi="TH SarabunPSK" w:cs="TH SarabunPSK" w:hint="cs"/>
          <w:cs/>
        </w:rPr>
        <w:br w:type="page"/>
      </w:r>
    </w:p>
    <w:p w14:paraId="189919B8" w14:textId="0E550159" w:rsidR="003C3885" w:rsidRPr="008473F5" w:rsidRDefault="00B60C82" w:rsidP="00844E49">
      <w:pPr>
        <w:pStyle w:val="Heading2"/>
      </w:pPr>
      <w:bookmarkStart w:id="26" w:name="_Toc67999708"/>
      <w:r w:rsidRPr="008473F5">
        <w:rPr>
          <w:rFonts w:hint="cs"/>
          <w:cs/>
        </w:rPr>
        <w:lastRenderedPageBreak/>
        <w:t>แผน</w:t>
      </w:r>
      <w:r w:rsidR="003C3885" w:rsidRPr="008473F5">
        <w:rPr>
          <w:rFonts w:hint="cs"/>
          <w:cs/>
        </w:rPr>
        <w:t>การดำเนินงาน</w:t>
      </w:r>
      <w:bookmarkEnd w:id="2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67"/>
        <w:gridCol w:w="694"/>
        <w:gridCol w:w="694"/>
        <w:gridCol w:w="694"/>
        <w:gridCol w:w="382"/>
        <w:gridCol w:w="312"/>
        <w:gridCol w:w="694"/>
        <w:gridCol w:w="694"/>
        <w:gridCol w:w="695"/>
        <w:gridCol w:w="1071"/>
      </w:tblGrid>
      <w:tr w:rsidR="00127DB7" w:rsidRPr="008473F5" w14:paraId="000FFC0F" w14:textId="0632BC1B" w:rsidTr="00841AD7">
        <w:tc>
          <w:tcPr>
            <w:tcW w:w="2367" w:type="dxa"/>
            <w:vMerge w:val="restart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447C75D8" w14:textId="77777777" w:rsidR="00127DB7" w:rsidRPr="008473F5" w:rsidRDefault="00127DB7" w:rsidP="00426144">
            <w:pPr>
              <w:pStyle w:val="cpeTitleTable"/>
              <w:jc w:val="center"/>
              <w:rPr>
                <w:cs/>
              </w:rPr>
            </w:pPr>
            <w:r w:rsidRPr="008473F5">
              <w:rPr>
                <w:rFonts w:hint="cs"/>
                <w:cs/>
              </w:rPr>
              <w:t>ขั้นตอนการดำเนินงาน</w:t>
            </w:r>
          </w:p>
        </w:tc>
        <w:tc>
          <w:tcPr>
            <w:tcW w:w="2464" w:type="dxa"/>
            <w:gridSpan w:val="4"/>
            <w:tcBorders>
              <w:top w:val="single" w:sz="4" w:space="0" w:color="auto"/>
            </w:tcBorders>
            <w:vAlign w:val="center"/>
          </w:tcPr>
          <w:p w14:paraId="5296676B" w14:textId="77777777" w:rsidR="00127DB7" w:rsidRPr="008473F5" w:rsidRDefault="00127DB7" w:rsidP="00426144">
            <w:pPr>
              <w:pStyle w:val="cpeTitleTable"/>
              <w:jc w:val="center"/>
            </w:pPr>
            <w:r w:rsidRPr="008473F5">
              <w:rPr>
                <w:rFonts w:hint="cs"/>
              </w:rPr>
              <w:t>2563</w:t>
            </w:r>
          </w:p>
        </w:tc>
        <w:tc>
          <w:tcPr>
            <w:tcW w:w="2395" w:type="dxa"/>
            <w:gridSpan w:val="4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2470378E" w14:textId="41075D63" w:rsidR="00127DB7" w:rsidRPr="008473F5" w:rsidRDefault="00127DB7" w:rsidP="00426144">
            <w:pPr>
              <w:pStyle w:val="cpeTitleTable"/>
              <w:jc w:val="center"/>
            </w:pPr>
            <w:r w:rsidRPr="008473F5">
              <w:rPr>
                <w:rFonts w:hint="cs"/>
              </w:rPr>
              <w:t>2564</w:t>
            </w:r>
          </w:p>
        </w:tc>
        <w:tc>
          <w:tcPr>
            <w:tcW w:w="1071" w:type="dxa"/>
            <w:vMerge w:val="restart"/>
            <w:tcBorders>
              <w:top w:val="single" w:sz="4" w:space="0" w:color="auto"/>
              <w:right w:val="single" w:sz="4" w:space="0" w:color="auto"/>
            </w:tcBorders>
          </w:tcPr>
          <w:p w14:paraId="6367116D" w14:textId="3F97F1B7" w:rsidR="00127DB7" w:rsidRPr="008473F5" w:rsidRDefault="00127DB7" w:rsidP="00426144">
            <w:pPr>
              <w:pStyle w:val="cpeTitleTable"/>
              <w:jc w:val="center"/>
            </w:pPr>
            <w:r>
              <w:rPr>
                <w:rFonts w:hint="cs"/>
                <w:cs/>
              </w:rPr>
              <w:t>ความคืบ</w:t>
            </w:r>
            <w:r>
              <w:br/>
            </w:r>
            <w:r>
              <w:rPr>
                <w:rFonts w:hint="cs"/>
                <w:cs/>
              </w:rPr>
              <w:t>หน้างาน</w:t>
            </w:r>
          </w:p>
        </w:tc>
      </w:tr>
      <w:tr w:rsidR="00127DB7" w:rsidRPr="008473F5" w14:paraId="7B734379" w14:textId="04147697" w:rsidTr="00841AD7">
        <w:tc>
          <w:tcPr>
            <w:tcW w:w="2367" w:type="dxa"/>
            <w:vMerge/>
            <w:tcBorders>
              <w:left w:val="single" w:sz="4" w:space="0" w:color="auto"/>
            </w:tcBorders>
            <w:vAlign w:val="center"/>
          </w:tcPr>
          <w:p w14:paraId="00458B24" w14:textId="77777777" w:rsidR="00127DB7" w:rsidRPr="008473F5" w:rsidRDefault="00127DB7" w:rsidP="00426144">
            <w:pPr>
              <w:pStyle w:val="cpeTitleTable"/>
            </w:pPr>
          </w:p>
        </w:tc>
        <w:tc>
          <w:tcPr>
            <w:tcW w:w="694" w:type="dxa"/>
            <w:tcBorders>
              <w:bottom w:val="single" w:sz="4" w:space="0" w:color="auto"/>
            </w:tcBorders>
            <w:vAlign w:val="center"/>
          </w:tcPr>
          <w:p w14:paraId="06F7A6B2" w14:textId="74717187" w:rsidR="00127DB7" w:rsidRPr="008473F5" w:rsidRDefault="00127DB7" w:rsidP="00426144">
            <w:pPr>
              <w:pStyle w:val="cpeTitleTable"/>
              <w:rPr>
                <w:cs/>
              </w:rPr>
            </w:pPr>
            <w:r w:rsidRPr="008473F5">
              <w:rPr>
                <w:rFonts w:hint="cs"/>
                <w:cs/>
              </w:rPr>
              <w:t>ก</w:t>
            </w:r>
            <w:r w:rsidRPr="008473F5">
              <w:rPr>
                <w:rFonts w:hint="cs"/>
              </w:rPr>
              <w:t>.</w:t>
            </w:r>
            <w:r w:rsidRPr="008473F5">
              <w:rPr>
                <w:rFonts w:hint="cs"/>
                <w:cs/>
              </w:rPr>
              <w:t>ย.</w:t>
            </w:r>
          </w:p>
        </w:tc>
        <w:tc>
          <w:tcPr>
            <w:tcW w:w="694" w:type="dxa"/>
            <w:tcBorders>
              <w:bottom w:val="single" w:sz="4" w:space="0" w:color="auto"/>
            </w:tcBorders>
            <w:vAlign w:val="center"/>
          </w:tcPr>
          <w:p w14:paraId="65C2A7CA" w14:textId="2BC6866F" w:rsidR="00127DB7" w:rsidRPr="008473F5" w:rsidRDefault="00127DB7" w:rsidP="00426144">
            <w:pPr>
              <w:pStyle w:val="cpeTitleTable"/>
            </w:pPr>
            <w:r w:rsidRPr="008473F5">
              <w:rPr>
                <w:rFonts w:hint="cs"/>
                <w:cs/>
              </w:rPr>
              <w:t>ต.ค.</w:t>
            </w:r>
          </w:p>
        </w:tc>
        <w:tc>
          <w:tcPr>
            <w:tcW w:w="694" w:type="dxa"/>
            <w:tcBorders>
              <w:bottom w:val="single" w:sz="4" w:space="0" w:color="auto"/>
            </w:tcBorders>
            <w:vAlign w:val="center"/>
          </w:tcPr>
          <w:p w14:paraId="77ABCCD5" w14:textId="69B9A493" w:rsidR="00127DB7" w:rsidRPr="008473F5" w:rsidRDefault="00127DB7" w:rsidP="00426144">
            <w:pPr>
              <w:pStyle w:val="cpeTitleTable"/>
            </w:pPr>
            <w:r w:rsidRPr="008473F5">
              <w:rPr>
                <w:rFonts w:hint="cs"/>
                <w:cs/>
              </w:rPr>
              <w:t>พ.ย.</w:t>
            </w:r>
          </w:p>
        </w:tc>
        <w:tc>
          <w:tcPr>
            <w:tcW w:w="694" w:type="dxa"/>
            <w:gridSpan w:val="2"/>
            <w:tcBorders>
              <w:bottom w:val="single" w:sz="4" w:space="0" w:color="auto"/>
            </w:tcBorders>
            <w:vAlign w:val="center"/>
          </w:tcPr>
          <w:p w14:paraId="14DDFDD8" w14:textId="65FF4880" w:rsidR="00127DB7" w:rsidRPr="008473F5" w:rsidRDefault="00127DB7" w:rsidP="00426144">
            <w:pPr>
              <w:pStyle w:val="cpeTitleTable"/>
            </w:pPr>
            <w:r w:rsidRPr="008473F5">
              <w:rPr>
                <w:rFonts w:hint="cs"/>
                <w:cs/>
              </w:rPr>
              <w:t>ธ.ค.</w:t>
            </w:r>
          </w:p>
        </w:tc>
        <w:tc>
          <w:tcPr>
            <w:tcW w:w="694" w:type="dxa"/>
            <w:tcBorders>
              <w:bottom w:val="single" w:sz="4" w:space="0" w:color="auto"/>
            </w:tcBorders>
            <w:vAlign w:val="center"/>
          </w:tcPr>
          <w:p w14:paraId="236001B1" w14:textId="00725E04" w:rsidR="00127DB7" w:rsidRPr="008473F5" w:rsidRDefault="00127DB7" w:rsidP="00426144">
            <w:pPr>
              <w:pStyle w:val="cpeTitleTable"/>
            </w:pPr>
            <w:r w:rsidRPr="008473F5">
              <w:rPr>
                <w:rFonts w:hint="cs"/>
                <w:cs/>
              </w:rPr>
              <w:t>ม.ค.</w:t>
            </w:r>
          </w:p>
        </w:tc>
        <w:tc>
          <w:tcPr>
            <w:tcW w:w="694" w:type="dxa"/>
            <w:tcBorders>
              <w:bottom w:val="single" w:sz="4" w:space="0" w:color="auto"/>
            </w:tcBorders>
            <w:vAlign w:val="center"/>
          </w:tcPr>
          <w:p w14:paraId="352D9BF3" w14:textId="3AFD3786" w:rsidR="00127DB7" w:rsidRPr="008473F5" w:rsidRDefault="00127DB7" w:rsidP="00426144">
            <w:pPr>
              <w:pStyle w:val="cpeTitleTable"/>
            </w:pPr>
            <w:r w:rsidRPr="008473F5">
              <w:rPr>
                <w:rFonts w:hint="cs"/>
                <w:cs/>
              </w:rPr>
              <w:t>ก.พ.</w:t>
            </w:r>
          </w:p>
        </w:tc>
        <w:tc>
          <w:tcPr>
            <w:tcW w:w="695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59646493" w14:textId="1A44B9DB" w:rsidR="00127DB7" w:rsidRPr="008473F5" w:rsidRDefault="00127DB7" w:rsidP="00426144">
            <w:pPr>
              <w:pStyle w:val="cpeTitleTable"/>
            </w:pPr>
            <w:r w:rsidRPr="008473F5">
              <w:rPr>
                <w:rFonts w:hint="cs"/>
                <w:cs/>
              </w:rPr>
              <w:t>มี.ค.</w:t>
            </w:r>
          </w:p>
        </w:tc>
        <w:tc>
          <w:tcPr>
            <w:tcW w:w="1071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14:paraId="2016393A" w14:textId="77777777" w:rsidR="00127DB7" w:rsidRPr="008473F5" w:rsidRDefault="00127DB7" w:rsidP="00426144">
            <w:pPr>
              <w:pStyle w:val="cpeTitleTable"/>
              <w:rPr>
                <w:cs/>
              </w:rPr>
            </w:pPr>
          </w:p>
        </w:tc>
      </w:tr>
      <w:tr w:rsidR="00841AD7" w:rsidRPr="008473F5" w14:paraId="29C04D57" w14:textId="0F9E2CA8" w:rsidTr="00792ED3">
        <w:tc>
          <w:tcPr>
            <w:tcW w:w="2367" w:type="dxa"/>
            <w:tcBorders>
              <w:left w:val="single" w:sz="4" w:space="0" w:color="auto"/>
              <w:right w:val="single" w:sz="4" w:space="0" w:color="auto"/>
            </w:tcBorders>
          </w:tcPr>
          <w:p w14:paraId="0FF084A0" w14:textId="05D4722A" w:rsidR="00841AD7" w:rsidRPr="008473F5" w:rsidRDefault="00841AD7" w:rsidP="00426144">
            <w:pPr>
              <w:pStyle w:val="cpeTitleTable"/>
              <w:numPr>
                <w:ilvl w:val="0"/>
                <w:numId w:val="8"/>
              </w:numPr>
              <w:ind w:left="317" w:hanging="219"/>
              <w:rPr>
                <w:cs/>
              </w:rPr>
            </w:pPr>
            <w:r w:rsidRPr="008473F5">
              <w:rPr>
                <w:rFonts w:hint="cs"/>
                <w:cs/>
              </w:rPr>
              <w:t>ศึกษาทฤษฎีที่เกี่ยวข้องกับ</w:t>
            </w:r>
            <w:r w:rsidRPr="008473F5">
              <w:rPr>
                <w:rFonts w:hint="cs"/>
              </w:rPr>
              <w:t xml:space="preserve"> Machine Learning </w:t>
            </w:r>
            <w:r w:rsidRPr="008473F5">
              <w:rPr>
                <w:rFonts w:hint="cs"/>
                <w:cs/>
              </w:rPr>
              <w:t>สำหรับระบบทำนาย</w:t>
            </w:r>
          </w:p>
        </w:tc>
        <w:tc>
          <w:tcPr>
            <w:tcW w:w="208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5EE906D" w14:textId="15DB0BDE" w:rsidR="00841AD7" w:rsidRPr="008473F5" w:rsidRDefault="00841AD7" w:rsidP="00E76403">
            <w:pPr>
              <w:pStyle w:val="cpeTitleTable"/>
              <w:jc w:val="center"/>
            </w:pPr>
          </w:p>
        </w:tc>
        <w:tc>
          <w:tcPr>
            <w:tcW w:w="6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276FB3" w14:textId="77777777" w:rsidR="00841AD7" w:rsidRPr="008473F5" w:rsidRDefault="00841AD7" w:rsidP="00E76403">
            <w:pPr>
              <w:pStyle w:val="cpeTitleTable"/>
              <w:jc w:val="center"/>
            </w:pP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F51885" w14:textId="77777777" w:rsidR="00841AD7" w:rsidRPr="008473F5" w:rsidRDefault="00841AD7" w:rsidP="00E76403">
            <w:pPr>
              <w:pStyle w:val="cpeTitleTable"/>
              <w:jc w:val="center"/>
            </w:pP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BA6EC6" w14:textId="77777777" w:rsidR="00841AD7" w:rsidRPr="008473F5" w:rsidRDefault="00841AD7" w:rsidP="00E76403">
            <w:pPr>
              <w:pStyle w:val="cpeTitleTable"/>
              <w:jc w:val="center"/>
            </w:pPr>
          </w:p>
        </w:tc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E8BDA6" w14:textId="77777777" w:rsidR="00841AD7" w:rsidRPr="008473F5" w:rsidRDefault="00841AD7" w:rsidP="00E76403">
            <w:pPr>
              <w:pStyle w:val="cpeTitleTable"/>
              <w:jc w:val="center"/>
            </w:pPr>
          </w:p>
        </w:tc>
        <w:tc>
          <w:tcPr>
            <w:tcW w:w="1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23E08E" w14:textId="0E9F828C" w:rsidR="00841AD7" w:rsidRPr="008473F5" w:rsidRDefault="00F53D1D" w:rsidP="00127DB7">
            <w:pPr>
              <w:pStyle w:val="cpeTitleTable"/>
              <w:jc w:val="center"/>
            </w:pPr>
            <w:r>
              <w:t>10</w:t>
            </w:r>
            <w:r w:rsidR="00841AD7">
              <w:t>0%</w:t>
            </w:r>
          </w:p>
        </w:tc>
      </w:tr>
      <w:tr w:rsidR="00127DB7" w:rsidRPr="008473F5" w14:paraId="5756A761" w14:textId="756A71E9" w:rsidTr="00841AD7">
        <w:tc>
          <w:tcPr>
            <w:tcW w:w="2367" w:type="dxa"/>
            <w:tcBorders>
              <w:left w:val="single" w:sz="4" w:space="0" w:color="auto"/>
              <w:right w:val="single" w:sz="4" w:space="0" w:color="auto"/>
            </w:tcBorders>
          </w:tcPr>
          <w:p w14:paraId="5163D9BF" w14:textId="36D8CA7C" w:rsidR="00127DB7" w:rsidRPr="008473F5" w:rsidRDefault="00127DB7" w:rsidP="00426144">
            <w:pPr>
              <w:pStyle w:val="cpeTitleTable"/>
              <w:numPr>
                <w:ilvl w:val="0"/>
                <w:numId w:val="8"/>
              </w:numPr>
              <w:ind w:left="317" w:hanging="219"/>
              <w:rPr>
                <w:cs/>
              </w:rPr>
            </w:pPr>
            <w:r w:rsidRPr="008473F5">
              <w:rPr>
                <w:rFonts w:hint="cs"/>
                <w:cs/>
              </w:rPr>
              <w:t>เตรียมข้อมูล(</w:t>
            </w:r>
            <w:r w:rsidRPr="008473F5">
              <w:rPr>
                <w:rFonts w:hint="cs"/>
              </w:rPr>
              <w:t>Preprocessing)</w:t>
            </w:r>
            <w:r w:rsidRPr="008473F5">
              <w:rPr>
                <w:rFonts w:hint="cs"/>
                <w:cs/>
              </w:rPr>
              <w:br/>
              <w:t>เพื่อเป็นอินพุต</w:t>
            </w:r>
            <w:r w:rsidRPr="008473F5">
              <w:rPr>
                <w:rFonts w:hint="cs"/>
              </w:rPr>
              <w:t xml:space="preserve"> </w:t>
            </w:r>
            <w:r w:rsidRPr="008473F5">
              <w:rPr>
                <w:rFonts w:hint="cs"/>
                <w:cs/>
              </w:rPr>
              <w:t xml:space="preserve">สำหรับระบบทำนาย </w:t>
            </w: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EA557BD" w14:textId="0844FAA4" w:rsidR="00127DB7" w:rsidRPr="008473F5" w:rsidRDefault="00127DB7" w:rsidP="00E76403">
            <w:pPr>
              <w:pStyle w:val="cpeTitleTable"/>
              <w:jc w:val="center"/>
            </w:pP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23E852" w14:textId="77777777" w:rsidR="00127DB7" w:rsidRPr="008473F5" w:rsidRDefault="00127DB7" w:rsidP="00E76403">
            <w:pPr>
              <w:pStyle w:val="cpeTitleTable"/>
              <w:jc w:val="center"/>
            </w:pP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94529B" w14:textId="77777777" w:rsidR="00127DB7" w:rsidRPr="008473F5" w:rsidRDefault="00127DB7" w:rsidP="00E76403">
            <w:pPr>
              <w:pStyle w:val="cpeTitleTable"/>
              <w:jc w:val="center"/>
            </w:pPr>
          </w:p>
        </w:tc>
        <w:tc>
          <w:tcPr>
            <w:tcW w:w="6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31BC5B" w14:textId="77777777" w:rsidR="00127DB7" w:rsidRPr="008473F5" w:rsidRDefault="00127DB7" w:rsidP="00E76403">
            <w:pPr>
              <w:pStyle w:val="cpeTitleTable"/>
              <w:jc w:val="center"/>
            </w:pP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13C3CE" w14:textId="77777777" w:rsidR="00127DB7" w:rsidRPr="008473F5" w:rsidRDefault="00127DB7" w:rsidP="00E76403">
            <w:pPr>
              <w:pStyle w:val="cpeTitleTable"/>
              <w:jc w:val="center"/>
            </w:pP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4B7A05" w14:textId="77777777" w:rsidR="00127DB7" w:rsidRPr="008473F5" w:rsidRDefault="00127DB7" w:rsidP="00E76403">
            <w:pPr>
              <w:pStyle w:val="cpeTitleTable"/>
              <w:jc w:val="center"/>
            </w:pPr>
          </w:p>
        </w:tc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D08A4E" w14:textId="77777777" w:rsidR="00127DB7" w:rsidRPr="008473F5" w:rsidRDefault="00127DB7" w:rsidP="00E76403">
            <w:pPr>
              <w:pStyle w:val="cpeTitleTable"/>
              <w:jc w:val="center"/>
            </w:pPr>
          </w:p>
        </w:tc>
        <w:tc>
          <w:tcPr>
            <w:tcW w:w="1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A0FF0B" w14:textId="1F885A53" w:rsidR="00127DB7" w:rsidRPr="008473F5" w:rsidRDefault="00F53D1D" w:rsidP="00127DB7">
            <w:pPr>
              <w:pStyle w:val="cpeTitleTable"/>
              <w:jc w:val="center"/>
            </w:pPr>
            <w:r>
              <w:t>10</w:t>
            </w:r>
            <w:r w:rsidR="00127DB7">
              <w:t>0%</w:t>
            </w:r>
          </w:p>
        </w:tc>
      </w:tr>
      <w:tr w:rsidR="00F53D1D" w:rsidRPr="008473F5" w14:paraId="5C877A2D" w14:textId="2E65052A" w:rsidTr="00E732D4">
        <w:tc>
          <w:tcPr>
            <w:tcW w:w="2367" w:type="dxa"/>
            <w:tcBorders>
              <w:left w:val="single" w:sz="4" w:space="0" w:color="auto"/>
              <w:right w:val="single" w:sz="4" w:space="0" w:color="auto"/>
            </w:tcBorders>
          </w:tcPr>
          <w:p w14:paraId="3260144C" w14:textId="274D5FC5" w:rsidR="00F53D1D" w:rsidRPr="008473F5" w:rsidRDefault="00F53D1D" w:rsidP="00426144">
            <w:pPr>
              <w:pStyle w:val="cpeTitleTable"/>
              <w:numPr>
                <w:ilvl w:val="0"/>
                <w:numId w:val="8"/>
              </w:numPr>
              <w:ind w:left="317" w:hanging="219"/>
              <w:rPr>
                <w:cs/>
              </w:rPr>
            </w:pPr>
            <w:r w:rsidRPr="008473F5">
              <w:rPr>
                <w:rFonts w:hint="cs"/>
                <w:cs/>
              </w:rPr>
              <w:t xml:space="preserve">ทดลองป้อนข้อมูลให้ </w:t>
            </w:r>
            <w:r w:rsidRPr="008473F5">
              <w:rPr>
                <w:rFonts w:hint="cs"/>
              </w:rPr>
              <w:t xml:space="preserve">Machine Learning </w:t>
            </w:r>
            <w:r w:rsidRPr="008473F5">
              <w:rPr>
                <w:rFonts w:hint="cs"/>
                <w:cs/>
              </w:rPr>
              <w:t>เพื่อหาระบบทำนายที่ดีที่สุด</w:t>
            </w: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F77C34" w14:textId="77777777" w:rsidR="00F53D1D" w:rsidRPr="008473F5" w:rsidRDefault="00F53D1D" w:rsidP="00E76403">
            <w:pPr>
              <w:pStyle w:val="cpeTitleTable"/>
              <w:jc w:val="center"/>
            </w:pPr>
          </w:p>
        </w:tc>
        <w:tc>
          <w:tcPr>
            <w:tcW w:w="347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90C3EC8" w14:textId="77777777" w:rsidR="00F53D1D" w:rsidRPr="008473F5" w:rsidRDefault="00F53D1D" w:rsidP="00E76403">
            <w:pPr>
              <w:pStyle w:val="cpeTitleTable"/>
              <w:jc w:val="center"/>
            </w:pPr>
          </w:p>
        </w:tc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5427CB" w14:textId="77777777" w:rsidR="00F53D1D" w:rsidRPr="008473F5" w:rsidRDefault="00F53D1D" w:rsidP="00E76403">
            <w:pPr>
              <w:pStyle w:val="cpeTitleTable"/>
              <w:jc w:val="center"/>
            </w:pPr>
          </w:p>
        </w:tc>
        <w:tc>
          <w:tcPr>
            <w:tcW w:w="1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83F0A0" w14:textId="29CB35B0" w:rsidR="00F53D1D" w:rsidRPr="008473F5" w:rsidRDefault="00F53D1D" w:rsidP="00127DB7">
            <w:pPr>
              <w:pStyle w:val="cpeTitleTable"/>
              <w:jc w:val="center"/>
            </w:pPr>
            <w:r>
              <w:t>100%</w:t>
            </w:r>
          </w:p>
        </w:tc>
      </w:tr>
      <w:tr w:rsidR="00841AD7" w:rsidRPr="008473F5" w14:paraId="55319E0D" w14:textId="04B31833" w:rsidTr="00792ED3">
        <w:tc>
          <w:tcPr>
            <w:tcW w:w="2367" w:type="dxa"/>
            <w:tcBorders>
              <w:left w:val="single" w:sz="4" w:space="0" w:color="auto"/>
              <w:right w:val="single" w:sz="4" w:space="0" w:color="auto"/>
            </w:tcBorders>
          </w:tcPr>
          <w:p w14:paraId="5466EB9C" w14:textId="79856E95" w:rsidR="00841AD7" w:rsidRPr="008473F5" w:rsidRDefault="00841AD7" w:rsidP="00426144">
            <w:pPr>
              <w:pStyle w:val="cpeTitleTable"/>
              <w:numPr>
                <w:ilvl w:val="0"/>
                <w:numId w:val="8"/>
              </w:numPr>
              <w:ind w:left="317" w:hanging="219"/>
              <w:rPr>
                <w:cs/>
              </w:rPr>
            </w:pPr>
            <w:r w:rsidRPr="008473F5">
              <w:rPr>
                <w:rFonts w:hint="cs"/>
                <w:cs/>
              </w:rPr>
              <w:t xml:space="preserve">ออกแบบ </w:t>
            </w:r>
            <w:r w:rsidRPr="008473F5">
              <w:rPr>
                <w:rFonts w:hint="cs"/>
              </w:rPr>
              <w:t xml:space="preserve">UX/UI </w:t>
            </w:r>
            <w:r w:rsidRPr="008473F5">
              <w:rPr>
                <w:rFonts w:hint="cs"/>
                <w:cs/>
              </w:rPr>
              <w:t>เว็บไซต์ และพัฒนาเว็บไซต์</w:t>
            </w: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69A2A8" w14:textId="77777777" w:rsidR="00841AD7" w:rsidRPr="008473F5" w:rsidRDefault="00841AD7" w:rsidP="00E76403">
            <w:pPr>
              <w:pStyle w:val="cpeTitleTable"/>
              <w:jc w:val="center"/>
            </w:pP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91B87B" w14:textId="77777777" w:rsidR="00841AD7" w:rsidRPr="008473F5" w:rsidRDefault="00841AD7" w:rsidP="00E76403">
            <w:pPr>
              <w:pStyle w:val="cpeTitleTable"/>
              <w:jc w:val="center"/>
            </w:pPr>
          </w:p>
        </w:tc>
        <w:tc>
          <w:tcPr>
            <w:tcW w:w="208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0D7DA89" w14:textId="53A15BCA" w:rsidR="00841AD7" w:rsidRPr="008473F5" w:rsidRDefault="00841AD7" w:rsidP="00E76403">
            <w:pPr>
              <w:pStyle w:val="cpeTitleTable"/>
              <w:jc w:val="center"/>
            </w:pP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E793C3" w14:textId="77777777" w:rsidR="00841AD7" w:rsidRPr="008473F5" w:rsidRDefault="00841AD7" w:rsidP="00E76403">
            <w:pPr>
              <w:pStyle w:val="cpeTitleTable"/>
              <w:jc w:val="center"/>
            </w:pPr>
          </w:p>
        </w:tc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927223" w14:textId="77777777" w:rsidR="00841AD7" w:rsidRPr="008473F5" w:rsidRDefault="00841AD7" w:rsidP="00E76403">
            <w:pPr>
              <w:pStyle w:val="cpeTitleTable"/>
              <w:jc w:val="center"/>
            </w:pPr>
          </w:p>
        </w:tc>
        <w:tc>
          <w:tcPr>
            <w:tcW w:w="1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B4098F" w14:textId="73D76964" w:rsidR="00841AD7" w:rsidRPr="008473F5" w:rsidRDefault="00841AD7" w:rsidP="00127DB7">
            <w:pPr>
              <w:pStyle w:val="cpeTitleTable"/>
              <w:jc w:val="center"/>
            </w:pPr>
            <w:r>
              <w:t>10</w:t>
            </w:r>
            <w:r w:rsidR="00F53D1D">
              <w:t>0</w:t>
            </w:r>
            <w:r>
              <w:t>%</w:t>
            </w:r>
          </w:p>
        </w:tc>
      </w:tr>
      <w:tr w:rsidR="00F53D1D" w:rsidRPr="008473F5" w14:paraId="7A4F6894" w14:textId="46DF9328" w:rsidTr="00E732D4">
        <w:tc>
          <w:tcPr>
            <w:tcW w:w="2367" w:type="dxa"/>
            <w:tcBorders>
              <w:left w:val="single" w:sz="4" w:space="0" w:color="auto"/>
              <w:right w:val="single" w:sz="4" w:space="0" w:color="auto"/>
            </w:tcBorders>
          </w:tcPr>
          <w:p w14:paraId="6B8943CB" w14:textId="40FDF8D6" w:rsidR="00F53D1D" w:rsidRPr="008473F5" w:rsidRDefault="00F53D1D" w:rsidP="00426144">
            <w:pPr>
              <w:pStyle w:val="cpeTitleTable"/>
              <w:numPr>
                <w:ilvl w:val="0"/>
                <w:numId w:val="8"/>
              </w:numPr>
              <w:ind w:left="317" w:hanging="219"/>
              <w:rPr>
                <w:cs/>
              </w:rPr>
            </w:pPr>
            <w:r w:rsidRPr="008473F5">
              <w:rPr>
                <w:rFonts w:hint="cs"/>
                <w:cs/>
              </w:rPr>
              <w:t>เชื่อมระบบในส่วนของ เว็บไซต์ และระบบทำนาย</w:t>
            </w: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FAB23E" w14:textId="77777777" w:rsidR="00F53D1D" w:rsidRPr="008473F5" w:rsidRDefault="00F53D1D" w:rsidP="00E76403">
            <w:pPr>
              <w:pStyle w:val="cpeTitleTable"/>
              <w:jc w:val="center"/>
            </w:pP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94B2CA" w14:textId="77777777" w:rsidR="00F53D1D" w:rsidRPr="008473F5" w:rsidRDefault="00F53D1D" w:rsidP="00E76403">
            <w:pPr>
              <w:pStyle w:val="cpeTitleTable"/>
              <w:jc w:val="center"/>
            </w:pP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9BC70E" w14:textId="77777777" w:rsidR="00F53D1D" w:rsidRPr="008473F5" w:rsidRDefault="00F53D1D" w:rsidP="00E76403">
            <w:pPr>
              <w:pStyle w:val="cpeTitleTable"/>
              <w:jc w:val="center"/>
            </w:pPr>
          </w:p>
        </w:tc>
        <w:tc>
          <w:tcPr>
            <w:tcW w:w="6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300521" w14:textId="77777777" w:rsidR="00F53D1D" w:rsidRPr="008473F5" w:rsidRDefault="00F53D1D" w:rsidP="00E76403">
            <w:pPr>
              <w:pStyle w:val="cpeTitleTable"/>
              <w:jc w:val="center"/>
            </w:pPr>
          </w:p>
        </w:tc>
        <w:tc>
          <w:tcPr>
            <w:tcW w:w="13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0850ECE" w14:textId="77777777" w:rsidR="00F53D1D" w:rsidRPr="008473F5" w:rsidRDefault="00F53D1D" w:rsidP="00E76403">
            <w:pPr>
              <w:pStyle w:val="cpeTitleTable"/>
              <w:jc w:val="center"/>
            </w:pPr>
          </w:p>
        </w:tc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7F482EB" w14:textId="6F8CFEA0" w:rsidR="00F53D1D" w:rsidRPr="008473F5" w:rsidRDefault="00F53D1D" w:rsidP="00E76403">
            <w:pPr>
              <w:pStyle w:val="cpeTitleTable"/>
              <w:jc w:val="center"/>
            </w:pPr>
          </w:p>
        </w:tc>
        <w:tc>
          <w:tcPr>
            <w:tcW w:w="1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1D4811" w14:textId="3E36812A" w:rsidR="00F53D1D" w:rsidRDefault="00F53D1D" w:rsidP="00127DB7">
            <w:pPr>
              <w:pStyle w:val="cpeTitleTable"/>
              <w:jc w:val="center"/>
            </w:pPr>
            <w:r>
              <w:t>100%</w:t>
            </w:r>
          </w:p>
        </w:tc>
      </w:tr>
      <w:tr w:rsidR="00127DB7" w:rsidRPr="008473F5" w14:paraId="469FE2F9" w14:textId="2062622F" w:rsidTr="00841AD7">
        <w:tc>
          <w:tcPr>
            <w:tcW w:w="2367" w:type="dxa"/>
            <w:tcBorders>
              <w:left w:val="single" w:sz="4" w:space="0" w:color="auto"/>
              <w:right w:val="single" w:sz="4" w:space="0" w:color="auto"/>
            </w:tcBorders>
          </w:tcPr>
          <w:p w14:paraId="536BF5AB" w14:textId="77777777" w:rsidR="00127DB7" w:rsidRPr="008473F5" w:rsidRDefault="00127DB7" w:rsidP="00426144">
            <w:pPr>
              <w:pStyle w:val="cpeTitleTable"/>
              <w:numPr>
                <w:ilvl w:val="0"/>
                <w:numId w:val="8"/>
              </w:numPr>
              <w:ind w:left="317" w:hanging="219"/>
              <w:rPr>
                <w:cs/>
              </w:rPr>
            </w:pPr>
            <w:r w:rsidRPr="008473F5">
              <w:rPr>
                <w:rFonts w:hint="cs"/>
                <w:cs/>
              </w:rPr>
              <w:t>เขียนรายงาน</w:t>
            </w: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BC7D5B" w14:textId="77777777" w:rsidR="00127DB7" w:rsidRPr="008473F5" w:rsidRDefault="00127DB7" w:rsidP="00E76403">
            <w:pPr>
              <w:pStyle w:val="cpeTitleTable"/>
              <w:jc w:val="center"/>
            </w:pP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21FCE7" w14:textId="77777777" w:rsidR="00127DB7" w:rsidRPr="008473F5" w:rsidRDefault="00127DB7" w:rsidP="00E76403">
            <w:pPr>
              <w:pStyle w:val="cpeTitleTable"/>
              <w:jc w:val="center"/>
            </w:pP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EFF2AD" w14:textId="77777777" w:rsidR="00127DB7" w:rsidRPr="008473F5" w:rsidRDefault="00127DB7" w:rsidP="00E76403">
            <w:pPr>
              <w:pStyle w:val="cpeTitleTable"/>
              <w:jc w:val="center"/>
            </w:pPr>
          </w:p>
        </w:tc>
        <w:tc>
          <w:tcPr>
            <w:tcW w:w="6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3D98A3" w14:textId="77777777" w:rsidR="00127DB7" w:rsidRPr="008473F5" w:rsidRDefault="00127DB7" w:rsidP="00E76403">
            <w:pPr>
              <w:pStyle w:val="cpeTitleTable"/>
              <w:jc w:val="center"/>
            </w:pP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156B1F" w14:textId="77777777" w:rsidR="00127DB7" w:rsidRPr="008473F5" w:rsidRDefault="00127DB7" w:rsidP="00E76403">
            <w:pPr>
              <w:pStyle w:val="cpeTitleTable"/>
              <w:jc w:val="center"/>
            </w:pP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BB7028" w14:textId="77777777" w:rsidR="00127DB7" w:rsidRPr="008473F5" w:rsidRDefault="00127DB7" w:rsidP="00E76403">
            <w:pPr>
              <w:pStyle w:val="cpeTitleTable"/>
              <w:jc w:val="center"/>
            </w:pPr>
          </w:p>
        </w:tc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21A50F1" w14:textId="59500A5E" w:rsidR="00127DB7" w:rsidRPr="008473F5" w:rsidRDefault="00127DB7" w:rsidP="00E76403">
            <w:pPr>
              <w:pStyle w:val="cpeTitleTable"/>
              <w:jc w:val="center"/>
            </w:pPr>
          </w:p>
        </w:tc>
        <w:tc>
          <w:tcPr>
            <w:tcW w:w="1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5D6CC7" w14:textId="206D2BD3" w:rsidR="00127DB7" w:rsidRDefault="00F53D1D" w:rsidP="00127DB7">
            <w:pPr>
              <w:pStyle w:val="cpeTitleTable"/>
              <w:jc w:val="center"/>
            </w:pPr>
            <w:r>
              <w:t>10</w:t>
            </w:r>
            <w:r w:rsidR="00127DB7">
              <w:t>0%</w:t>
            </w:r>
          </w:p>
        </w:tc>
      </w:tr>
      <w:tr w:rsidR="00127DB7" w:rsidRPr="008473F5" w14:paraId="3B31F93F" w14:textId="102307FB" w:rsidTr="00841AD7">
        <w:tc>
          <w:tcPr>
            <w:tcW w:w="7226" w:type="dxa"/>
            <w:gridSpan w:val="9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B4851" w14:textId="15D2EC3E" w:rsidR="00127DB7" w:rsidRPr="008473F5" w:rsidRDefault="00127DB7" w:rsidP="00127DB7">
            <w:pPr>
              <w:pStyle w:val="cpeTitleTable"/>
              <w:jc w:val="center"/>
            </w:pPr>
            <w:r>
              <w:rPr>
                <w:rFonts w:hint="cs"/>
                <w:cs/>
              </w:rPr>
              <w:t>ความสำเร็จของงานวิจัย</w:t>
            </w:r>
          </w:p>
        </w:tc>
        <w:tc>
          <w:tcPr>
            <w:tcW w:w="1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F5DB10" w14:textId="599A261A" w:rsidR="00127DB7" w:rsidRDefault="00F53D1D" w:rsidP="00127DB7">
            <w:pPr>
              <w:pStyle w:val="cpeTitleTable"/>
              <w:jc w:val="center"/>
              <w:rPr>
                <w:cs/>
              </w:rPr>
            </w:pPr>
            <w:r>
              <w:t>10</w:t>
            </w:r>
            <w:r w:rsidR="00127DB7">
              <w:t>0%</w:t>
            </w:r>
          </w:p>
        </w:tc>
      </w:tr>
    </w:tbl>
    <w:p w14:paraId="4511B675" w14:textId="076B2BA6" w:rsidR="007E7600" w:rsidRPr="00F53D1D" w:rsidRDefault="007E7600" w:rsidP="00F53D1D">
      <w:pPr>
        <w:pStyle w:val="cpeBodyText"/>
        <w:ind w:firstLine="0"/>
      </w:pPr>
    </w:p>
    <w:p w14:paraId="6E7F1CA1" w14:textId="768C0CC1" w:rsidR="00154600" w:rsidRPr="008473F5" w:rsidRDefault="00DC4BAF" w:rsidP="0059391A">
      <w:pPr>
        <w:pStyle w:val="Heading2"/>
      </w:pPr>
      <w:bookmarkStart w:id="27" w:name="_Toc67999709"/>
      <w:r w:rsidRPr="008473F5">
        <w:rPr>
          <w:rFonts w:hint="cs"/>
          <w:cs/>
        </w:rPr>
        <w:t>ผลกระทบด้านสังคม สุขภาพ ความปลอดภัย กฎหมาย วัฒนธรรม</w:t>
      </w:r>
      <w:bookmarkEnd w:id="27"/>
    </w:p>
    <w:p w14:paraId="2BC09B6D" w14:textId="64E317BF" w:rsidR="00F53D1D" w:rsidRDefault="0059391A" w:rsidP="00F53D1D">
      <w:pPr>
        <w:pStyle w:val="cpeBodyText"/>
        <w:rPr>
          <w:cs/>
        </w:rPr>
      </w:pPr>
      <w:r w:rsidRPr="008473F5">
        <w:rPr>
          <w:rFonts w:hint="cs"/>
          <w:cs/>
        </w:rPr>
        <w:t xml:space="preserve">การที่บุคคลทั่วไปหรือบุคคลธรรมดาลงทุน </w:t>
      </w:r>
      <w:r w:rsidRPr="008473F5">
        <w:rPr>
          <w:rFonts w:hint="cs"/>
        </w:rPr>
        <w:t xml:space="preserve">Forex </w:t>
      </w:r>
      <w:r w:rsidRPr="008473F5">
        <w:rPr>
          <w:rFonts w:hint="cs"/>
          <w:cs/>
        </w:rPr>
        <w:t xml:space="preserve">ผ่าน </w:t>
      </w:r>
      <w:r w:rsidRPr="008473F5">
        <w:rPr>
          <w:rFonts w:hint="cs"/>
        </w:rPr>
        <w:t xml:space="preserve">Broker </w:t>
      </w:r>
      <w:r w:rsidRPr="008473F5">
        <w:rPr>
          <w:rFonts w:hint="cs"/>
          <w:cs/>
        </w:rPr>
        <w:t xml:space="preserve">ในประเทศนั้นไม่ผิดกฎหมาย แต่หากเกิดความเสียหาย โดนฉ้อโกง จากโบรกเกอร์ </w:t>
      </w:r>
      <w:r w:rsidRPr="008473F5">
        <w:rPr>
          <w:rFonts w:hint="cs"/>
        </w:rPr>
        <w:t xml:space="preserve">Forex </w:t>
      </w:r>
      <w:r w:rsidRPr="008473F5">
        <w:rPr>
          <w:rFonts w:hint="cs"/>
          <w:cs/>
        </w:rPr>
        <w:t xml:space="preserve">จะไม่สามารถฟ้องร้องเรียกค่าเสียหายในประเทศไทยได้ แต่สามารถฟ้องร้องไปที่หน่วยงานที่จดทะเบียนของโบรกเกอร์ที่อยู่ต่างประเทศได้ ดังนั้นจะต้องพิจารณาเลือกโบรกเกอร์ </w:t>
      </w:r>
      <w:r w:rsidRPr="008473F5">
        <w:rPr>
          <w:rFonts w:hint="cs"/>
        </w:rPr>
        <w:t xml:space="preserve">Forex </w:t>
      </w:r>
      <w:r w:rsidRPr="008473F5">
        <w:rPr>
          <w:rFonts w:hint="cs"/>
          <w:cs/>
        </w:rPr>
        <w:t>ที่มีความมั่นคง มีใบอนุญาต มีความน่าเชื่อ ทั่วโลกให้การยอมรับ และหากมีการระดุมทุนหรือเปิดโบรกเกอร์ในประเทศไทยนั้น เป็นสิ่งที่ทำไม่ได้และยังผิดกฎหมายอยู่</w:t>
      </w:r>
    </w:p>
    <w:p w14:paraId="3E78FC2A" w14:textId="77777777" w:rsidR="00154600" w:rsidRPr="008473F5" w:rsidRDefault="00154600" w:rsidP="0065114C">
      <w:pPr>
        <w:pStyle w:val="cpeBodyText"/>
        <w:sectPr w:rsidR="00154600" w:rsidRPr="008473F5" w:rsidSect="00EA5031">
          <w:headerReference w:type="default" r:id="rId16"/>
          <w:footerReference w:type="default" r:id="rId17"/>
          <w:pgSz w:w="11907" w:h="16839" w:code="9"/>
          <w:pgMar w:top="1702" w:right="1440" w:bottom="1440" w:left="2160" w:header="1440" w:footer="720" w:gutter="0"/>
          <w:pgNumType w:start="1"/>
          <w:cols w:space="720"/>
          <w:docGrid w:linePitch="381"/>
        </w:sectPr>
      </w:pPr>
    </w:p>
    <w:p w14:paraId="77027DE0" w14:textId="6724CE63" w:rsidR="00154600" w:rsidRPr="008473F5" w:rsidRDefault="00561C1E" w:rsidP="00B14254">
      <w:pPr>
        <w:pStyle w:val="Heading1"/>
      </w:pPr>
      <w:r w:rsidRPr="008473F5">
        <w:rPr>
          <w:rFonts w:hint="cs"/>
          <w:cs/>
        </w:rPr>
        <w:lastRenderedPageBreak/>
        <w:br/>
      </w:r>
      <w:bookmarkStart w:id="28" w:name="_Toc67999710"/>
      <w:r w:rsidRPr="008473F5">
        <w:rPr>
          <w:rFonts w:hint="cs"/>
          <w:cs/>
        </w:rPr>
        <w:t>ท</w:t>
      </w:r>
      <w:r w:rsidR="00B61F49" w:rsidRPr="008473F5">
        <w:rPr>
          <w:rFonts w:hint="cs"/>
          <w:cs/>
        </w:rPr>
        <w:t>ฤษฎีที่เกี่ยวข้อง</w:t>
      </w:r>
      <w:bookmarkEnd w:id="28"/>
    </w:p>
    <w:p w14:paraId="35A3E107" w14:textId="77777777" w:rsidR="004F0BC0" w:rsidRPr="008473F5" w:rsidRDefault="00B61F49" w:rsidP="0065114C">
      <w:pPr>
        <w:pStyle w:val="cpeBodyText"/>
      </w:pPr>
      <w:r w:rsidRPr="008473F5">
        <w:rPr>
          <w:rFonts w:hint="cs"/>
          <w:cs/>
        </w:rPr>
        <w:t xml:space="preserve">การทำโครงงาน </w:t>
      </w:r>
      <w:r w:rsidR="00D069D1" w:rsidRPr="008473F5">
        <w:rPr>
          <w:rFonts w:hint="cs"/>
          <w:cs/>
        </w:rPr>
        <w:t xml:space="preserve">เริ่มต้นด้วยการศึกษาค้นคว้า ทฤษฎีที่เกี่ยวข้อง หรือ งานวิจัย/โครงงาน ที่เคยมีผู้นำเสนอไว้แล้ว </w:t>
      </w:r>
      <w:r w:rsidR="00BA7F67" w:rsidRPr="008473F5">
        <w:rPr>
          <w:rFonts w:hint="cs"/>
          <w:cs/>
        </w:rPr>
        <w:t xml:space="preserve">ซึ่งเนื้อหาในบทนี้ก็จะเกี่ยวกับการอธิบายถึงสิ่งที่เกี่ยวข้องกับโครงงาน เพื่อให้ผู้อ่านเข้าใจเนื้อหาในบทถัดๆไปได้ง่ายขึ้น </w:t>
      </w:r>
      <w:r w:rsidR="0014501E" w:rsidRPr="008473F5">
        <w:rPr>
          <w:rFonts w:hint="cs"/>
          <w:cs/>
        </w:rPr>
        <w:t>เน</w:t>
      </w:r>
      <w:r w:rsidR="00556535" w:rsidRPr="008473F5">
        <w:rPr>
          <w:rFonts w:hint="cs"/>
          <w:cs/>
        </w:rPr>
        <w:t>ื้อหาในบทนี้จะแบ่งออกเป็นสามส่วน</w:t>
      </w:r>
      <w:r w:rsidR="0014501E" w:rsidRPr="008473F5">
        <w:rPr>
          <w:rFonts w:hint="cs"/>
          <w:cs/>
        </w:rPr>
        <w:t>หลักๆค</w:t>
      </w:r>
      <w:r w:rsidR="00556535" w:rsidRPr="008473F5">
        <w:rPr>
          <w:rFonts w:hint="cs"/>
          <w:cs/>
        </w:rPr>
        <w:t xml:space="preserve">ือส่วนที่เป็นการวัดกำลังไฟฟ้า </w:t>
      </w:r>
      <w:r w:rsidR="0014501E" w:rsidRPr="008473F5">
        <w:rPr>
          <w:rFonts w:hint="cs"/>
          <w:cs/>
        </w:rPr>
        <w:t>ส่วนติดต่อสื่อสาร</w:t>
      </w:r>
      <w:r w:rsidR="00556535" w:rsidRPr="008473F5">
        <w:rPr>
          <w:rFonts w:hint="cs"/>
          <w:cs/>
        </w:rPr>
        <w:t xml:space="preserve"> และส่วนอุปกรณ์ที่นำมาใช้งาน</w:t>
      </w:r>
      <w:r w:rsidR="0014501E" w:rsidRPr="008473F5">
        <w:rPr>
          <w:rFonts w:hint="cs"/>
          <w:cs/>
        </w:rPr>
        <w:t xml:space="preserve"> ดังนี้</w:t>
      </w:r>
    </w:p>
    <w:p w14:paraId="5D30F282" w14:textId="6B0636FC" w:rsidR="00534F40" w:rsidRPr="008473F5" w:rsidRDefault="00534F40" w:rsidP="00F53D1D">
      <w:pPr>
        <w:pStyle w:val="Heading2"/>
      </w:pPr>
      <w:bookmarkStart w:id="29" w:name="_Toc67999711"/>
      <w:r w:rsidRPr="008473F5">
        <w:rPr>
          <w:rFonts w:hint="cs"/>
        </w:rPr>
        <w:t>Support Vector Regression (SVR)</w:t>
      </w:r>
      <w:bookmarkEnd w:id="29"/>
    </w:p>
    <w:p w14:paraId="75114E36" w14:textId="6C30356E" w:rsidR="00534F40" w:rsidRPr="008473F5" w:rsidRDefault="00534F40" w:rsidP="00534F40">
      <w:pPr>
        <w:pStyle w:val="Default"/>
        <w:ind w:firstLine="720"/>
        <w:jc w:val="thaiDistribute"/>
        <w:rPr>
          <w:rFonts w:ascii="TH SarabunPSK" w:hAnsi="TH SarabunPSK" w:cs="TH SarabunPSK"/>
          <w:i/>
          <w:color w:val="auto"/>
          <w:sz w:val="32"/>
          <w:szCs w:val="32"/>
        </w:rPr>
      </w:pPr>
      <w:r w:rsidRPr="008473F5">
        <w:rPr>
          <w:rFonts w:ascii="TH SarabunPSK" w:hAnsi="TH SarabunPSK" w:cs="TH SarabunPSK" w:hint="cs"/>
          <w:i/>
          <w:color w:val="auto"/>
          <w:sz w:val="32"/>
          <w:szCs w:val="32"/>
          <w:cs/>
        </w:rPr>
        <w:t xml:space="preserve">ซัพพอร์ตเวกเตอร์รีเกรสชันมีหลักการคล้ายกับซัพพอร์ตเวกเตอร์แมชชีนแบบแบ่งกลุ่มคือใช้หาระนาบเกินที่เหมาะสมที่สุด </w:t>
      </w:r>
      <w:r w:rsidRPr="008473F5">
        <w:rPr>
          <w:rFonts w:ascii="TH SarabunPSK" w:hAnsi="TH SarabunPSK" w:cs="TH SarabunPSK" w:hint="cs"/>
          <w:i/>
          <w:color w:val="auto"/>
          <w:sz w:val="32"/>
          <w:szCs w:val="32"/>
        </w:rPr>
        <w:t xml:space="preserve">(Optimal Hyperplane) </w:t>
      </w:r>
      <w:r w:rsidRPr="008473F5">
        <w:rPr>
          <w:rFonts w:ascii="TH SarabunPSK" w:hAnsi="TH SarabunPSK" w:cs="TH SarabunPSK" w:hint="cs"/>
          <w:i/>
          <w:color w:val="auto"/>
          <w:sz w:val="32"/>
          <w:szCs w:val="32"/>
          <w:cs/>
        </w:rPr>
        <w:t>แตกต่างกันที่ซัพพอร์ตเวกเตอร์แมชชีนแบบแบ่งกลุ่มจะสนใจเพียงค่าบวกและลบที่เกิดขึ้นจากการแบ่งกลุ่มข้อมูล แต่ซัพพอร์ตเวกเตอร์รีเกรสชันจะสนใจค่าจริงที่เกิดขึ้นจากการประมาณค่าฟังก์ชัน</w:t>
      </w:r>
    </w:p>
    <w:p w14:paraId="2B65A057" w14:textId="2DB1B152" w:rsidR="00534F40" w:rsidRPr="008473F5" w:rsidRDefault="00534F40" w:rsidP="00534F40">
      <w:pPr>
        <w:pStyle w:val="Default"/>
        <w:ind w:firstLine="720"/>
        <w:jc w:val="thaiDistribute"/>
        <w:rPr>
          <w:rFonts w:ascii="TH SarabunPSK" w:hAnsi="TH SarabunPSK" w:cs="TH SarabunPSK"/>
          <w:iCs/>
          <w:sz w:val="32"/>
          <w:szCs w:val="32"/>
        </w:rPr>
      </w:pPr>
      <w:r w:rsidRPr="008473F5">
        <w:rPr>
          <w:rFonts w:ascii="TH SarabunPSK" w:hAnsi="TH SarabunPSK" w:cs="TH SarabunPSK" w:hint="cs"/>
          <w:i/>
          <w:sz w:val="32"/>
          <w:szCs w:val="32"/>
          <w:cs/>
        </w:rPr>
        <w:t xml:space="preserve">ซัพพอร์ตเวกเตอร์รีเกรสชันมีอยู่ 2 ประเภท คือ แบบเชิงเส้น </w:t>
      </w:r>
      <w:r w:rsidRPr="008473F5">
        <w:rPr>
          <w:rFonts w:ascii="TH SarabunPSK" w:hAnsi="TH SarabunPSK" w:cs="TH SarabunPSK" w:hint="cs"/>
          <w:iCs/>
          <w:sz w:val="32"/>
          <w:szCs w:val="32"/>
        </w:rPr>
        <w:t xml:space="preserve">(Linear Regression)  </w:t>
      </w:r>
      <w:r w:rsidRPr="008473F5">
        <w:rPr>
          <w:rFonts w:ascii="TH SarabunPSK" w:hAnsi="TH SarabunPSK" w:cs="TH SarabunPSK" w:hint="cs"/>
          <w:i/>
          <w:sz w:val="32"/>
          <w:szCs w:val="32"/>
          <w:cs/>
        </w:rPr>
        <w:t xml:space="preserve">และแบบไม่เป็นเชิงเส้น </w:t>
      </w:r>
      <w:r w:rsidRPr="008473F5">
        <w:rPr>
          <w:rFonts w:ascii="TH SarabunPSK" w:hAnsi="TH SarabunPSK" w:cs="TH SarabunPSK" w:hint="cs"/>
          <w:iCs/>
          <w:sz w:val="32"/>
          <w:szCs w:val="32"/>
        </w:rPr>
        <w:t>(Nonlinear Regression)</w:t>
      </w:r>
      <w:r w:rsidRPr="008473F5">
        <w:rPr>
          <w:rFonts w:ascii="TH SarabunPSK" w:hAnsi="TH SarabunPSK" w:cs="TH SarabunPSK" w:hint="cs"/>
          <w:i/>
          <w:sz w:val="32"/>
          <w:szCs w:val="32"/>
        </w:rPr>
        <w:t xml:space="preserve"> </w:t>
      </w:r>
      <w:r w:rsidRPr="008473F5">
        <w:rPr>
          <w:rFonts w:ascii="TH SarabunPSK" w:hAnsi="TH SarabunPSK" w:cs="TH SarabunPSK" w:hint="cs"/>
          <w:i/>
          <w:sz w:val="32"/>
          <w:szCs w:val="32"/>
          <w:cs/>
        </w:rPr>
        <w:t xml:space="preserve">ซึ่งซัพพอร์ตเวกเตอร์แมชชีนแบบไม่เป็นเชิงเส้นจะมีขั้นตอนแตกต่างจากแบบเชิงเส้นคือจะมีการแมปข้อมูลให้อยู่ปริภูมิที่สูงกว่าเพื่อให้ได้ข้อมูลที่มีลักษณะเป็นเชิงเส้น  ซึ่งขั้นตอนของซัพพอร์ตเวกเตอร์รีเกรสชัน แสดงได้ดังภาพที่ </w:t>
      </w:r>
      <w:r w:rsidR="006D71F6">
        <w:rPr>
          <w:rFonts w:ascii="TH SarabunPSK" w:hAnsi="TH SarabunPSK" w:cs="TH SarabunPSK" w:hint="cs"/>
          <w:iCs/>
          <w:sz w:val="32"/>
          <w:szCs w:val="32"/>
          <w:cs/>
        </w:rPr>
        <w:t>1</w:t>
      </w:r>
    </w:p>
    <w:p w14:paraId="78ED2868" w14:textId="5530C90F" w:rsidR="00B37D32" w:rsidRDefault="00A94365" w:rsidP="00B37D32">
      <w:pPr>
        <w:pStyle w:val="Default"/>
        <w:keepNext/>
        <w:jc w:val="center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726C126" wp14:editId="66188199">
                <wp:extent cx="4761865" cy="5136515"/>
                <wp:effectExtent l="0" t="11430" r="1270" b="0"/>
                <wp:docPr id="85" name="Canvas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66" name="วงรี 257"/>
                        <wps:cNvSpPr>
                          <a:spLocks noChangeArrowheads="1"/>
                        </wps:cNvSpPr>
                        <wps:spPr bwMode="auto">
                          <a:xfrm>
                            <a:off x="252403" y="4901"/>
                            <a:ext cx="1606822" cy="350949"/>
                          </a:xfrm>
                          <a:prstGeom prst="ellipse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254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5865204" w14:textId="77777777" w:rsidR="00A24214" w:rsidRPr="005E6C3C" w:rsidRDefault="00A24214" w:rsidP="00534F40">
                              <w:pPr>
                                <w:jc w:val="center"/>
                                <w:rPr>
                                  <w:rFonts w:ascii="Tahoma" w:hAnsi="Tahoma" w:cs="Tahoma"/>
                                  <w:sz w:val="20"/>
                                  <w:szCs w:val="20"/>
                                </w:rPr>
                              </w:pPr>
                              <w:r w:rsidRPr="005E6C3C">
                                <w:rPr>
                                  <w:rFonts w:ascii="Tahoma" w:hAnsi="Tahoma" w:cs="Tahoma"/>
                                  <w:sz w:val="20"/>
                                  <w:szCs w:val="20"/>
                                </w:rPr>
                                <w:t>Kernel Function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67" name="วงรี 101"/>
                        <wps:cNvSpPr>
                          <a:spLocks noChangeArrowheads="1"/>
                        </wps:cNvSpPr>
                        <wps:spPr bwMode="auto">
                          <a:xfrm>
                            <a:off x="2390233" y="16802"/>
                            <a:ext cx="1529621" cy="412957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254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D053CEB" w14:textId="77777777" w:rsidR="00A24214" w:rsidRPr="005E6C3C" w:rsidRDefault="00A24214" w:rsidP="00534F4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5E6C3C"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>Training Points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68" name="สี่เหลี่ยมผืนผ้า 258"/>
                        <wps:cNvSpPr>
                          <a:spLocks noChangeArrowheads="1"/>
                        </wps:cNvSpPr>
                        <wps:spPr bwMode="auto">
                          <a:xfrm>
                            <a:off x="1028914" y="602284"/>
                            <a:ext cx="1659223" cy="458764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254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39729B" w14:textId="77777777" w:rsidR="00A24214" w:rsidRPr="005E6C3C" w:rsidRDefault="00A24214" w:rsidP="00534F40">
                              <w:pPr>
                                <w:jc w:val="center"/>
                                <w:rPr>
                                  <w:rFonts w:ascii="Tahoma" w:hAnsi="Tahoma" w:cs="Tahoma"/>
                                  <w:sz w:val="20"/>
                                  <w:szCs w:val="20"/>
                                </w:rPr>
                              </w:pPr>
                              <w:r w:rsidRPr="005E6C3C">
                                <w:rPr>
                                  <w:rFonts w:ascii="Tahoma" w:hAnsi="Tahoma" w:cs="Tahoma"/>
                                  <w:sz w:val="20"/>
                                  <w:szCs w:val="20"/>
                                </w:rPr>
                                <w:t>Calculate Kernel Matrix</w:t>
                              </w:r>
                            </w:p>
                            <w:p w14:paraId="25EE717D" w14:textId="77777777" w:rsidR="00A24214" w:rsidRPr="005E6C3C" w:rsidRDefault="00A24214" w:rsidP="00534F40">
                              <w:pPr>
                                <w:jc w:val="center"/>
                                <w:rPr>
                                  <w:rFonts w:ascii="Tahoma" w:hAnsi="Tahoma" w:cs="Tahoma"/>
                                  <w:sz w:val="20"/>
                                  <w:szCs w:val="20"/>
                                </w:rPr>
                              </w:pPr>
                              <w:r w:rsidRPr="005E6C3C">
                                <w:rPr>
                                  <w:rFonts w:ascii="Tahoma" w:eastAsia="Times New Roman" w:hAnsi="Tahoma" w:cs="Tahoma"/>
                                  <w:position w:val="-14"/>
                                  <w:sz w:val="20"/>
                                  <w:szCs w:val="20"/>
                                </w:rPr>
                                <w:object w:dxaOrig="879" w:dyaOrig="281" w14:anchorId="5CFEEF91">
                                  <v:shapetype id="_x0000_t75" coordsize="21600,21600" o:spt="75" o:preferrelative="t" path="m@4@5l@4@11@9@11@9@5xe" filled="f" stroked="f">
                                    <v:stroke joinstyle="miter"/>
                                    <v:formulas>
                                      <v:f eqn="if lineDrawn pixelLineWidth 0"/>
                                      <v:f eqn="sum @0 1 0"/>
                                      <v:f eqn="sum 0 0 @1"/>
                                      <v:f eqn="prod @2 1 2"/>
                                      <v:f eqn="prod @3 21600 pixelWidth"/>
                                      <v:f eqn="prod @3 21600 pixelHeight"/>
                                      <v:f eqn="sum @0 0 1"/>
                                      <v:f eqn="prod @6 1 2"/>
                                      <v:f eqn="prod @7 21600 pixelWidth"/>
                                      <v:f eqn="sum @8 21600 0"/>
                                      <v:f eqn="prod @7 21600 pixelHeight"/>
                                      <v:f eqn="sum @10 21600 0"/>
                                    </v:formulas>
                                    <v:path o:extrusionok="f" gradientshapeok="t" o:connecttype="rect"/>
                                    <o:lock v:ext="edit" aspectratio="t"/>
                                  </v:shapetype>
                                  <v:shape id="_x0000_i1026" type="#_x0000_t75" style="width:44.25pt;height:14.25pt" o:ole="">
                                    <v:imagedata r:id="rId18" o:title=""/>
                                  </v:shape>
                                  <o:OLEObject Type="Embed" ProgID="Equation.3" ShapeID="_x0000_i1026" DrawAspect="Content" ObjectID="_1678635340" r:id="rId19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69" name="สี่เหลี่ยมผืนผ้า 103"/>
                        <wps:cNvSpPr>
                          <a:spLocks noChangeArrowheads="1"/>
                        </wps:cNvSpPr>
                        <wps:spPr bwMode="auto">
                          <a:xfrm>
                            <a:off x="1069715" y="1286379"/>
                            <a:ext cx="1565121" cy="35174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847F55" w14:textId="77777777" w:rsidR="00A24214" w:rsidRPr="005E6C3C" w:rsidRDefault="00A24214" w:rsidP="00534F40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5E6C3C"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>Quadratic Optimization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70" name="วงรี 109"/>
                        <wps:cNvSpPr>
                          <a:spLocks noChangeArrowheads="1"/>
                        </wps:cNvSpPr>
                        <wps:spPr bwMode="auto">
                          <a:xfrm>
                            <a:off x="1110915" y="1824154"/>
                            <a:ext cx="1509521" cy="79211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254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115BF30" w14:textId="77777777" w:rsidR="00A24214" w:rsidRPr="005E6C3C" w:rsidRDefault="00A24214" w:rsidP="00534F40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5E6C3C"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>Difference of Lagrange Multipliers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71" name="สี่เหลี่ยมผืนผ้า 110"/>
                        <wps:cNvSpPr>
                          <a:spLocks noChangeArrowheads="1"/>
                        </wps:cNvSpPr>
                        <wps:spPr bwMode="auto">
                          <a:xfrm>
                            <a:off x="1428920" y="2797089"/>
                            <a:ext cx="1970227" cy="7180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5C685D" w14:textId="77777777" w:rsidR="00A24214" w:rsidRPr="005E6C3C" w:rsidRDefault="00A24214" w:rsidP="00534F40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  <w:jc w:val="center"/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</w:pPr>
                              <w:r w:rsidRPr="005E6C3C"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 xml:space="preserve">Calculate weight vector </w:t>
                              </w:r>
                              <w:proofErr w:type="gramStart"/>
                              <w:r w:rsidRPr="005E6C3C"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>w</w:t>
                              </w:r>
                              <w:proofErr w:type="gramEnd"/>
                            </w:p>
                            <w:p w14:paraId="381C7B26" w14:textId="77777777" w:rsidR="00A24214" w:rsidRPr="005E6C3C" w:rsidRDefault="00A24214" w:rsidP="00534F40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5E6C3C">
                                <w:rPr>
                                  <w:position w:val="-28"/>
                                  <w:sz w:val="20"/>
                                  <w:szCs w:val="20"/>
                                </w:rPr>
                                <w:object w:dxaOrig="1800" w:dyaOrig="660" w14:anchorId="7A547012">
                                  <v:shape id="_x0000_i1028" type="#_x0000_t75" style="width:93.75pt;height:36.75pt" o:ole="">
                                    <v:imagedata r:id="rId20" o:title=""/>
                                  </v:shape>
                                  <o:OLEObject Type="Embed" ProgID="Equation.3" ShapeID="_x0000_i1028" DrawAspect="Content" ObjectID="_1678635341" r:id="rId21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72" name="สี่เหลี่ยมผืนผ้า 111"/>
                        <wps:cNvSpPr>
                          <a:spLocks noChangeArrowheads="1"/>
                        </wps:cNvSpPr>
                        <wps:spPr bwMode="auto">
                          <a:xfrm>
                            <a:off x="2297431" y="3746021"/>
                            <a:ext cx="2183030" cy="434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AD1F98" w14:textId="77777777" w:rsidR="00A24214" w:rsidRPr="005E6C3C" w:rsidRDefault="00A24214" w:rsidP="00534F40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  <w:jc w:val="center"/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</w:pPr>
                              <w:r w:rsidRPr="005E6C3C"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 xml:space="preserve">Calculate offset </w:t>
                              </w:r>
                              <w:proofErr w:type="spellStart"/>
                              <w:r w:rsidRPr="005E6C3C"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>b</w:t>
                              </w:r>
                              <w:proofErr w:type="spellEnd"/>
                              <w:r w:rsidRPr="005E6C3C"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gramStart"/>
                              <w:r w:rsidRPr="005E6C3C"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>using</w:t>
                              </w:r>
                              <w:proofErr w:type="gramEnd"/>
                            </w:p>
                            <w:p w14:paraId="07A1EC4E" w14:textId="77777777" w:rsidR="00A24214" w:rsidRPr="005E6C3C" w:rsidRDefault="00A24214" w:rsidP="00534F40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5E6C3C"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>Karush-Kuhn-Tucker conditions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73" name="สี่เหลี่ยมผืนผ้า 112"/>
                        <wps:cNvSpPr>
                          <a:spLocks noChangeArrowheads="1"/>
                        </wps:cNvSpPr>
                        <wps:spPr bwMode="auto">
                          <a:xfrm>
                            <a:off x="1121115" y="4383210"/>
                            <a:ext cx="2182530" cy="72280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C22FA0" w14:textId="77777777" w:rsidR="00A24214" w:rsidRDefault="00A24214" w:rsidP="00534F40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>Function Approximation</w:t>
                              </w:r>
                            </w:p>
                            <w:p w14:paraId="0DA9DE33" w14:textId="77777777" w:rsidR="00A24214" w:rsidRDefault="00A24214" w:rsidP="00534F40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  <w:jc w:val="center"/>
                              </w:pPr>
                              <w:r w:rsidRPr="005E6C3C">
                                <w:rPr>
                                  <w:position w:val="-28"/>
                                </w:rPr>
                                <w:object w:dxaOrig="2730" w:dyaOrig="729" w14:anchorId="69F316E5">
                                  <v:shape id="_x0000_i1030" type="#_x0000_t75" style="width:136.5pt;height:36.75pt" o:ole="">
                                    <v:imagedata r:id="rId22" o:title=""/>
                                  </v:shape>
                                  <o:OLEObject Type="Embed" ProgID="Equation.3" ShapeID="_x0000_i1030" DrawAspect="Content" ObjectID="_1678635342" r:id="rId23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74" name="ลูกศรเชื่อมต่อแบบตรง 264"/>
                        <wps:cNvCnPr>
                          <a:cxnSpLocks noChangeShapeType="1"/>
                          <a:stCxn id="66" idx="4"/>
                        </wps:cNvCnPr>
                        <wps:spPr bwMode="auto">
                          <a:xfrm flipH="1">
                            <a:off x="1055414" y="368251"/>
                            <a:ext cx="600" cy="27813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 type="arrow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" name="ลูกศรเชื่อมต่อแบบตรง 114"/>
                        <wps:cNvCnPr>
                          <a:cxnSpLocks noChangeShapeType="1"/>
                          <a:stCxn id="67" idx="2"/>
                        </wps:cNvCnPr>
                        <wps:spPr bwMode="auto">
                          <a:xfrm flipH="1">
                            <a:off x="2377432" y="223531"/>
                            <a:ext cx="100" cy="41015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 type="arrow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" name="ลูกศรเชื่อมต่อแบบตรง 115"/>
                        <wps:cNvCnPr>
                          <a:cxnSpLocks noChangeShapeType="1"/>
                          <a:stCxn id="68" idx="2"/>
                          <a:endCxn id="69" idx="0"/>
                        </wps:cNvCnPr>
                        <wps:spPr bwMode="auto">
                          <a:xfrm flipH="1">
                            <a:off x="1852325" y="1073749"/>
                            <a:ext cx="6300" cy="20002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 type="arrow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" name="ลูกศรเชื่อมต่อแบบตรง 116"/>
                        <wps:cNvCnPr>
                          <a:cxnSpLocks noChangeShapeType="1"/>
                          <a:stCxn id="69" idx="2"/>
                          <a:endCxn id="70" idx="0"/>
                        </wps:cNvCnPr>
                        <wps:spPr bwMode="auto">
                          <a:xfrm>
                            <a:off x="1852325" y="1651030"/>
                            <a:ext cx="13300" cy="16062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 type="arrow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" name="ลูกศรเชื่อมต่อแบบตรง 117"/>
                        <wps:cNvCnPr>
                          <a:cxnSpLocks noChangeShapeType="1"/>
                          <a:stCxn id="70" idx="4"/>
                        </wps:cNvCnPr>
                        <wps:spPr bwMode="auto">
                          <a:xfrm flipH="1">
                            <a:off x="1865625" y="2628866"/>
                            <a:ext cx="100" cy="18102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 type="arrow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" name="ลูกศรเชื่อมต่อแบบตรง 118"/>
                        <wps:cNvCnPr>
                          <a:cxnSpLocks noChangeShapeType="1"/>
                          <a:stCxn id="67" idx="4"/>
                        </wps:cNvCnPr>
                        <wps:spPr bwMode="auto">
                          <a:xfrm flipH="1">
                            <a:off x="3154643" y="442562"/>
                            <a:ext cx="700" cy="236733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 type="arrow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" name="ลูกศรเชื่อมต่อแบบตรง 119"/>
                        <wps:cNvCnPr>
                          <a:cxnSpLocks noChangeShapeType="1"/>
                        </wps:cNvCnPr>
                        <wps:spPr bwMode="auto">
                          <a:xfrm>
                            <a:off x="1707423" y="3514889"/>
                            <a:ext cx="0" cy="86812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 type="arrow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" name="ลูกศรเชื่อมต่อแบบตรง 120"/>
                        <wps:cNvCnPr>
                          <a:cxnSpLocks noChangeShapeType="1"/>
                        </wps:cNvCnPr>
                        <wps:spPr bwMode="auto">
                          <a:xfrm>
                            <a:off x="2823139" y="3514289"/>
                            <a:ext cx="300" cy="23133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 type="arrow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" name="ลูกศรเชื่อมต่อแบบตรง 121"/>
                        <wps:cNvCnPr>
                          <a:cxnSpLocks noChangeShapeType="1"/>
                          <a:stCxn id="67" idx="5"/>
                        </wps:cNvCnPr>
                        <wps:spPr bwMode="auto">
                          <a:xfrm flipH="1">
                            <a:off x="3695050" y="382253"/>
                            <a:ext cx="600" cy="337697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 type="arrow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" name="ลูกศรเชื่อมต่อแบบตรง 122"/>
                        <wps:cNvCnPr>
                          <a:cxnSpLocks noChangeShapeType="1"/>
                        </wps:cNvCnPr>
                        <wps:spPr bwMode="auto">
                          <a:xfrm>
                            <a:off x="2823639" y="4179982"/>
                            <a:ext cx="5900" cy="20342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 type="arrow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726C126" id="Canvas 256" o:spid="_x0000_s1026" editas="canvas" style="width:374.95pt;height:404.45pt;mso-position-horizontal-relative:char;mso-position-vertical-relative:line" coordsize="47618,51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">
                <v:shape id="_x0000_s1027" type="#_x0000_t75" style="position:absolute;width:47618;height:51365;visibility:visible;mso-wrap-style:square">
                  <v:fill o:detectmouseclick="t"/>
                  <v:path o:connecttype="none"/>
                </v:shape>
                <v:oval id="วงรี 257" o:spid="_x0000_s1028" style="position:absolute;left:2524;top:49;width:16068;height:35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" fillcolor="white [3201]" strokecolor="black [3213]" strokeweight="2pt">
                  <v:textbox>
                    <w:txbxContent>
                      <w:p w14:paraId="45865204" w14:textId="77777777" w:rsidR="00A24214" w:rsidRPr="005E6C3C" w:rsidRDefault="00A24214" w:rsidP="00534F40">
                        <w:pPr>
                          <w:jc w:val="center"/>
                          <w:rPr>
                            <w:rFonts w:ascii="Tahoma" w:hAnsi="Tahoma" w:cs="Tahoma"/>
                            <w:sz w:val="20"/>
                            <w:szCs w:val="20"/>
                          </w:rPr>
                        </w:pPr>
                        <w:r w:rsidRPr="005E6C3C">
                          <w:rPr>
                            <w:rFonts w:ascii="Tahoma" w:hAnsi="Tahoma" w:cs="Tahoma"/>
                            <w:sz w:val="20"/>
                            <w:szCs w:val="20"/>
                          </w:rPr>
                          <w:t>Kernel Function</w:t>
                        </w:r>
                      </w:p>
                    </w:txbxContent>
                  </v:textbox>
                </v:oval>
                <v:oval id="วงรี 101" o:spid="_x0000_s1029" style="position:absolute;left:23902;top:168;width:15296;height:41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" strokecolor="black [3213]" strokeweight="2pt">
                  <v:textbox>
                    <w:txbxContent>
                      <w:p w14:paraId="4D053CEB" w14:textId="77777777" w:rsidR="00A24214" w:rsidRPr="005E6C3C" w:rsidRDefault="00A24214" w:rsidP="00534F40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5E6C3C">
                          <w:rPr>
                            <w:rFonts w:eastAsia="Times New Roman"/>
                            <w:sz w:val="20"/>
                            <w:szCs w:val="20"/>
                          </w:rPr>
                          <w:t>Training Points</w:t>
                        </w:r>
                      </w:p>
                    </w:txbxContent>
                  </v:textbox>
                </v:oval>
                <v:rect id="สี่เหลี่ยมผืนผ้า 258" o:spid="_x0000_s1030" style="position:absolute;left:10289;top:6022;width:16592;height:45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" fillcolor="white [3201]" strokecolor="black [3213]" strokeweight="2pt">
                  <v:textbox>
                    <w:txbxContent>
                      <w:p w14:paraId="3B39729B" w14:textId="77777777" w:rsidR="00A24214" w:rsidRPr="005E6C3C" w:rsidRDefault="00A24214" w:rsidP="00534F40">
                        <w:pPr>
                          <w:jc w:val="center"/>
                          <w:rPr>
                            <w:rFonts w:ascii="Tahoma" w:hAnsi="Tahoma" w:cs="Tahoma"/>
                            <w:sz w:val="20"/>
                            <w:szCs w:val="20"/>
                          </w:rPr>
                        </w:pPr>
                        <w:r w:rsidRPr="005E6C3C">
                          <w:rPr>
                            <w:rFonts w:ascii="Tahoma" w:hAnsi="Tahoma" w:cs="Tahoma"/>
                            <w:sz w:val="20"/>
                            <w:szCs w:val="20"/>
                          </w:rPr>
                          <w:t>Calculate Kernel Matrix</w:t>
                        </w:r>
                      </w:p>
                      <w:p w14:paraId="25EE717D" w14:textId="77777777" w:rsidR="00A24214" w:rsidRPr="005E6C3C" w:rsidRDefault="00A24214" w:rsidP="00534F40">
                        <w:pPr>
                          <w:jc w:val="center"/>
                          <w:rPr>
                            <w:rFonts w:ascii="Tahoma" w:hAnsi="Tahoma" w:cs="Tahoma"/>
                            <w:sz w:val="20"/>
                            <w:szCs w:val="20"/>
                          </w:rPr>
                        </w:pPr>
                        <w:r w:rsidRPr="005E6C3C">
                          <w:rPr>
                            <w:rFonts w:ascii="Tahoma" w:eastAsia="Times New Roman" w:hAnsi="Tahoma" w:cs="Tahoma"/>
                            <w:position w:val="-14"/>
                            <w:sz w:val="20"/>
                            <w:szCs w:val="20"/>
                          </w:rPr>
                          <w:object w:dxaOrig="879" w:dyaOrig="281" w14:anchorId="5CFEEF91">
                            <v:shape id="_x0000_i1026" type="#_x0000_t75" style="width:44.25pt;height:14.25pt" o:ole="">
                              <v:imagedata r:id="rId18" o:title=""/>
                            </v:shape>
                            <o:OLEObject Type="Embed" ProgID="Equation.3" ShapeID="_x0000_i1026" DrawAspect="Content" ObjectID="_1678635340" r:id="rId24"/>
                          </w:object>
                        </w:r>
                      </w:p>
                    </w:txbxContent>
                  </v:textbox>
                </v:rect>
                <v:rect id="สี่เหลี่ยมผืนผ้า 103" o:spid="_x0000_s1031" style="position:absolute;left:10697;top:12863;width:15651;height:35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" strokecolor="black [3213]" strokeweight="2pt">
                  <v:textbox>
                    <w:txbxContent>
                      <w:p w14:paraId="47847F55" w14:textId="77777777" w:rsidR="00A24214" w:rsidRPr="005E6C3C" w:rsidRDefault="00A24214" w:rsidP="00534F40">
                        <w:pPr>
                          <w:pStyle w:val="NormalWeb"/>
                          <w:spacing w:before="0" w:beforeAutospacing="0" w:after="0" w:afterAutospacing="0" w:line="276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5E6C3C">
                          <w:rPr>
                            <w:rFonts w:eastAsia="Times New Roman"/>
                            <w:sz w:val="20"/>
                            <w:szCs w:val="20"/>
                          </w:rPr>
                          <w:t>Quadratic Optimization</w:t>
                        </w:r>
                      </w:p>
                    </w:txbxContent>
                  </v:textbox>
                </v:rect>
                <v:oval id="วงรี 109" o:spid="_x0000_s1032" style="position:absolute;left:11109;top:18241;width:15095;height:79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" strokecolor="black [3213]" strokeweight="2pt">
                  <v:textbox>
                    <w:txbxContent>
                      <w:p w14:paraId="4115BF30" w14:textId="77777777" w:rsidR="00A24214" w:rsidRPr="005E6C3C" w:rsidRDefault="00A24214" w:rsidP="00534F40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5E6C3C">
                          <w:rPr>
                            <w:rFonts w:eastAsia="Times New Roman"/>
                            <w:sz w:val="20"/>
                            <w:szCs w:val="20"/>
                          </w:rPr>
                          <w:t>Difference of Lagrange Multipliers</w:t>
                        </w:r>
                      </w:p>
                    </w:txbxContent>
                  </v:textbox>
                </v:oval>
                <v:rect id="สี่เหลี่ยมผืนผ้า 110" o:spid="_x0000_s1033" style="position:absolute;left:14289;top:27970;width:19702;height:7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" strokecolor="black [3213]" strokeweight="2pt">
                  <v:textbox>
                    <w:txbxContent>
                      <w:p w14:paraId="145C685D" w14:textId="77777777" w:rsidR="00A24214" w:rsidRPr="005E6C3C" w:rsidRDefault="00A24214" w:rsidP="00534F40">
                        <w:pPr>
                          <w:pStyle w:val="NormalWeb"/>
                          <w:spacing w:before="0" w:beforeAutospacing="0" w:after="0" w:afterAutospacing="0" w:line="276" w:lineRule="auto"/>
                          <w:jc w:val="center"/>
                          <w:rPr>
                            <w:rFonts w:eastAsia="Times New Roman"/>
                            <w:sz w:val="20"/>
                            <w:szCs w:val="20"/>
                          </w:rPr>
                        </w:pPr>
                        <w:r w:rsidRPr="005E6C3C">
                          <w:rPr>
                            <w:rFonts w:eastAsia="Times New Roman"/>
                            <w:sz w:val="20"/>
                            <w:szCs w:val="20"/>
                          </w:rPr>
                          <w:t xml:space="preserve">Calculate weight vector </w:t>
                        </w:r>
                        <w:proofErr w:type="gramStart"/>
                        <w:r w:rsidRPr="005E6C3C">
                          <w:rPr>
                            <w:rFonts w:eastAsia="Times New Roman"/>
                            <w:sz w:val="20"/>
                            <w:szCs w:val="20"/>
                          </w:rPr>
                          <w:t>w</w:t>
                        </w:r>
                        <w:proofErr w:type="gramEnd"/>
                      </w:p>
                      <w:p w14:paraId="381C7B26" w14:textId="77777777" w:rsidR="00A24214" w:rsidRPr="005E6C3C" w:rsidRDefault="00A24214" w:rsidP="00534F40">
                        <w:pPr>
                          <w:pStyle w:val="NormalWeb"/>
                          <w:spacing w:before="0" w:beforeAutospacing="0" w:after="0" w:afterAutospacing="0" w:line="276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5E6C3C">
                          <w:rPr>
                            <w:position w:val="-28"/>
                            <w:sz w:val="20"/>
                            <w:szCs w:val="20"/>
                          </w:rPr>
                          <w:object w:dxaOrig="1800" w:dyaOrig="660" w14:anchorId="7A547012">
                            <v:shape id="_x0000_i1028" type="#_x0000_t75" style="width:93.75pt;height:36.75pt" o:ole="">
                              <v:imagedata r:id="rId20" o:title=""/>
                            </v:shape>
                            <o:OLEObject Type="Embed" ProgID="Equation.3" ShapeID="_x0000_i1028" DrawAspect="Content" ObjectID="_1678635341" r:id="rId25"/>
                          </w:object>
                        </w:r>
                      </w:p>
                    </w:txbxContent>
                  </v:textbox>
                </v:rect>
                <v:rect id="สี่เหลี่ยมผืนผ้า 111" o:spid="_x0000_s1034" style="position:absolute;left:22974;top:37460;width:21830;height:4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" strokecolor="black [3213]" strokeweight="2pt">
                  <v:textbox>
                    <w:txbxContent>
                      <w:p w14:paraId="37AD1F98" w14:textId="77777777" w:rsidR="00A24214" w:rsidRPr="005E6C3C" w:rsidRDefault="00A24214" w:rsidP="00534F40">
                        <w:pPr>
                          <w:pStyle w:val="NormalWeb"/>
                          <w:spacing w:before="0" w:beforeAutospacing="0" w:after="0" w:afterAutospacing="0" w:line="276" w:lineRule="auto"/>
                          <w:jc w:val="center"/>
                          <w:rPr>
                            <w:rFonts w:eastAsia="Times New Roman"/>
                            <w:sz w:val="20"/>
                            <w:szCs w:val="20"/>
                          </w:rPr>
                        </w:pPr>
                        <w:r w:rsidRPr="005E6C3C">
                          <w:rPr>
                            <w:rFonts w:eastAsia="Times New Roman"/>
                            <w:sz w:val="20"/>
                            <w:szCs w:val="20"/>
                          </w:rPr>
                          <w:t xml:space="preserve">Calculate offset </w:t>
                        </w:r>
                        <w:proofErr w:type="spellStart"/>
                        <w:r w:rsidRPr="005E6C3C">
                          <w:rPr>
                            <w:rFonts w:eastAsia="Times New Roman"/>
                            <w:sz w:val="20"/>
                            <w:szCs w:val="20"/>
                          </w:rPr>
                          <w:t>b</w:t>
                        </w:r>
                        <w:proofErr w:type="spellEnd"/>
                        <w:r w:rsidRPr="005E6C3C">
                          <w:rPr>
                            <w:rFonts w:eastAsia="Times New Roman"/>
                            <w:sz w:val="20"/>
                            <w:szCs w:val="20"/>
                          </w:rPr>
                          <w:t xml:space="preserve"> </w:t>
                        </w:r>
                        <w:proofErr w:type="gramStart"/>
                        <w:r w:rsidRPr="005E6C3C">
                          <w:rPr>
                            <w:rFonts w:eastAsia="Times New Roman"/>
                            <w:sz w:val="20"/>
                            <w:szCs w:val="20"/>
                          </w:rPr>
                          <w:t>using</w:t>
                        </w:r>
                        <w:proofErr w:type="gramEnd"/>
                      </w:p>
                      <w:p w14:paraId="07A1EC4E" w14:textId="77777777" w:rsidR="00A24214" w:rsidRPr="005E6C3C" w:rsidRDefault="00A24214" w:rsidP="00534F40">
                        <w:pPr>
                          <w:pStyle w:val="NormalWeb"/>
                          <w:spacing w:before="0" w:beforeAutospacing="0" w:after="0" w:afterAutospacing="0" w:line="276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5E6C3C">
                          <w:rPr>
                            <w:rFonts w:eastAsia="Times New Roman"/>
                            <w:sz w:val="20"/>
                            <w:szCs w:val="20"/>
                          </w:rPr>
                          <w:t>Karush-Kuhn-Tucker conditions</w:t>
                        </w:r>
                      </w:p>
                    </w:txbxContent>
                  </v:textbox>
                </v:rect>
                <v:rect id="สี่เหลี่ยมผืนผ้า 112" o:spid="_x0000_s1035" style="position:absolute;left:11211;top:43832;width:21825;height:72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" strokecolor="black [3213]" strokeweight="2pt">
                  <v:textbox>
                    <w:txbxContent>
                      <w:p w14:paraId="2DC22FA0" w14:textId="77777777" w:rsidR="00A24214" w:rsidRDefault="00A24214" w:rsidP="00534F40">
                        <w:pPr>
                          <w:pStyle w:val="NormalWeb"/>
                          <w:spacing w:before="0" w:beforeAutospacing="0" w:after="0" w:afterAutospacing="0" w:line="276" w:lineRule="auto"/>
                          <w:jc w:val="center"/>
                        </w:pPr>
                        <w:r>
                          <w:rPr>
                            <w:rFonts w:eastAsia="Times New Roman"/>
                            <w:sz w:val="20"/>
                            <w:szCs w:val="20"/>
                          </w:rPr>
                          <w:t>Function Approximation</w:t>
                        </w:r>
                      </w:p>
                      <w:p w14:paraId="0DA9DE33" w14:textId="77777777" w:rsidR="00A24214" w:rsidRDefault="00A24214" w:rsidP="00534F40">
                        <w:pPr>
                          <w:pStyle w:val="NormalWeb"/>
                          <w:spacing w:before="0" w:beforeAutospacing="0" w:after="0" w:afterAutospacing="0" w:line="276" w:lineRule="auto"/>
                          <w:jc w:val="center"/>
                        </w:pPr>
                        <w:r w:rsidRPr="005E6C3C">
                          <w:rPr>
                            <w:position w:val="-28"/>
                          </w:rPr>
                          <w:object w:dxaOrig="2730" w:dyaOrig="729" w14:anchorId="69F316E5">
                            <v:shape id="_x0000_i1030" type="#_x0000_t75" style="width:136.5pt;height:36.75pt" o:ole="">
                              <v:imagedata r:id="rId22" o:title=""/>
                            </v:shape>
                            <o:OLEObject Type="Embed" ProgID="Equation.3" ShapeID="_x0000_i1030" DrawAspect="Content" ObjectID="_1678635342" r:id="rId26"/>
                          </w:objec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ลูกศรเชื่อมต่อแบบตรง 264" o:spid="_x0000_s1036" type="#_x0000_t32" style="position:absolute;left:10554;top:3682;width:6;height:278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" strokecolor="black [3213]">
                  <v:stroke endarrow="open"/>
                </v:shape>
                <v:shape id="ลูกศรเชื่อมต่อแบบตรง 114" o:spid="_x0000_s1037" type="#_x0000_t32" style="position:absolute;left:23774;top:2235;width:1;height:410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" strokecolor="black [3213]">
                  <v:stroke endarrow="open"/>
                </v:shape>
                <v:shape id="ลูกศรเชื่อมต่อแบบตรง 115" o:spid="_x0000_s1038" type="#_x0000_t32" style="position:absolute;left:18523;top:10737;width:63;height:200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" strokecolor="black [3213]">
                  <v:stroke endarrow="open"/>
                </v:shape>
                <v:shape id="ลูกศรเชื่อมต่อแบบตรง 116" o:spid="_x0000_s1039" type="#_x0000_t32" style="position:absolute;left:18523;top:16510;width:133;height:160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" strokecolor="black [3213]">
                  <v:stroke endarrow="open"/>
                </v:shape>
                <v:shape id="ลูกศรเชื่อมต่อแบบตรง 117" o:spid="_x0000_s1040" type="#_x0000_t32" style="position:absolute;left:18656;top:26288;width:1;height:181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" strokecolor="black [3213]">
                  <v:stroke endarrow="open"/>
                </v:shape>
                <v:shape id="ลูกศรเชื่อมต่อแบบตรง 118" o:spid="_x0000_s1041" type="#_x0000_t32" style="position:absolute;left:31546;top:4425;width:7;height:2367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" strokecolor="black [3213]">
                  <v:stroke endarrow="open"/>
                </v:shape>
                <v:shape id="ลูกศรเชื่อมต่อแบบตรง 119" o:spid="_x0000_s1042" type="#_x0000_t32" style="position:absolute;left:17074;top:35148;width:0;height:86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" strokecolor="black [3213]">
                  <v:stroke endarrow="open"/>
                </v:shape>
                <v:shape id="ลูกศรเชื่อมต่อแบบตรง 120" o:spid="_x0000_s1043" type="#_x0000_t32" style="position:absolute;left:28231;top:35142;width:3;height:231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" strokecolor="black [3213]">
                  <v:stroke endarrow="open"/>
                </v:shape>
                <v:shape id="ลูกศรเชื่อมต่อแบบตรง 121" o:spid="_x0000_s1044" type="#_x0000_t32" style="position:absolute;left:36950;top:3822;width:6;height:3377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" strokecolor="black [3213]">
                  <v:stroke endarrow="open"/>
                </v:shape>
                <v:shape id="ลูกศรเชื่อมต่อแบบตรง 122" o:spid="_x0000_s1045" type="#_x0000_t32" style="position:absolute;left:28236;top:41799;width:59;height:203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" strokecolor="black [3213]">
                  <v:stroke endarrow="open"/>
                </v:shape>
                <w10:anchorlock/>
              </v:group>
            </w:pict>
          </mc:Fallback>
        </mc:AlternateContent>
      </w:r>
    </w:p>
    <w:p w14:paraId="38B8CD1B" w14:textId="69DB42F8" w:rsidR="000D118F" w:rsidRDefault="006D71F6" w:rsidP="006D71F6">
      <w:pPr>
        <w:pStyle w:val="Caption"/>
      </w:pPr>
      <w:bookmarkStart w:id="30" w:name="_Toc67999966"/>
      <w:r>
        <w:rPr>
          <w:cs/>
        </w:rPr>
        <w:t xml:space="preserve">รูปที่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088A">
        <w:rPr>
          <w:noProof/>
          <w:cs/>
        </w:rPr>
        <w:t>1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B37D32" w:rsidRPr="008473F5">
        <w:rPr>
          <w:rFonts w:hint="cs"/>
          <w:cs/>
        </w:rPr>
        <w:t xml:space="preserve">ขั้นตอนการคำนวณของ </w:t>
      </w:r>
      <w:r w:rsidR="00B37D32" w:rsidRPr="008473F5">
        <w:rPr>
          <w:rFonts w:hint="cs"/>
        </w:rPr>
        <w:t>Support Vector Regression</w:t>
      </w:r>
      <w:bookmarkEnd w:id="30"/>
    </w:p>
    <w:p w14:paraId="60B5F19F" w14:textId="3EA84875" w:rsidR="00201BDF" w:rsidRPr="008473F5" w:rsidRDefault="00201BDF" w:rsidP="006D5ACA">
      <w:pPr>
        <w:pStyle w:val="Heading3"/>
        <w:rPr>
          <w:i/>
        </w:rPr>
      </w:pPr>
      <w:bookmarkStart w:id="31" w:name="_Toc67999712"/>
      <w:r w:rsidRPr="008473F5">
        <w:rPr>
          <w:rFonts w:hint="cs"/>
        </w:rPr>
        <w:t>Linear Regression</w:t>
      </w:r>
      <w:bookmarkEnd w:id="31"/>
    </w:p>
    <w:p w14:paraId="0F52EBFE" w14:textId="36B8677C" w:rsidR="00201BDF" w:rsidRPr="008473F5" w:rsidRDefault="00201BDF" w:rsidP="002E6173">
      <w:pPr>
        <w:pStyle w:val="Default"/>
        <w:ind w:firstLine="709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การหาฟังก์ชันประมาณค่า </w:t>
      </w:r>
      <m:oMath>
        <m:r>
          <w:rPr>
            <w:rFonts w:ascii="Cambria Math" w:hAnsi="Cambria Math" w:cs="TH SarabunPSK" w:hint="cs"/>
            <w:color w:val="auto"/>
          </w:rPr>
          <m:t>f</m:t>
        </m:r>
        <m:d>
          <m:dPr>
            <m:ctrlPr>
              <w:rPr>
                <w:rFonts w:ascii="Cambria Math" w:hAnsi="Cambria Math" w:cs="TH SarabunPSK" w:hint="cs"/>
                <w:i/>
                <w:color w:val="auto"/>
              </w:rPr>
            </m:ctrlPr>
          </m:dPr>
          <m:e>
            <m:r>
              <w:rPr>
                <w:rFonts w:ascii="Cambria Math" w:hAnsi="Cambria Math" w:cs="TH SarabunPSK" w:hint="cs"/>
                <w:color w:val="auto"/>
              </w:rPr>
              <m:t>x</m:t>
            </m:r>
          </m:e>
        </m:d>
      </m:oMath>
      <w:r w:rsidRPr="008473F5">
        <w:rPr>
          <w:rFonts w:ascii="TH SarabunPSK" w:hAnsi="TH SarabunPSK" w:cs="TH SarabunPSK" w:hint="cs"/>
          <w:color w:val="auto"/>
          <w:sz w:val="32"/>
          <w:szCs w:val="32"/>
        </w:rPr>
        <w:t xml:space="preserve"> 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ที่จะนำมาใช้แทนกลุ่มของข้อมูลที่ใช้ฝึกสอน เริ่มจากการสอนระบบด้วยเซตข้อมูล </w:t>
      </w:r>
      <m:oMath>
        <m:sSubSup>
          <m:sSubSupPr>
            <m:ctrlPr>
              <w:rPr>
                <w:rFonts w:ascii="Cambria Math" w:hAnsi="Cambria Math" w:cs="TH SarabunPSK" w:hint="cs"/>
                <w:i/>
                <w:color w:val="auto"/>
              </w:rPr>
            </m:ctrlPr>
          </m:sSubSupPr>
          <m:e>
            <m:d>
              <m:dPr>
                <m:begChr m:val="{"/>
                <m:endChr m:val="}"/>
                <m:ctrlPr>
                  <w:rPr>
                    <w:rFonts w:ascii="Cambria Math" w:hAnsi="Cambria Math" w:cs="TH SarabunPSK" w:hint="cs"/>
                    <w:i/>
                    <w:color w:val="auto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H SarabunPSK" w:hint="cs"/>
                        <w:i/>
                        <w:color w:val="auto"/>
                      </w:rPr>
                    </m:ctrlPr>
                  </m:sSubPr>
                  <m:e>
                    <m:r>
                      <w:rPr>
                        <w:rFonts w:ascii="Cambria Math" w:hAnsi="Cambria Math" w:cs="TH SarabunPSK" w:hint="cs"/>
                        <w:color w:val="auto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H SarabunPSK" w:hint="cs"/>
                        <w:color w:val="auto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TH SarabunPSK" w:hint="cs"/>
                    <w:color w:val="auto"/>
                  </w:rPr>
                  <m:t>,</m:t>
                </m:r>
                <m:sSub>
                  <m:sSubPr>
                    <m:ctrlPr>
                      <w:rPr>
                        <w:rFonts w:ascii="Cambria Math" w:hAnsi="Cambria Math" w:cs="TH SarabunPSK" w:hint="cs"/>
                        <w:i/>
                        <w:color w:val="auto"/>
                      </w:rPr>
                    </m:ctrlPr>
                  </m:sSubPr>
                  <m:e>
                    <m:r>
                      <w:rPr>
                        <w:rFonts w:ascii="Cambria Math" w:hAnsi="Cambria Math" w:cs="TH SarabunPSK" w:hint="cs"/>
                        <w:color w:val="auto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H SarabunPSK" w:hint="cs"/>
                        <w:color w:val="auto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TH SarabunPSK" w:hint="cs"/>
                    <w:color w:val="auto"/>
                  </w:rPr>
                  <m:t>,</m:t>
                </m:r>
                <m:sSub>
                  <m:sSubPr>
                    <m:ctrlPr>
                      <w:rPr>
                        <w:rFonts w:ascii="Cambria Math" w:hAnsi="Cambria Math" w:cs="TH SarabunPSK" w:hint="cs"/>
                        <w:i/>
                        <w:color w:val="auto"/>
                      </w:rPr>
                    </m:ctrlPr>
                  </m:sSubPr>
                  <m:e>
                    <m:r>
                      <w:rPr>
                        <w:rFonts w:ascii="Cambria Math" w:hAnsi="Cambria Math" w:cs="TH SarabunPSK" w:hint="cs"/>
                        <w:color w:val="auto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TH SarabunPSK" w:hint="cs"/>
                        <w:color w:val="auto"/>
                      </w:rPr>
                      <m:t>i</m:t>
                    </m:r>
                  </m:sub>
                </m:sSub>
              </m:e>
            </m:d>
          </m:e>
          <m:sub>
            <m:r>
              <w:rPr>
                <w:rFonts w:ascii="Cambria Math" w:hAnsi="Cambria Math" w:cs="TH SarabunPSK" w:hint="cs"/>
                <w:color w:val="auto"/>
              </w:rPr>
              <m:t>i=1</m:t>
            </m:r>
          </m:sub>
          <m:sup>
            <m:r>
              <w:rPr>
                <w:rFonts w:ascii="Cambria Math" w:hAnsi="Cambria Math" w:cs="TH SarabunPSK" w:hint="cs"/>
                <w:color w:val="auto"/>
              </w:rPr>
              <m:t>l</m:t>
            </m:r>
          </m:sup>
        </m:sSubSup>
        <m:r>
          <w:rPr>
            <w:rFonts w:ascii="Cambria Math" w:hAnsi="Cambria Math" w:cs="TH SarabunPSK" w:hint="cs"/>
            <w:color w:val="auto"/>
          </w:rPr>
          <m:t>,</m:t>
        </m:r>
        <m:sSub>
          <m:sSubPr>
            <m:ctrlPr>
              <w:rPr>
                <w:rFonts w:ascii="Cambria Math" w:hAnsi="Cambria Math" w:cs="TH SarabunPSK" w:hint="cs"/>
                <w:i/>
                <w:color w:val="auto"/>
              </w:rPr>
            </m:ctrlPr>
          </m:sSubPr>
          <m:e>
            <m:r>
              <w:rPr>
                <w:rFonts w:ascii="Cambria Math" w:hAnsi="Cambria Math" w:cs="TH SarabunPSK" w:hint="cs"/>
                <w:color w:val="auto"/>
              </w:rPr>
              <m:t>x</m:t>
            </m:r>
          </m:e>
          <m:sub>
            <m:r>
              <w:rPr>
                <w:rFonts w:ascii="Cambria Math" w:hAnsi="Cambria Math" w:cs="TH SarabunPSK" w:hint="cs"/>
                <w:color w:val="auto"/>
              </w:rPr>
              <m:t>i</m:t>
            </m:r>
          </m:sub>
        </m:sSub>
        <m:r>
          <w:rPr>
            <w:rFonts w:ascii="Cambria Math" w:hAnsi="Cambria Math" w:cs="TH SarabunPSK" w:hint="cs"/>
            <w:color w:val="auto"/>
          </w:rPr>
          <m:t>∈</m:t>
        </m:r>
        <m:sSup>
          <m:sSupPr>
            <m:ctrlPr>
              <w:rPr>
                <w:rFonts w:ascii="Cambria Math" w:hAnsi="Cambria Math" w:cs="TH SarabunPSK" w:hint="cs"/>
                <w:i/>
                <w:color w:val="auto"/>
              </w:rPr>
            </m:ctrlPr>
          </m:sSupPr>
          <m:e>
            <m:r>
              <m:rPr>
                <m:scr m:val="fraktur"/>
              </m:rPr>
              <w:rPr>
                <w:rFonts w:ascii="Cambria Math" w:hAnsi="Cambria Math" w:cs="TH SarabunPSK" w:hint="cs"/>
                <w:color w:val="auto"/>
              </w:rPr>
              <m:t>R</m:t>
            </m:r>
          </m:e>
          <m:sup>
            <m:r>
              <w:rPr>
                <w:rFonts w:ascii="Cambria Math" w:hAnsi="Cambria Math" w:cs="TH SarabunPSK" w:hint="cs"/>
                <w:color w:val="auto"/>
              </w:rPr>
              <m:t>n</m:t>
            </m:r>
          </m:sup>
        </m:sSup>
        <m:r>
          <w:rPr>
            <w:rFonts w:ascii="Cambria Math" w:hAnsi="Cambria Math" w:cs="TH SarabunPSK" w:hint="cs"/>
            <w:color w:val="auto"/>
          </w:rPr>
          <m:t>,</m:t>
        </m:r>
        <m:sSub>
          <m:sSubPr>
            <m:ctrlPr>
              <w:rPr>
                <w:rFonts w:ascii="Cambria Math" w:hAnsi="Cambria Math" w:cs="TH SarabunPSK" w:hint="cs"/>
                <w:i/>
                <w:color w:val="auto"/>
              </w:rPr>
            </m:ctrlPr>
          </m:sSubPr>
          <m:e>
            <m:r>
              <w:rPr>
                <w:rFonts w:ascii="Cambria Math" w:hAnsi="Cambria Math" w:cs="TH SarabunPSK" w:hint="cs"/>
                <w:color w:val="auto"/>
              </w:rPr>
              <m:t>y</m:t>
            </m:r>
          </m:e>
          <m:sub>
            <m:r>
              <w:rPr>
                <w:rFonts w:ascii="Cambria Math" w:hAnsi="Cambria Math" w:cs="TH SarabunPSK" w:hint="cs"/>
                <w:color w:val="auto"/>
              </w:rPr>
              <m:t>i</m:t>
            </m:r>
          </m:sub>
        </m:sSub>
        <m:r>
          <m:rPr>
            <m:scr m:val="fraktur"/>
          </m:rPr>
          <w:rPr>
            <w:rFonts w:ascii="Cambria Math" w:hAnsi="Cambria Math" w:cs="TH SarabunPSK" w:hint="cs"/>
            <w:color w:val="auto"/>
          </w:rPr>
          <m:t>∈R</m:t>
        </m:r>
      </m:oMath>
      <w:r w:rsidR="002E6173"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โดย </w:t>
      </w:r>
      <m:oMath>
        <m:sSub>
          <m:sSubPr>
            <m:ctrlPr>
              <w:rPr>
                <w:rFonts w:ascii="Cambria Math" w:hAnsi="Cambria Math" w:cs="TH SarabunPSK" w:hint="cs"/>
                <w:i/>
                <w:color w:val="auto"/>
              </w:rPr>
            </m:ctrlPr>
          </m:sSubPr>
          <m:e>
            <m:r>
              <w:rPr>
                <w:rFonts w:ascii="Cambria Math" w:hAnsi="Cambria Math" w:cs="TH SarabunPSK" w:hint="cs"/>
                <w:color w:val="auto"/>
              </w:rPr>
              <m:t>x</m:t>
            </m:r>
          </m:e>
          <m:sub>
            <m:r>
              <w:rPr>
                <w:rFonts w:ascii="Cambria Math" w:hAnsi="Cambria Math" w:cs="TH SarabunPSK" w:hint="cs"/>
                <w:color w:val="auto"/>
              </w:rPr>
              <m:t>i</m:t>
            </m:r>
          </m:sub>
        </m:sSub>
      </m:oMath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คือ เวกเตอร์ของข้อมูลเข้า, </w:t>
      </w:r>
      <m:oMath>
        <m:sSub>
          <m:sSubPr>
            <m:ctrlPr>
              <w:rPr>
                <w:rFonts w:ascii="Cambria Math" w:hAnsi="Cambria Math" w:cs="TH SarabunPSK" w:hint="cs"/>
                <w:i/>
                <w:color w:val="auto"/>
              </w:rPr>
            </m:ctrlPr>
          </m:sSubPr>
          <m:e>
            <m:r>
              <w:rPr>
                <w:rFonts w:ascii="Cambria Math" w:hAnsi="Cambria Math" w:cs="TH SarabunPSK" w:hint="cs"/>
                <w:color w:val="auto"/>
              </w:rPr>
              <m:t>y</m:t>
            </m:r>
          </m:e>
          <m:sub>
            <m:r>
              <w:rPr>
                <w:rFonts w:ascii="Cambria Math" w:hAnsi="Cambria Math" w:cs="TH SarabunPSK" w:hint="cs"/>
                <w:color w:val="auto"/>
              </w:rPr>
              <m:t>i</m:t>
            </m:r>
          </m:sub>
        </m:sSub>
      </m:oMath>
      <w:r w:rsidRPr="008473F5">
        <w:rPr>
          <w:rFonts w:ascii="TH SarabunPSK" w:hAnsi="TH SarabunPSK" w:cs="TH SarabunPSK" w:hint="cs"/>
          <w:color w:val="auto"/>
          <w:position w:val="-12"/>
          <w:sz w:val="32"/>
          <w:szCs w:val="32"/>
        </w:rPr>
        <w:t xml:space="preserve"> 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คือ ข้อมูลเอาต์พุต </w:t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 xml:space="preserve">, </w:t>
      </w:r>
      <m:oMath>
        <m:sSub>
          <m:sSubPr>
            <m:ctrlPr>
              <w:rPr>
                <w:rFonts w:ascii="Cambria Math" w:hAnsi="Cambria Math" w:cs="TH SarabunPSK" w:hint="cs"/>
                <w:i/>
                <w:color w:val="auto"/>
              </w:rPr>
            </m:ctrlPr>
          </m:sSubPr>
          <m:e>
            <m:r>
              <w:rPr>
                <w:rFonts w:ascii="Cambria Math" w:hAnsi="Cambria Math" w:cs="TH SarabunPSK" w:hint="cs"/>
                <w:color w:val="auto"/>
              </w:rPr>
              <m:t>s</m:t>
            </m:r>
          </m:e>
          <m:sub>
            <m:r>
              <w:rPr>
                <w:rFonts w:ascii="Cambria Math" w:hAnsi="Cambria Math" w:cs="TH SarabunPSK" w:hint="cs"/>
                <w:color w:val="auto"/>
              </w:rPr>
              <m:t>i</m:t>
            </m:r>
          </m:sub>
        </m:sSub>
      </m:oMath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คือ ค่าความเป็นสมาชิกของ </w:t>
      </w:r>
      <m:oMath>
        <m:sSub>
          <m:sSubPr>
            <m:ctrlPr>
              <w:rPr>
                <w:rFonts w:ascii="Cambria Math" w:hAnsi="Cambria Math" w:cs="TH SarabunPSK" w:hint="cs"/>
                <w:i/>
                <w:color w:val="auto"/>
              </w:rPr>
            </m:ctrlPr>
          </m:sSubPr>
          <m:e>
            <m:r>
              <w:rPr>
                <w:rFonts w:ascii="Cambria Math" w:hAnsi="Cambria Math" w:cs="TH SarabunPSK" w:hint="cs"/>
                <w:color w:val="auto"/>
              </w:rPr>
              <m:t>x</m:t>
            </m:r>
          </m:e>
          <m:sub>
            <m:r>
              <w:rPr>
                <w:rFonts w:ascii="Cambria Math" w:hAnsi="Cambria Math" w:cs="TH SarabunPSK" w:hint="cs"/>
                <w:color w:val="auto"/>
              </w:rPr>
              <m:t>i</m:t>
            </m:r>
          </m:sub>
        </m:sSub>
      </m:oMath>
      <w:r w:rsidRPr="008473F5">
        <w:rPr>
          <w:rFonts w:ascii="TH SarabunPSK" w:hAnsi="TH SarabunPSK" w:cs="TH SarabunPSK" w:hint="cs"/>
          <w:color w:val="auto"/>
          <w:position w:val="-12"/>
          <w:sz w:val="32"/>
          <w:szCs w:val="32"/>
          <w:cs/>
        </w:rPr>
        <w:t xml:space="preserve"> 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แต่ละตัวโดย </w:t>
      </w:r>
      <m:oMath>
        <m:sSubSup>
          <m:sSubSupPr>
            <m:ctrlPr>
              <w:rPr>
                <w:rFonts w:ascii="Cambria Math" w:hAnsi="Cambria Math" w:cs="TH SarabunPSK" w:hint="cs"/>
                <w:i/>
                <w:color w:val="auto"/>
              </w:rPr>
            </m:ctrlPr>
          </m:sSubSupPr>
          <m:e>
            <m:d>
              <m:dPr>
                <m:begChr m:val="{"/>
                <m:endChr m:val="}"/>
                <m:ctrlPr>
                  <w:rPr>
                    <w:rFonts w:ascii="Cambria Math" w:hAnsi="Cambria Math" w:cs="TH SarabunPSK" w:hint="cs"/>
                    <w:i/>
                    <w:color w:val="auto"/>
                  </w:rPr>
                </m:ctrlPr>
              </m:dPr>
              <m:e>
                <m:r>
                  <w:rPr>
                    <w:rFonts w:ascii="Cambria Math" w:hAnsi="Cambria Math" w:cs="TH SarabunPSK" w:hint="cs"/>
                    <w:color w:val="auto"/>
                  </w:rPr>
                  <m:t>λ≤</m:t>
                </m:r>
                <m:sSub>
                  <m:sSubPr>
                    <m:ctrlPr>
                      <w:rPr>
                        <w:rFonts w:ascii="Cambria Math" w:hAnsi="Cambria Math" w:cs="TH SarabunPSK" w:hint="cs"/>
                        <w:i/>
                        <w:color w:val="auto"/>
                      </w:rPr>
                    </m:ctrlPr>
                  </m:sSubPr>
                  <m:e>
                    <m:r>
                      <w:rPr>
                        <w:rFonts w:ascii="Cambria Math" w:hAnsi="Cambria Math" w:cs="TH SarabunPSK" w:hint="cs"/>
                        <w:color w:val="auto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TH SarabunPSK" w:hint="cs"/>
                        <w:color w:val="auto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TH SarabunPSK" w:hint="cs"/>
                    <w:color w:val="auto"/>
                  </w:rPr>
                  <m:t>≤1</m:t>
                </m:r>
              </m:e>
            </m:d>
          </m:e>
          <m:sub>
            <m:r>
              <w:rPr>
                <w:rFonts w:ascii="Cambria Math" w:hAnsi="Cambria Math" w:cs="TH SarabunPSK" w:hint="cs"/>
                <w:color w:val="auto"/>
              </w:rPr>
              <m:t>i=1</m:t>
            </m:r>
          </m:sub>
          <m:sup>
            <m:r>
              <w:rPr>
                <w:rFonts w:ascii="Cambria Math" w:hAnsi="Cambria Math" w:cs="TH SarabunPSK" w:hint="cs"/>
                <w:color w:val="auto"/>
              </w:rPr>
              <m:t>l</m:t>
            </m:r>
          </m:sup>
        </m:sSubSup>
      </m:oMath>
      <w:r w:rsidRPr="008473F5">
        <w:rPr>
          <w:rFonts w:ascii="TH SarabunPSK" w:hAnsi="TH SarabunPSK" w:cs="TH SarabunPSK" w:hint="cs"/>
          <w:color w:val="auto"/>
          <w:position w:val="-12"/>
          <w:sz w:val="32"/>
          <w:szCs w:val="32"/>
        </w:rPr>
        <w:t xml:space="preserve"> 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ซึ่ง </w:t>
      </w:r>
      <m:oMath>
        <m:r>
          <w:rPr>
            <w:rFonts w:ascii="Cambria Math" w:hAnsi="Cambria Math" w:cs="TH SarabunPSK" w:hint="cs"/>
            <w:color w:val="auto"/>
          </w:rPr>
          <m:t>λ&gt;0</m:t>
        </m:r>
      </m:oMath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และ </w:t>
      </w:r>
      <m:oMath>
        <m:r>
          <w:rPr>
            <w:rFonts w:ascii="Cambria Math" w:hAnsi="Cambria Math" w:cs="TH SarabunPSK" w:hint="cs"/>
            <w:color w:val="auto"/>
          </w:rPr>
          <m:t>l</m:t>
        </m:r>
      </m:oMath>
      <w:r w:rsidRPr="008473F5">
        <w:rPr>
          <w:rFonts w:ascii="TH SarabunPSK" w:hAnsi="TH SarabunPSK" w:cs="TH SarabunPSK" w:hint="cs"/>
          <w:color w:val="auto"/>
          <w:sz w:val="32"/>
          <w:szCs w:val="32"/>
        </w:rPr>
        <w:t xml:space="preserve"> 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>คือ จำนวนระเบียนของข้อมูล ผลจากการฝึกสอนจะได้ฟังก์ชันประมาณค่าดังสมการ</w:t>
      </w:r>
      <w:r w:rsidR="00F83948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201BDF" w:rsidRPr="008473F5" w14:paraId="2A507218" w14:textId="77777777" w:rsidTr="00F37A49">
        <w:tc>
          <w:tcPr>
            <w:tcW w:w="774" w:type="dxa"/>
          </w:tcPr>
          <w:p w14:paraId="78B4EB77" w14:textId="77777777" w:rsidR="00201BDF" w:rsidRPr="008473F5" w:rsidRDefault="00201BDF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4FBA1B08" w14:textId="10AC6B60" w:rsidR="00201BDF" w:rsidRPr="008473F5" w:rsidRDefault="002E6173" w:rsidP="002E6173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x</m:t>
                    </m:r>
                  </m:e>
                </m:d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=</m:t>
                </m:r>
                <m:d>
                  <m:dPr>
                    <m:begChr m:val="⟨"/>
                    <m:endChr m:val="⟩"/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w⋅x</m:t>
                    </m:r>
                  </m:e>
                </m:d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+b</m:t>
                </m:r>
              </m:oMath>
            </m:oMathPara>
          </w:p>
        </w:tc>
        <w:tc>
          <w:tcPr>
            <w:tcW w:w="1066" w:type="dxa"/>
            <w:vAlign w:val="center"/>
          </w:tcPr>
          <w:p w14:paraId="31ABE3D7" w14:textId="00D615E2" w:rsidR="00201BDF" w:rsidRPr="008473F5" w:rsidRDefault="00201BDF" w:rsidP="00856794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begin"/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instrText xml:space="preserve"> STYLEREF 1 \s </w:instrTex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separate"/>
            </w:r>
            <w:r w:rsidR="00D55583">
              <w:rPr>
                <w:rFonts w:ascii="TH SarabunPSK" w:hAnsi="TH SarabunPSK" w:cs="TH SarabunPSK"/>
                <w:noProof/>
                <w:sz w:val="32"/>
                <w:szCs w:val="32"/>
              </w:rPr>
              <w:t>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end"/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.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F37A49"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1C875602" w14:textId="1CE77FEE" w:rsidR="00201BDF" w:rsidRPr="008473F5" w:rsidRDefault="00201BDF" w:rsidP="002E6173">
      <w:pPr>
        <w:pStyle w:val="Default"/>
        <w:spacing w:before="240"/>
        <w:ind w:left="709" w:firstLine="709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8473F5">
        <w:rPr>
          <w:rFonts w:ascii="TH SarabunPSK" w:hAnsi="TH SarabunPSK" w:cs="TH SarabunPSK" w:hint="cs"/>
          <w:color w:val="auto"/>
          <w:sz w:val="32"/>
          <w:szCs w:val="32"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โดย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m:oMath>
        <m:r>
          <w:rPr>
            <w:rFonts w:ascii="Cambria Math" w:hAnsi="Cambria Math" w:cs="TH SarabunPSK" w:hint="cs"/>
            <w:color w:val="auto"/>
          </w:rPr>
          <m:t>w</m:t>
        </m:r>
      </m:oMath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 xml:space="preserve">คือ 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เวกเตอร์น้ำหนัก</w:t>
      </w:r>
    </w:p>
    <w:p w14:paraId="0EFB4699" w14:textId="0A959667" w:rsidR="00201BDF" w:rsidRPr="008473F5" w:rsidRDefault="00201BDF" w:rsidP="002E6173">
      <w:pPr>
        <w:pStyle w:val="Default"/>
        <w:spacing w:after="240"/>
        <w:ind w:left="709" w:firstLine="709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ab/>
      </w:r>
      <m:oMath>
        <m:r>
          <w:rPr>
            <w:rFonts w:ascii="Cambria Math" w:hAnsi="Cambria Math" w:cs="TH SarabunPSK" w:hint="cs"/>
            <w:color w:val="auto"/>
          </w:rPr>
          <m:t>b</m:t>
        </m:r>
      </m:oMath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คือ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 xml:space="preserve">ค่าไบอัส </w:t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>(Bias)</w:t>
      </w:r>
    </w:p>
    <w:p w14:paraId="58D01414" w14:textId="35BF7495" w:rsidR="00201BDF" w:rsidRPr="008473F5" w:rsidRDefault="00201BDF" w:rsidP="002E6173">
      <w:pPr>
        <w:pStyle w:val="Default"/>
        <w:ind w:firstLine="709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>ซึ่งการหาระนาบเกินที่เหมาะสมเป็นการหาซัพพอร์ตเวกเตอร์ที่สามารถรักษาระยะห่างมากที่สุดระหว่างข้อมูลทั้งสองกลุ่ม ซัพพอร์ตเวกเตอร์ที่ได้จะใช้เป็นฟังก์ชันประมาณค่าของกลุ่มข้อมูล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lastRenderedPageBreak/>
        <w:t>ทั้งหมด การหานอร์ม</w:t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 xml:space="preserve"> (Norm) 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ที่น้อยสุดของ </w:t>
      </w:r>
      <m:oMath>
        <m:r>
          <w:rPr>
            <w:rFonts w:ascii="Cambria Math" w:hAnsi="Cambria Math" w:cs="TH SarabunPSK" w:hint="cs"/>
            <w:color w:val="auto"/>
          </w:rPr>
          <m:t>w</m:t>
        </m:r>
      </m:oMath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 จะทำให้ได้ค่า </w:t>
      </w:r>
      <m:oMath>
        <m:r>
          <w:rPr>
            <w:rFonts w:ascii="Cambria Math" w:hAnsi="Cambria Math" w:cs="TH SarabunPSK" w:hint="cs"/>
            <w:color w:val="auto"/>
          </w:rPr>
          <m:t>w</m:t>
        </m:r>
      </m:oMath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ที่เหมาะสมที่สุดโดยใช้เงื่อนไขตามดังสมการต่อไปนี้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E524A7" w:rsidRPr="008473F5" w14:paraId="61605EA1" w14:textId="77777777" w:rsidTr="00F37A49">
        <w:tc>
          <w:tcPr>
            <w:tcW w:w="774" w:type="dxa"/>
          </w:tcPr>
          <w:p w14:paraId="4C6084CC" w14:textId="77777777" w:rsidR="00E524A7" w:rsidRPr="008473F5" w:rsidRDefault="00E524A7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2DD359CE" w14:textId="18C8F033" w:rsidR="00792B75" w:rsidRPr="008473F5" w:rsidRDefault="00A24214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TH SarabunPSK" w:hint="cs"/>
                        <w:sz w:val="22"/>
                        <w:szCs w:val="22"/>
                      </w:rPr>
                      <m:t>Minimize</m:t>
                    </m:r>
                    <m:f>
                      <m:f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2</m:t>
                        </m:r>
                      </m:den>
                    </m:f>
                    <m:sSup>
                      <m:sSup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d>
                          <m:dPr>
                            <m:begChr m:val="‖"/>
                            <m:endChr m:val="‖"/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2029098E" w14:textId="467B7A4F" w:rsidR="00E524A7" w:rsidRPr="008473F5" w:rsidRDefault="00E524A7" w:rsidP="00856794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begin"/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instrText xml:space="preserve"> STYLEREF 1 \s </w:instrTex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separate"/>
            </w:r>
            <w:r w:rsidR="00D55583">
              <w:rPr>
                <w:rFonts w:ascii="TH SarabunPSK" w:hAnsi="TH SarabunPSK" w:cs="TH SarabunPSK"/>
                <w:noProof/>
                <w:sz w:val="32"/>
                <w:szCs w:val="32"/>
              </w:rPr>
              <w:t>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end"/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.</w:t>
            </w:r>
            <w:r w:rsidR="00F37A49"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1.2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  <w:tr w:rsidR="00792B75" w:rsidRPr="008473F5" w14:paraId="765B9296" w14:textId="77777777" w:rsidTr="00F37A49">
        <w:tc>
          <w:tcPr>
            <w:tcW w:w="774" w:type="dxa"/>
          </w:tcPr>
          <w:p w14:paraId="315AD7E6" w14:textId="77777777" w:rsidR="00792B75" w:rsidRPr="008473F5" w:rsidRDefault="00792B75" w:rsidP="00856794">
            <w:pPr>
              <w:rPr>
                <w:rFonts w:ascii="TH SarabunPSK" w:hAnsi="TH SarabunPSK" w:cs="TH SarabunPSK"/>
              </w:rPr>
            </w:pPr>
          </w:p>
          <w:p w14:paraId="15D2FCD6" w14:textId="32138179" w:rsidR="00792B75" w:rsidRPr="008473F5" w:rsidRDefault="00792B75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5A3A4B39" w14:textId="57361788" w:rsidR="00792B75" w:rsidRPr="008473F5" w:rsidRDefault="00A24214" w:rsidP="002E6173">
            <w:pPr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m:oMathPara>
              <m:oMath>
                <m:d>
                  <m:dPr>
                    <m:begChr m:val=""/>
                    <m:endChr m:val="}"/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i</m:t>
                              </m:r>
                            </m:sub>
                          </m:sSub>
                          <m:d>
                            <m:dPr>
                              <m:begChr m:val="⟨"/>
                              <m:endChr m:val="⟩"/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w⋅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H SarabunPSK" w:hint="c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-b≤ε</m:t>
                          </m:r>
                        </m:e>
                      </m:mr>
                      <m:mr>
                        <m:e>
                          <m:d>
                            <m:dPr>
                              <m:begChr m:val="⟨"/>
                              <m:endChr m:val="⟩"/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w⋅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H SarabunPSK" w:hint="c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+b-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≤ε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0964AD5E" w14:textId="21A1BC54" w:rsidR="00792B75" w:rsidRPr="008473F5" w:rsidRDefault="00792B75" w:rsidP="0085679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begin"/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instrText xml:space="preserve"> STYLEREF 1 \s </w:instrTex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separate"/>
            </w:r>
            <w:r w:rsidR="00D55583">
              <w:rPr>
                <w:rFonts w:ascii="TH SarabunPSK" w:hAnsi="TH SarabunPSK" w:cs="TH SarabunPSK"/>
                <w:noProof/>
                <w:sz w:val="32"/>
                <w:szCs w:val="32"/>
              </w:rPr>
              <w:t>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end"/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.</w:t>
            </w:r>
            <w:r w:rsidR="00F37A49"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1.3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18573C7B" w14:textId="36E7B35C" w:rsidR="00201BDF" w:rsidRPr="008473F5" w:rsidRDefault="00201BDF" w:rsidP="002E6173">
      <w:pPr>
        <w:pStyle w:val="Default"/>
        <w:spacing w:before="240" w:after="240"/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การสร้างระนาบเกินที่จะสามารถประมาณค่าได้อย่างแม่นยำนั้น สามารถกำหนดความแม่นยำได้จากการกำหนดความกว้างของระนาบที่เหมาะสมโดยพิจารณาจากค่าความคลาดเคลื่อนที่ยอมรับได้ </w:t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 xml:space="preserve">(Error Insensitive) 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ในรูปฟังก์ชันการสูญเสีย </w:t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 xml:space="preserve">(Loss Function) 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จากฟังก์ชันการสูญเสียแบบ </w:t>
      </w:r>
      <m:oMath>
        <m:r>
          <w:rPr>
            <w:rFonts w:ascii="Cambria Math" w:hAnsi="Cambria Math" w:cs="TH SarabunPSK" w:hint="cs"/>
            <w:color w:val="auto"/>
          </w:rPr>
          <m:t>ε-</m:t>
        </m:r>
        <m:r>
          <w:rPr>
            <w:rFonts w:ascii="Cambria Math" w:hAnsi="Cambria Math" w:cs="TH SarabunPSK" w:hint="cs"/>
            <w:color w:val="auto"/>
            <w:sz w:val="22"/>
            <w:szCs w:val="22"/>
          </w:rPr>
          <m:t>Insensitive</m:t>
        </m:r>
      </m:oMath>
      <w:r w:rsidRPr="008473F5">
        <w:rPr>
          <w:rFonts w:ascii="TH SarabunPSK" w:hAnsi="TH SarabunPSK" w:cs="TH SarabunPSK" w:hint="cs"/>
          <w:color w:val="auto"/>
          <w:sz w:val="32"/>
          <w:szCs w:val="32"/>
        </w:rPr>
        <w:t xml:space="preserve"> 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ดังสมการที่ </w:t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>2.</w:t>
      </w:r>
      <w:r w:rsidR="00F37A49"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>1.</w:t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>4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792B75" w:rsidRPr="008473F5" w14:paraId="30686DBC" w14:textId="77777777" w:rsidTr="00F37A49">
        <w:tc>
          <w:tcPr>
            <w:tcW w:w="774" w:type="dxa"/>
          </w:tcPr>
          <w:p w14:paraId="334C476F" w14:textId="77777777" w:rsidR="00792B75" w:rsidRPr="008473F5" w:rsidRDefault="00792B75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105D38DB" w14:textId="3B0D2D42" w:rsidR="00792B75" w:rsidRPr="008473F5" w:rsidRDefault="00792B75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position w:val="-32"/>
                <w:sz w:val="32"/>
                <w:szCs w:val="32"/>
              </w:rPr>
              <w:object w:dxaOrig="2740" w:dyaOrig="760" w14:anchorId="4832F13F">
                <v:shape id="_x0000_i1031" type="#_x0000_t75" style="width:136.5pt;height:35.25pt" o:ole="">
                  <v:imagedata r:id="rId27" o:title=""/>
                </v:shape>
                <o:OLEObject Type="Embed" ProgID="Equation.3" ShapeID="_x0000_i1031" DrawAspect="Content" ObjectID="_1678635337" r:id="rId28"/>
              </w:object>
            </w:r>
            <m:oMath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H SarabunPSK" w:hint="cs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;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y-f</m:t>
                        </m:r>
                        <m:d>
                          <m:d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</m:d>
                      </m:e>
                    </m:d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≤ε</m:t>
                    </m:r>
                  </m:e>
                </m:mr>
                <m:mr>
                  <m:e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;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y-f</m:t>
                        </m:r>
                        <m:d>
                          <m:d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</m:d>
                      </m:e>
                    </m:d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&gt;ε</m:t>
                    </m:r>
                  </m:e>
                </m:mr>
              </m:m>
            </m:oMath>
          </w:p>
        </w:tc>
        <w:tc>
          <w:tcPr>
            <w:tcW w:w="1066" w:type="dxa"/>
            <w:vAlign w:val="center"/>
          </w:tcPr>
          <w:p w14:paraId="635AE0A1" w14:textId="49CCEE41" w:rsidR="00792B75" w:rsidRPr="008473F5" w:rsidRDefault="00792B75" w:rsidP="00856794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begin"/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instrText xml:space="preserve"> STYLEREF 1 \s </w:instrTex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separate"/>
            </w:r>
            <w:r w:rsidR="00D55583">
              <w:rPr>
                <w:rFonts w:ascii="TH SarabunPSK" w:hAnsi="TH SarabunPSK" w:cs="TH SarabunPSK"/>
                <w:noProof/>
                <w:sz w:val="32"/>
                <w:szCs w:val="32"/>
              </w:rPr>
              <w:t>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end"/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.</w:t>
            </w:r>
            <w:r w:rsidR="00F37A49"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1.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0D2D727A" w14:textId="094EA3A2" w:rsidR="00792B75" w:rsidRPr="008473F5" w:rsidRDefault="00201BDF" w:rsidP="002E6173">
      <w:pPr>
        <w:pStyle w:val="Default"/>
        <w:spacing w:before="240" w:after="240"/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>ใ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นฟังก์ชันการสูญเสียแบบ </w:t>
      </w:r>
      <m:oMath>
        <m:r>
          <w:rPr>
            <w:rFonts w:ascii="Cambria Math" w:hAnsi="Cambria Math" w:cs="TH SarabunPSK" w:hint="cs"/>
            <w:color w:val="auto"/>
          </w:rPr>
          <m:t>ε-</m:t>
        </m:r>
        <m:r>
          <w:rPr>
            <w:rFonts w:ascii="Cambria Math" w:hAnsi="Cambria Math" w:cs="TH SarabunPSK" w:hint="cs"/>
            <w:color w:val="auto"/>
            <w:sz w:val="22"/>
            <w:szCs w:val="22"/>
          </w:rPr>
          <m:t>Insensitive</m:t>
        </m:r>
      </m:oMath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มีการพิจารณาตัวแปรช่วย </w:t>
      </w:r>
      <m:oMath>
        <m:r>
          <w:rPr>
            <w:rFonts w:ascii="Cambria Math" w:hAnsi="Cambria Math" w:cs="TH SarabunPSK" w:hint="cs"/>
            <w:color w:val="auto"/>
          </w:rPr>
          <m:t>ξ</m:t>
        </m:r>
      </m:oMath>
      <w:r w:rsidR="002E6173" w:rsidRPr="008473F5">
        <w:rPr>
          <w:rFonts w:ascii="TH SarabunPSK" w:hAnsi="TH SarabunPSK" w:cs="TH SarabunPSK" w:hint="cs"/>
          <w:color w:val="auto"/>
          <w:sz w:val="32"/>
          <w:szCs w:val="32"/>
        </w:rPr>
        <w:t xml:space="preserve"> </w:t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 xml:space="preserve">(Slack) 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เป็นค่าความคลาดเคลื่อนของข้อมูลที่อยู่นอกระนาบทั้งสอง ได้สมการใหม่ดังสมการที่ </w:t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>2</w:t>
      </w:r>
      <w:r w:rsidR="00F37A49"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>.1</w:t>
      </w:r>
      <w:r w:rsidR="00792B75"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>.</w:t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 xml:space="preserve">5 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และ </w:t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>2</w:t>
      </w:r>
      <w:r w:rsidR="00F37A49"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>.1</w:t>
      </w:r>
      <w:r w:rsidR="00792B75"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>.</w:t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>6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792B75" w:rsidRPr="008473F5" w14:paraId="77635E59" w14:textId="77777777" w:rsidTr="00F37A49">
        <w:tc>
          <w:tcPr>
            <w:tcW w:w="774" w:type="dxa"/>
          </w:tcPr>
          <w:p w14:paraId="44DE5E5D" w14:textId="77777777" w:rsidR="00792B75" w:rsidRPr="008473F5" w:rsidRDefault="00792B75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21D6DFF7" w14:textId="626AE944" w:rsidR="00792B75" w:rsidRPr="008473F5" w:rsidRDefault="002E6173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Minimize</m:t>
                </m:r>
                <m:f>
                  <m:fPr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2</m:t>
                    </m:r>
                  </m:den>
                </m:f>
                <m:sSup>
                  <m:sSupPr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sSupPr>
                  <m:e>
                    <m:d>
                      <m:dPr>
                        <m:begChr m:val="‖"/>
                        <m:endChr m:val="‖"/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w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+C</m:t>
                </m:r>
                <m:nary>
                  <m:naryPr>
                    <m:chr m:val="∑"/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l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ξ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ξ</m:t>
                            </m:r>
                          </m:e>
                          <m:sup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*</m:t>
                            </m:r>
                          </m:sup>
                        </m:sSup>
                      </m:e>
                    </m:d>
                  </m:e>
                </m:nary>
              </m:oMath>
            </m:oMathPara>
          </w:p>
        </w:tc>
        <w:tc>
          <w:tcPr>
            <w:tcW w:w="1066" w:type="dxa"/>
            <w:vAlign w:val="center"/>
          </w:tcPr>
          <w:p w14:paraId="4B5AD9D3" w14:textId="1B34BA02" w:rsidR="00792B75" w:rsidRPr="008473F5" w:rsidRDefault="00792B75" w:rsidP="00856794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begin"/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instrText xml:space="preserve"> STYLEREF 1 \s </w:instrTex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separate"/>
            </w:r>
            <w:r w:rsidR="00D55583">
              <w:rPr>
                <w:rFonts w:ascii="TH SarabunPSK" w:hAnsi="TH SarabunPSK" w:cs="TH SarabunPSK"/>
                <w:noProof/>
                <w:sz w:val="32"/>
                <w:szCs w:val="32"/>
              </w:rPr>
              <w:t>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end"/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.</w:t>
            </w:r>
            <w:r w:rsidR="00F37A49"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1.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  <w:tr w:rsidR="00792B75" w:rsidRPr="008473F5" w14:paraId="316C76DD" w14:textId="77777777" w:rsidTr="00F37A49">
        <w:tc>
          <w:tcPr>
            <w:tcW w:w="774" w:type="dxa"/>
          </w:tcPr>
          <w:p w14:paraId="79637B40" w14:textId="77777777" w:rsidR="00792B75" w:rsidRPr="008473F5" w:rsidRDefault="00792B75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787C404E" w14:textId="61A293FE" w:rsidR="00792B75" w:rsidRPr="008473F5" w:rsidRDefault="00A24214" w:rsidP="002E6173">
            <w:pPr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d>
                  <m:dPr>
                    <m:begChr m:val=""/>
                    <m:endChr m:val="}"/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eqArr>
                            <m:eqArrPr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eqArrPr>
                            <m:e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&amp;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H SarabunPSK" w:hint="c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-</m:t>
                              </m:r>
                              <m:d>
                                <m:dPr>
                                  <m:begChr m:val="⟨"/>
                                  <m:endChr m:val="⟩"/>
                                  <m:ctrlPr>
                                    <w:rPr>
                                      <w:rFonts w:ascii="Cambria Math" w:hAnsi="Cambria Math" w:cs="TH SarabunPSK" w:hint="c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w⋅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H SarabunPSK" w:hint="cs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H SarabunPSK" w:hint="cs"/>
                                          <w:sz w:val="24"/>
                                          <w:szCs w:val="24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H SarabunPSK" w:hint="cs"/>
                                          <w:sz w:val="24"/>
                                          <w:szCs w:val="24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-b≤ε+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H SarabunPSK" w:hint="c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ξ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  <m:e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&amp;</m:t>
                              </m:r>
                            </m:e>
                          </m:eqArr>
                        </m:e>
                      </m:mr>
                      <m:mr>
                        <m:e>
                          <m:eqArr>
                            <m:eqArrPr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eqArrPr>
                            <m:e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&amp;</m:t>
                              </m:r>
                              <m:d>
                                <m:dPr>
                                  <m:begChr m:val="⟨"/>
                                  <m:endChr m:val="⟩"/>
                                  <m:ctrlPr>
                                    <w:rPr>
                                      <w:rFonts w:ascii="Cambria Math" w:hAnsi="Cambria Math" w:cs="TH SarabunPSK" w:hint="c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w⋅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H SarabunPSK" w:hint="cs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H SarabunPSK" w:hint="cs"/>
                                          <w:sz w:val="24"/>
                                          <w:szCs w:val="24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H SarabunPSK" w:hint="cs"/>
                                          <w:sz w:val="24"/>
                                          <w:szCs w:val="24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+b-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H SarabunPSK" w:hint="c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≤ε+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 w:cs="TH SarabunPSK" w:hint="c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ξ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*</m:t>
                                  </m:r>
                                </m:sup>
                              </m:sSubSup>
                            </m:e>
                            <m:e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&amp;</m:t>
                              </m:r>
                            </m:e>
                          </m:eqArr>
                        </m:e>
                      </m:mr>
                      <m:mr>
                        <m:e>
                          <m:eqArr>
                            <m:eqArrPr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eqArrPr>
                            <m:e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&amp;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H SarabunPSK" w:hint="c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ξ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,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 w:cs="TH SarabunPSK" w:hint="c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ξ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*</m:t>
                                  </m:r>
                                </m:sup>
                              </m:sSubSup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≥0</m:t>
                              </m:r>
                            </m:e>
                            <m:e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&amp;1≤i≤l</m:t>
                              </m:r>
                            </m:e>
                          </m:eqAr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51BBEC7E" w14:textId="6C352A2E" w:rsidR="00792B75" w:rsidRPr="008473F5" w:rsidRDefault="00792B75" w:rsidP="00856794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begin"/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instrText xml:space="preserve"> STYLEREF 1 \s </w:instrTex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separate"/>
            </w:r>
            <w:r w:rsidR="00D55583">
              <w:rPr>
                <w:rFonts w:ascii="TH SarabunPSK" w:hAnsi="TH SarabunPSK" w:cs="TH SarabunPSK"/>
                <w:noProof/>
                <w:sz w:val="32"/>
                <w:szCs w:val="32"/>
              </w:rPr>
              <w:t>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end"/>
            </w:r>
            <w:r w:rsidR="00F37A49"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.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43200950" w14:textId="6BC02AED" w:rsidR="00201BDF" w:rsidRPr="008473F5" w:rsidRDefault="00201BDF" w:rsidP="002E6173">
      <w:pPr>
        <w:pStyle w:val="Default"/>
        <w:spacing w:before="240"/>
        <w:ind w:left="709" w:firstLine="709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>โดย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m:oMath>
        <m:r>
          <w:rPr>
            <w:rFonts w:ascii="Cambria Math" w:hAnsi="Cambria Math" w:cs="TH SarabunPSK" w:hint="cs"/>
            <w:color w:val="auto"/>
          </w:rPr>
          <m:t>C</m:t>
        </m:r>
      </m:oMath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คือ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 xml:space="preserve">ค่าคงที่สำหรับคลุมค่าคลาดเคลื่อน </w:t>
      </w:r>
    </w:p>
    <w:p w14:paraId="3F121B01" w14:textId="77777777" w:rsidR="00201BDF" w:rsidRPr="008473F5" w:rsidRDefault="00201BDF" w:rsidP="00201BDF">
      <w:pPr>
        <w:pStyle w:val="Default"/>
        <w:ind w:left="709" w:firstLine="709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>(Regularization Parameter)</w:t>
      </w:r>
    </w:p>
    <w:p w14:paraId="34A2C025" w14:textId="4B80DE15" w:rsidR="00201BDF" w:rsidRPr="008473F5" w:rsidRDefault="00201BDF" w:rsidP="002E6173">
      <w:pPr>
        <w:pStyle w:val="Default"/>
        <w:ind w:left="709" w:firstLine="709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8473F5">
        <w:rPr>
          <w:rFonts w:ascii="TH SarabunPSK" w:hAnsi="TH SarabunPSK" w:cs="TH SarabunPSK" w:hint="cs"/>
          <w:color w:val="auto"/>
          <w:sz w:val="32"/>
          <w:szCs w:val="32"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ab/>
      </w:r>
      <m:oMath>
        <m:r>
          <w:rPr>
            <w:rFonts w:ascii="Cambria Math" w:hAnsi="Cambria Math" w:cs="TH SarabunPSK" w:hint="cs"/>
            <w:color w:val="auto"/>
          </w:rPr>
          <m:t>ξ</m:t>
        </m:r>
      </m:oMath>
      <w:r w:rsidRPr="008473F5">
        <w:rPr>
          <w:rFonts w:ascii="TH SarabunPSK" w:hAnsi="TH SarabunPSK" w:cs="TH SarabunPSK" w:hint="cs"/>
          <w:color w:val="auto"/>
          <w:sz w:val="32"/>
          <w:szCs w:val="32"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>คือ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ค่าคลาดเคลื่อนของข้อมูลจากขอบระนาบบน</w:t>
      </w:r>
    </w:p>
    <w:p w14:paraId="62B2098E" w14:textId="1F04D047" w:rsidR="00201BDF" w:rsidRPr="008473F5" w:rsidRDefault="00201BDF" w:rsidP="002E6173">
      <w:pPr>
        <w:pStyle w:val="Default"/>
        <w:spacing w:after="240"/>
        <w:ind w:left="709" w:firstLine="709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m:oMath>
        <m:sSubSup>
          <m:sSubSupPr>
            <m:ctrlPr>
              <w:rPr>
                <w:rFonts w:ascii="Cambria Math" w:hAnsi="Cambria Math" w:cs="TH SarabunPSK" w:hint="cs"/>
                <w:i/>
                <w:color w:val="auto"/>
              </w:rPr>
            </m:ctrlPr>
          </m:sSubSupPr>
          <m:e>
            <m:r>
              <w:rPr>
                <w:rFonts w:ascii="Cambria Math" w:hAnsi="Cambria Math" w:cs="TH SarabunPSK" w:hint="cs"/>
                <w:color w:val="auto"/>
              </w:rPr>
              <m:t>ξ</m:t>
            </m:r>
          </m:e>
          <m:sub/>
          <m:sup>
            <m:r>
              <w:rPr>
                <w:rFonts w:ascii="Cambria Math" w:hAnsi="Cambria Math" w:cs="TH SarabunPSK" w:hint="cs"/>
                <w:color w:val="auto"/>
              </w:rPr>
              <m:t>*</m:t>
            </m:r>
          </m:sup>
        </m:sSubSup>
      </m:oMath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คือ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ค่าคลาดเคลื่อนของข้อมูลจากขอบระนาบล่าง</w:t>
      </w:r>
    </w:p>
    <w:p w14:paraId="040E029D" w14:textId="77777777" w:rsidR="007C6391" w:rsidRPr="008473F5" w:rsidRDefault="007C6391" w:rsidP="00201BDF">
      <w:pPr>
        <w:pStyle w:val="Default"/>
        <w:spacing w:after="240"/>
        <w:ind w:left="709" w:firstLine="709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</w:p>
    <w:p w14:paraId="63257CAD" w14:textId="33814235" w:rsidR="00201BDF" w:rsidRPr="008473F5" w:rsidRDefault="00201BDF" w:rsidP="007C6391">
      <w:pPr>
        <w:pStyle w:val="Default"/>
        <w:ind w:firstLine="709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จากสมการที่ </w:t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>2</w:t>
      </w:r>
      <w:r w:rsidR="007C6391"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>.</w:t>
      </w:r>
      <w:r w:rsidR="00F37A49"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>1.</w:t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>5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จะสามารถหาคำตอบได้ด้วยเงื่อนไขของสมการที่ </w:t>
      </w:r>
      <w:r w:rsidR="007C6391"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>2</w:t>
      </w:r>
      <w:r w:rsidR="00F37A49"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>.1</w:t>
      </w:r>
      <w:r w:rsidR="007C6391"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>.</w:t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 xml:space="preserve">6 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โดยใช้ฟังก์ชันลา กรานจ์ </w:t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 xml:space="preserve">(Lagrange Function) 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>ได้สมการจากการเพิ่มตัวคูณลากรานจ์</w:t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 xml:space="preserve"> 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</w:t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 xml:space="preserve">(Lagrange Multipliers) 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>ดังนี้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7C6391" w:rsidRPr="008473F5" w14:paraId="603F2C49" w14:textId="77777777" w:rsidTr="00F37A49">
        <w:tc>
          <w:tcPr>
            <w:tcW w:w="774" w:type="dxa"/>
          </w:tcPr>
          <w:p w14:paraId="6F4C4DA0" w14:textId="77777777" w:rsidR="007C6391" w:rsidRPr="008473F5" w:rsidRDefault="007C6391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40D5EE54" w14:textId="2BB309C2" w:rsidR="007C6391" w:rsidRPr="008473F5" w:rsidRDefault="002E6173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L=</m:t>
                </m:r>
                <m:f>
                  <m:fPr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2</m:t>
                    </m:r>
                  </m:den>
                </m:f>
                <m:sSup>
                  <m:sSupPr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sSupPr>
                  <m:e>
                    <m:d>
                      <m:dPr>
                        <m:begChr m:val="‖"/>
                        <m:endChr m:val="‖"/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w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+C</m:t>
                </m:r>
                <m:nary>
                  <m:naryPr>
                    <m:chr m:val="∑"/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l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ξ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+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ξ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*</m:t>
                            </m:r>
                          </m:sup>
                        </m:sSubSup>
                      </m:e>
                    </m:d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-</m:t>
                    </m:r>
                    <m:nary>
                      <m:naryPr>
                        <m:chr m:val="∑"/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l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ε+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H SarabunPSK" w:hint="cs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H SarabunPSK" w:hint="cs"/>
                                    <w:sz w:val="24"/>
                                    <w:szCs w:val="24"/>
                                  </w:rPr>
                                  <m:t>ξ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H SarabunPSK" w:hint="cs"/>
                                    <w:sz w:val="24"/>
                                    <w:szCs w:val="24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H SarabunPSK" w:hint="cs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H SarabunPSK" w:hint="cs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H SarabunPSK" w:hint="cs"/>
                                    <w:sz w:val="24"/>
                                    <w:szCs w:val="24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+</m:t>
                            </m:r>
                            <m:d>
                              <m:dPr>
                                <m:begChr m:val="⟨"/>
                                <m:endChr m:val="⟩"/>
                                <m:ctrlPr>
                                  <w:rPr>
                                    <w:rFonts w:ascii="Cambria Math" w:hAnsi="Cambria Math" w:cs="TH SarabunPSK" w:hint="cs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TH SarabunPSK" w:hint="cs"/>
                                    <w:sz w:val="24"/>
                                    <w:szCs w:val="24"/>
                                  </w:rPr>
                                  <m:t>w⋅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H SarabunPSK" w:hint="cs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H SarabunPSK" w:hint="cs"/>
                                        <w:sz w:val="24"/>
                                        <w:szCs w:val="24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H SarabunPSK" w:hint="cs"/>
                                        <w:sz w:val="24"/>
                                        <w:szCs w:val="24"/>
                                      </w:rPr>
                                      <m:t>i</m:t>
                                    </m:r>
                                  </m:sub>
                                </m:sSub>
                              </m:e>
                            </m:d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+b</m:t>
                            </m:r>
                          </m:e>
                        </m:d>
                      </m:e>
                    </m:nary>
                  </m:e>
                </m:nary>
              </m:oMath>
            </m:oMathPara>
          </w:p>
          <w:p w14:paraId="5D4AE697" w14:textId="71CA48E4" w:rsidR="007C6391" w:rsidRPr="008473F5" w:rsidRDefault="002E6173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w:lastRenderedPageBreak/>
                  <m:t>-</m:t>
                </m:r>
                <m:nary>
                  <m:naryPr>
                    <m:chr m:val="∑"/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l</m:t>
                    </m:r>
                  </m:sup>
                  <m:e>
                    <m:sSubSup>
                      <m:sSubSup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*</m:t>
                        </m:r>
                      </m:sup>
                    </m:sSubSup>
                  </m:e>
                </m:nary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ε+</m:t>
                    </m:r>
                    <m:sSubSup>
                      <m:sSubSup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ξ</m:t>
                        </m:r>
                      </m:e>
                      <m: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*</m:t>
                        </m:r>
                      </m:sup>
                    </m:sSubSup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+</m:t>
                    </m:r>
                    <m:d>
                      <m:dPr>
                        <m:begChr m:val="⟨"/>
                        <m:endChr m:val="⟩"/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w⋅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+b</m:t>
                    </m:r>
                  </m:e>
                </m:d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-</m:t>
                </m:r>
                <m:nary>
                  <m:naryPr>
                    <m:chr m:val="∑"/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l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η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ξ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+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η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*</m:t>
                            </m:r>
                          </m:sup>
                        </m:sSubSup>
                        <m:sSubSup>
                          <m:sSubSup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ξ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*</m:t>
                            </m:r>
                          </m:sup>
                        </m:sSubSup>
                      </m:e>
                    </m:d>
                  </m:e>
                </m:nary>
              </m:oMath>
            </m:oMathPara>
          </w:p>
        </w:tc>
        <w:tc>
          <w:tcPr>
            <w:tcW w:w="1066" w:type="dxa"/>
            <w:vAlign w:val="center"/>
          </w:tcPr>
          <w:p w14:paraId="1D7D0540" w14:textId="70FBF103" w:rsidR="007C6391" w:rsidRPr="008473F5" w:rsidRDefault="007C6391" w:rsidP="00856794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 xml:space="preserve">( 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begin"/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instrText xml:space="preserve"> STYLEREF 1 \s </w:instrTex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separate"/>
            </w:r>
            <w:r w:rsidR="00D55583">
              <w:rPr>
                <w:rFonts w:ascii="TH SarabunPSK" w:hAnsi="TH SarabunPSK" w:cs="TH SarabunPSK"/>
                <w:noProof/>
                <w:sz w:val="32"/>
                <w:szCs w:val="32"/>
              </w:rPr>
              <w:t>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end"/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.</w:t>
            </w:r>
            <w:r w:rsidR="00F37A49"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1.7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594D6FF3" w14:textId="3F9A2156" w:rsidR="00201BDF" w:rsidRPr="008473F5" w:rsidRDefault="00201BDF" w:rsidP="002E6173">
      <w:pPr>
        <w:pStyle w:val="Default"/>
        <w:spacing w:before="240"/>
        <w:ind w:left="709" w:firstLine="709"/>
        <w:rPr>
          <w:rFonts w:ascii="TH SarabunPSK" w:hAnsi="TH SarabunPSK" w:cs="TH SarabunPSK"/>
          <w:color w:val="auto"/>
          <w:sz w:val="32"/>
          <w:szCs w:val="32"/>
        </w:rPr>
      </w:pP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>โดย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m:oMath>
        <m:r>
          <w:rPr>
            <w:rFonts w:ascii="Cambria Math" w:hAnsi="Cambria Math" w:cs="TH SarabunPSK" w:hint="cs"/>
            <w:color w:val="auto"/>
          </w:rPr>
          <m:t>L</m:t>
        </m:r>
      </m:oMath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คือ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>Lagrangian</w:t>
      </w:r>
    </w:p>
    <w:p w14:paraId="0ACCA548" w14:textId="11C29BA5" w:rsidR="00201BDF" w:rsidRPr="008473F5" w:rsidRDefault="00201BDF" w:rsidP="002E6173">
      <w:pPr>
        <w:pStyle w:val="Default"/>
        <w:spacing w:after="240"/>
        <w:ind w:left="709" w:firstLine="709"/>
        <w:rPr>
          <w:rFonts w:ascii="TH SarabunPSK" w:hAnsi="TH SarabunPSK" w:cs="TH SarabunPSK"/>
          <w:color w:val="auto"/>
          <w:sz w:val="32"/>
          <w:szCs w:val="32"/>
          <w:cs/>
        </w:rPr>
      </w:pPr>
      <w:r w:rsidRPr="008473F5">
        <w:rPr>
          <w:rFonts w:ascii="TH SarabunPSK" w:hAnsi="TH SarabunPSK" w:cs="TH SarabunPSK" w:hint="cs"/>
          <w:color w:val="auto"/>
          <w:sz w:val="32"/>
          <w:szCs w:val="32"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ab/>
      </w:r>
      <m:oMath>
        <m:sSub>
          <m:sSubPr>
            <m:ctrlPr>
              <w:rPr>
                <w:rFonts w:ascii="Cambria Math" w:hAnsi="Cambria Math" w:cs="TH SarabunPSK" w:hint="cs"/>
                <w:i/>
                <w:color w:val="auto"/>
              </w:rPr>
            </m:ctrlPr>
          </m:sSubPr>
          <m:e>
            <m:r>
              <w:rPr>
                <w:rFonts w:ascii="Cambria Math" w:hAnsi="Cambria Math" w:cs="TH SarabunPSK" w:hint="cs"/>
                <w:color w:val="auto"/>
              </w:rPr>
              <m:t>η</m:t>
            </m:r>
          </m:e>
          <m:sub>
            <m:r>
              <w:rPr>
                <w:rFonts w:ascii="Cambria Math" w:hAnsi="Cambria Math" w:cs="TH SarabunPSK" w:hint="cs"/>
                <w:color w:val="auto"/>
              </w:rPr>
              <m:t>i</m:t>
            </m:r>
          </m:sub>
        </m:sSub>
        <m:r>
          <w:rPr>
            <w:rFonts w:ascii="Cambria Math" w:hAnsi="Cambria Math" w:cs="TH SarabunPSK" w:hint="cs"/>
            <w:color w:val="auto"/>
          </w:rPr>
          <m:t>,</m:t>
        </m:r>
        <m:sSubSup>
          <m:sSubSupPr>
            <m:ctrlPr>
              <w:rPr>
                <w:rFonts w:ascii="Cambria Math" w:hAnsi="Cambria Math" w:cs="TH SarabunPSK" w:hint="cs"/>
                <w:i/>
                <w:color w:val="auto"/>
              </w:rPr>
            </m:ctrlPr>
          </m:sSubSupPr>
          <m:e>
            <m:r>
              <w:rPr>
                <w:rFonts w:ascii="Cambria Math" w:hAnsi="Cambria Math" w:cs="TH SarabunPSK" w:hint="cs"/>
                <w:color w:val="auto"/>
              </w:rPr>
              <m:t>η</m:t>
            </m:r>
          </m:e>
          <m:sub>
            <m:r>
              <w:rPr>
                <w:rFonts w:ascii="Cambria Math" w:hAnsi="Cambria Math" w:cs="TH SarabunPSK" w:hint="cs"/>
                <w:color w:val="auto"/>
              </w:rPr>
              <m:t>i</m:t>
            </m:r>
          </m:sub>
          <m:sup>
            <m:r>
              <w:rPr>
                <w:rFonts w:ascii="Cambria Math" w:hAnsi="Cambria Math" w:cs="TH SarabunPSK" w:hint="cs"/>
                <w:color w:val="auto"/>
              </w:rPr>
              <m:t>*</m:t>
            </m:r>
          </m:sup>
        </m:sSubSup>
        <m:r>
          <w:rPr>
            <w:rFonts w:ascii="Cambria Math" w:hAnsi="Cambria Math" w:cs="TH SarabunPSK" w:hint="cs"/>
            <w:color w:val="auto"/>
          </w:rPr>
          <m:t>,</m:t>
        </m:r>
        <m:sSub>
          <m:sSubPr>
            <m:ctrlPr>
              <w:rPr>
                <w:rFonts w:ascii="Cambria Math" w:hAnsi="Cambria Math" w:cs="TH SarabunPSK" w:hint="cs"/>
                <w:i/>
                <w:color w:val="auto"/>
              </w:rPr>
            </m:ctrlPr>
          </m:sSubPr>
          <m:e>
            <m:r>
              <w:rPr>
                <w:rFonts w:ascii="Cambria Math" w:hAnsi="Cambria Math" w:cs="TH SarabunPSK" w:hint="cs"/>
                <w:color w:val="auto"/>
              </w:rPr>
              <m:t>α</m:t>
            </m:r>
          </m:e>
          <m:sub>
            <m:r>
              <w:rPr>
                <w:rFonts w:ascii="Cambria Math" w:hAnsi="Cambria Math" w:cs="TH SarabunPSK" w:hint="cs"/>
                <w:color w:val="auto"/>
              </w:rPr>
              <m:t>i</m:t>
            </m:r>
          </m:sub>
        </m:sSub>
        <m:r>
          <w:rPr>
            <w:rFonts w:ascii="Cambria Math" w:hAnsi="Cambria Math" w:cs="TH SarabunPSK" w:hint="cs"/>
            <w:color w:val="auto"/>
          </w:rPr>
          <m:t>,</m:t>
        </m:r>
        <m:sSubSup>
          <m:sSubSupPr>
            <m:ctrlPr>
              <w:rPr>
                <w:rFonts w:ascii="Cambria Math" w:hAnsi="Cambria Math" w:cs="TH SarabunPSK" w:hint="cs"/>
                <w:i/>
                <w:color w:val="auto"/>
              </w:rPr>
            </m:ctrlPr>
          </m:sSubSupPr>
          <m:e>
            <m:r>
              <w:rPr>
                <w:rFonts w:ascii="Cambria Math" w:hAnsi="Cambria Math" w:cs="TH SarabunPSK" w:hint="cs"/>
                <w:color w:val="auto"/>
              </w:rPr>
              <m:t>α</m:t>
            </m:r>
          </m:e>
          <m:sub>
            <m:r>
              <w:rPr>
                <w:rFonts w:ascii="Cambria Math" w:hAnsi="Cambria Math" w:cs="TH SarabunPSK" w:hint="cs"/>
                <w:color w:val="auto"/>
              </w:rPr>
              <m:t>i</m:t>
            </m:r>
          </m:sub>
          <m:sup>
            <m:r>
              <w:rPr>
                <w:rFonts w:ascii="Cambria Math" w:hAnsi="Cambria Math" w:cs="TH SarabunPSK" w:hint="cs"/>
                <w:color w:val="auto"/>
              </w:rPr>
              <m:t>*</m:t>
            </m:r>
          </m:sup>
        </m:sSubSup>
      </m:oMath>
      <w:r w:rsidRPr="008473F5">
        <w:rPr>
          <w:rFonts w:ascii="TH SarabunPSK" w:hAnsi="TH SarabunPSK" w:cs="TH SarabunPSK" w:hint="cs"/>
          <w:color w:val="auto"/>
          <w:sz w:val="32"/>
          <w:szCs w:val="32"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>คือ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 xml:space="preserve">ตัวคูณลากรานจ์ ซึ่ง </w:t>
      </w:r>
      <m:oMath>
        <m:sSub>
          <m:sSubPr>
            <m:ctrlPr>
              <w:rPr>
                <w:rFonts w:ascii="Cambria Math" w:hAnsi="Cambria Math" w:cs="TH SarabunPSK" w:hint="cs"/>
                <w:i/>
                <w:color w:val="auto"/>
              </w:rPr>
            </m:ctrlPr>
          </m:sSubPr>
          <m:e>
            <m:r>
              <w:rPr>
                <w:rFonts w:ascii="Cambria Math" w:hAnsi="Cambria Math" w:cs="TH SarabunPSK" w:hint="cs"/>
                <w:color w:val="auto"/>
              </w:rPr>
              <m:t>η</m:t>
            </m:r>
          </m:e>
          <m:sub>
            <m:r>
              <w:rPr>
                <w:rFonts w:ascii="Cambria Math" w:hAnsi="Cambria Math" w:cs="TH SarabunPSK" w:hint="cs"/>
                <w:color w:val="auto"/>
              </w:rPr>
              <m:t>i</m:t>
            </m:r>
          </m:sub>
        </m:sSub>
        <m:r>
          <w:rPr>
            <w:rFonts w:ascii="Cambria Math" w:hAnsi="Cambria Math" w:cs="TH SarabunPSK" w:hint="cs"/>
            <w:color w:val="auto"/>
          </w:rPr>
          <m:t>,</m:t>
        </m:r>
        <m:sSubSup>
          <m:sSubSupPr>
            <m:ctrlPr>
              <w:rPr>
                <w:rFonts w:ascii="Cambria Math" w:hAnsi="Cambria Math" w:cs="TH SarabunPSK" w:hint="cs"/>
                <w:i/>
                <w:color w:val="auto"/>
              </w:rPr>
            </m:ctrlPr>
          </m:sSubSupPr>
          <m:e>
            <m:r>
              <w:rPr>
                <w:rFonts w:ascii="Cambria Math" w:hAnsi="Cambria Math" w:cs="TH SarabunPSK" w:hint="cs"/>
                <w:color w:val="auto"/>
              </w:rPr>
              <m:t>η</m:t>
            </m:r>
          </m:e>
          <m:sub>
            <m:r>
              <w:rPr>
                <w:rFonts w:ascii="Cambria Math" w:hAnsi="Cambria Math" w:cs="TH SarabunPSK" w:hint="cs"/>
                <w:color w:val="auto"/>
              </w:rPr>
              <m:t>i</m:t>
            </m:r>
          </m:sub>
          <m:sup>
            <m:r>
              <w:rPr>
                <w:rFonts w:ascii="Cambria Math" w:hAnsi="Cambria Math" w:cs="TH SarabunPSK" w:hint="cs"/>
                <w:color w:val="auto"/>
              </w:rPr>
              <m:t>*</m:t>
            </m:r>
          </m:sup>
        </m:sSubSup>
        <m:r>
          <w:rPr>
            <w:rFonts w:ascii="Cambria Math" w:hAnsi="Cambria Math" w:cs="TH SarabunPSK" w:hint="cs"/>
            <w:color w:val="auto"/>
          </w:rPr>
          <m:t>,</m:t>
        </m:r>
        <m:sSub>
          <m:sSubPr>
            <m:ctrlPr>
              <w:rPr>
                <w:rFonts w:ascii="Cambria Math" w:hAnsi="Cambria Math" w:cs="TH SarabunPSK" w:hint="cs"/>
                <w:i/>
                <w:color w:val="auto"/>
              </w:rPr>
            </m:ctrlPr>
          </m:sSubPr>
          <m:e>
            <m:r>
              <w:rPr>
                <w:rFonts w:ascii="Cambria Math" w:hAnsi="Cambria Math" w:cs="TH SarabunPSK" w:hint="cs"/>
                <w:color w:val="auto"/>
              </w:rPr>
              <m:t>α</m:t>
            </m:r>
          </m:e>
          <m:sub>
            <m:r>
              <w:rPr>
                <w:rFonts w:ascii="Cambria Math" w:hAnsi="Cambria Math" w:cs="TH SarabunPSK" w:hint="cs"/>
                <w:color w:val="auto"/>
              </w:rPr>
              <m:t>i</m:t>
            </m:r>
          </m:sub>
        </m:sSub>
        <m:r>
          <w:rPr>
            <w:rFonts w:ascii="Cambria Math" w:hAnsi="Cambria Math" w:cs="TH SarabunPSK" w:hint="cs"/>
            <w:color w:val="auto"/>
          </w:rPr>
          <m:t>,</m:t>
        </m:r>
        <m:sSubSup>
          <m:sSubSupPr>
            <m:ctrlPr>
              <w:rPr>
                <w:rFonts w:ascii="Cambria Math" w:hAnsi="Cambria Math" w:cs="TH SarabunPSK" w:hint="cs"/>
                <w:i/>
                <w:color w:val="auto"/>
              </w:rPr>
            </m:ctrlPr>
          </m:sSubSupPr>
          <m:e>
            <m:r>
              <w:rPr>
                <w:rFonts w:ascii="Cambria Math" w:hAnsi="Cambria Math" w:cs="TH SarabunPSK" w:hint="cs"/>
                <w:color w:val="auto"/>
              </w:rPr>
              <m:t>α</m:t>
            </m:r>
          </m:e>
          <m:sub>
            <m:r>
              <w:rPr>
                <w:rFonts w:ascii="Cambria Math" w:hAnsi="Cambria Math" w:cs="TH SarabunPSK" w:hint="cs"/>
                <w:color w:val="auto"/>
              </w:rPr>
              <m:t>i</m:t>
            </m:r>
          </m:sub>
          <m:sup>
            <m:r>
              <w:rPr>
                <w:rFonts w:ascii="Cambria Math" w:hAnsi="Cambria Math" w:cs="TH SarabunPSK" w:hint="cs"/>
                <w:color w:val="auto"/>
              </w:rPr>
              <m:t>*</m:t>
            </m:r>
          </m:sup>
        </m:sSubSup>
        <m:r>
          <w:rPr>
            <w:rFonts w:ascii="Cambria Math" w:hAnsi="Cambria Math" w:cs="TH SarabunPSK" w:hint="cs"/>
            <w:color w:val="auto"/>
          </w:rPr>
          <m:t>≥0</m:t>
        </m:r>
      </m:oMath>
    </w:p>
    <w:p w14:paraId="5565E195" w14:textId="77777777" w:rsidR="003F34D1" w:rsidRDefault="006F26DA" w:rsidP="003F34D1">
      <w:pPr>
        <w:pStyle w:val="Default"/>
        <w:keepNext/>
        <w:jc w:val="center"/>
      </w:pPr>
      <w:r>
        <w:rPr>
          <w:rFonts w:ascii="TH SarabunPSK" w:hAnsi="TH SarabunPSK" w:cs="TH SarabunPSK"/>
          <w:noProof/>
          <w:color w:val="auto"/>
          <w:position w:val="-10"/>
          <w:sz w:val="32"/>
          <w:szCs w:val="32"/>
        </w:rPr>
        <w:drawing>
          <wp:inline distT="0" distB="0" distL="0" distR="0" wp14:anchorId="586C72C7" wp14:editId="5ABFD61D">
            <wp:extent cx="4601217" cy="2391109"/>
            <wp:effectExtent l="0" t="0" r="0" b="9525"/>
            <wp:docPr id="77" name="Picture 7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Diagram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30CB" w14:textId="5EC6192D" w:rsidR="006F26DA" w:rsidRDefault="006D71F6" w:rsidP="006D71F6">
      <w:pPr>
        <w:pStyle w:val="Caption"/>
      </w:pPr>
      <w:bookmarkStart w:id="32" w:name="_Toc67999967"/>
      <w:r>
        <w:rPr>
          <w:cs/>
        </w:rPr>
        <w:t xml:space="preserve">รูปที่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088A">
        <w:rPr>
          <w:noProof/>
          <w:cs/>
        </w:rPr>
        <w:t>2</w:t>
      </w:r>
      <w:r>
        <w:rPr>
          <w:cs/>
        </w:rPr>
        <w:fldChar w:fldCharType="end"/>
      </w:r>
      <w:r w:rsidR="003F34D1">
        <w:rPr>
          <w:rFonts w:hint="cs"/>
          <w:cs/>
        </w:rPr>
        <w:t xml:space="preserve"> </w:t>
      </w:r>
      <w:r w:rsidR="003F34D1" w:rsidRPr="008473F5">
        <w:rPr>
          <w:rFonts w:hint="cs"/>
          <w:cs/>
        </w:rPr>
        <w:t>การหาระนาบเกินที่เหมาะสมที่สุด</w:t>
      </w:r>
      <w:bookmarkEnd w:id="32"/>
    </w:p>
    <w:p w14:paraId="0A6B1770" w14:textId="77777777" w:rsidR="003F34D1" w:rsidRPr="003F34D1" w:rsidRDefault="003F34D1" w:rsidP="003F34D1"/>
    <w:p w14:paraId="69CDE42D" w14:textId="3F6A664C" w:rsidR="00201BDF" w:rsidRPr="008473F5" w:rsidRDefault="00201BDF" w:rsidP="004D3B69">
      <w:pPr>
        <w:pStyle w:val="Default"/>
        <w:spacing w:after="240"/>
        <w:ind w:firstLine="709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จากสมการที่ </w:t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>2</w:t>
      </w:r>
      <w:r w:rsidR="004D3B69"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>.</w:t>
      </w:r>
      <w:r w:rsidR="00F37A49"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>1.</w:t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 xml:space="preserve">7 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แก้สมการด้วยวิธีกำลังสอง </w:t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 xml:space="preserve">(Quadratic Programming) 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โดยหาอนุพันธ์ย่อย </w:t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 xml:space="preserve">(Partial Derivatives) 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เทียบกับตัวแปรที่ต้องการทราบค่าโดยให้เท่ากับศูนย์ ได้คำตอบดังสมการที่ </w:t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>2</w:t>
      </w:r>
      <w:r w:rsidR="004D3B69"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>.</w:t>
      </w:r>
      <w:r w:rsidR="00F37A49"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>1.</w:t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>8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4D3B69" w:rsidRPr="008473F5" w14:paraId="61A9D295" w14:textId="77777777" w:rsidTr="00F37A49">
        <w:tc>
          <w:tcPr>
            <w:tcW w:w="774" w:type="dxa"/>
          </w:tcPr>
          <w:p w14:paraId="798E96A8" w14:textId="77777777" w:rsidR="004D3B69" w:rsidRPr="008473F5" w:rsidRDefault="004D3B69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41B8B587" w14:textId="450387AD" w:rsidR="004D3B69" w:rsidRPr="008473F5" w:rsidRDefault="00A24214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d>
                  <m:dPr>
                    <m:begChr m:val=""/>
                    <m:endChr m:val="}"/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∂L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∂b</m:t>
                              </m:r>
                            </m:den>
                          </m:f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=</m:t>
                          </m:r>
                          <m:nary>
                            <m:naryPr>
                              <m:chr m:val="∑"/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i=1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l</m:t>
                              </m:r>
                            </m:sup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 w:cs="TH SarabunPSK" w:hint="c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dPr>
                                <m:e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 w:cs="TH SarabunPSK" w:hint="cs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Cambria Math" w:cs="TH SarabunPSK" w:hint="cs"/>
                                          <w:sz w:val="24"/>
                                          <w:szCs w:val="24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H SarabunPSK" w:hint="cs"/>
                                          <w:sz w:val="24"/>
                                          <w:szCs w:val="24"/>
                                        </w:rPr>
                                        <m:t>i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 w:cs="TH SarabunPSK" w:hint="cs"/>
                                          <w:sz w:val="24"/>
                                          <w:szCs w:val="24"/>
                                        </w:rPr>
                                        <m:t>*</m:t>
                                      </m:r>
                                    </m:sup>
                                  </m:sSubSup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H SarabunPSK" w:hint="cs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H SarabunPSK" w:hint="cs"/>
                                          <w:sz w:val="24"/>
                                          <w:szCs w:val="24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H SarabunPSK" w:hint="cs"/>
                                          <w:sz w:val="24"/>
                                          <w:szCs w:val="24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nary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=0</m:t>
                          </m:r>
                        </m:e>
                      </m:m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∂L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∂w</m:t>
                              </m:r>
                            </m:den>
                          </m:f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=w-</m:t>
                          </m:r>
                          <m:nary>
                            <m:naryPr>
                              <m:chr m:val="∑"/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i=1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l</m:t>
                              </m:r>
                            </m:sup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 w:cs="TH SarabunPSK" w:hint="c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dPr>
                                <m:e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 w:cs="TH SarabunPSK" w:hint="cs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Cambria Math" w:cs="TH SarabunPSK" w:hint="cs"/>
                                          <w:sz w:val="24"/>
                                          <w:szCs w:val="24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H SarabunPSK" w:hint="cs"/>
                                          <w:sz w:val="24"/>
                                          <w:szCs w:val="24"/>
                                        </w:rPr>
                                        <m:t>i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 w:cs="TH SarabunPSK" w:hint="cs"/>
                                          <w:sz w:val="24"/>
                                          <w:szCs w:val="24"/>
                                        </w:rPr>
                                        <m:t>*</m:t>
                                      </m:r>
                                    </m:sup>
                                  </m:sSubSup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H SarabunPSK" w:hint="cs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H SarabunPSK" w:hint="cs"/>
                                          <w:sz w:val="24"/>
                                          <w:szCs w:val="24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H SarabunPSK" w:hint="cs"/>
                                          <w:sz w:val="24"/>
                                          <w:szCs w:val="24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d>
                              <m:sSub>
                                <m:sSubPr>
                                  <m:ctrlPr>
                                    <w:rPr>
                                      <w:rFonts w:ascii="Cambria Math" w:hAnsi="Cambria Math" w:cs="TH SarabunPSK" w:hint="c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=0</m:t>
                              </m:r>
                            </m:e>
                          </m:nary>
                        </m:e>
                      </m:m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∂L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H SarabunPSK" w:hint="c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ξ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</m:sSub>
                            </m:den>
                          </m:f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=C-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η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=0</m:t>
                          </m:r>
                        </m:e>
                      </m:m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∂L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∂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 w:cs="TH SarabunPSK" w:hint="c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ξ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*</m:t>
                                  </m:r>
                                </m:sup>
                              </m:sSubSup>
                            </m:den>
                          </m:f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=C-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i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*</m:t>
                              </m:r>
                            </m:sup>
                          </m:sSubSup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η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i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*</m:t>
                              </m:r>
                            </m:sup>
                          </m:sSubSup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=0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6618D4D5" w14:textId="4290156C" w:rsidR="004D3B69" w:rsidRPr="008473F5" w:rsidRDefault="004D3B69" w:rsidP="00856794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begin"/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instrText xml:space="preserve"> STYLEREF 1 \s </w:instrTex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separate"/>
            </w:r>
            <w:r w:rsidR="00D55583">
              <w:rPr>
                <w:rFonts w:ascii="TH SarabunPSK" w:hAnsi="TH SarabunPSK" w:cs="TH SarabunPSK"/>
                <w:noProof/>
                <w:sz w:val="32"/>
                <w:szCs w:val="32"/>
              </w:rPr>
              <w:t>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end"/>
            </w:r>
            <w:r w:rsidR="00F37A49"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.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0B425C0A" w14:textId="068B6D5E" w:rsidR="00201BDF" w:rsidRPr="008473F5" w:rsidRDefault="00201BDF" w:rsidP="004D3B69">
      <w:pPr>
        <w:pStyle w:val="Default"/>
        <w:spacing w:before="240"/>
        <w:ind w:left="709" w:firstLine="709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จากสมการที่ </w:t>
      </w:r>
      <w:r w:rsidR="004D3B69"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>2.</w:t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 xml:space="preserve">8 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เมื่อนำไปแทนในฟังก์ชันลากรานจ์จะดังได้สมการที่ </w:t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>2</w:t>
      </w:r>
      <w:r w:rsidR="004D3B69"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>.</w:t>
      </w:r>
      <w:r w:rsidR="00F37A49"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>1.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>9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4"/>
        <w:gridCol w:w="7513"/>
        <w:gridCol w:w="1066"/>
      </w:tblGrid>
      <w:tr w:rsidR="004D3B69" w:rsidRPr="008473F5" w14:paraId="24CA4381" w14:textId="77777777" w:rsidTr="00F37A49">
        <w:tc>
          <w:tcPr>
            <w:tcW w:w="284" w:type="dxa"/>
          </w:tcPr>
          <w:p w14:paraId="47102387" w14:textId="77777777" w:rsidR="004D3B69" w:rsidRPr="008473F5" w:rsidRDefault="004D3B69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513" w:type="dxa"/>
            <w:vAlign w:val="center"/>
          </w:tcPr>
          <w:p w14:paraId="512FC0CB" w14:textId="62A5BFFD" w:rsidR="004D3B69" w:rsidRPr="008473F5" w:rsidRDefault="002E6173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>
              <m:r>
                <w:rPr>
                  <w:rFonts w:ascii="Cambria Math" w:hAnsi="Cambria Math" w:cs="TH SarabunPSK" w:hint="cs"/>
                  <w:sz w:val="24"/>
                  <w:szCs w:val="24"/>
                </w:rPr>
                <m:t>Maximize-</m:t>
              </m:r>
              <m:f>
                <m:fPr>
                  <m:ctrlPr>
                    <w:rPr>
                      <w:rFonts w:ascii="Cambria Math" w:hAnsi="Cambria Math" w:cs="TH SarabunPSK" w:hint="cs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1</m:t>
                  </m:r>
                </m:num>
                <m:den>
                  <m: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2</m:t>
                  </m:r>
                </m:den>
              </m:f>
              <m:nary>
                <m:naryPr>
                  <m:chr m:val="∑"/>
                  <m:ctrlPr>
                    <w:rPr>
                      <w:rFonts w:ascii="Cambria Math" w:hAnsi="Cambria Math" w:cs="TH SarabunPSK" w:hint="cs"/>
                      <w:i/>
                      <w:sz w:val="24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i,j=1</m:t>
                  </m:r>
                </m:sub>
                <m:sup>
                  <m: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l</m:t>
                  </m:r>
                </m:sup>
                <m:e>
                  <m:d>
                    <m:dPr>
                      <m:ctrlPr>
                        <w:rPr>
                          <w:rFonts w:ascii="Cambria Math" w:hAnsi="Cambria Math" w:cs="TH SarabunPSK" w:hint="cs"/>
                          <w:i/>
                          <w:sz w:val="24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H SarabunPSK" w:hint="cs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H SarabunPSK" w:hint="cs"/>
                          <w:sz w:val="24"/>
                          <w:szCs w:val="24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 w:cs="TH SarabunPSK" w:hint="cs"/>
                              <w:i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*</m:t>
                          </m:r>
                        </m:sup>
                      </m:sSubSup>
                    </m:e>
                  </m:d>
                  <m:d>
                    <m:dPr>
                      <m:ctrlPr>
                        <w:rPr>
                          <w:rFonts w:ascii="Cambria Math" w:hAnsi="Cambria Math" w:cs="TH SarabunPSK" w:hint="cs"/>
                          <w:i/>
                          <w:sz w:val="24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H SarabunPSK" w:hint="cs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 w:cs="TH SarabunPSK" w:hint="cs"/>
                          <w:sz w:val="24"/>
                          <w:szCs w:val="24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 w:cs="TH SarabunPSK" w:hint="cs"/>
                              <w:i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j</m:t>
                          </m:r>
                        </m:sub>
                        <m:sup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*</m:t>
                          </m:r>
                        </m:sup>
                      </m:sSubSup>
                    </m:e>
                  </m:d>
                </m:e>
              </m:nary>
              <m:d>
                <m:dPr>
                  <m:begChr m:val="⟨"/>
                  <m:endChr m:val="⟩"/>
                  <m:ctrlPr>
                    <w:rPr>
                      <w:rFonts w:ascii="Cambria Math" w:hAnsi="Cambria Math" w:cs="TH SarabunPSK" w:hint="cs"/>
                      <w:i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H SarabunPSK" w:hint="cs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H SarabunPSK" w:hint="cs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H SarabunPSK" w:hint="cs"/>
                          <w:sz w:val="24"/>
                          <w:szCs w:val="24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 w:cs="TH SarabunPSK" w:hint="cs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H SarabunPSK" w:hint="cs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H SarabunPSK" w:hint="cs"/>
                          <w:sz w:val="24"/>
                          <w:szCs w:val="24"/>
                        </w:rPr>
                        <m:t>j</m:t>
                      </m:r>
                    </m:sub>
                  </m:sSub>
                </m:e>
              </m:d>
              <m:r>
                <w:rPr>
                  <w:rFonts w:ascii="Cambria Math" w:hAnsi="Cambria Math" w:cs="TH SarabunPSK" w:hint="cs"/>
                  <w:sz w:val="24"/>
                  <w:szCs w:val="24"/>
                </w:rPr>
                <m:t>-ε</m:t>
              </m:r>
              <m:nary>
                <m:naryPr>
                  <m:chr m:val="∑"/>
                  <m:ctrlPr>
                    <w:rPr>
                      <w:rFonts w:ascii="Cambria Math" w:hAnsi="Cambria Math" w:cs="TH SarabunPSK" w:hint="cs"/>
                      <w:i/>
                      <w:sz w:val="24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i=1</m:t>
                  </m:r>
                </m:sub>
                <m:sup>
                  <m: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l</m:t>
                  </m:r>
                </m:sup>
                <m:e>
                  <m:d>
                    <m:dPr>
                      <m:ctrlPr>
                        <w:rPr>
                          <w:rFonts w:ascii="Cambria Math" w:hAnsi="Cambria Math" w:cs="TH SarabunPSK" w:hint="cs"/>
                          <w:i/>
                          <w:sz w:val="24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H SarabunPSK" w:hint="cs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H SarabunPSK" w:hint="cs"/>
                          <w:sz w:val="24"/>
                          <w:szCs w:val="24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 w:cs="TH SarabunPSK" w:hint="cs"/>
                              <w:i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*</m:t>
                          </m:r>
                        </m:sup>
                      </m:sSubSup>
                    </m:e>
                  </m:d>
                  <m: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+</m:t>
                  </m:r>
                  <m:nary>
                    <m:naryPr>
                      <m:chr m:val="∑"/>
                      <m:ctrlPr>
                        <w:rPr>
                          <w:rFonts w:ascii="Cambria Math" w:hAnsi="Cambria Math" w:cs="TH SarabunPSK" w:hint="cs"/>
                          <w:i/>
                          <w:sz w:val="24"/>
                          <w:szCs w:val="24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H SarabunPSK" w:hint="cs"/>
                          <w:sz w:val="24"/>
                          <w:szCs w:val="24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TH SarabunPSK" w:hint="cs"/>
                          <w:sz w:val="24"/>
                          <w:szCs w:val="24"/>
                        </w:rPr>
                        <m:t>l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 w:cs="TH SarabunPSK" w:hint="cs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H SarabunPSK" w:hint="cs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i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*</m:t>
                              </m:r>
                            </m:sup>
                          </m:sSubSup>
                        </m:e>
                      </m:d>
                    </m:e>
                  </m:nary>
                </m:e>
              </m:nary>
            </m:oMath>
            <w:r w:rsidR="004D3B69" w:rsidRPr="008473F5">
              <w:rPr>
                <w:rFonts w:ascii="TH SarabunPSK" w:hAnsi="TH SarabunPSK" w:cs="TH SarabunPSK" w:hint="cs"/>
                <w:position w:val="-30"/>
                <w:sz w:val="32"/>
                <w:szCs w:val="32"/>
              </w:rPr>
              <w:t xml:space="preserve">   </w:t>
            </w:r>
          </w:p>
        </w:tc>
        <w:tc>
          <w:tcPr>
            <w:tcW w:w="1066" w:type="dxa"/>
            <w:vAlign w:val="center"/>
          </w:tcPr>
          <w:p w14:paraId="300401EA" w14:textId="120C2725" w:rsidR="004D3B69" w:rsidRPr="008473F5" w:rsidRDefault="004D3B69" w:rsidP="00856794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begin"/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instrText xml:space="preserve"> STYLEREF 1 \s </w:instrTex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separate"/>
            </w:r>
            <w:r w:rsidR="00D55583">
              <w:rPr>
                <w:rFonts w:ascii="TH SarabunPSK" w:hAnsi="TH SarabunPSK" w:cs="TH SarabunPSK"/>
                <w:noProof/>
                <w:sz w:val="32"/>
                <w:szCs w:val="32"/>
              </w:rPr>
              <w:t>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end"/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.</w:t>
            </w:r>
            <w:r w:rsidR="00F37A49"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1.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52A8ABA1" w14:textId="1570AAB1" w:rsidR="00201BDF" w:rsidRPr="008473F5" w:rsidRDefault="00201BDF" w:rsidP="004D3B69">
      <w:pPr>
        <w:pStyle w:val="Default"/>
        <w:spacing w:before="240"/>
        <w:rPr>
          <w:rFonts w:ascii="TH SarabunPSK" w:hAnsi="TH SarabunPSK" w:cs="TH SarabunPSK"/>
          <w:color w:val="auto"/>
          <w:sz w:val="32"/>
          <w:szCs w:val="32"/>
        </w:rPr>
      </w:pPr>
      <w:r w:rsidRPr="008473F5">
        <w:rPr>
          <w:rFonts w:ascii="TH SarabunPSK" w:hAnsi="TH SarabunPSK" w:cs="TH SarabunPSK" w:hint="cs"/>
          <w:color w:val="auto"/>
          <w:sz w:val="32"/>
          <w:szCs w:val="32"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ซึ่งการหาคำตอบของสมการที่ </w:t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>2</w:t>
      </w:r>
      <w:r w:rsidR="004D3B69"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>.</w:t>
      </w:r>
      <w:r w:rsidR="00F37A49"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>1.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>9 ต้องทำภายใต้เงื่อนไข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4D3B69" w:rsidRPr="008473F5" w14:paraId="2AE177A6" w14:textId="77777777" w:rsidTr="00F37A49">
        <w:tc>
          <w:tcPr>
            <w:tcW w:w="774" w:type="dxa"/>
          </w:tcPr>
          <w:p w14:paraId="5271D6FA" w14:textId="77777777" w:rsidR="004D3B69" w:rsidRPr="008473F5" w:rsidRDefault="004D3B69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7D7BBD49" w14:textId="7DE7EE3A" w:rsidR="004D3B69" w:rsidRPr="008473F5" w:rsidRDefault="00A24214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nary>
                  <m:naryPr>
                    <m:chr m:val="∑"/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l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*</m:t>
                            </m:r>
                          </m:sup>
                        </m:sSubSup>
                      </m:e>
                    </m:d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=0</m:t>
                    </m:r>
                  </m:e>
                </m:nary>
              </m:oMath>
            </m:oMathPara>
          </w:p>
          <w:p w14:paraId="2A9B9831" w14:textId="5CF216F3" w:rsidR="004D3B69" w:rsidRPr="008473F5" w:rsidRDefault="00A24214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*</m:t>
                        </m:r>
                      </m:sup>
                    </m:sSubSup>
                  </m:e>
                </m:d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∈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0,</m:t>
                    </m:r>
                    <m:sSub>
                      <m:sSub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C</m:t>
                    </m:r>
                  </m:e>
                </m:d>
              </m:oMath>
            </m:oMathPara>
          </w:p>
          <w:p w14:paraId="7451072A" w14:textId="1E0A967F" w:rsidR="004D3B69" w:rsidRPr="008473F5" w:rsidRDefault="004D3B69" w:rsidP="002E6173">
            <w:pPr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position w:val="-12"/>
                <w:sz w:val="32"/>
                <w:szCs w:val="32"/>
                <w:cs/>
              </w:rPr>
              <w:t xml:space="preserve">หรือ  </w:t>
            </w:r>
            <m:oMath>
              <m:r>
                <w:rPr>
                  <w:rFonts w:ascii="Cambria Math" w:hAnsi="Cambria Math" w:cs="TH SarabunPSK" w:hint="cs"/>
                  <w:sz w:val="24"/>
                  <w:szCs w:val="24"/>
                </w:rPr>
                <m:t>0≤</m:t>
              </m:r>
              <m:sSub>
                <m:sSubPr>
                  <m:ctrlPr>
                    <w:rPr>
                      <w:rFonts w:ascii="Cambria Math" w:hAnsi="Cambria Math" w:cs="TH SarabunPSK" w:hint="cs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α</m:t>
                  </m:r>
                </m:e>
                <m:sub>
                  <m: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i</m:t>
                  </m:r>
                </m:sub>
              </m:sSub>
            </m:oMath>
            <w:r w:rsidRPr="008473F5">
              <w:rPr>
                <w:rFonts w:ascii="TH SarabunPSK" w:hAnsi="TH SarabunPSK" w:cs="TH SarabunPSK" w:hint="cs"/>
                <w:position w:val="-12"/>
                <w:sz w:val="32"/>
                <w:szCs w:val="32"/>
                <w:cs/>
              </w:rPr>
              <w:t xml:space="preserve"> </w:t>
            </w:r>
            <w:r w:rsidRPr="008473F5">
              <w:rPr>
                <w:rFonts w:ascii="TH SarabunPSK" w:hAnsi="TH SarabunPSK" w:cs="TH SarabunPSK" w:hint="cs"/>
                <w:position w:val="-12"/>
                <w:sz w:val="32"/>
                <w:szCs w:val="32"/>
              </w:rPr>
              <w:t>,</w:t>
            </w:r>
            <m:oMath>
              <m:sSubSup>
                <m:sSubSupPr>
                  <m:ctrlPr>
                    <w:rPr>
                      <w:rFonts w:ascii="Cambria Math" w:hAnsi="Cambria Math" w:cs="TH SarabunPSK" w:hint="cs"/>
                      <w:i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α</m:t>
                  </m:r>
                </m:e>
                <m:sub>
                  <m: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i</m:t>
                  </m:r>
                </m:sub>
                <m:sup>
                  <m: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*</m:t>
                  </m:r>
                </m:sup>
              </m:sSubSup>
              <m:r>
                <w:rPr>
                  <w:rFonts w:ascii="Cambria Math" w:hAnsi="Cambria Math" w:cs="TH SarabunPSK" w:hint="cs"/>
                  <w:sz w:val="24"/>
                  <w:szCs w:val="24"/>
                </w:rPr>
                <m:t>≤</m:t>
              </m:r>
              <m:sSub>
                <m:sSubPr>
                  <m:ctrlPr>
                    <w:rPr>
                      <w:rFonts w:ascii="Cambria Math" w:hAnsi="Cambria Math" w:cs="TH SarabunPSK" w:hint="cs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i</m:t>
                  </m:r>
                </m:sub>
              </m:sSub>
              <m:r>
                <w:rPr>
                  <w:rFonts w:ascii="Cambria Math" w:hAnsi="Cambria Math" w:cs="TH SarabunPSK" w:hint="cs"/>
                  <w:sz w:val="24"/>
                  <w:szCs w:val="24"/>
                </w:rPr>
                <m:t>C</m:t>
              </m:r>
            </m:oMath>
          </w:p>
        </w:tc>
        <w:tc>
          <w:tcPr>
            <w:tcW w:w="1066" w:type="dxa"/>
            <w:vAlign w:val="center"/>
          </w:tcPr>
          <w:p w14:paraId="638CC7FF" w14:textId="640B445C" w:rsidR="004D3B69" w:rsidRPr="008473F5" w:rsidRDefault="004D3B69" w:rsidP="00856794">
            <w:pPr>
              <w:rPr>
                <w:rFonts w:ascii="TH SarabunPSK" w:hAnsi="TH SarabunPSK" w:cs="TH SarabunPSK"/>
              </w:rPr>
            </w:pPr>
          </w:p>
        </w:tc>
      </w:tr>
    </w:tbl>
    <w:p w14:paraId="101D2EA2" w14:textId="2353E3A0" w:rsidR="00201BDF" w:rsidRPr="008473F5" w:rsidRDefault="00201BDF" w:rsidP="002E6173">
      <w:pPr>
        <w:pStyle w:val="Default"/>
        <w:rPr>
          <w:rFonts w:ascii="TH SarabunPSK" w:hAnsi="TH SarabunPSK" w:cs="TH SarabunPSK"/>
          <w:color w:val="auto"/>
          <w:sz w:val="32"/>
          <w:szCs w:val="32"/>
        </w:rPr>
      </w:pP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จากสมการที่ </w:t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>2</w:t>
      </w:r>
      <w:r w:rsidR="004D3B69"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>.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8 หาก </w:t>
      </w:r>
      <m:oMath>
        <m:r>
          <w:rPr>
            <w:rFonts w:ascii="Cambria Math" w:hAnsi="Cambria Math" w:cs="TH SarabunPSK" w:hint="cs"/>
            <w:color w:val="auto"/>
          </w:rPr>
          <m:t>W=</m:t>
        </m:r>
        <m:nary>
          <m:naryPr>
            <m:chr m:val="∑"/>
            <m:ctrlPr>
              <w:rPr>
                <w:rFonts w:ascii="Cambria Math" w:hAnsi="Cambria Math" w:cs="TH SarabunPSK" w:hint="cs"/>
                <w:i/>
                <w:color w:val="auto"/>
              </w:rPr>
            </m:ctrlPr>
          </m:naryPr>
          <m:sub>
            <m:r>
              <w:rPr>
                <w:rFonts w:ascii="Cambria Math" w:hAnsi="Cambria Math" w:cs="TH SarabunPSK" w:hint="cs"/>
                <w:color w:val="auto"/>
              </w:rPr>
              <m:t>i=1</m:t>
            </m:r>
          </m:sub>
          <m:sup>
            <m:r>
              <w:rPr>
                <w:rFonts w:ascii="Cambria Math" w:hAnsi="Cambria Math" w:cs="TH SarabunPSK" w:hint="cs"/>
                <w:color w:val="auto"/>
              </w:rPr>
              <m:t>l</m:t>
            </m:r>
          </m:sup>
          <m:e>
            <m:d>
              <m:dPr>
                <m:ctrlPr>
                  <w:rPr>
                    <w:rFonts w:ascii="Cambria Math" w:hAnsi="Cambria Math" w:cs="TH SarabunPSK" w:hint="cs"/>
                    <w:i/>
                    <w:color w:val="auto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 w:cs="TH SarabunPSK" w:hint="cs"/>
                        <w:i/>
                        <w:color w:val="auto"/>
                      </w:rPr>
                    </m:ctrlPr>
                  </m:sSubSupPr>
                  <m:e>
                    <m:r>
                      <w:rPr>
                        <w:rFonts w:ascii="Cambria Math" w:hAnsi="Cambria Math" w:cs="TH SarabunPSK" w:hint="cs"/>
                        <w:color w:val="auto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TH SarabunPSK" w:hint="cs"/>
                        <w:color w:val="auto"/>
                      </w:rPr>
                      <m:t>i</m:t>
                    </m:r>
                  </m:sub>
                  <m:sup>
                    <m:r>
                      <w:rPr>
                        <w:rFonts w:ascii="Cambria Math" w:hAnsi="Cambria Math" w:cs="TH SarabunPSK" w:hint="cs"/>
                        <w:color w:val="auto"/>
                      </w:rPr>
                      <m:t>*</m:t>
                    </m:r>
                  </m:sup>
                </m:sSubSup>
                <m:r>
                  <w:rPr>
                    <w:rFonts w:ascii="Cambria Math" w:hAnsi="Cambria Math" w:cs="TH SarabunPSK" w:hint="cs"/>
                    <w:color w:val="auto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H SarabunPSK" w:hint="cs"/>
                        <w:i/>
                        <w:color w:val="auto"/>
                      </w:rPr>
                    </m:ctrlPr>
                  </m:sSubPr>
                  <m:e>
                    <m:r>
                      <w:rPr>
                        <w:rFonts w:ascii="Cambria Math" w:hAnsi="Cambria Math" w:cs="TH SarabunPSK" w:hint="cs"/>
                        <w:color w:val="auto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cs="TH SarabunPSK" w:hint="cs"/>
                        <w:color w:val="auto"/>
                      </w:rPr>
                      <m:t>i</m:t>
                    </m:r>
                  </m:sub>
                </m:sSub>
              </m:e>
            </m:d>
            <m:sSub>
              <m:sSubPr>
                <m:ctrlPr>
                  <w:rPr>
                    <w:rFonts w:ascii="Cambria Math" w:hAnsi="Cambria Math" w:cs="TH SarabunPSK" w:hint="cs"/>
                    <w:i/>
                    <w:color w:val="auto"/>
                  </w:rPr>
                </m:ctrlPr>
              </m:sSubPr>
              <m:e>
                <m:r>
                  <w:rPr>
                    <w:rFonts w:ascii="Cambria Math" w:hAnsi="Cambria Math" w:cs="TH SarabunPSK" w:hint="cs"/>
                    <w:color w:val="auto"/>
                  </w:rPr>
                  <m:t>x</m:t>
                </m:r>
              </m:e>
              <m:sub>
                <m:r>
                  <w:rPr>
                    <w:rFonts w:ascii="Cambria Math" w:hAnsi="Cambria Math" w:cs="TH SarabunPSK" w:hint="cs"/>
                    <w:color w:val="auto"/>
                  </w:rPr>
                  <m:t>i</m:t>
                </m:r>
              </m:sub>
            </m:sSub>
          </m:e>
        </m:nary>
      </m:oMath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จะได้สมการระนาบเกินอันใหม่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4D3B69" w:rsidRPr="008473F5" w14:paraId="4B5D50D9" w14:textId="77777777" w:rsidTr="00F37A49">
        <w:tc>
          <w:tcPr>
            <w:tcW w:w="774" w:type="dxa"/>
          </w:tcPr>
          <w:p w14:paraId="5BE783B5" w14:textId="77777777" w:rsidR="004D3B69" w:rsidRPr="008473F5" w:rsidRDefault="004D3B69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5BB49862" w14:textId="63E3FA88" w:rsidR="004D3B69" w:rsidRPr="008473F5" w:rsidRDefault="002E6173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x</m:t>
                    </m:r>
                  </m:e>
                </m:d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=</m:t>
                </m:r>
                <m:nary>
                  <m:naryPr>
                    <m:chr m:val="∑"/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l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</m:e>
                    </m:d>
                  </m:e>
                </m:nary>
                <m:d>
                  <m:dPr>
                    <m:begChr m:val="⟨"/>
                    <m:endChr m:val="⟩"/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⋅x</m:t>
                    </m:r>
                  </m:e>
                </m:d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+b</m:t>
                </m:r>
              </m:oMath>
            </m:oMathPara>
          </w:p>
        </w:tc>
        <w:tc>
          <w:tcPr>
            <w:tcW w:w="1066" w:type="dxa"/>
            <w:vAlign w:val="center"/>
          </w:tcPr>
          <w:p w14:paraId="3A46DB71" w14:textId="62C0F0E9" w:rsidR="004D3B69" w:rsidRPr="008473F5" w:rsidRDefault="004D3B69" w:rsidP="00856794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="00F37A49"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CF25DD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F37A49"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CF25DD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F37A49" w:rsidRPr="008473F5"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03AC690E" w14:textId="25A3E27E" w:rsidR="00E11BEB" w:rsidRPr="008473F5" w:rsidRDefault="00E11BEB" w:rsidP="005D53CD">
      <w:pPr>
        <w:pStyle w:val="Heading3"/>
        <w:rPr>
          <w:i/>
        </w:rPr>
      </w:pPr>
      <w:bookmarkStart w:id="33" w:name="_Toc67999713"/>
      <w:r w:rsidRPr="008473F5">
        <w:rPr>
          <w:rFonts w:hint="cs"/>
        </w:rPr>
        <w:t>Nonlinear Regression</w:t>
      </w:r>
      <w:bookmarkEnd w:id="33"/>
    </w:p>
    <w:p w14:paraId="443443D5" w14:textId="226E0EF9" w:rsidR="00E11BEB" w:rsidRPr="008473F5" w:rsidRDefault="00E11BEB" w:rsidP="00E11BE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>หากข้อมูลที่นำมาสอนมีลักษณะไม่เป็นเชิงเส้น ต้องใช้ฟังก์ชันเคอร์เนล (</w:t>
      </w:r>
      <w:r w:rsidRPr="008473F5">
        <w:rPr>
          <w:rFonts w:ascii="TH SarabunPSK" w:hAnsi="TH SarabunPSK" w:cs="TH SarabunPSK" w:hint="cs"/>
          <w:sz w:val="32"/>
          <w:szCs w:val="32"/>
        </w:rPr>
        <w:t xml:space="preserve">Kernel Function) 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ส่งผ่านข้อมูลที่ไม่เป็นเชิงเส้นไปยังปริภูมิหรือมิติที่สูงขึ้นเพื่อทำให้ข้อมูลมีลักษณะเป็นเชิงเส้น แล้วก็จึงทำตามขั้นตอนของซัพพอร์ตเวกเตอร์รีเกรสชันแบบเชิงเส้นดังที่กล่าวมา โดยฟังก์ชันเคอร์เนลที่ใช้จะมีรูปแบบตามสมการที่ </w:t>
      </w:r>
      <w:r w:rsidR="00F37A49" w:rsidRPr="008473F5">
        <w:rPr>
          <w:rFonts w:ascii="TH SarabunPSK" w:hAnsi="TH SarabunPSK" w:cs="TH SarabunPSK" w:hint="cs"/>
          <w:sz w:val="32"/>
          <w:szCs w:val="32"/>
        </w:rPr>
        <w:t>2.2</w:t>
      </w:r>
      <w:r w:rsidRPr="008473F5">
        <w:rPr>
          <w:rFonts w:ascii="TH SarabunPSK" w:hAnsi="TH SarabunPSK" w:cs="TH SarabunPSK" w:hint="cs"/>
          <w:sz w:val="32"/>
          <w:szCs w:val="32"/>
        </w:rPr>
        <w:t>.1</w:t>
      </w:r>
      <w:r w:rsidR="00CF25DD">
        <w:rPr>
          <w:rFonts w:ascii="TH SarabunPSK" w:hAnsi="TH SarabunPSK" w:cs="TH SarabunPSK" w:hint="cs"/>
          <w:sz w:val="32"/>
          <w:szCs w:val="32"/>
          <w:cs/>
        </w:rPr>
        <w:t>1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E11BEB" w:rsidRPr="008473F5" w14:paraId="3D263DF4" w14:textId="77777777" w:rsidTr="00F37A49">
        <w:tc>
          <w:tcPr>
            <w:tcW w:w="774" w:type="dxa"/>
          </w:tcPr>
          <w:p w14:paraId="062C35E5" w14:textId="77777777" w:rsidR="00E11BEB" w:rsidRPr="008473F5" w:rsidRDefault="00E11BEB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691C4BF5" w14:textId="29F69F2E" w:rsidR="00E11BEB" w:rsidRPr="008473F5" w:rsidRDefault="002E6173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K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j</m:t>
                        </m:r>
                      </m:sub>
                    </m:sSub>
                  </m:e>
                </m:d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=</m:t>
                </m:r>
                <m:d>
                  <m:dPr>
                    <m:begChr m:val="⟨"/>
                    <m:endChr m:val="⟩"/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Φ</m:t>
                    </m:r>
                    <m:d>
                      <m:d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⋅Φ</m:t>
                    </m:r>
                    <m:d>
                      <m:d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j</m:t>
                            </m:r>
                          </m:sub>
                        </m:sSub>
                      </m:e>
                    </m:d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7D9AF7ED" w14:textId="3F373275" w:rsidR="00E11BEB" w:rsidRPr="008473F5" w:rsidRDefault="00E11BEB" w:rsidP="00856794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="00F37A49" w:rsidRPr="008473F5"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CF25DD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F37A49" w:rsidRPr="008473F5">
              <w:rPr>
                <w:rFonts w:ascii="TH SarabunPSK" w:hAnsi="TH SarabunPSK" w:cs="TH SarabunPSK" w:hint="cs"/>
                <w:sz w:val="32"/>
                <w:szCs w:val="32"/>
              </w:rPr>
              <w:t>.1</w:t>
            </w:r>
            <w:r w:rsidR="00CF25DD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03D0895B" w14:textId="77777777" w:rsidR="00E11BEB" w:rsidRPr="008473F5" w:rsidRDefault="00E11BEB" w:rsidP="00E11BE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3ADCF26" w14:textId="77777777" w:rsidR="00E11BEB" w:rsidRPr="008473F5" w:rsidRDefault="00E11BEB" w:rsidP="00E11BEB">
      <w:pPr>
        <w:pStyle w:val="Default"/>
        <w:ind w:left="2160"/>
        <w:rPr>
          <w:rFonts w:ascii="TH SarabunPSK" w:hAnsi="TH SarabunPSK" w:cs="TH SarabunPSK"/>
          <w:color w:val="auto"/>
          <w:sz w:val="32"/>
          <w:szCs w:val="32"/>
        </w:rPr>
      </w:pP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>โดย</w:t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ab/>
      </w:r>
    </w:p>
    <w:p w14:paraId="7ABC08E4" w14:textId="57499765" w:rsidR="00E11BEB" w:rsidRPr="008473F5" w:rsidRDefault="002E6173" w:rsidP="002E6173">
      <w:pPr>
        <w:pStyle w:val="Default"/>
        <w:ind w:left="2160" w:firstLine="720"/>
        <w:rPr>
          <w:rFonts w:ascii="TH SarabunPSK" w:hAnsi="TH SarabunPSK" w:cs="TH SarabunPSK"/>
          <w:color w:val="auto"/>
          <w:sz w:val="32"/>
          <w:szCs w:val="32"/>
        </w:rPr>
      </w:pPr>
      <m:oMath>
        <m:r>
          <w:rPr>
            <w:rFonts w:ascii="Cambria Math" w:hAnsi="Cambria Math" w:cs="TH SarabunPSK" w:hint="cs"/>
            <w:color w:val="auto"/>
          </w:rPr>
          <m:t>x</m:t>
        </m:r>
      </m:oMath>
      <w:r w:rsidR="00E11BEB" w:rsidRPr="008473F5">
        <w:rPr>
          <w:rFonts w:ascii="TH SarabunPSK" w:hAnsi="TH SarabunPSK" w:cs="TH SarabunPSK" w:hint="cs"/>
          <w:color w:val="auto"/>
          <w:sz w:val="32"/>
          <w:szCs w:val="32"/>
        </w:rPr>
        <w:tab/>
      </w:r>
      <w:r w:rsidR="00E11BEB"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>คือ</w:t>
      </w:r>
      <w:r w:rsidR="00E11BEB"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เวกเตอร์ข้อมูลเข้า</w:t>
      </w:r>
    </w:p>
    <w:p w14:paraId="24F4EBCD" w14:textId="48BFF1FF" w:rsidR="00E11BEB" w:rsidRPr="008473F5" w:rsidRDefault="00A24214" w:rsidP="002E6173">
      <w:pPr>
        <w:pStyle w:val="Default"/>
        <w:ind w:left="2160" w:firstLine="720"/>
        <w:rPr>
          <w:rFonts w:ascii="TH SarabunPSK" w:hAnsi="TH SarabunPSK" w:cs="TH SarabunPSK"/>
          <w:color w:val="auto"/>
          <w:sz w:val="32"/>
          <w:szCs w:val="32"/>
        </w:rPr>
      </w:pPr>
      <m:oMath>
        <m:sSub>
          <m:sSubPr>
            <m:ctrlPr>
              <w:rPr>
                <w:rFonts w:ascii="Cambria Math" w:hAnsi="Cambria Math" w:cs="TH SarabunPSK" w:hint="cs"/>
                <w:i/>
                <w:color w:val="auto"/>
              </w:rPr>
            </m:ctrlPr>
          </m:sSubPr>
          <m:e>
            <m:r>
              <w:rPr>
                <w:rFonts w:ascii="Cambria Math" w:hAnsi="Cambria Math" w:cs="TH SarabunPSK" w:hint="cs"/>
                <w:color w:val="auto"/>
              </w:rPr>
              <m:t>x</m:t>
            </m:r>
          </m:e>
          <m:sub>
            <m:r>
              <w:rPr>
                <w:rFonts w:ascii="Cambria Math" w:hAnsi="Cambria Math" w:cs="TH SarabunPSK" w:hint="cs"/>
                <w:color w:val="auto"/>
              </w:rPr>
              <m:t>i</m:t>
            </m:r>
          </m:sub>
        </m:sSub>
      </m:oMath>
      <w:r w:rsidR="00E11BEB" w:rsidRPr="008473F5">
        <w:rPr>
          <w:rFonts w:ascii="TH SarabunPSK" w:hAnsi="TH SarabunPSK" w:cs="TH SarabunPSK" w:hint="cs"/>
          <w:color w:val="auto"/>
          <w:sz w:val="32"/>
          <w:szCs w:val="32"/>
        </w:rPr>
        <w:tab/>
      </w:r>
      <w:r w:rsidR="00E11BEB"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>คือ</w:t>
      </w:r>
      <w:r w:rsidR="00E11BEB"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ซัพพอร์ตเวกเตอร์</w:t>
      </w:r>
    </w:p>
    <w:p w14:paraId="202BCD8A" w14:textId="2091D997" w:rsidR="00E11BEB" w:rsidRPr="008473F5" w:rsidRDefault="002E6173" w:rsidP="002E6173">
      <w:pPr>
        <w:pStyle w:val="Default"/>
        <w:ind w:left="2160" w:firstLine="720"/>
        <w:rPr>
          <w:rFonts w:ascii="TH SarabunPSK" w:hAnsi="TH SarabunPSK" w:cs="TH SarabunPSK"/>
          <w:color w:val="auto"/>
          <w:sz w:val="32"/>
          <w:szCs w:val="32"/>
        </w:rPr>
      </w:pPr>
      <m:oMath>
        <m:r>
          <w:rPr>
            <w:rFonts w:ascii="Cambria Math" w:hAnsi="Cambria Math" w:cs="TH SarabunPSK" w:hint="cs"/>
            <w:color w:val="auto"/>
          </w:rPr>
          <m:t>Φ</m:t>
        </m:r>
      </m:oMath>
      <w:r w:rsidR="00E11BEB"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คือ</w:t>
      </w:r>
      <w:r w:rsidR="00E11BEB"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ฟังก์ชันการส่งผ่านข้อมูล</w:t>
      </w:r>
    </w:p>
    <w:p w14:paraId="18750897" w14:textId="17AFE1E8" w:rsidR="003F34D1" w:rsidRDefault="00A94365" w:rsidP="003F34D1">
      <w:pPr>
        <w:pStyle w:val="Default"/>
        <w:keepNext/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6EB15DCB" wp14:editId="3C515829">
                <wp:extent cx="5274945" cy="2326005"/>
                <wp:effectExtent l="0" t="4445" r="363855" b="69850"/>
                <wp:docPr id="65" name="Canvas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28" name="ลูกศรเชื่อมต่อแบบตรง 88"/>
                        <wps:cNvCnPr>
                          <a:cxnSpLocks noChangeShapeType="1"/>
                        </wps:cNvCnPr>
                        <wps:spPr bwMode="auto">
                          <a:xfrm flipV="1">
                            <a:off x="3334528" y="384401"/>
                            <a:ext cx="0" cy="191140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" name="ลูกศรเชื่อมต่อแบบตรง 89"/>
                        <wps:cNvCnPr>
                          <a:cxnSpLocks noChangeShapeType="1"/>
                        </wps:cNvCnPr>
                        <wps:spPr bwMode="auto">
                          <a:xfrm>
                            <a:off x="3334528" y="2295805"/>
                            <a:ext cx="2087818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" name="ตัวเชื่อมต่อตรง 90"/>
                        <wps:cNvCnPr>
                          <a:cxnSpLocks noChangeShapeType="1"/>
                        </wps:cNvCnPr>
                        <wps:spPr bwMode="auto">
                          <a:xfrm flipV="1">
                            <a:off x="3986634" y="438101"/>
                            <a:ext cx="739106" cy="1485603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" name="ตัวเชื่อมต่อตรง 91"/>
                        <wps:cNvCnPr>
                          <a:cxnSpLocks noChangeShapeType="1"/>
                        </wps:cNvCnPr>
                        <wps:spPr bwMode="auto">
                          <a:xfrm flipV="1">
                            <a:off x="3787232" y="384401"/>
                            <a:ext cx="738906" cy="1444403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" name="ตัวเชื่อมต่อตรง 92"/>
                        <wps:cNvCnPr>
                          <a:cxnSpLocks noChangeShapeType="1"/>
                        </wps:cNvCnPr>
                        <wps:spPr bwMode="auto">
                          <a:xfrm flipV="1">
                            <a:off x="4192736" y="514301"/>
                            <a:ext cx="709606" cy="1505003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" name="วงรี 93"/>
                        <wps:cNvSpPr>
                          <a:spLocks noChangeArrowheads="1"/>
                        </wps:cNvSpPr>
                        <wps:spPr bwMode="auto">
                          <a:xfrm>
                            <a:off x="4261936" y="813002"/>
                            <a:ext cx="46900" cy="451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E37FE86" w14:textId="77777777" w:rsidR="00A24214" w:rsidRDefault="00A24214" w:rsidP="00F37A49"/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4" name="วงรี 94"/>
                        <wps:cNvSpPr>
                          <a:spLocks noChangeArrowheads="1"/>
                        </wps:cNvSpPr>
                        <wps:spPr bwMode="auto">
                          <a:xfrm>
                            <a:off x="3861133" y="1595603"/>
                            <a:ext cx="46400" cy="445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48FB891" w14:textId="77777777" w:rsidR="00A24214" w:rsidRDefault="00A24214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5" name="วงรี 95"/>
                        <wps:cNvSpPr>
                          <a:spLocks noChangeArrowheads="1"/>
                        </wps:cNvSpPr>
                        <wps:spPr bwMode="auto">
                          <a:xfrm>
                            <a:off x="4236536" y="1117802"/>
                            <a:ext cx="46300" cy="445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1BC4596" w14:textId="77777777" w:rsidR="00A24214" w:rsidRDefault="00A24214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6" name="วงรี 96"/>
                        <wps:cNvSpPr>
                          <a:spLocks noChangeArrowheads="1"/>
                        </wps:cNvSpPr>
                        <wps:spPr bwMode="auto">
                          <a:xfrm>
                            <a:off x="4286337" y="1287403"/>
                            <a:ext cx="46400" cy="444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0015352" w14:textId="77777777" w:rsidR="00A24214" w:rsidRDefault="00A24214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7" name="วงรี 98"/>
                        <wps:cNvSpPr>
                          <a:spLocks noChangeArrowheads="1"/>
                        </wps:cNvSpPr>
                        <wps:spPr bwMode="auto">
                          <a:xfrm>
                            <a:off x="4809641" y="677201"/>
                            <a:ext cx="46300" cy="444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839C3AF" w14:textId="77777777" w:rsidR="00A24214" w:rsidRDefault="00A24214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8" name="วงรี 100"/>
                        <wps:cNvSpPr>
                          <a:spLocks noChangeArrowheads="1"/>
                        </wps:cNvSpPr>
                        <wps:spPr bwMode="auto">
                          <a:xfrm>
                            <a:off x="4597139" y="1073402"/>
                            <a:ext cx="46400" cy="444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91EDC75" w14:textId="77777777" w:rsidR="00A24214" w:rsidRDefault="00A24214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9" name="วงรี 105"/>
                        <wps:cNvSpPr>
                          <a:spLocks noChangeArrowheads="1"/>
                        </wps:cNvSpPr>
                        <wps:spPr bwMode="auto">
                          <a:xfrm>
                            <a:off x="4286337" y="1721704"/>
                            <a:ext cx="46400" cy="445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1D9E3A6" w14:textId="77777777" w:rsidR="00A24214" w:rsidRDefault="00A24214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0" name="วงรี 106"/>
                        <wps:cNvSpPr>
                          <a:spLocks noChangeArrowheads="1"/>
                        </wps:cNvSpPr>
                        <wps:spPr bwMode="auto">
                          <a:xfrm>
                            <a:off x="4086335" y="1130802"/>
                            <a:ext cx="46400" cy="445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3AD74D5" w14:textId="77777777" w:rsidR="00A24214" w:rsidRDefault="00A24214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1" name="วงรี 107"/>
                        <wps:cNvSpPr>
                          <a:spLocks noChangeArrowheads="1"/>
                        </wps:cNvSpPr>
                        <wps:spPr bwMode="auto">
                          <a:xfrm>
                            <a:off x="4725740" y="514301"/>
                            <a:ext cx="47000" cy="451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BE3EC9B" w14:textId="77777777" w:rsidR="00A24214" w:rsidRDefault="00A24214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2" name="วงรี 108"/>
                        <wps:cNvSpPr>
                          <a:spLocks noChangeArrowheads="1"/>
                        </wps:cNvSpPr>
                        <wps:spPr bwMode="auto">
                          <a:xfrm>
                            <a:off x="4420338" y="514301"/>
                            <a:ext cx="47000" cy="451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F05EE1E" w14:textId="77777777" w:rsidR="00A24214" w:rsidRDefault="00A24214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3" name="ลูกศรเชื่อมต่อแบบตรง 2"/>
                        <wps:cNvCnPr>
                          <a:cxnSpLocks noChangeShapeType="1"/>
                        </wps:cNvCnPr>
                        <wps:spPr bwMode="auto">
                          <a:xfrm flipV="1">
                            <a:off x="3334528" y="1476303"/>
                            <a:ext cx="1521413" cy="81950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dk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" name="ลูกศรเชื่อมต่อแบบตรง 113"/>
                        <wps:cNvCnPr>
                          <a:cxnSpLocks noChangeShapeType="1"/>
                        </wps:cNvCnPr>
                        <wps:spPr bwMode="auto">
                          <a:xfrm flipV="1">
                            <a:off x="523304" y="384401"/>
                            <a:ext cx="0" cy="191140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" name="ลูกศรเชื่อมต่อแบบตรง 123"/>
                        <wps:cNvCnPr>
                          <a:cxnSpLocks noChangeShapeType="1"/>
                        </wps:cNvCnPr>
                        <wps:spPr bwMode="auto">
                          <a:xfrm>
                            <a:off x="523304" y="2294805"/>
                            <a:ext cx="2087918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" name="รูปแบบอิสระ 4"/>
                        <wps:cNvSpPr>
                          <a:spLocks/>
                        </wps:cNvSpPr>
                        <wps:spPr bwMode="auto">
                          <a:xfrm>
                            <a:off x="620805" y="454301"/>
                            <a:ext cx="1447812" cy="1168703"/>
                          </a:xfrm>
                          <a:custGeom>
                            <a:avLst/>
                            <a:gdLst>
                              <a:gd name="T0" fmla="*/ 0 w 1447800"/>
                              <a:gd name="T1" fmla="*/ 1143000 h 1168775"/>
                              <a:gd name="T2" fmla="*/ 438150 w 1447800"/>
                              <a:gd name="T3" fmla="*/ 1057275 h 1168775"/>
                              <a:gd name="T4" fmla="*/ 866775 w 1447800"/>
                              <a:gd name="T5" fmla="*/ 257175 h 1168775"/>
                              <a:gd name="T6" fmla="*/ 1209675 w 1447800"/>
                              <a:gd name="T7" fmla="*/ 66675 h 1168775"/>
                              <a:gd name="T8" fmla="*/ 1447800 w 1447800"/>
                              <a:gd name="T9" fmla="*/ 0 h 1168775"/>
                              <a:gd name="T10" fmla="*/ 0 60000 65536"/>
                              <a:gd name="T11" fmla="*/ 0 60000 65536"/>
                              <a:gd name="T12" fmla="*/ 0 60000 65536"/>
                              <a:gd name="T13" fmla="*/ 0 60000 65536"/>
                              <a:gd name="T14" fmla="*/ 0 60000 65536"/>
                            </a:gdLst>
                            <a:ahLst/>
                            <a:cxnLst>
                              <a:cxn ang="T10">
                                <a:pos x="T0" y="T1"/>
                              </a:cxn>
                              <a:cxn ang="T11">
                                <a:pos x="T2" y="T3"/>
                              </a:cxn>
                              <a:cxn ang="T12">
                                <a:pos x="T4" y="T5"/>
                              </a:cxn>
                              <a:cxn ang="T13">
                                <a:pos x="T6" y="T7"/>
                              </a:cxn>
                              <a:cxn ang="T14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447800" h="1168775">
                                <a:moveTo>
                                  <a:pt x="0" y="1143000"/>
                                </a:moveTo>
                                <a:cubicBezTo>
                                  <a:pt x="146844" y="1173956"/>
                                  <a:pt x="293688" y="1204912"/>
                                  <a:pt x="438150" y="1057275"/>
                                </a:cubicBezTo>
                                <a:cubicBezTo>
                                  <a:pt x="582612" y="909638"/>
                                  <a:pt x="738188" y="422275"/>
                                  <a:pt x="866775" y="257175"/>
                                </a:cubicBezTo>
                                <a:cubicBezTo>
                                  <a:pt x="995363" y="92075"/>
                                  <a:pt x="1112837" y="109538"/>
                                  <a:pt x="1209675" y="66675"/>
                                </a:cubicBezTo>
                                <a:cubicBezTo>
                                  <a:pt x="1306513" y="23812"/>
                                  <a:pt x="1377156" y="11906"/>
                                  <a:pt x="1447800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dk1">
                                <a:lumMod val="95000"/>
                                <a:lumOff val="0"/>
                              </a:schemeClr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7" name="รูปแบบอิสระ 124"/>
                        <wps:cNvSpPr>
                          <a:spLocks/>
                        </wps:cNvSpPr>
                        <wps:spPr bwMode="auto">
                          <a:xfrm>
                            <a:off x="781807" y="850902"/>
                            <a:ext cx="1447812" cy="1168403"/>
                          </a:xfrm>
                          <a:custGeom>
                            <a:avLst/>
                            <a:gdLst>
                              <a:gd name="T0" fmla="*/ 0 w 1447800"/>
                              <a:gd name="T1" fmla="*/ 1142633 h 1168775"/>
                              <a:gd name="T2" fmla="*/ 438150 w 1447800"/>
                              <a:gd name="T3" fmla="*/ 1056936 h 1168775"/>
                              <a:gd name="T4" fmla="*/ 866775 w 1447800"/>
                              <a:gd name="T5" fmla="*/ 257092 h 1168775"/>
                              <a:gd name="T6" fmla="*/ 1209675 w 1447800"/>
                              <a:gd name="T7" fmla="*/ 66654 h 1168775"/>
                              <a:gd name="T8" fmla="*/ 1447800 w 1447800"/>
                              <a:gd name="T9" fmla="*/ 0 h 1168775"/>
                              <a:gd name="T10" fmla="*/ 0 60000 65536"/>
                              <a:gd name="T11" fmla="*/ 0 60000 65536"/>
                              <a:gd name="T12" fmla="*/ 0 60000 65536"/>
                              <a:gd name="T13" fmla="*/ 0 60000 65536"/>
                              <a:gd name="T14" fmla="*/ 0 60000 65536"/>
                              <a:gd name="T15" fmla="*/ 0 w 1447800"/>
                              <a:gd name="T16" fmla="*/ 0 h 1168775"/>
                              <a:gd name="T17" fmla="*/ 1447800 w 1447800"/>
                              <a:gd name="T18" fmla="*/ 1168775 h 1168775"/>
                            </a:gdLst>
                            <a:ahLst/>
                            <a:cxnLst>
                              <a:cxn ang="T10">
                                <a:pos x="T0" y="T1"/>
                              </a:cxn>
                              <a:cxn ang="T11">
                                <a:pos x="T2" y="T3"/>
                              </a:cxn>
                              <a:cxn ang="T12">
                                <a:pos x="T4" y="T5"/>
                              </a:cxn>
                              <a:cxn ang="T13">
                                <a:pos x="T6" y="T7"/>
                              </a:cxn>
                              <a:cxn ang="T14">
                                <a:pos x="T8" y="T9"/>
                              </a:cxn>
                            </a:cxnLst>
                            <a:rect l="T15" t="T16" r="T17" b="T18"/>
                            <a:pathLst>
                              <a:path w="1447800" h="1168775">
                                <a:moveTo>
                                  <a:pt x="0" y="1143000"/>
                                </a:moveTo>
                                <a:cubicBezTo>
                                  <a:pt x="146844" y="1173956"/>
                                  <a:pt x="293688" y="1204912"/>
                                  <a:pt x="438150" y="1057275"/>
                                </a:cubicBezTo>
                                <a:cubicBezTo>
                                  <a:pt x="582612" y="909638"/>
                                  <a:pt x="738188" y="422275"/>
                                  <a:pt x="866775" y="257175"/>
                                </a:cubicBezTo>
                                <a:cubicBezTo>
                                  <a:pt x="995363" y="92075"/>
                                  <a:pt x="1112837" y="109538"/>
                                  <a:pt x="1209675" y="66675"/>
                                </a:cubicBezTo>
                                <a:cubicBezTo>
                                  <a:pt x="1306513" y="23812"/>
                                  <a:pt x="1377156" y="11906"/>
                                  <a:pt x="1447800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dash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2907292" w14:textId="77777777" w:rsidR="00A24214" w:rsidRDefault="00A24214" w:rsidP="00F37A49"/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8" name="รูปแบบอิสระ 125"/>
                        <wps:cNvSpPr>
                          <a:spLocks/>
                        </wps:cNvSpPr>
                        <wps:spPr bwMode="auto">
                          <a:xfrm>
                            <a:off x="696006" y="660401"/>
                            <a:ext cx="1447812" cy="1168403"/>
                          </a:xfrm>
                          <a:custGeom>
                            <a:avLst/>
                            <a:gdLst>
                              <a:gd name="T0" fmla="*/ 0 w 1447800"/>
                              <a:gd name="T1" fmla="*/ 1142633 h 1168775"/>
                              <a:gd name="T2" fmla="*/ 438150 w 1447800"/>
                              <a:gd name="T3" fmla="*/ 1056936 h 1168775"/>
                              <a:gd name="T4" fmla="*/ 866775 w 1447800"/>
                              <a:gd name="T5" fmla="*/ 257092 h 1168775"/>
                              <a:gd name="T6" fmla="*/ 1209675 w 1447800"/>
                              <a:gd name="T7" fmla="*/ 66654 h 1168775"/>
                              <a:gd name="T8" fmla="*/ 1447800 w 1447800"/>
                              <a:gd name="T9" fmla="*/ 0 h 1168775"/>
                              <a:gd name="T10" fmla="*/ 0 60000 65536"/>
                              <a:gd name="T11" fmla="*/ 0 60000 65536"/>
                              <a:gd name="T12" fmla="*/ 0 60000 65536"/>
                              <a:gd name="T13" fmla="*/ 0 60000 65536"/>
                              <a:gd name="T14" fmla="*/ 0 60000 65536"/>
                              <a:gd name="T15" fmla="*/ 0 w 1447800"/>
                              <a:gd name="T16" fmla="*/ 0 h 1168775"/>
                              <a:gd name="T17" fmla="*/ 1447800 w 1447800"/>
                              <a:gd name="T18" fmla="*/ 1168775 h 1168775"/>
                            </a:gdLst>
                            <a:ahLst/>
                            <a:cxnLst>
                              <a:cxn ang="T10">
                                <a:pos x="T0" y="T1"/>
                              </a:cxn>
                              <a:cxn ang="T11">
                                <a:pos x="T2" y="T3"/>
                              </a:cxn>
                              <a:cxn ang="T12">
                                <a:pos x="T4" y="T5"/>
                              </a:cxn>
                              <a:cxn ang="T13">
                                <a:pos x="T6" y="T7"/>
                              </a:cxn>
                              <a:cxn ang="T14">
                                <a:pos x="T8" y="T9"/>
                              </a:cxn>
                            </a:cxnLst>
                            <a:rect l="T15" t="T16" r="T17" b="T18"/>
                            <a:pathLst>
                              <a:path w="1447800" h="1168775">
                                <a:moveTo>
                                  <a:pt x="0" y="1143000"/>
                                </a:moveTo>
                                <a:cubicBezTo>
                                  <a:pt x="146844" y="1173956"/>
                                  <a:pt x="293688" y="1204912"/>
                                  <a:pt x="438150" y="1057275"/>
                                </a:cubicBezTo>
                                <a:cubicBezTo>
                                  <a:pt x="582612" y="909638"/>
                                  <a:pt x="738188" y="422275"/>
                                  <a:pt x="866775" y="257175"/>
                                </a:cubicBezTo>
                                <a:cubicBezTo>
                                  <a:pt x="995363" y="92075"/>
                                  <a:pt x="1112837" y="109538"/>
                                  <a:pt x="1209675" y="66675"/>
                                </a:cubicBezTo>
                                <a:cubicBezTo>
                                  <a:pt x="1306513" y="23812"/>
                                  <a:pt x="1377156" y="11906"/>
                                  <a:pt x="1447800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71AB975" w14:textId="77777777" w:rsidR="00A24214" w:rsidRDefault="00A24214" w:rsidP="00F37A49"/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9" name="วงรี 126"/>
                        <wps:cNvSpPr>
                          <a:spLocks noChangeArrowheads="1"/>
                        </wps:cNvSpPr>
                        <wps:spPr bwMode="auto">
                          <a:xfrm>
                            <a:off x="1867616" y="468601"/>
                            <a:ext cx="46400" cy="457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DF7D45C" w14:textId="77777777" w:rsidR="00A24214" w:rsidRDefault="00A24214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0" name="วงรี 128"/>
                        <wps:cNvSpPr>
                          <a:spLocks noChangeArrowheads="1"/>
                        </wps:cNvSpPr>
                        <wps:spPr bwMode="auto">
                          <a:xfrm>
                            <a:off x="1705715" y="559401"/>
                            <a:ext cx="46300" cy="444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975FD5E" w14:textId="77777777" w:rsidR="00A24214" w:rsidRDefault="00A24214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1" name="วงรี 129"/>
                        <wps:cNvSpPr>
                          <a:spLocks noChangeArrowheads="1"/>
                        </wps:cNvSpPr>
                        <wps:spPr bwMode="auto">
                          <a:xfrm>
                            <a:off x="1353312" y="863502"/>
                            <a:ext cx="46300" cy="445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548D561" w14:textId="77777777" w:rsidR="00A24214" w:rsidRDefault="00A24214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2" name="วงรี 130"/>
                        <wps:cNvSpPr>
                          <a:spLocks noChangeArrowheads="1"/>
                        </wps:cNvSpPr>
                        <wps:spPr bwMode="auto">
                          <a:xfrm>
                            <a:off x="1314211" y="1170803"/>
                            <a:ext cx="46300" cy="445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739D213" w14:textId="77777777" w:rsidR="00A24214" w:rsidRDefault="00A24214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3" name="วงรี 131"/>
                        <wps:cNvSpPr>
                          <a:spLocks noChangeArrowheads="1"/>
                        </wps:cNvSpPr>
                        <wps:spPr bwMode="auto">
                          <a:xfrm>
                            <a:off x="781807" y="1585103"/>
                            <a:ext cx="46300" cy="445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BB9593A" w14:textId="77777777" w:rsidR="00A24214" w:rsidRDefault="00A24214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4" name="วงรี 133"/>
                        <wps:cNvSpPr>
                          <a:spLocks noChangeArrowheads="1"/>
                        </wps:cNvSpPr>
                        <wps:spPr bwMode="auto">
                          <a:xfrm>
                            <a:off x="915108" y="1875104"/>
                            <a:ext cx="46400" cy="444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4D4F52C" w14:textId="77777777" w:rsidR="00A24214" w:rsidRDefault="00A24214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5" name="วงรี 144"/>
                        <wps:cNvSpPr>
                          <a:spLocks noChangeArrowheads="1"/>
                        </wps:cNvSpPr>
                        <wps:spPr bwMode="auto">
                          <a:xfrm>
                            <a:off x="1314211" y="1721704"/>
                            <a:ext cx="46300" cy="445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3E9B0E1" w14:textId="77777777" w:rsidR="00A24214" w:rsidRDefault="00A24214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6" name="วงรี 155"/>
                        <wps:cNvSpPr>
                          <a:spLocks noChangeArrowheads="1"/>
                        </wps:cNvSpPr>
                        <wps:spPr bwMode="auto">
                          <a:xfrm>
                            <a:off x="1572313" y="1170803"/>
                            <a:ext cx="46400" cy="445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49630AC" w14:textId="77777777" w:rsidR="00A24214" w:rsidRDefault="00A24214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7" name="วงรี 157"/>
                        <wps:cNvSpPr>
                          <a:spLocks noChangeArrowheads="1"/>
                        </wps:cNvSpPr>
                        <wps:spPr bwMode="auto">
                          <a:xfrm>
                            <a:off x="2068618" y="863502"/>
                            <a:ext cx="46400" cy="445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0EF1E4C" w14:textId="77777777" w:rsidR="00A24214" w:rsidRDefault="00A24214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8" name="วงรี 163"/>
                        <wps:cNvSpPr>
                          <a:spLocks noChangeArrowheads="1"/>
                        </wps:cNvSpPr>
                        <wps:spPr bwMode="auto">
                          <a:xfrm>
                            <a:off x="2022317" y="721602"/>
                            <a:ext cx="46300" cy="445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188B3D6" w14:textId="77777777" w:rsidR="00A24214" w:rsidRDefault="00A24214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รูปภาพ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3203" y="103800"/>
                            <a:ext cx="342803" cy="2285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" name="รูปภาพ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20126" y="103800"/>
                            <a:ext cx="590505" cy="2285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" name="รูปภาพ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72742" y="1247803"/>
                            <a:ext cx="190502" cy="2285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" name="รูปภาพ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77647" y="2170705"/>
                            <a:ext cx="161901" cy="2285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" name="รูปภาพ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37523" y="2246905"/>
                            <a:ext cx="133401" cy="1523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4" name="ลูกศรเชื่อมต่อแบบตรง 10"/>
                        <wps:cNvCnPr>
                          <a:cxnSpLocks noChangeShapeType="1"/>
                        </wps:cNvCnPr>
                        <wps:spPr bwMode="auto">
                          <a:xfrm>
                            <a:off x="2544922" y="1287403"/>
                            <a:ext cx="647706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dk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 type="arrow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EB15DCB" id="Canvas 46" o:spid="_x0000_s1046" editas="canvas" style="width:415.35pt;height:183.15pt;mso-position-horizontal-relative:char;mso-position-vertical-relative:line" coordsize="52749,232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">
                <v:shape id="_x0000_s1047" type="#_x0000_t75" style="position:absolute;width:52749;height:23260;visibility:visible;mso-wrap-style:square">
                  <v:fill o:detectmouseclick="t"/>
                  <v:path o:connecttype="none"/>
                </v:shape>
                <v:shape id="ลูกศรเชื่อมต่อแบบตรง 88" o:spid="_x0000_s1048" type="#_x0000_t32" style="position:absolute;left:33345;top:3844;width:0;height:1911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">
                  <v:stroke endarrow="block"/>
                </v:shape>
                <v:shape id="ลูกศรเชื่อมต่อแบบตรง 89" o:spid="_x0000_s1049" type="#_x0000_t32" style="position:absolute;left:33345;top:22958;width:2087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">
                  <v:stroke endarrow="block"/>
                </v:shape>
                <v:line id="ตัวเชื่อมต่อตรง 90" o:spid="_x0000_s1050" style="position:absolute;flip:y;visibility:visible;mso-wrap-style:square" from="39866,4381" to="47257,192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"/>
                <v:line id="ตัวเชื่อมต่อตรง 91" o:spid="_x0000_s1051" style="position:absolute;flip:y;visibility:visible;mso-wrap-style:square" from="37872,3844" to="45261,18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">
                  <v:stroke dashstyle="dash"/>
                </v:line>
                <v:line id="ตัวเชื่อมต่อตรง 92" o:spid="_x0000_s1052" style="position:absolute;flip:y;visibility:visible;mso-wrap-style:square" from="41927,5143" to="49023,201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">
                  <v:stroke dashstyle="dash"/>
                </v:line>
                <v:oval id="วงรี 93" o:spid="_x0000_s1053" style="position:absolute;left:42619;top:8130;width:469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" fillcolor="black" strokeweight="2pt">
                  <v:textbox>
                    <w:txbxContent>
                      <w:p w14:paraId="0E37FE86" w14:textId="77777777" w:rsidR="00A24214" w:rsidRDefault="00A24214" w:rsidP="00F37A49"/>
                    </w:txbxContent>
                  </v:textbox>
                </v:oval>
                <v:oval id="วงรี 94" o:spid="_x0000_s1054" style="position:absolute;left:38611;top:15956;width:464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" fillcolor="black" strokeweight="2pt">
                  <v:textbox>
                    <w:txbxContent>
                      <w:p w14:paraId="548FB891" w14:textId="77777777" w:rsidR="00A24214" w:rsidRDefault="00A24214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95" o:spid="_x0000_s1055" style="position:absolute;left:42365;top:11178;width:463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" fillcolor="black" strokeweight="2pt">
                  <v:textbox>
                    <w:txbxContent>
                      <w:p w14:paraId="61BC4596" w14:textId="77777777" w:rsidR="00A24214" w:rsidRDefault="00A24214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96" o:spid="_x0000_s1056" style="position:absolute;left:42863;top:12874;width:464;height:4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" fillcolor="black" strokeweight="2pt">
                  <v:textbox>
                    <w:txbxContent>
                      <w:p w14:paraId="70015352" w14:textId="77777777" w:rsidR="00A24214" w:rsidRDefault="00A24214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98" o:spid="_x0000_s1057" style="position:absolute;left:48096;top:6772;width:463;height:4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" fillcolor="black" strokeweight="2pt">
                  <v:textbox>
                    <w:txbxContent>
                      <w:p w14:paraId="0839C3AF" w14:textId="77777777" w:rsidR="00A24214" w:rsidRDefault="00A24214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00" o:spid="_x0000_s1058" style="position:absolute;left:45971;top:10734;width:464;height:4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" fillcolor="black" strokeweight="2pt">
                  <v:textbox>
                    <w:txbxContent>
                      <w:p w14:paraId="591EDC75" w14:textId="77777777" w:rsidR="00A24214" w:rsidRDefault="00A24214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05" o:spid="_x0000_s1059" style="position:absolute;left:42863;top:17217;width:464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" fillcolor="black" strokeweight="2pt">
                  <v:textbox>
                    <w:txbxContent>
                      <w:p w14:paraId="61D9E3A6" w14:textId="77777777" w:rsidR="00A24214" w:rsidRDefault="00A24214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06" o:spid="_x0000_s1060" style="position:absolute;left:40863;top:11308;width:464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" fillcolor="black" strokeweight="2pt">
                  <v:textbox>
                    <w:txbxContent>
                      <w:p w14:paraId="23AD74D5" w14:textId="77777777" w:rsidR="00A24214" w:rsidRDefault="00A24214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07" o:spid="_x0000_s1061" style="position:absolute;left:47257;top:5143;width:470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" fillcolor="black" strokeweight="2pt">
                  <v:textbox>
                    <w:txbxContent>
                      <w:p w14:paraId="3BE3EC9B" w14:textId="77777777" w:rsidR="00A24214" w:rsidRDefault="00A24214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08" o:spid="_x0000_s1062" style="position:absolute;left:44203;top:5143;width:470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" fillcolor="black" strokeweight="2pt">
                  <v:textbox>
                    <w:txbxContent>
                      <w:p w14:paraId="2F05EE1E" w14:textId="77777777" w:rsidR="00A24214" w:rsidRDefault="00A24214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shape id="ลูกศรเชื่อมต่อแบบตรง 2" o:spid="_x0000_s1063" type="#_x0000_t32" style="position:absolute;left:33345;top:14763;width:15214;height:819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" strokecolor="black [3040]">
                  <v:stroke endarrow="block"/>
                </v:shape>
                <v:shape id="ลูกศรเชื่อมต่อแบบตรง 113" o:spid="_x0000_s1064" type="#_x0000_t32" style="position:absolute;left:5233;top:3844;width:0;height:1911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">
                  <v:stroke endarrow="block"/>
                </v:shape>
                <v:shape id="ลูกศรเชื่อมต่อแบบตรง 123" o:spid="_x0000_s1065" type="#_x0000_t32" style="position:absolute;left:5233;top:22948;width:2087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">
                  <v:stroke endarrow="block"/>
                </v:shape>
                <v:shape id="รูปแบบอิสระ 4" o:spid="_x0000_s1066" style="position:absolute;left:6208;top:4543;width:14478;height:11687;visibility:visible;mso-wrap-style:square;v-text-anchor:middle" coordsize="1447800,1168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" path="m,1143000v146844,30956,293688,61912,438150,-85725c582612,909638,738188,422275,866775,257175,995363,92075,1112837,109538,1209675,66675,1306513,23812,1377156,11906,1447800,e" filled="f" strokecolor="black [3040]">
                  <v:stroke dashstyle="dash"/>
                  <v:path arrowok="t" o:connecttype="custom" o:connectlocs="0,1142930;438154,1057210;866782,257159;1209685,66671;1447812,0" o:connectangles="0,0,0,0,0"/>
                </v:shape>
                <v:shape id="รูปแบบอิสระ 124" o:spid="_x0000_s1067" style="position:absolute;left:7818;top:8509;width:14478;height:11684;visibility:visible;mso-wrap-style:square;v-text-anchor:middle" coordsize="1447800,116877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" adj="-11796480,,5400" path="m,1143000v146844,30956,293688,61912,438150,-85725c582612,909638,738188,422275,866775,257175,995363,92075,1112837,109538,1209675,66675,1306513,23812,1377156,11906,1447800,e" filled="f">
                  <v:stroke dashstyle="dash" joinstyle="miter"/>
                  <v:formulas/>
                  <v:path arrowok="t" o:connecttype="custom" o:connectlocs="0,1142269;438154,1056600;866782,257010;1209685,66633;1447812,0" o:connectangles="0,0,0,0,0" textboxrect="0,0,1447800,1168775"/>
                  <v:textbox>
                    <w:txbxContent>
                      <w:p w14:paraId="62907292" w14:textId="77777777" w:rsidR="00A24214" w:rsidRDefault="00A24214" w:rsidP="00F37A49"/>
                    </w:txbxContent>
                  </v:textbox>
                </v:shape>
                <v:shape id="รูปแบบอิสระ 125" o:spid="_x0000_s1068" style="position:absolute;left:6960;top:6604;width:14478;height:11684;visibility:visible;mso-wrap-style:square;v-text-anchor:middle" coordsize="1447800,116877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" adj="-11796480,,5400" path="m,1143000v146844,30956,293688,61912,438150,-85725c582612,909638,738188,422275,866775,257175,995363,92075,1112837,109538,1209675,66675,1306513,23812,1377156,11906,1447800,e" filled="f">
                  <v:stroke joinstyle="miter"/>
                  <v:formulas/>
                  <v:path arrowok="t" o:connecttype="custom" o:connectlocs="0,1142269;438154,1056600;866782,257010;1209685,66633;1447812,0" o:connectangles="0,0,0,0,0" textboxrect="0,0,1447800,1168775"/>
                  <v:textbox>
                    <w:txbxContent>
                      <w:p w14:paraId="371AB975" w14:textId="77777777" w:rsidR="00A24214" w:rsidRDefault="00A24214" w:rsidP="00F37A49"/>
                    </w:txbxContent>
                  </v:textbox>
                </v:shape>
                <v:oval id="วงรี 126" o:spid="_x0000_s1069" style="position:absolute;left:18676;top:4686;width:464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" fillcolor="black" strokeweight="2pt">
                  <v:textbox>
                    <w:txbxContent>
                      <w:p w14:paraId="7DF7D45C" w14:textId="77777777" w:rsidR="00A24214" w:rsidRDefault="00A24214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28" o:spid="_x0000_s1070" style="position:absolute;left:17057;top:5594;width:463;height:4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" fillcolor="black" strokeweight="2pt">
                  <v:textbox>
                    <w:txbxContent>
                      <w:p w14:paraId="7975FD5E" w14:textId="77777777" w:rsidR="00A24214" w:rsidRDefault="00A24214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29" o:spid="_x0000_s1071" style="position:absolute;left:13533;top:8635;width:463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" fillcolor="black" strokeweight="2pt">
                  <v:textbox>
                    <w:txbxContent>
                      <w:p w14:paraId="3548D561" w14:textId="77777777" w:rsidR="00A24214" w:rsidRDefault="00A24214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30" o:spid="_x0000_s1072" style="position:absolute;left:13142;top:11708;width:463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" fillcolor="black" strokeweight="2pt">
                  <v:textbox>
                    <w:txbxContent>
                      <w:p w14:paraId="0739D213" w14:textId="77777777" w:rsidR="00A24214" w:rsidRDefault="00A24214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31" o:spid="_x0000_s1073" style="position:absolute;left:7818;top:15851;width:463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" fillcolor="black" strokeweight="2pt">
                  <v:textbox>
                    <w:txbxContent>
                      <w:p w14:paraId="4BB9593A" w14:textId="77777777" w:rsidR="00A24214" w:rsidRDefault="00A24214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33" o:spid="_x0000_s1074" style="position:absolute;left:9151;top:18751;width:464;height:4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" fillcolor="black" strokeweight="2pt">
                  <v:textbox>
                    <w:txbxContent>
                      <w:p w14:paraId="54D4F52C" w14:textId="77777777" w:rsidR="00A24214" w:rsidRDefault="00A24214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44" o:spid="_x0000_s1075" style="position:absolute;left:13142;top:17217;width:463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" fillcolor="black" strokeweight="2pt">
                  <v:textbox>
                    <w:txbxContent>
                      <w:p w14:paraId="73E9B0E1" w14:textId="77777777" w:rsidR="00A24214" w:rsidRDefault="00A24214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55" o:spid="_x0000_s1076" style="position:absolute;left:15723;top:11708;width:464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" fillcolor="black" strokeweight="2pt">
                  <v:textbox>
                    <w:txbxContent>
                      <w:p w14:paraId="449630AC" w14:textId="77777777" w:rsidR="00A24214" w:rsidRDefault="00A24214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57" o:spid="_x0000_s1077" style="position:absolute;left:20686;top:8635;width:464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" fillcolor="black" strokeweight="2pt">
                  <v:textbox>
                    <w:txbxContent>
                      <w:p w14:paraId="40EF1E4C" w14:textId="77777777" w:rsidR="00A24214" w:rsidRDefault="00A24214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63" o:spid="_x0000_s1078" style="position:absolute;left:20223;top:7216;width:463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" fillcolor="black" strokeweight="2pt">
                  <v:textbox>
                    <w:txbxContent>
                      <w:p w14:paraId="7188B3D6" w14:textId="77777777" w:rsidR="00A24214" w:rsidRDefault="00A24214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shape id="รูปภาพ 5" o:spid="_x0000_s1079" type="#_x0000_t75" style="position:absolute;left:3532;top:1038;width:3428;height:2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">
                  <v:imagedata r:id="rId35" o:title=""/>
                </v:shape>
                <v:shape id="รูปภาพ 6" o:spid="_x0000_s1080" type="#_x0000_t75" style="position:absolute;left:30201;top:1038;width:5905;height:2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">
                  <v:imagedata r:id="rId36" o:title=""/>
                </v:shape>
                <v:shape id="รูปภาพ 7" o:spid="_x0000_s1081" type="#_x0000_t75" style="position:absolute;left:48727;top:12478;width:1905;height:2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">
                  <v:imagedata r:id="rId37" o:title=""/>
                </v:shape>
                <v:shape id="รูปภาพ 8" o:spid="_x0000_s1082" type="#_x0000_t75" style="position:absolute;left:54776;top:21707;width:1619;height:2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">
                  <v:imagedata r:id="rId38" o:title=""/>
                </v:shape>
                <v:shape id="รูปภาพ 9" o:spid="_x0000_s1083" type="#_x0000_t75" style="position:absolute;left:26375;top:22469;width:1334;height:15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">
                  <v:imagedata r:id="rId39" o:title=""/>
                </v:shape>
                <v:shape id="ลูกศรเชื่อมต่อแบบตรง 10" o:spid="_x0000_s1084" type="#_x0000_t32" style="position:absolute;left:25449;top:12874;width:64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" strokecolor="black [3040]">
                  <v:stroke endarrow="open"/>
                </v:shape>
                <w10:anchorlock/>
              </v:group>
            </w:pict>
          </mc:Fallback>
        </mc:AlternateContent>
      </w:r>
    </w:p>
    <w:p w14:paraId="69A4E21A" w14:textId="774F2382" w:rsidR="00725DA2" w:rsidRPr="003F34D1" w:rsidRDefault="006D71F6" w:rsidP="006D71F6">
      <w:pPr>
        <w:pStyle w:val="Caption"/>
        <w:rPr>
          <w:rFonts w:ascii="AngsanaUPC" w:hAnsi="AngsanaUPC" w:cs="AngsanaUPC"/>
          <w:color w:val="000000"/>
          <w:sz w:val="24"/>
          <w:szCs w:val="24"/>
        </w:rPr>
      </w:pPr>
      <w:bookmarkStart w:id="34" w:name="_Toc67999968"/>
      <w:r>
        <w:rPr>
          <w:cs/>
        </w:rPr>
        <w:t xml:space="preserve">รูปที่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088A">
        <w:rPr>
          <w:noProof/>
          <w:cs/>
        </w:rPr>
        <w:t>3</w:t>
      </w:r>
      <w:r>
        <w:rPr>
          <w:cs/>
        </w:rPr>
        <w:fldChar w:fldCharType="end"/>
      </w:r>
      <w:r w:rsidR="003F34D1">
        <w:rPr>
          <w:rFonts w:hint="cs"/>
          <w:cs/>
        </w:rPr>
        <w:t xml:space="preserve"> </w:t>
      </w:r>
      <w:r w:rsidR="003F34D1" w:rsidRPr="008473F5">
        <w:rPr>
          <w:rFonts w:hint="cs"/>
          <w:cs/>
        </w:rPr>
        <w:t>การส่งผ่านข้อมูลจากปริภูมิข้อมูลเข้าที่ไม่เป็นเชิงเส้นไปยังปริภูมิลักษณะเด่นที่เป็นข้อมูลเชิงเส้น</w:t>
      </w:r>
      <w:bookmarkEnd w:id="34"/>
    </w:p>
    <w:p w14:paraId="17FF0733" w14:textId="7582FA2D" w:rsidR="00856794" w:rsidRDefault="00856794" w:rsidP="00F37A49">
      <w:pPr>
        <w:pStyle w:val="Default"/>
        <w:spacing w:after="240"/>
        <w:ind w:left="709" w:firstLine="709"/>
        <w:jc w:val="center"/>
        <w:rPr>
          <w:rFonts w:ascii="TH SarabunPSK" w:hAnsi="TH SarabunPSK" w:cs="TH SarabunPSK"/>
          <w:color w:val="auto"/>
          <w:sz w:val="32"/>
          <w:szCs w:val="32"/>
        </w:rPr>
      </w:pPr>
    </w:p>
    <w:p w14:paraId="3CC47E6B" w14:textId="77777777" w:rsidR="00725DA2" w:rsidRPr="008473F5" w:rsidRDefault="00725DA2" w:rsidP="00F37A49">
      <w:pPr>
        <w:pStyle w:val="Default"/>
        <w:spacing w:after="240"/>
        <w:ind w:left="709" w:firstLine="709"/>
        <w:jc w:val="center"/>
        <w:rPr>
          <w:rFonts w:ascii="TH SarabunPSK" w:hAnsi="TH SarabunPSK" w:cs="TH SarabunPSK"/>
          <w:color w:val="auto"/>
          <w:sz w:val="32"/>
          <w:szCs w:val="32"/>
        </w:rPr>
      </w:pPr>
    </w:p>
    <w:p w14:paraId="1533A925" w14:textId="67CE4B86" w:rsidR="00F37A49" w:rsidRPr="008473F5" w:rsidRDefault="00F37A49" w:rsidP="00F37A49">
      <w:pPr>
        <w:pStyle w:val="Default"/>
        <w:spacing w:after="240"/>
        <w:ind w:left="698" w:firstLine="720"/>
        <w:rPr>
          <w:rFonts w:ascii="TH SarabunPSK" w:hAnsi="TH SarabunPSK" w:cs="TH SarabunPSK"/>
          <w:color w:val="auto"/>
          <w:sz w:val="32"/>
          <w:szCs w:val="32"/>
        </w:rPr>
      </w:pP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>การส่งผ่านข้อมูลด้วยฟังก์ชันเคอร์เนล จะหาค่าน้ำหนักได้สมการใหม่ดังสมการที่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F37A49" w:rsidRPr="008473F5" w14:paraId="346F2656" w14:textId="77777777" w:rsidTr="00F37A49">
        <w:tc>
          <w:tcPr>
            <w:tcW w:w="774" w:type="dxa"/>
          </w:tcPr>
          <w:p w14:paraId="50A3C4C6" w14:textId="77777777" w:rsidR="00F37A49" w:rsidRPr="008473F5" w:rsidRDefault="00F37A49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35C0BEB7" w14:textId="457D3547" w:rsidR="00F37A49" w:rsidRPr="008473F5" w:rsidRDefault="002E6173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Cambria Math" w:cs="TH SarabunPSK" w:hint="cs"/>
                    <w:sz w:val="22"/>
                    <w:szCs w:val="22"/>
                  </w:rPr>
                  <m:t>w=</m:t>
                </m:r>
                <m:nary>
                  <m:naryPr>
                    <m:chr m:val="∑"/>
                    <m:ctrlPr>
                      <w:rPr>
                        <w:rFonts w:ascii="Cambria Math" w:hAnsi="Cambria Math" w:cs="TH SarabunPSK" w:hint="cs"/>
                        <w:i/>
                        <w:sz w:val="22"/>
                        <w:szCs w:val="22"/>
                      </w:rPr>
                    </m:ctrlPr>
                  </m:naryPr>
                  <m:sub>
                    <m:r>
                      <w:rPr>
                        <w:rFonts w:ascii="Cambria Math" w:hAnsi="Cambria Math" w:cs="TH SarabunPSK" w:hint="cs"/>
                        <w:sz w:val="22"/>
                        <w:szCs w:val="22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H SarabunPSK" w:hint="cs"/>
                        <w:sz w:val="22"/>
                        <w:szCs w:val="22"/>
                      </w:rPr>
                      <m:t>l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 w:cs="TH SarabunPSK" w:hint="cs"/>
                            <w:i/>
                            <w:sz w:val="22"/>
                            <w:szCs w:val="22"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2"/>
                                <w:szCs w:val="22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H SarabunPSK" w:hint="cs"/>
                                <w:sz w:val="22"/>
                                <w:szCs w:val="22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 w:cs="TH SarabunPSK" w:hint="cs"/>
                                <w:sz w:val="22"/>
                                <w:szCs w:val="22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 w:cs="TH SarabunPSK" w:hint="cs"/>
                            <w:sz w:val="22"/>
                            <w:szCs w:val="22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2"/>
                                <w:szCs w:val="22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</m:sSub>
                      </m:e>
                    </m:d>
                  </m:e>
                </m:nary>
                <m:r>
                  <w:rPr>
                    <w:rFonts w:ascii="Cambria Math" w:hAnsi="Cambria Math" w:cs="TH SarabunPSK" w:hint="cs"/>
                    <w:sz w:val="22"/>
                    <w:szCs w:val="22"/>
                  </w:rPr>
                  <m:t>K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hAnsi="Cambria Math" w:cs="TH SarabunPSK" w:hint="cs"/>
                        <w:sz w:val="22"/>
                        <w:szCs w:val="22"/>
                      </w:rPr>
                      <m:t>x,</m:t>
                    </m:r>
                    <m:sSub>
                      <m:sSubPr>
                        <m:ctrlPr>
                          <w:rPr>
                            <w:rFonts w:ascii="Cambria Math" w:hAnsi="Cambria Math" w:cs="TH SarabunPSK" w:hint="cs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 w:hint="cs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H SarabunPSK" w:hint="cs"/>
                            <w:sz w:val="22"/>
                            <w:szCs w:val="22"/>
                          </w:rPr>
                          <m:t>i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3E6143B4" w14:textId="27D8DEAD" w:rsidR="00F37A49" w:rsidRPr="008473F5" w:rsidRDefault="00F37A49" w:rsidP="00856794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</w:t>
            </w:r>
            <w:r w:rsidR="00CF25DD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CF25DD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2 )</w:t>
            </w:r>
          </w:p>
        </w:tc>
      </w:tr>
    </w:tbl>
    <w:p w14:paraId="23C95F22" w14:textId="2B04788F" w:rsidR="00F37A49" w:rsidRPr="008473F5" w:rsidRDefault="00F37A49" w:rsidP="002E6173">
      <w:pPr>
        <w:spacing w:before="240"/>
        <w:ind w:left="720" w:firstLine="720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หากนำ </w:t>
      </w:r>
      <m:oMath>
        <m:r>
          <w:rPr>
            <w:rFonts w:ascii="Cambria Math" w:hAnsi="Cambria Math" w:cs="TH SarabunPSK" w:hint="cs"/>
            <w:sz w:val="32"/>
            <w:szCs w:val="32"/>
          </w:rPr>
          <m:t>w</m:t>
        </m:r>
      </m:oMath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 จากสมการที่ </w:t>
      </w:r>
      <w:r w:rsidRPr="008473F5">
        <w:rPr>
          <w:rFonts w:ascii="TH SarabunPSK" w:hAnsi="TH SarabunPSK" w:cs="TH SarabunPSK" w:hint="cs"/>
          <w:sz w:val="32"/>
          <w:szCs w:val="32"/>
        </w:rPr>
        <w:t>2.2.</w:t>
      </w:r>
      <w:r w:rsidR="00CF25DD">
        <w:rPr>
          <w:rFonts w:ascii="TH SarabunPSK" w:hAnsi="TH SarabunPSK" w:cs="TH SarabunPSK" w:hint="cs"/>
          <w:sz w:val="32"/>
          <w:szCs w:val="32"/>
          <w:cs/>
        </w:rPr>
        <w:t>1</w:t>
      </w:r>
      <w:r w:rsidRPr="008473F5">
        <w:rPr>
          <w:rFonts w:ascii="TH SarabunPSK" w:hAnsi="TH SarabunPSK" w:cs="TH SarabunPSK" w:hint="cs"/>
          <w:sz w:val="32"/>
          <w:szCs w:val="32"/>
        </w:rPr>
        <w:t>2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 แทนค่าลงในสมการระนาบเกินที่เหมาะสมที่สุดจะได้สมการใหม่ดังสมการที่ </w:t>
      </w:r>
      <w:r w:rsidRPr="008473F5">
        <w:rPr>
          <w:rFonts w:ascii="TH SarabunPSK" w:hAnsi="TH SarabunPSK" w:cs="TH SarabunPSK" w:hint="cs"/>
          <w:sz w:val="32"/>
          <w:szCs w:val="32"/>
        </w:rPr>
        <w:t>2.2.</w:t>
      </w:r>
      <w:r w:rsidR="00CF25DD">
        <w:rPr>
          <w:rFonts w:ascii="TH SarabunPSK" w:hAnsi="TH SarabunPSK" w:cs="TH SarabunPSK" w:hint="cs"/>
          <w:sz w:val="32"/>
          <w:szCs w:val="32"/>
          <w:cs/>
        </w:rPr>
        <w:t>1</w:t>
      </w:r>
      <w:r w:rsidRPr="008473F5">
        <w:rPr>
          <w:rFonts w:ascii="TH SarabunPSK" w:hAnsi="TH SarabunPSK" w:cs="TH SarabunPSK" w:hint="cs"/>
          <w:sz w:val="32"/>
          <w:szCs w:val="32"/>
        </w:rPr>
        <w:t>3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F37A49" w:rsidRPr="008473F5" w14:paraId="62D6EFAD" w14:textId="77777777" w:rsidTr="00856794">
        <w:tc>
          <w:tcPr>
            <w:tcW w:w="774" w:type="dxa"/>
          </w:tcPr>
          <w:p w14:paraId="1A8CA917" w14:textId="77777777" w:rsidR="00F37A49" w:rsidRPr="008473F5" w:rsidRDefault="00F37A49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213F8FEE" w14:textId="02A6687B" w:rsidR="00F37A49" w:rsidRPr="008473F5" w:rsidRDefault="002E6173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Cambria Math" w:cs="TH SarabunPSK" w:hint="cs"/>
                    <w:sz w:val="22"/>
                    <w:szCs w:val="22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hAnsi="Cambria Math" w:cs="TH SarabunPSK" w:hint="cs"/>
                        <w:sz w:val="22"/>
                        <w:szCs w:val="22"/>
                      </w:rPr>
                      <m:t>x</m:t>
                    </m:r>
                  </m:e>
                </m:d>
                <m:r>
                  <w:rPr>
                    <w:rFonts w:ascii="Cambria Math" w:hAnsi="Cambria Math" w:cs="TH SarabunPSK" w:hint="cs"/>
                    <w:sz w:val="22"/>
                    <w:szCs w:val="22"/>
                  </w:rPr>
                  <m:t>=</m:t>
                </m:r>
                <m:nary>
                  <m:naryPr>
                    <m:chr m:val="∑"/>
                    <m:ctrlPr>
                      <w:rPr>
                        <w:rFonts w:ascii="Cambria Math" w:hAnsi="Cambria Math" w:cs="TH SarabunPSK" w:hint="cs"/>
                        <w:i/>
                        <w:sz w:val="22"/>
                        <w:szCs w:val="22"/>
                      </w:rPr>
                    </m:ctrlPr>
                  </m:naryPr>
                  <m:sub>
                    <m:r>
                      <w:rPr>
                        <w:rFonts w:ascii="Cambria Math" w:hAnsi="Cambria Math" w:cs="TH SarabunPSK" w:hint="cs"/>
                        <w:sz w:val="22"/>
                        <w:szCs w:val="22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H SarabunPSK" w:hint="cs"/>
                        <w:sz w:val="22"/>
                        <w:szCs w:val="22"/>
                      </w:rPr>
                      <m:t>l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 w:cs="TH SarabunPSK" w:hint="cs"/>
                            <w:i/>
                            <w:sz w:val="22"/>
                            <w:szCs w:val="22"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2"/>
                                <w:szCs w:val="22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H SarabunPSK" w:hint="cs"/>
                                <w:sz w:val="22"/>
                                <w:szCs w:val="22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 w:cs="TH SarabunPSK" w:hint="cs"/>
                                <w:sz w:val="22"/>
                                <w:szCs w:val="22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 w:cs="TH SarabunPSK" w:hint="cs"/>
                            <w:sz w:val="22"/>
                            <w:szCs w:val="22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2"/>
                                <w:szCs w:val="22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="TH SarabunPSK" w:hint="cs"/>
                        <w:sz w:val="22"/>
                        <w:szCs w:val="22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 w:cs="TH SarabunPSK" w:hint="cs"/>
                            <w:i/>
                            <w:sz w:val="22"/>
                            <w:szCs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H SarabunPSK" w:hint="cs"/>
                            <w:sz w:val="22"/>
                            <w:szCs w:val="22"/>
                          </w:rPr>
                          <m:t>x,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2"/>
                                <w:szCs w:val="22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="TH SarabunPSK" w:hint="cs"/>
                        <w:sz w:val="22"/>
                        <w:szCs w:val="22"/>
                      </w:rPr>
                      <m:t>+b</m:t>
                    </m:r>
                  </m:e>
                </m:nary>
              </m:oMath>
            </m:oMathPara>
          </w:p>
        </w:tc>
        <w:tc>
          <w:tcPr>
            <w:tcW w:w="1066" w:type="dxa"/>
            <w:vAlign w:val="center"/>
          </w:tcPr>
          <w:p w14:paraId="1E815642" w14:textId="3FED37B2" w:rsidR="00F37A49" w:rsidRPr="008473F5" w:rsidRDefault="00F37A49" w:rsidP="00856794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</w:t>
            </w:r>
            <w:r w:rsidR="00CF25DD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CF25DD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3 )</w:t>
            </w:r>
          </w:p>
        </w:tc>
      </w:tr>
    </w:tbl>
    <w:p w14:paraId="747B5107" w14:textId="18B93B9B" w:rsidR="00F37A49" w:rsidRPr="008473F5" w:rsidRDefault="00F37A49" w:rsidP="00F37A49">
      <w:pPr>
        <w:pStyle w:val="Default"/>
        <w:spacing w:before="240"/>
        <w:ind w:left="720" w:firstLine="720"/>
        <w:rPr>
          <w:rFonts w:ascii="TH SarabunPSK" w:hAnsi="TH SarabunPSK" w:cs="TH SarabunPSK"/>
          <w:color w:val="auto"/>
          <w:sz w:val="32"/>
          <w:szCs w:val="32"/>
        </w:rPr>
      </w:pP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ซึ่งการหาคำตอบของสมการที่ </w:t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>2.</w:t>
      </w:r>
      <w:r w:rsidR="00CF25DD">
        <w:rPr>
          <w:rFonts w:ascii="TH SarabunPSK" w:hAnsi="TH SarabunPSK" w:cs="TH SarabunPSK" w:hint="cs"/>
          <w:color w:val="auto"/>
          <w:sz w:val="32"/>
          <w:szCs w:val="32"/>
          <w:cs/>
        </w:rPr>
        <w:t>1</w:t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>.</w:t>
      </w:r>
      <w:r w:rsidR="00CF25DD">
        <w:rPr>
          <w:rFonts w:ascii="TH SarabunPSK" w:hAnsi="TH SarabunPSK" w:cs="TH SarabunPSK" w:hint="cs"/>
          <w:color w:val="auto"/>
          <w:sz w:val="32"/>
          <w:szCs w:val="32"/>
          <w:cs/>
        </w:rPr>
        <w:t>1</w:t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>3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ต้องทำภายใต้เงื่อนไข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F37A49" w:rsidRPr="008473F5" w14:paraId="78A8F1D6" w14:textId="77777777" w:rsidTr="00F37A49">
        <w:trPr>
          <w:trHeight w:val="1278"/>
        </w:trPr>
        <w:tc>
          <w:tcPr>
            <w:tcW w:w="774" w:type="dxa"/>
          </w:tcPr>
          <w:p w14:paraId="02831A00" w14:textId="77777777" w:rsidR="00F37A49" w:rsidRPr="008473F5" w:rsidRDefault="00F37A49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287E798A" w14:textId="3A6168E6" w:rsidR="00F37A49" w:rsidRPr="008473F5" w:rsidRDefault="00A24214" w:rsidP="002E6173">
            <w:pPr>
              <w:pStyle w:val="Default"/>
              <w:jc w:val="center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  <m:oMathPara>
              <m:oMath>
                <m:nary>
                  <m:naryPr>
                    <m:chr m:val="∑"/>
                    <m:ctrlPr>
                      <w:rPr>
                        <w:rFonts w:ascii="Cambria Math" w:hAnsi="Cambria Math" w:cs="TH SarabunPSK" w:hint="cs"/>
                        <w:i/>
                        <w:color w:val="auto"/>
                      </w:rPr>
                    </m:ctrlPr>
                  </m:naryPr>
                  <m:sub>
                    <m:r>
                      <w:rPr>
                        <w:rFonts w:ascii="Cambria Math" w:hAnsi="Cambria Math" w:cs="TH SarabunPSK" w:hint="cs"/>
                        <w:color w:val="auto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H SarabunPSK" w:hint="cs"/>
                        <w:color w:val="auto"/>
                      </w:rPr>
                      <m:t>l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 w:cs="TH SarabunPSK" w:hint="cs"/>
                            <w:i/>
                            <w:color w:val="auto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color w:val="auto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color w:val="auto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color w:val="auto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H SarabunPSK" w:hint="cs"/>
                            <w:color w:val="auto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H SarabunPSK" w:hint="cs"/>
                                <w:i/>
                                <w:color w:val="auto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H SarabunPSK" w:hint="cs"/>
                                <w:color w:val="auto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color w:val="auto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 w:cs="TH SarabunPSK" w:hint="cs"/>
                                <w:color w:val="auto"/>
                              </w:rPr>
                              <m:t>*</m:t>
                            </m:r>
                          </m:sup>
                        </m:sSubSup>
                      </m:e>
                    </m:d>
                    <m:r>
                      <w:rPr>
                        <w:rFonts w:ascii="Cambria Math" w:hAnsi="Cambria Math" w:cs="TH SarabunPSK" w:hint="cs"/>
                        <w:color w:val="auto"/>
                      </w:rPr>
                      <m:t>=0</m:t>
                    </m:r>
                  </m:e>
                </m:nary>
              </m:oMath>
            </m:oMathPara>
          </w:p>
          <w:p w14:paraId="7A892E50" w14:textId="7E7BA87B" w:rsidR="00F37A49" w:rsidRPr="008473F5" w:rsidRDefault="002E6173" w:rsidP="002E6173">
            <w:pPr>
              <w:pStyle w:val="Default"/>
              <w:jc w:val="center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  <m:oMath>
              <m:r>
                <w:rPr>
                  <w:rFonts w:ascii="Cambria Math" w:hAnsi="Cambria Math" w:cs="TH SarabunPSK" w:hint="cs"/>
                  <w:color w:val="auto"/>
                </w:rPr>
                <m:t>0≤</m:t>
              </m:r>
              <m:sSub>
                <m:sSubPr>
                  <m:ctrlPr>
                    <w:rPr>
                      <w:rFonts w:ascii="Cambria Math" w:hAnsi="Cambria Math" w:cs="TH SarabunPSK" w:hint="cs"/>
                      <w:i/>
                      <w:color w:val="auto"/>
                    </w:rPr>
                  </m:ctrlPr>
                </m:sSubPr>
                <m:e>
                  <m:r>
                    <w:rPr>
                      <w:rFonts w:ascii="Cambria Math" w:hAnsi="Cambria Math" w:cs="TH SarabunPSK" w:hint="cs"/>
                      <w:color w:val="auto"/>
                    </w:rPr>
                    <m:t>α</m:t>
                  </m:r>
                </m:e>
                <m:sub>
                  <m:r>
                    <w:rPr>
                      <w:rFonts w:ascii="Cambria Math" w:hAnsi="Cambria Math" w:cs="TH SarabunPSK" w:hint="cs"/>
                      <w:color w:val="auto"/>
                    </w:rPr>
                    <m:t>i</m:t>
                  </m:r>
                </m:sub>
              </m:sSub>
            </m:oMath>
            <w:r w:rsidR="00F37A49" w:rsidRPr="008473F5">
              <w:rPr>
                <w:rFonts w:ascii="TH SarabunPSK" w:hAnsi="TH SarabunPSK" w:cs="TH SarabunPSK" w:hint="cs"/>
                <w:color w:val="auto"/>
                <w:position w:val="-12"/>
                <w:sz w:val="32"/>
                <w:szCs w:val="32"/>
                <w:cs/>
              </w:rPr>
              <w:t xml:space="preserve"> </w:t>
            </w:r>
            <w:r w:rsidR="00F37A49" w:rsidRPr="008473F5">
              <w:rPr>
                <w:rFonts w:ascii="TH SarabunPSK" w:hAnsi="TH SarabunPSK" w:cs="TH SarabunPSK" w:hint="cs"/>
                <w:color w:val="auto"/>
                <w:position w:val="-12"/>
                <w:sz w:val="32"/>
                <w:szCs w:val="32"/>
              </w:rPr>
              <w:t>,</w:t>
            </w:r>
            <m:oMath>
              <m:sSubSup>
                <m:sSubSupPr>
                  <m:ctrlPr>
                    <w:rPr>
                      <w:rFonts w:ascii="Cambria Math" w:hAnsi="Cambria Math" w:cs="TH SarabunPSK" w:hint="cs"/>
                      <w:i/>
                      <w:color w:val="auto"/>
                    </w:rPr>
                  </m:ctrlPr>
                </m:sSubSupPr>
                <m:e>
                  <m:r>
                    <w:rPr>
                      <w:rFonts w:ascii="Cambria Math" w:hAnsi="Cambria Math" w:cs="TH SarabunPSK" w:hint="cs"/>
                      <w:color w:val="auto"/>
                    </w:rPr>
                    <m:t>α</m:t>
                  </m:r>
                </m:e>
                <m:sub>
                  <m:r>
                    <w:rPr>
                      <w:rFonts w:ascii="Cambria Math" w:hAnsi="Cambria Math" w:cs="TH SarabunPSK" w:hint="cs"/>
                      <w:color w:val="auto"/>
                    </w:rPr>
                    <m:t>i</m:t>
                  </m:r>
                </m:sub>
                <m:sup>
                  <m:r>
                    <w:rPr>
                      <w:rFonts w:ascii="Cambria Math" w:hAnsi="Cambria Math" w:cs="TH SarabunPSK" w:hint="cs"/>
                      <w:color w:val="auto"/>
                    </w:rPr>
                    <m:t>*</m:t>
                  </m:r>
                </m:sup>
              </m:sSubSup>
              <m:r>
                <w:rPr>
                  <w:rFonts w:ascii="Cambria Math" w:hAnsi="Cambria Math" w:cs="TH SarabunPSK" w:hint="cs"/>
                  <w:color w:val="auto"/>
                </w:rPr>
                <m:t>≤</m:t>
              </m:r>
              <m:sSub>
                <m:sSubPr>
                  <m:ctrlPr>
                    <w:rPr>
                      <w:rFonts w:ascii="Cambria Math" w:hAnsi="Cambria Math" w:cs="TH SarabunPSK" w:hint="cs"/>
                      <w:i/>
                      <w:color w:val="auto"/>
                    </w:rPr>
                  </m:ctrlPr>
                </m:sSubPr>
                <m:e>
                  <m:r>
                    <w:rPr>
                      <w:rFonts w:ascii="Cambria Math" w:hAnsi="Cambria Math" w:cs="TH SarabunPSK" w:hint="cs"/>
                      <w:color w:val="auto"/>
                    </w:rPr>
                    <m:t>s</m:t>
                  </m:r>
                </m:e>
                <m:sub>
                  <m:r>
                    <w:rPr>
                      <w:rFonts w:ascii="Cambria Math" w:hAnsi="Cambria Math" w:cs="TH SarabunPSK" w:hint="cs"/>
                      <w:color w:val="auto"/>
                    </w:rPr>
                    <m:t>i</m:t>
                  </m:r>
                </m:sub>
              </m:sSub>
              <m:r>
                <w:rPr>
                  <w:rFonts w:ascii="Cambria Math" w:hAnsi="Cambria Math" w:cs="TH SarabunPSK" w:hint="cs"/>
                  <w:color w:val="auto"/>
                </w:rPr>
                <m:t>C</m:t>
              </m:r>
            </m:oMath>
          </w:p>
        </w:tc>
        <w:tc>
          <w:tcPr>
            <w:tcW w:w="1066" w:type="dxa"/>
            <w:vAlign w:val="center"/>
          </w:tcPr>
          <w:p w14:paraId="7BC2BBBB" w14:textId="14D3061E" w:rsidR="00F37A49" w:rsidRPr="008473F5" w:rsidRDefault="00F37A49" w:rsidP="00856794">
            <w:pPr>
              <w:rPr>
                <w:rFonts w:ascii="TH SarabunPSK" w:hAnsi="TH SarabunPSK" w:cs="TH SarabunPSK"/>
              </w:rPr>
            </w:pPr>
          </w:p>
        </w:tc>
      </w:tr>
    </w:tbl>
    <w:p w14:paraId="21E84A4B" w14:textId="2A808446" w:rsidR="00F37A49" w:rsidRPr="008473F5" w:rsidRDefault="00F37A49" w:rsidP="002E6173">
      <w:pPr>
        <w:spacing w:before="240"/>
        <w:ind w:left="720" w:firstLine="713"/>
        <w:jc w:val="thaiDistribute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ใช้หลักการของ </w:t>
      </w:r>
      <w:r w:rsidRPr="008473F5">
        <w:rPr>
          <w:rFonts w:ascii="TH SarabunPSK" w:hAnsi="TH SarabunPSK" w:cs="TH SarabunPSK" w:hint="cs"/>
          <w:sz w:val="32"/>
          <w:szCs w:val="32"/>
        </w:rPr>
        <w:t xml:space="preserve">Karush-Kuhn-Tucker (KKT) 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ในการปรับค่าที่อยู่ระหว่างขอบระนาบบนและขอบระนาบล่างให้เหมาะสมเพื่อหาค่าไบอัส </w:t>
      </w:r>
      <m:oMath>
        <m:r>
          <w:rPr>
            <w:rFonts w:ascii="Cambria Math" w:hAnsi="Cambria Math" w:cs="TH SarabunPSK" w:hint="cs"/>
            <w:sz w:val="24"/>
            <w:szCs w:val="24"/>
          </w:rPr>
          <m:t>b</m:t>
        </m:r>
      </m:oMath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 ที่เหมาะสม ดังสมการที่ </w:t>
      </w:r>
      <w:r w:rsidRPr="008473F5">
        <w:rPr>
          <w:rFonts w:ascii="TH SarabunPSK" w:hAnsi="TH SarabunPSK" w:cs="TH SarabunPSK" w:hint="cs"/>
          <w:sz w:val="32"/>
          <w:szCs w:val="32"/>
        </w:rPr>
        <w:t>2.</w:t>
      </w:r>
      <w:r w:rsidR="00CF25DD">
        <w:rPr>
          <w:rFonts w:ascii="TH SarabunPSK" w:hAnsi="TH SarabunPSK" w:cs="TH SarabunPSK" w:hint="cs"/>
          <w:sz w:val="32"/>
          <w:szCs w:val="32"/>
          <w:cs/>
        </w:rPr>
        <w:t>1</w:t>
      </w:r>
      <w:r w:rsidRPr="008473F5">
        <w:rPr>
          <w:rFonts w:ascii="TH SarabunPSK" w:hAnsi="TH SarabunPSK" w:cs="TH SarabunPSK" w:hint="cs"/>
          <w:sz w:val="32"/>
          <w:szCs w:val="32"/>
        </w:rPr>
        <w:t>.</w:t>
      </w:r>
      <w:r w:rsidR="00CF25DD">
        <w:rPr>
          <w:rFonts w:ascii="TH SarabunPSK" w:hAnsi="TH SarabunPSK" w:cs="TH SarabunPSK" w:hint="cs"/>
          <w:sz w:val="32"/>
          <w:szCs w:val="32"/>
          <w:cs/>
        </w:rPr>
        <w:t>1</w:t>
      </w:r>
      <w:r w:rsidRPr="008473F5">
        <w:rPr>
          <w:rFonts w:ascii="TH SarabunPSK" w:hAnsi="TH SarabunPSK" w:cs="TH SarabunPSK" w:hint="cs"/>
          <w:sz w:val="32"/>
          <w:szCs w:val="32"/>
        </w:rPr>
        <w:t>4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F37A49" w:rsidRPr="008473F5" w14:paraId="31E5539A" w14:textId="77777777" w:rsidTr="00856794">
        <w:tc>
          <w:tcPr>
            <w:tcW w:w="774" w:type="dxa"/>
          </w:tcPr>
          <w:p w14:paraId="1437E09D" w14:textId="77777777" w:rsidR="00F37A49" w:rsidRPr="008473F5" w:rsidRDefault="00F37A49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3EB09052" w14:textId="2E9BA1B0" w:rsidR="00F37A49" w:rsidRPr="008473F5" w:rsidRDefault="002E6173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b=-</m:t>
                </m:r>
                <m:f>
                  <m:fPr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2</m:t>
                    </m:r>
                  </m:den>
                </m:f>
                <m:nary>
                  <m:naryPr>
                    <m:chr m:val="∑"/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l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</m:e>
                    </m:d>
                  </m:e>
                </m:nary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r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+K</m:t>
                    </m:r>
                    <m:d>
                      <m:d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s</m:t>
                            </m:r>
                          </m:sub>
                        </m:sSub>
                      </m:e>
                    </m:d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169D76DA" w14:textId="6D5BB7D7" w:rsidR="00F37A49" w:rsidRPr="008473F5" w:rsidRDefault="00F37A49" w:rsidP="00856794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</w:t>
            </w:r>
            <w:r w:rsidR="00CF25DD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CF25DD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4 )</w:t>
            </w:r>
          </w:p>
        </w:tc>
      </w:tr>
    </w:tbl>
    <w:p w14:paraId="4DA138BF" w14:textId="77777777" w:rsidR="00F37A49" w:rsidRPr="008473F5" w:rsidRDefault="00F37A49" w:rsidP="00F37A49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4CF5142" w14:textId="7E52AC02" w:rsidR="00F37A49" w:rsidRPr="008473F5" w:rsidRDefault="00F37A49" w:rsidP="002E6173">
      <w:pPr>
        <w:jc w:val="thaiDistribute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</w:rPr>
        <w:tab/>
      </w:r>
      <w:r w:rsidRPr="008473F5">
        <w:rPr>
          <w:rFonts w:ascii="TH SarabunPSK" w:hAnsi="TH SarabunPSK" w:cs="TH SarabunPSK" w:hint="cs"/>
          <w:sz w:val="32"/>
          <w:szCs w:val="32"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8473F5">
        <w:rPr>
          <w:rFonts w:ascii="TH SarabunPSK" w:hAnsi="TH SarabunPSK" w:cs="TH SarabunPSK" w:hint="cs"/>
          <w:sz w:val="32"/>
          <w:szCs w:val="32"/>
        </w:rPr>
        <w:tab/>
      </w:r>
      <w:r w:rsidRPr="008473F5">
        <w:rPr>
          <w:rFonts w:ascii="TH SarabunPSK" w:hAnsi="TH SarabunPSK" w:cs="TH SarabunPSK" w:hint="cs"/>
          <w:sz w:val="32"/>
          <w:szCs w:val="32"/>
        </w:rPr>
        <w:tab/>
      </w:r>
      <m:oMath>
        <m:sSub>
          <m:sSubPr>
            <m:ctrlPr>
              <w:rPr>
                <w:rFonts w:ascii="Cambria Math" w:hAnsi="Cambria Math" w:cs="TH SarabunPSK" w:hint="cs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H SarabunPSK" w:hint="cs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cs="TH SarabunPSK" w:hint="cs"/>
                <w:sz w:val="24"/>
                <w:szCs w:val="24"/>
              </w:rPr>
              <m:t>r</m:t>
            </m:r>
          </m:sub>
        </m:sSub>
      </m:oMath>
      <w:r w:rsidRPr="008473F5">
        <w:rPr>
          <w:rFonts w:ascii="TH SarabunPSK" w:hAnsi="TH SarabunPSK" w:cs="TH SarabunPSK" w:hint="cs"/>
          <w:sz w:val="32"/>
          <w:szCs w:val="32"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ซัพพอร์ตเวกเตอร์ที่อยู่ระนาบบน</w:t>
      </w:r>
    </w:p>
    <w:p w14:paraId="306D2A11" w14:textId="71365899" w:rsidR="00F37A49" w:rsidRPr="008473F5" w:rsidRDefault="00F37A49" w:rsidP="002E6173">
      <w:pPr>
        <w:jc w:val="thaiDistribute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</w:rPr>
        <w:tab/>
      </w:r>
      <m:oMath>
        <m:sSub>
          <m:sSubPr>
            <m:ctrlPr>
              <w:rPr>
                <w:rFonts w:ascii="Cambria Math" w:hAnsi="Cambria Math" w:cs="TH SarabunPSK" w:hint="cs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H SarabunPSK" w:hint="cs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cs="TH SarabunPSK" w:hint="cs"/>
                <w:sz w:val="24"/>
                <w:szCs w:val="24"/>
              </w:rPr>
              <m:t>s</m:t>
            </m:r>
          </m:sub>
        </m:sSub>
      </m:oMath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คือ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ซัพพอร์ตเวกเตอร์ที่อยู่ระนาบล่าง</w:t>
      </w:r>
    </w:p>
    <w:p w14:paraId="66F3A6E4" w14:textId="3976C7B1" w:rsidR="00F37A49" w:rsidRPr="008473F5" w:rsidRDefault="00F37A49" w:rsidP="00F37A49">
      <w:pPr>
        <w:spacing w:before="240" w:after="240"/>
        <w:ind w:left="720" w:firstLine="720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เคอร์เนลที่ใช้คือเรเดียลเบซิคฟังก์ชัน </w:t>
      </w:r>
      <w:r w:rsidRPr="008473F5">
        <w:rPr>
          <w:rFonts w:ascii="TH SarabunPSK" w:hAnsi="TH SarabunPSK" w:cs="TH SarabunPSK" w:hint="cs"/>
          <w:sz w:val="32"/>
          <w:szCs w:val="32"/>
        </w:rPr>
        <w:t xml:space="preserve">(Radial Basis Function;RBF) 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ดังสมการที่ </w:t>
      </w:r>
      <w:r w:rsidRPr="008473F5">
        <w:rPr>
          <w:rFonts w:ascii="TH SarabunPSK" w:hAnsi="TH SarabunPSK" w:cs="TH SarabunPSK" w:hint="cs"/>
          <w:sz w:val="32"/>
          <w:szCs w:val="32"/>
        </w:rPr>
        <w:t>2.</w:t>
      </w:r>
      <w:r w:rsidR="00CF25DD">
        <w:rPr>
          <w:rFonts w:ascii="TH SarabunPSK" w:hAnsi="TH SarabunPSK" w:cs="TH SarabunPSK" w:hint="cs"/>
          <w:sz w:val="32"/>
          <w:szCs w:val="32"/>
          <w:cs/>
        </w:rPr>
        <w:t>1</w:t>
      </w:r>
      <w:r w:rsidRPr="008473F5">
        <w:rPr>
          <w:rFonts w:ascii="TH SarabunPSK" w:hAnsi="TH SarabunPSK" w:cs="TH SarabunPSK" w:hint="cs"/>
          <w:sz w:val="32"/>
          <w:szCs w:val="32"/>
        </w:rPr>
        <w:t>.</w:t>
      </w:r>
      <w:r w:rsidR="00CF25DD">
        <w:rPr>
          <w:rFonts w:ascii="TH SarabunPSK" w:hAnsi="TH SarabunPSK" w:cs="TH SarabunPSK" w:hint="cs"/>
          <w:sz w:val="32"/>
          <w:szCs w:val="32"/>
          <w:cs/>
        </w:rPr>
        <w:t>1</w:t>
      </w:r>
      <w:r w:rsidRPr="008473F5">
        <w:rPr>
          <w:rFonts w:ascii="TH SarabunPSK" w:hAnsi="TH SarabunPSK" w:cs="TH SarabunPSK" w:hint="cs"/>
          <w:sz w:val="32"/>
          <w:szCs w:val="32"/>
        </w:rPr>
        <w:t>5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F37A49" w:rsidRPr="008473F5" w14:paraId="01A77205" w14:textId="77777777" w:rsidTr="00856794">
        <w:tc>
          <w:tcPr>
            <w:tcW w:w="774" w:type="dxa"/>
          </w:tcPr>
          <w:p w14:paraId="34CB035E" w14:textId="77777777" w:rsidR="00F37A49" w:rsidRPr="008473F5" w:rsidRDefault="00F37A49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6B4D0603" w14:textId="1B32A872" w:rsidR="00F37A49" w:rsidRPr="008473F5" w:rsidRDefault="002E6173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K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x,</m:t>
                    </m:r>
                    <m:sSub>
                      <m:sSub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=</m:t>
                </m:r>
                <m:func>
                  <m:funcPr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funcPr>
                  <m:fName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exp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  <w:szCs w:val="24"/>
                              </w:rPr>
                              <m:t>γ</m:t>
                            </m:r>
                            <m:r>
                              <w:rPr>
                                <w:rFonts w:ascii="Cambria Math" w:hAnsi="Cambria Math" w:cs="TH SarabunPSK"/>
                                <w:sz w:val="24"/>
                                <w:szCs w:val="24"/>
                              </w:rPr>
                              <m:t>*</m:t>
                            </m:r>
                            <m:d>
                              <m:dPr>
                                <m:begChr m:val="‖"/>
                                <m:endChr m:val="‖"/>
                                <m:ctrlPr>
                                  <w:rPr>
                                    <w:rFonts w:ascii="Cambria Math" w:hAnsi="Cambria Math" w:cs="TH SarabunPSK" w:hint="cs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TH SarabunPSK" w:hint="cs"/>
                                    <w:sz w:val="24"/>
                                    <w:szCs w:val="24"/>
                                  </w:rPr>
                                  <m:t>x-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H SarabunPSK" w:hint="cs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H SarabunPSK" w:hint="cs"/>
                                        <w:sz w:val="24"/>
                                        <w:szCs w:val="24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H SarabunPSK" w:hint="cs"/>
                                        <w:sz w:val="24"/>
                                        <w:szCs w:val="24"/>
                                      </w:rPr>
                                      <m:t>i</m:t>
                                    </m:r>
                                  </m:sub>
                                </m:sSub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</m:func>
              </m:oMath>
            </m:oMathPara>
          </w:p>
        </w:tc>
        <w:tc>
          <w:tcPr>
            <w:tcW w:w="1066" w:type="dxa"/>
            <w:vAlign w:val="center"/>
          </w:tcPr>
          <w:p w14:paraId="04EC8B44" w14:textId="3E6A7307" w:rsidR="00F37A49" w:rsidRPr="008473F5" w:rsidRDefault="00F37A49" w:rsidP="00856794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</w:t>
            </w:r>
            <w:r w:rsidR="00CF25DD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CF25DD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5 )</w:t>
            </w:r>
          </w:p>
        </w:tc>
      </w:tr>
      <w:tr w:rsidR="007A1AD3" w:rsidRPr="008473F5" w14:paraId="2E4F4F46" w14:textId="77777777" w:rsidTr="004C5904">
        <w:tc>
          <w:tcPr>
            <w:tcW w:w="774" w:type="dxa"/>
          </w:tcPr>
          <w:p w14:paraId="7F94F747" w14:textId="77777777" w:rsidR="007A1AD3" w:rsidRPr="008473F5" w:rsidRDefault="007A1AD3" w:rsidP="004C590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10DF5E19" w14:textId="45D17458" w:rsidR="007A1AD3" w:rsidRPr="008473F5" w:rsidRDefault="007A1AD3" w:rsidP="004C590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Cambria Math" w:cs="TH SarabunPSK"/>
                    <w:sz w:val="24"/>
                    <w:szCs w:val="24"/>
                  </w:rPr>
                  <m:t>γ</m:t>
                </m:r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=</m:t>
                </m:r>
                <m:r>
                  <w:rPr>
                    <w:rFonts w:ascii="Cambria Math" w:hAnsi="Cambria Math" w:cs="TH SarabunPSK"/>
                    <w:sz w:val="24"/>
                    <w:szCs w:val="24"/>
                  </w:rPr>
                  <m:t>1</m:t>
                </m:r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/2</m:t>
                </m:r>
                <m:sSup>
                  <m:sSupPr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σ</m:t>
                    </m:r>
                  </m:e>
                  <m:sup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066" w:type="dxa"/>
            <w:vAlign w:val="center"/>
          </w:tcPr>
          <w:p w14:paraId="6429AFEF" w14:textId="77777777" w:rsidR="007A1AD3" w:rsidRPr="008473F5" w:rsidRDefault="007A1AD3" w:rsidP="004C5904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0DE404B3" w14:textId="77777777" w:rsidR="007A1AD3" w:rsidRPr="008473F5" w:rsidRDefault="007A1AD3" w:rsidP="00F37A49">
      <w:pPr>
        <w:spacing w:before="240"/>
        <w:ind w:left="720" w:firstLine="720"/>
        <w:rPr>
          <w:rFonts w:ascii="TH SarabunPSK" w:hAnsi="TH SarabunPSK" w:cs="TH SarabunPSK"/>
          <w:sz w:val="32"/>
          <w:szCs w:val="32"/>
        </w:rPr>
      </w:pPr>
    </w:p>
    <w:p w14:paraId="6ACCAA86" w14:textId="77777777" w:rsidR="00856794" w:rsidRPr="008473F5" w:rsidRDefault="00856794" w:rsidP="00F37A49">
      <w:pPr>
        <w:spacing w:before="240"/>
        <w:ind w:left="720" w:firstLine="720"/>
        <w:rPr>
          <w:rFonts w:ascii="TH SarabunPSK" w:hAnsi="TH SarabunPSK" w:cs="TH SarabunPSK"/>
          <w:sz w:val="32"/>
          <w:szCs w:val="32"/>
        </w:rPr>
      </w:pPr>
    </w:p>
    <w:p w14:paraId="4110492E" w14:textId="77777777" w:rsidR="00856794" w:rsidRPr="008473F5" w:rsidRDefault="00856794" w:rsidP="004F33C2">
      <w:pPr>
        <w:spacing w:before="240"/>
        <w:rPr>
          <w:rFonts w:ascii="TH SarabunPSK" w:hAnsi="TH SarabunPSK" w:cs="TH SarabunPSK" w:hint="cs"/>
          <w:sz w:val="32"/>
          <w:szCs w:val="32"/>
        </w:rPr>
      </w:pPr>
    </w:p>
    <w:p w14:paraId="7AD12B6B" w14:textId="66CC5DD5" w:rsidR="00F37A49" w:rsidRPr="008473F5" w:rsidRDefault="00F37A49" w:rsidP="007A1AD3">
      <w:pPr>
        <w:pStyle w:val="cpeBodyText"/>
        <w:rPr>
          <w:spacing w:val="-20"/>
        </w:rPr>
      </w:pPr>
      <w:r w:rsidRPr="008473F5">
        <w:rPr>
          <w:rFonts w:hint="cs"/>
          <w:cs/>
        </w:rPr>
        <w:t>ซึ่งภาพรวมของสถาปัตยกรรมซัพพอร์ตเวกเตอร์รีเกรสชันแสดงได้ดัง</w:t>
      </w:r>
      <w:r w:rsidRPr="008473F5">
        <w:rPr>
          <w:rFonts w:hint="cs"/>
          <w:spacing w:val="-20"/>
          <w:cs/>
        </w:rPr>
        <w:t xml:space="preserve">รูปภาพที่ </w:t>
      </w:r>
      <w:r w:rsidRPr="008473F5">
        <w:rPr>
          <w:rFonts w:hint="cs"/>
          <w:spacing w:val="-20"/>
        </w:rPr>
        <w:t>2.</w:t>
      </w:r>
      <w:r w:rsidR="00CF25DD">
        <w:rPr>
          <w:rFonts w:hint="cs"/>
          <w:spacing w:val="-20"/>
          <w:cs/>
        </w:rPr>
        <w:t>.</w:t>
      </w:r>
      <w:r w:rsidRPr="008473F5">
        <w:rPr>
          <w:rFonts w:hint="cs"/>
          <w:spacing w:val="-20"/>
        </w:rPr>
        <w:t>4</w:t>
      </w:r>
    </w:p>
    <w:p w14:paraId="529121BD" w14:textId="44859DCF" w:rsidR="003F34D1" w:rsidRDefault="00A94365" w:rsidP="003F34D1">
      <w:pPr>
        <w:keepNext/>
        <w:ind w:left="720" w:hanging="720"/>
      </w:pPr>
      <w:r>
        <w:rPr>
          <w:noProof/>
        </w:rPr>
        <mc:AlternateContent>
          <mc:Choice Requires="wpc">
            <w:drawing>
              <wp:inline distT="0" distB="0" distL="0" distR="0" wp14:anchorId="0E558A40" wp14:editId="6545DEEA">
                <wp:extent cx="5210175" cy="2534920"/>
                <wp:effectExtent l="0" t="0" r="0" b="0"/>
                <wp:docPr id="27" name="Canvas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1" name="Text Box 41"/>
                        <wps:cNvSpPr txBox="1">
                          <a:spLocks noChangeArrowheads="1"/>
                        </wps:cNvSpPr>
                        <wps:spPr bwMode="auto">
                          <a:xfrm>
                            <a:off x="2516136" y="1772714"/>
                            <a:ext cx="374005" cy="3092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D4B3AF" w14:textId="77777777" w:rsidR="00A24214" w:rsidRDefault="00A24214" w:rsidP="00F37A49">
                              <w:r w:rsidRPr="00ED7D08">
                                <w:rPr>
                                  <w:position w:val="-14"/>
                                </w:rPr>
                                <w:object w:dxaOrig="285" w:dyaOrig="435" w14:anchorId="457BA779">
                                  <v:shape id="_x0000_i1033" type="#_x0000_t75" style="width:14.25pt;height:21.75pt">
                                    <v:imagedata r:id="rId40" o:title=""/>
                                  </v:shape>
                                  <o:OLEObject Type="Embed" ProgID="Equation.3" ShapeID="_x0000_i1033" DrawAspect="Content" ObjectID="_1678635343" r:id="rId41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Text Box 41"/>
                        <wps:cNvSpPr txBox="1">
                          <a:spLocks noChangeArrowheads="1"/>
                        </wps:cNvSpPr>
                        <wps:spPr bwMode="auto">
                          <a:xfrm>
                            <a:off x="2516136" y="819406"/>
                            <a:ext cx="374005" cy="3093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73443E" w14:textId="77777777" w:rsidR="00A24214" w:rsidRDefault="00A24214" w:rsidP="00F37A49">
                              <w:r w:rsidRPr="00ED7D08">
                                <w:rPr>
                                  <w:position w:val="-10"/>
                                </w:rPr>
                                <w:object w:dxaOrig="285" w:dyaOrig="285" w14:anchorId="01FE1B8B">
                                  <v:shape id="_x0000_i1035" type="#_x0000_t75" style="width:14.25pt;height:14.25pt">
                                    <v:imagedata r:id="rId42" o:title=""/>
                                  </v:shape>
                                  <o:OLEObject Type="Embed" ProgID="Equation.3" ShapeID="_x0000_i1035" DrawAspect="Content" ObjectID="_1678635344" r:id="rId43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Text Box 49"/>
                        <wps:cNvSpPr txBox="1">
                          <a:spLocks noChangeArrowheads="1"/>
                        </wps:cNvSpPr>
                        <wps:spPr bwMode="auto">
                          <a:xfrm>
                            <a:off x="2515536" y="345603"/>
                            <a:ext cx="374605" cy="309902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9D59B4" w14:textId="77777777" w:rsidR="00A24214" w:rsidRDefault="00A24214" w:rsidP="00F37A49">
                              <w:r w:rsidRPr="00ED7D08">
                                <w:rPr>
                                  <w:position w:val="-10"/>
                                </w:rPr>
                                <w:object w:dxaOrig="285" w:dyaOrig="285" w14:anchorId="3D0DC077">
                                  <v:shape id="_x0000_i1037" type="#_x0000_t75" style="width:14.25pt;height:14.25pt">
                                    <v:imagedata r:id="rId44" o:title=""/>
                                  </v:shape>
                                  <o:OLEObject Type="Embed" ProgID="Equation.3" ShapeID="_x0000_i1037" DrawAspect="Content" ObjectID="_1678635345" r:id="rId45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918" y="1806614"/>
                            <a:ext cx="311804" cy="3207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B147FB" w14:textId="77777777" w:rsidR="00A24214" w:rsidRDefault="00A24214" w:rsidP="00F37A49">
                              <w:r w:rsidRPr="00ED7D08">
                                <w:rPr>
                                  <w:position w:val="-14"/>
                                </w:rPr>
                                <w:object w:dxaOrig="285" w:dyaOrig="435" w14:anchorId="5687400E">
                                  <v:shape id="_x0000_i1039" type="#_x0000_t75" style="width:14.25pt;height:21.75pt">
                                    <v:imagedata r:id="rId46" o:title=""/>
                                  </v:shape>
                                  <o:OLEObject Type="Embed" ProgID="Equation.3" ShapeID="_x0000_i1039" DrawAspect="Content" ObjectID="_1678635346" r:id="rId47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Text Box 51"/>
                        <wps:cNvSpPr txBox="1">
                          <a:spLocks noChangeArrowheads="1"/>
                        </wps:cNvSpPr>
                        <wps:spPr bwMode="auto">
                          <a:xfrm>
                            <a:off x="1019815" y="771806"/>
                            <a:ext cx="840712" cy="486104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ABBD3C" w14:textId="77777777" w:rsidR="00A24214" w:rsidRDefault="00A24214" w:rsidP="00F37A49">
                              <w:r w:rsidRPr="00ED7D08">
                                <w:rPr>
                                  <w:position w:val="-10"/>
                                </w:rPr>
                                <w:object w:dxaOrig="885" w:dyaOrig="285" w14:anchorId="35233B6E">
                                  <v:shape id="_x0000_i1041" type="#_x0000_t75" style="width:44.25pt;height:14.25pt">
                                    <v:imagedata r:id="rId48" o:title=""/>
                                  </v:shape>
                                  <o:OLEObject Type="Embed" ProgID="Equation.3" ShapeID="_x0000_i1041" DrawAspect="Content" ObjectID="_1678635347" r:id="rId49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Text Box 52"/>
                        <wps:cNvSpPr txBox="1">
                          <a:spLocks noChangeArrowheads="1"/>
                        </wps:cNvSpPr>
                        <wps:spPr bwMode="auto">
                          <a:xfrm>
                            <a:off x="1161217" y="375503"/>
                            <a:ext cx="312404" cy="321303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28A3DF" w14:textId="77777777" w:rsidR="00A24214" w:rsidRDefault="00A24214" w:rsidP="00F37A49">
                              <w:r w:rsidRPr="00ED7D08">
                                <w:rPr>
                                  <w:position w:val="-10"/>
                                </w:rPr>
                                <w:object w:dxaOrig="285" w:dyaOrig="285" w14:anchorId="0E876B36">
                                  <v:shape id="_x0000_i1043" type="#_x0000_t75" style="width:14.25pt;height:14.25pt">
                                    <v:imagedata r:id="rId50" o:title=""/>
                                  </v:shape>
                                  <o:OLEObject Type="Embed" ProgID="Equation.3" ShapeID="_x0000_i1043" DrawAspect="Content" ObjectID="_1678635348" r:id="rId51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" name="Text Box 27"/>
                        <wps:cNvSpPr txBox="1">
                          <a:spLocks noChangeArrowheads="1"/>
                        </wps:cNvSpPr>
                        <wps:spPr bwMode="auto">
                          <a:xfrm>
                            <a:off x="2568637" y="1137509"/>
                            <a:ext cx="246404" cy="6096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239720" w14:textId="77777777" w:rsidR="00A24214" w:rsidRDefault="00A24214" w:rsidP="00F37A49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b/>
                                  <w:bCs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  <w:p w14:paraId="76697CDD" w14:textId="77777777" w:rsidR="00A24214" w:rsidRDefault="00A24214" w:rsidP="00F37A49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b/>
                                  <w:bCs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  <w:p w14:paraId="47E82D1C" w14:textId="77777777" w:rsidR="00A24214" w:rsidRDefault="00A24214" w:rsidP="00F37A49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b/>
                                  <w:bCs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Text Box 54"/>
                        <wps:cNvSpPr txBox="1">
                          <a:spLocks noChangeArrowheads="1"/>
                        </wps:cNvSpPr>
                        <wps:spPr bwMode="auto">
                          <a:xfrm>
                            <a:off x="1236118" y="1169809"/>
                            <a:ext cx="246704" cy="610005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176AB5" w14:textId="77777777" w:rsidR="00A24214" w:rsidRPr="0004288F" w:rsidRDefault="00A24214" w:rsidP="00F37A49">
                              <w:pPr>
                                <w:rPr>
                                  <w:b/>
                                  <w:bCs/>
                                  <w:sz w:val="18"/>
                                  <w:szCs w:val="22"/>
                                </w:rPr>
                              </w:pPr>
                              <w:r w:rsidRPr="0004288F">
                                <w:rPr>
                                  <w:b/>
                                  <w:bCs/>
                                  <w:sz w:val="18"/>
                                  <w:szCs w:val="22"/>
                                </w:rPr>
                                <w:t>.</w:t>
                              </w:r>
                            </w:p>
                            <w:p w14:paraId="6A656BEE" w14:textId="77777777" w:rsidR="00A24214" w:rsidRPr="0004288F" w:rsidRDefault="00A24214" w:rsidP="00F37A49">
                              <w:pPr>
                                <w:rPr>
                                  <w:b/>
                                  <w:bCs/>
                                  <w:sz w:val="18"/>
                                  <w:szCs w:val="22"/>
                                </w:rPr>
                              </w:pPr>
                              <w:r w:rsidRPr="0004288F">
                                <w:rPr>
                                  <w:b/>
                                  <w:bCs/>
                                  <w:sz w:val="18"/>
                                  <w:szCs w:val="22"/>
                                </w:rPr>
                                <w:t>.</w:t>
                              </w:r>
                            </w:p>
                            <w:p w14:paraId="4FEA82EB" w14:textId="77777777" w:rsidR="00A24214" w:rsidRPr="0004288F" w:rsidRDefault="00A24214" w:rsidP="00F37A49">
                              <w:pPr>
                                <w:rPr>
                                  <w:b/>
                                  <w:bCs/>
                                  <w:sz w:val="18"/>
                                  <w:szCs w:val="22"/>
                                </w:rPr>
                              </w:pPr>
                              <w:r w:rsidRPr="0004288F">
                                <w:rPr>
                                  <w:b/>
                                  <w:bCs/>
                                  <w:sz w:val="18"/>
                                  <w:szCs w:val="22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" name="สี่เหลี่ยมผืนผ้า 12"/>
                        <wps:cNvSpPr>
                          <a:spLocks noChangeArrowheads="1"/>
                        </wps:cNvSpPr>
                        <wps:spPr bwMode="auto">
                          <a:xfrm>
                            <a:off x="36001" y="1138409"/>
                            <a:ext cx="590509" cy="360203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3175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AD5C11" w14:textId="77777777" w:rsidR="00A24214" w:rsidRPr="00A000A3" w:rsidRDefault="00A24214" w:rsidP="00F37A49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 w:rsidRPr="00A000A3">
                                <w:rPr>
                                  <w:rFonts w:cs="Times New Roman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2" name="สี่เหลี่ยมผืนผ้า 164"/>
                        <wps:cNvSpPr>
                          <a:spLocks noChangeArrowheads="1"/>
                        </wps:cNvSpPr>
                        <wps:spPr bwMode="auto">
                          <a:xfrm>
                            <a:off x="1663824" y="395003"/>
                            <a:ext cx="705810" cy="2582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B1EB30" w14:textId="77777777" w:rsidR="00A24214" w:rsidRPr="00A000A3" w:rsidRDefault="00A24214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A000A3">
                                <w:rPr>
                                  <w:rFonts w:ascii="Times New Roman" w:eastAsia="Times New Roman" w:hAnsi="Times New Roman" w:cs="Times New Roman"/>
                                  <w:sz w:val="22"/>
                                  <w:szCs w:val="22"/>
                                </w:rPr>
                                <w:t>K(</w:t>
                              </w:r>
                              <w:proofErr w:type="gramStart"/>
                              <w:r w:rsidRPr="00A000A3">
                                <w:rPr>
                                  <w:rFonts w:ascii="Times New Roman" w:eastAsia="Times New Roman" w:hAnsi="Times New Roman" w:cs="Times New Roman"/>
                                  <w:sz w:val="22"/>
                                  <w:szCs w:val="22"/>
                                </w:rPr>
                                <w:t>x,x</w:t>
                              </w:r>
                              <w:proofErr w:type="gramEnd"/>
                              <w:r w:rsidRPr="00A000A3">
                                <w:rPr>
                                  <w:rFonts w:ascii="Times New Roman" w:eastAsia="Times New Roman" w:hAnsi="Times New Roman" w:cs="Times New Roman"/>
                                  <w:sz w:val="22"/>
                                  <w:szCs w:val="22"/>
                                  <w:vertAlign w:val="subscript"/>
                                </w:rPr>
                                <w:t>1</w:t>
                              </w:r>
                              <w:r w:rsidRPr="00A000A3">
                                <w:rPr>
                                  <w:rFonts w:ascii="Times New Roman" w:eastAsia="Times New Roman" w:hAnsi="Times New Roman" w:cs="Times New Roman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3" name="สี่เหลี่ยมผืนผ้า 165"/>
                        <wps:cNvSpPr>
                          <a:spLocks noChangeArrowheads="1"/>
                        </wps:cNvSpPr>
                        <wps:spPr bwMode="auto">
                          <a:xfrm>
                            <a:off x="1664124" y="947507"/>
                            <a:ext cx="705510" cy="2676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9889BF" w14:textId="77777777" w:rsidR="00A24214" w:rsidRPr="008D13D3" w:rsidRDefault="00A24214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2"/>
                                  <w:szCs w:val="22"/>
                                </w:rPr>
                              </w:pPr>
                              <w:r w:rsidRPr="008D13D3">
                                <w:rPr>
                                  <w:rFonts w:ascii="Times New Roman" w:eastAsia="Times New Roman" w:hAnsi="Times New Roman" w:cs="Times New Roman"/>
                                  <w:sz w:val="22"/>
                                  <w:szCs w:val="22"/>
                                </w:rPr>
                                <w:t>K(</w:t>
                              </w:r>
                              <w:proofErr w:type="spellStart"/>
                              <w:proofErr w:type="gramStart"/>
                              <w:r w:rsidRPr="008D13D3">
                                <w:rPr>
                                  <w:rFonts w:ascii="Times New Roman" w:eastAsia="Times New Roman" w:hAnsi="Times New Roman" w:cs="Times New Roman"/>
                                  <w:sz w:val="22"/>
                                  <w:szCs w:val="22"/>
                                </w:rPr>
                                <w:t>x,x</w:t>
                              </w:r>
                              <w:proofErr w:type="spellEnd"/>
                              <w:proofErr w:type="gramEnd"/>
                              <w:r w:rsidRPr="008D13D3">
                                <w:rPr>
                                  <w:rFonts w:ascii="Times New Roman" w:eastAsia="Times New Roman" w:hAnsi="Times New Roman" w:cs="Times New Roman"/>
                                  <w:position w:val="-6"/>
                                  <w:sz w:val="22"/>
                                  <w:szCs w:val="22"/>
                                  <w:vertAlign w:val="subscript"/>
                                </w:rPr>
                                <w:t>2</w:t>
                              </w:r>
                              <w:r w:rsidRPr="008D13D3">
                                <w:rPr>
                                  <w:rFonts w:ascii="Times New Roman" w:eastAsia="Times New Roman" w:hAnsi="Times New Roman" w:cs="Times New Roman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b" anchorCtr="0" upright="1">
                          <a:noAutofit/>
                        </wps:bodyPr>
                      </wps:wsp>
                      <wps:wsp>
                        <wps:cNvPr id="14" name="สี่เหลี่ยมผืนผ้า 167"/>
                        <wps:cNvSpPr>
                          <a:spLocks noChangeArrowheads="1"/>
                        </wps:cNvSpPr>
                        <wps:spPr bwMode="auto">
                          <a:xfrm>
                            <a:off x="1663824" y="1804714"/>
                            <a:ext cx="705410" cy="2772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E94139" w14:textId="77777777" w:rsidR="00A24214" w:rsidRPr="008D13D3" w:rsidRDefault="00A24214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2"/>
                                  <w:szCs w:val="22"/>
                                </w:rPr>
                              </w:pPr>
                              <w:r w:rsidRPr="008D13D3">
                                <w:rPr>
                                  <w:rFonts w:ascii="Times New Roman" w:eastAsia="Times New Roman" w:hAnsi="Times New Roman" w:cs="Times New Roman"/>
                                  <w:sz w:val="22"/>
                                  <w:szCs w:val="22"/>
                                </w:rPr>
                                <w:t>K(</w:t>
                              </w:r>
                              <w:proofErr w:type="spellStart"/>
                              <w:proofErr w:type="gramStart"/>
                              <w:r w:rsidRPr="008D13D3">
                                <w:rPr>
                                  <w:rFonts w:ascii="Times New Roman" w:eastAsia="Times New Roman" w:hAnsi="Times New Roman" w:cs="Times New Roman"/>
                                  <w:sz w:val="22"/>
                                  <w:szCs w:val="22"/>
                                </w:rPr>
                                <w:t>x,x</w:t>
                              </w:r>
                              <w:proofErr w:type="spellEnd"/>
                              <w:r w:rsidRPr="008D13D3">
                                <w:rPr>
                                  <w:rFonts w:ascii="Times New Roman" w:eastAsia="Times New Roman" w:hAnsi="Times New Roman" w:cs="Times New Roman"/>
                                  <w:position w:val="-6"/>
                                  <w:sz w:val="22"/>
                                  <w:szCs w:val="22"/>
                                  <w:vertAlign w:val="subscript"/>
                                </w:rPr>
                                <w:t>p</w:t>
                              </w:r>
                              <w:proofErr w:type="gramEnd"/>
                              <w:r w:rsidRPr="008D13D3">
                                <w:rPr>
                                  <w:rFonts w:ascii="Times New Roman" w:eastAsia="Times New Roman" w:hAnsi="Times New Roman" w:cs="Times New Roman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5" name="วงรี 13"/>
                        <wps:cNvSpPr>
                          <a:spLocks noChangeArrowheads="1"/>
                        </wps:cNvSpPr>
                        <wps:spPr bwMode="auto">
                          <a:xfrm>
                            <a:off x="3274547" y="964808"/>
                            <a:ext cx="571508" cy="534104"/>
                          </a:xfrm>
                          <a:prstGeom prst="ellipse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317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32DC60A" w14:textId="77777777" w:rsidR="00A24214" w:rsidRDefault="00A24214" w:rsidP="00F37A49">
                              <w:pPr>
                                <w:jc w:val="center"/>
                              </w:pPr>
                              <w:r w:rsidRPr="00D72022">
                                <w:rPr>
                                  <w:position w:val="-14"/>
                                </w:rPr>
                                <w:object w:dxaOrig="435" w:dyaOrig="435" w14:anchorId="4C780392">
                                  <v:shape id="_x0000_i1045" type="#_x0000_t75" style="width:21.75pt;height:21.75pt">
                                    <v:imagedata r:id="rId52" o:title=""/>
                                  </v:shape>
                                  <o:OLEObject Type="Embed" ProgID="Equation.3" ShapeID="_x0000_i1045" DrawAspect="Content" ObjectID="_1678635349" r:id="rId53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6" name="สี่เหลี่ยมผืนผ้า 168"/>
                        <wps:cNvSpPr>
                          <a:spLocks noChangeArrowheads="1"/>
                        </wps:cNvSpPr>
                        <wps:spPr bwMode="auto">
                          <a:xfrm>
                            <a:off x="4397463" y="1081309"/>
                            <a:ext cx="590609" cy="2857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2B18CF" w14:textId="77777777" w:rsidR="00A24214" w:rsidRPr="00AC1B2B" w:rsidRDefault="00A24214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D72022">
                                <w:rPr>
                                  <w:rFonts w:ascii="Times New Roman" w:eastAsia="Times New Roman" w:hAnsi="Times New Roman" w:cs="Times New Roman"/>
                                  <w:position w:val="-10"/>
                                  <w:sz w:val="22"/>
                                  <w:szCs w:val="22"/>
                                </w:rPr>
                                <w:object w:dxaOrig="150" w:dyaOrig="285" w14:anchorId="7E134AD7">
                                  <v:shape id="_x0000_i1047" type="#_x0000_t75" style="width:7.5pt;height:14.25pt">
                                    <v:imagedata r:id="rId54" o:title=""/>
                                  </v:shape>
                                  <o:OLEObject Type="Embed" ProgID="Equation.3" ShapeID="_x0000_i1047" DrawAspect="Content" ObjectID="_1678635350" r:id="rId55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7" name="ลูกศรเชื่อมต่อแบบตรง 15"/>
                        <wps:cNvCnPr>
                          <a:cxnSpLocks noChangeShapeType="1"/>
                        </wps:cNvCnPr>
                        <wps:spPr bwMode="auto">
                          <a:xfrm flipV="1">
                            <a:off x="626509" y="524104"/>
                            <a:ext cx="1037315" cy="79440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dk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" name="ลูกศรเชื่อมต่อแบบตรง 16"/>
                        <wps:cNvCnPr>
                          <a:cxnSpLocks noChangeShapeType="1"/>
                        </wps:cNvCnPr>
                        <wps:spPr bwMode="auto">
                          <a:xfrm flipV="1">
                            <a:off x="626509" y="1081309"/>
                            <a:ext cx="1037615" cy="23720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dk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" name="ลูกศรเชื่อมต่อแบบตรง 17"/>
                        <wps:cNvCnPr>
                          <a:cxnSpLocks noChangeShapeType="1"/>
                        </wps:cNvCnPr>
                        <wps:spPr bwMode="auto">
                          <a:xfrm>
                            <a:off x="626509" y="1318510"/>
                            <a:ext cx="1037315" cy="62480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dk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" name="ลูกศรเชื่อมต่อแบบตรง 18"/>
                        <wps:cNvCnPr>
                          <a:cxnSpLocks noChangeShapeType="1"/>
                        </wps:cNvCnPr>
                        <wps:spPr bwMode="auto">
                          <a:xfrm>
                            <a:off x="2369634" y="524104"/>
                            <a:ext cx="988514" cy="51890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dk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" name="ลูกศรเชื่อมต่อแบบตรง 19"/>
                        <wps:cNvCnPr>
                          <a:cxnSpLocks noChangeShapeType="1"/>
                        </wps:cNvCnPr>
                        <wps:spPr bwMode="auto">
                          <a:xfrm>
                            <a:off x="2369634" y="1081309"/>
                            <a:ext cx="904913" cy="15050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dk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" name="ลูกศรเชื่อมต่อแบบตรง 20"/>
                        <wps:cNvCnPr>
                          <a:cxnSpLocks noChangeShapeType="1"/>
                        </wps:cNvCnPr>
                        <wps:spPr bwMode="auto">
                          <a:xfrm flipV="1">
                            <a:off x="2369234" y="1420711"/>
                            <a:ext cx="988914" cy="52260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dk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" name="ลูกศรเชื่อมต่อแบบตรง 31"/>
                        <wps:cNvCnPr>
                          <a:cxnSpLocks noChangeShapeType="1"/>
                        </wps:cNvCnPr>
                        <wps:spPr bwMode="auto">
                          <a:xfrm flipV="1">
                            <a:off x="3846055" y="1224210"/>
                            <a:ext cx="551408" cy="76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dk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" name="สี่เหลี่ยมผืนผ้า 259"/>
                        <wps:cNvSpPr>
                          <a:spLocks noChangeArrowheads="1"/>
                        </wps:cNvSpPr>
                        <wps:spPr bwMode="auto">
                          <a:xfrm>
                            <a:off x="3386749" y="1779814"/>
                            <a:ext cx="374005" cy="442103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317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58C21F6" w14:textId="77777777" w:rsidR="00A24214" w:rsidRDefault="00A24214" w:rsidP="00F37A49">
                              <w:pPr>
                                <w:jc w:val="center"/>
                              </w:pPr>
                              <w:r w:rsidRPr="0004288F">
                                <w:rPr>
                                  <w:position w:val="-6"/>
                                </w:rPr>
                                <w:object w:dxaOrig="150" w:dyaOrig="285" w14:anchorId="21639D09">
                                  <v:shape id="_x0000_i1049" type="#_x0000_t75" style="width:7.5pt;height:14.25pt">
                                    <v:imagedata r:id="rId56" o:title=""/>
                                  </v:shape>
                                  <o:OLEObject Type="Embed" ProgID="Equation.3" ShapeID="_x0000_i1049" DrawAspect="Content" ObjectID="_1678635351" r:id="rId57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5" name="ลูกศรเชื่อมต่อแบบตรง 260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560251" y="1498912"/>
                            <a:ext cx="13500" cy="28090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dk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" name="Text Box 41"/>
                        <wps:cNvSpPr txBox="1">
                          <a:spLocks noChangeArrowheads="1"/>
                        </wps:cNvSpPr>
                        <wps:spPr bwMode="auto">
                          <a:xfrm>
                            <a:off x="2210532" y="2126617"/>
                            <a:ext cx="1004614" cy="3092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360F04" w14:textId="77777777" w:rsidR="00A24214" w:rsidRDefault="00A24214" w:rsidP="00F37A49">
                              <w:r w:rsidRPr="00ED7D08">
                                <w:rPr>
                                  <w:position w:val="-12"/>
                                </w:rPr>
                                <w:object w:dxaOrig="1290" w:dyaOrig="435" w14:anchorId="6BFF9CFA">
                                  <v:shape id="_x0000_i1051" type="#_x0000_t75" style="width:64.5pt;height:21.75pt">
                                    <v:imagedata r:id="rId58" o:title=""/>
                                  </v:shape>
                                  <o:OLEObject Type="Embed" ProgID="Equation.3" ShapeID="_x0000_i1051" DrawAspect="Content" ObjectID="_1678635352" r:id="rId59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E558A40" id="Canvas 75" o:spid="_x0000_s1085" editas="canvas" style="width:410.25pt;height:199.6pt;mso-position-horizontal-relative:char;mso-position-vertical-relative:line" coordsize="52101,25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">
                <v:shape id="_x0000_s1086" type="#_x0000_t75" style="position:absolute;width:52101;height:25349;visibility:visible;mso-wrap-style:square">
                  <v:fill o:detectmouseclick="t"/>
                  <v:path o:connecttype="none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1" o:spid="_x0000_s1087" type="#_x0000_t202" style="position:absolute;left:25161;top:17727;width:3740;height:30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" stroked="f" strokeweight=".5pt">
                  <v:textbox>
                    <w:txbxContent>
                      <w:p w14:paraId="33D4B3AF" w14:textId="77777777" w:rsidR="00A24214" w:rsidRDefault="00A24214" w:rsidP="00F37A49">
                        <w:r w:rsidRPr="00ED7D08">
                          <w:rPr>
                            <w:position w:val="-14"/>
                          </w:rPr>
                          <w:object w:dxaOrig="285" w:dyaOrig="435" w14:anchorId="457BA779">
                            <v:shape id="_x0000_i1033" type="#_x0000_t75" style="width:14.25pt;height:21.75pt">
                              <v:imagedata r:id="rId40" o:title=""/>
                            </v:shape>
                            <o:OLEObject Type="Embed" ProgID="Equation.3" ShapeID="_x0000_i1033" DrawAspect="Content" ObjectID="_1678635343" r:id="rId60"/>
                          </w:object>
                        </w:r>
                      </w:p>
                    </w:txbxContent>
                  </v:textbox>
                </v:shape>
                <v:shape id="Text Box 41" o:spid="_x0000_s1088" type="#_x0000_t202" style="position:absolute;left:25161;top:8194;width:3740;height:30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" stroked="f" strokeweight=".5pt">
                  <v:textbox>
                    <w:txbxContent>
                      <w:p w14:paraId="0C73443E" w14:textId="77777777" w:rsidR="00A24214" w:rsidRDefault="00A24214" w:rsidP="00F37A49">
                        <w:r w:rsidRPr="00ED7D08">
                          <w:rPr>
                            <w:position w:val="-10"/>
                          </w:rPr>
                          <w:object w:dxaOrig="285" w:dyaOrig="285" w14:anchorId="01FE1B8B">
                            <v:shape id="_x0000_i1035" type="#_x0000_t75" style="width:14.25pt;height:14.25pt">
                              <v:imagedata r:id="rId42" o:title=""/>
                            </v:shape>
                            <o:OLEObject Type="Embed" ProgID="Equation.3" ShapeID="_x0000_i1035" DrawAspect="Content" ObjectID="_1678635344" r:id="rId61"/>
                          </w:object>
                        </w:r>
                      </w:p>
                    </w:txbxContent>
                  </v:textbox>
                </v:shape>
                <v:shape id="Text Box 49" o:spid="_x0000_s1089" type="#_x0000_t202" style="position:absolute;left:25155;top:3456;width:3746;height:30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" fillcolor="white [3201]" stroked="f" strokeweight=".5pt">
                  <v:textbox>
                    <w:txbxContent>
                      <w:p w14:paraId="539D59B4" w14:textId="77777777" w:rsidR="00A24214" w:rsidRDefault="00A24214" w:rsidP="00F37A49">
                        <w:r w:rsidRPr="00ED7D08">
                          <w:rPr>
                            <w:position w:val="-10"/>
                          </w:rPr>
                          <w:object w:dxaOrig="285" w:dyaOrig="285" w14:anchorId="3D0DC077">
                            <v:shape id="_x0000_i1037" type="#_x0000_t75" style="width:14.25pt;height:14.25pt">
                              <v:imagedata r:id="rId44" o:title=""/>
                            </v:shape>
                            <o:OLEObject Type="Embed" ProgID="Equation.3" ShapeID="_x0000_i1037" DrawAspect="Content" ObjectID="_1678635345" r:id="rId62"/>
                          </w:object>
                        </w:r>
                      </w:p>
                    </w:txbxContent>
                  </v:textbox>
                </v:shape>
                <v:shape id="Text Box 22" o:spid="_x0000_s1090" type="#_x0000_t202" style="position:absolute;left:12359;top:18066;width:3118;height:3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" stroked="f" strokeweight=".5pt">
                  <v:textbox>
                    <w:txbxContent>
                      <w:p w14:paraId="1DB147FB" w14:textId="77777777" w:rsidR="00A24214" w:rsidRDefault="00A24214" w:rsidP="00F37A49">
                        <w:r w:rsidRPr="00ED7D08">
                          <w:rPr>
                            <w:position w:val="-14"/>
                          </w:rPr>
                          <w:object w:dxaOrig="285" w:dyaOrig="435" w14:anchorId="5687400E">
                            <v:shape id="_x0000_i1039" type="#_x0000_t75" style="width:14.25pt;height:21.75pt">
                              <v:imagedata r:id="rId46" o:title=""/>
                            </v:shape>
                            <o:OLEObject Type="Embed" ProgID="Equation.3" ShapeID="_x0000_i1039" DrawAspect="Content" ObjectID="_1678635346" r:id="rId63"/>
                          </w:object>
                        </w:r>
                      </w:p>
                    </w:txbxContent>
                  </v:textbox>
                </v:shape>
                <v:shape id="Text Box 51" o:spid="_x0000_s1091" type="#_x0000_t202" style="position:absolute;left:10198;top:7718;width:8407;height:4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" fillcolor="white [3201]" stroked="f" strokeweight=".5pt">
                  <v:textbox>
                    <w:txbxContent>
                      <w:p w14:paraId="23ABBD3C" w14:textId="77777777" w:rsidR="00A24214" w:rsidRDefault="00A24214" w:rsidP="00F37A49">
                        <w:r w:rsidRPr="00ED7D08">
                          <w:rPr>
                            <w:position w:val="-10"/>
                          </w:rPr>
                          <w:object w:dxaOrig="885" w:dyaOrig="285" w14:anchorId="35233B6E">
                            <v:shape id="_x0000_i1041" type="#_x0000_t75" style="width:44.25pt;height:14.25pt">
                              <v:imagedata r:id="rId48" o:title=""/>
                            </v:shape>
                            <o:OLEObject Type="Embed" ProgID="Equation.3" ShapeID="_x0000_i1041" DrawAspect="Content" ObjectID="_1678635347" r:id="rId64"/>
                          </w:object>
                        </w:r>
                      </w:p>
                    </w:txbxContent>
                  </v:textbox>
                </v:shape>
                <v:shape id="Text Box 52" o:spid="_x0000_s1092" type="#_x0000_t202" style="position:absolute;left:11612;top:3755;width:3124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" fillcolor="white [3201]" stroked="f" strokeweight=".5pt">
                  <v:textbox>
                    <w:txbxContent>
                      <w:p w14:paraId="7C28A3DF" w14:textId="77777777" w:rsidR="00A24214" w:rsidRDefault="00A24214" w:rsidP="00F37A49">
                        <w:r w:rsidRPr="00ED7D08">
                          <w:rPr>
                            <w:position w:val="-10"/>
                          </w:rPr>
                          <w:object w:dxaOrig="285" w:dyaOrig="285" w14:anchorId="0E876B36">
                            <v:shape id="_x0000_i1043" type="#_x0000_t75" style="width:14.25pt;height:14.25pt">
                              <v:imagedata r:id="rId50" o:title=""/>
                            </v:shape>
                            <o:OLEObject Type="Embed" ProgID="Equation.3" ShapeID="_x0000_i1043" DrawAspect="Content" ObjectID="_1678635348" r:id="rId65"/>
                          </w:object>
                        </w:r>
                      </w:p>
                    </w:txbxContent>
                  </v:textbox>
                </v:shape>
                <v:shape id="Text Box 27" o:spid="_x0000_s1093" type="#_x0000_t202" style="position:absolute;left:25686;top:11375;width:2464;height:6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" stroked="f" strokeweight=".5pt">
                  <v:textbox>
                    <w:txbxContent>
                      <w:p w14:paraId="3E239720" w14:textId="77777777" w:rsidR="00A24214" w:rsidRDefault="00A24214" w:rsidP="00F37A49">
                        <w:pPr>
                          <w:pStyle w:val="NormalWeb"/>
                          <w:spacing w:before="0" w:beforeAutospacing="0" w:after="0" w:afterAutospacing="0" w:line="276" w:lineRule="auto"/>
                        </w:pPr>
                        <w:r>
                          <w:rPr>
                            <w:rFonts w:eastAsia="Times New Roman" w:cs="Cordia New"/>
                            <w:b/>
                            <w:bCs/>
                            <w:sz w:val="18"/>
                            <w:szCs w:val="18"/>
                          </w:rPr>
                          <w:t>.</w:t>
                        </w:r>
                      </w:p>
                      <w:p w14:paraId="76697CDD" w14:textId="77777777" w:rsidR="00A24214" w:rsidRDefault="00A24214" w:rsidP="00F37A49">
                        <w:pPr>
                          <w:pStyle w:val="NormalWeb"/>
                          <w:spacing w:before="0" w:beforeAutospacing="0" w:after="0" w:afterAutospacing="0" w:line="276" w:lineRule="auto"/>
                        </w:pPr>
                        <w:r>
                          <w:rPr>
                            <w:rFonts w:eastAsia="Times New Roman" w:cs="Cordia New"/>
                            <w:b/>
                            <w:bCs/>
                            <w:sz w:val="18"/>
                            <w:szCs w:val="18"/>
                          </w:rPr>
                          <w:t>.</w:t>
                        </w:r>
                      </w:p>
                      <w:p w14:paraId="47E82D1C" w14:textId="77777777" w:rsidR="00A24214" w:rsidRDefault="00A24214" w:rsidP="00F37A49">
                        <w:pPr>
                          <w:pStyle w:val="NormalWeb"/>
                          <w:spacing w:before="0" w:beforeAutospacing="0" w:after="0" w:afterAutospacing="0" w:line="276" w:lineRule="auto"/>
                        </w:pPr>
                        <w:r>
                          <w:rPr>
                            <w:rFonts w:eastAsia="Times New Roman" w:cs="Cordia New"/>
                            <w:b/>
                            <w:bCs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Text Box 54" o:spid="_x0000_s1094" type="#_x0000_t202" style="position:absolute;left:12361;top:11698;width:2467;height:6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" fillcolor="white [3201]" stroked="f" strokeweight=".5pt">
                  <v:textbox>
                    <w:txbxContent>
                      <w:p w14:paraId="31176AB5" w14:textId="77777777" w:rsidR="00A24214" w:rsidRPr="0004288F" w:rsidRDefault="00A24214" w:rsidP="00F37A49">
                        <w:pPr>
                          <w:rPr>
                            <w:b/>
                            <w:bCs/>
                            <w:sz w:val="18"/>
                            <w:szCs w:val="22"/>
                          </w:rPr>
                        </w:pPr>
                        <w:r w:rsidRPr="0004288F">
                          <w:rPr>
                            <w:b/>
                            <w:bCs/>
                            <w:sz w:val="18"/>
                            <w:szCs w:val="22"/>
                          </w:rPr>
                          <w:t>.</w:t>
                        </w:r>
                      </w:p>
                      <w:p w14:paraId="6A656BEE" w14:textId="77777777" w:rsidR="00A24214" w:rsidRPr="0004288F" w:rsidRDefault="00A24214" w:rsidP="00F37A49">
                        <w:pPr>
                          <w:rPr>
                            <w:b/>
                            <w:bCs/>
                            <w:sz w:val="18"/>
                            <w:szCs w:val="22"/>
                          </w:rPr>
                        </w:pPr>
                        <w:r w:rsidRPr="0004288F">
                          <w:rPr>
                            <w:b/>
                            <w:bCs/>
                            <w:sz w:val="18"/>
                            <w:szCs w:val="22"/>
                          </w:rPr>
                          <w:t>.</w:t>
                        </w:r>
                      </w:p>
                      <w:p w14:paraId="4FEA82EB" w14:textId="77777777" w:rsidR="00A24214" w:rsidRPr="0004288F" w:rsidRDefault="00A24214" w:rsidP="00F37A49">
                        <w:pPr>
                          <w:rPr>
                            <w:b/>
                            <w:bCs/>
                            <w:sz w:val="18"/>
                            <w:szCs w:val="22"/>
                          </w:rPr>
                        </w:pPr>
                        <w:r w:rsidRPr="0004288F">
                          <w:rPr>
                            <w:b/>
                            <w:bCs/>
                            <w:sz w:val="18"/>
                            <w:szCs w:val="22"/>
                          </w:rPr>
                          <w:t>.</w:t>
                        </w:r>
                      </w:p>
                    </w:txbxContent>
                  </v:textbox>
                </v:shape>
                <v:rect id="สี่เหลี่ยมผืนผ้า 12" o:spid="_x0000_s1095" style="position:absolute;left:360;top:11384;width:5905;height:36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" fillcolor="white [3201]" strokecolor="black [3200]" strokeweight=".25pt">
                  <v:textbox>
                    <w:txbxContent>
                      <w:p w14:paraId="72AD5C11" w14:textId="77777777" w:rsidR="00A24214" w:rsidRPr="00A000A3" w:rsidRDefault="00A24214" w:rsidP="00F37A49">
                        <w:pPr>
                          <w:jc w:val="center"/>
                          <w:rPr>
                            <w:rFonts w:cs="Times New Roman"/>
                          </w:rPr>
                        </w:pPr>
                        <w:r w:rsidRPr="00A000A3">
                          <w:rPr>
                            <w:rFonts w:cs="Times New Roman"/>
                          </w:rPr>
                          <w:t>x</w:t>
                        </w:r>
                      </w:p>
                    </w:txbxContent>
                  </v:textbox>
                </v:rect>
                <v:rect id="สี่เหลี่ยมผืนผ้า 164" o:spid="_x0000_s1096" style="position:absolute;left:16638;top:3950;width:7058;height:25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" strokeweight=".25pt">
                  <v:textbox>
                    <w:txbxContent>
                      <w:p w14:paraId="7FB1EB30" w14:textId="77777777" w:rsidR="00A24214" w:rsidRPr="00A000A3" w:rsidRDefault="00A24214" w:rsidP="00F37A49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A000A3">
                          <w:rPr>
                            <w:rFonts w:ascii="Times New Roman" w:eastAsia="Times New Roman" w:hAnsi="Times New Roman" w:cs="Times New Roman"/>
                            <w:sz w:val="22"/>
                            <w:szCs w:val="22"/>
                          </w:rPr>
                          <w:t>K(</w:t>
                        </w:r>
                        <w:proofErr w:type="gramStart"/>
                        <w:r w:rsidRPr="00A000A3">
                          <w:rPr>
                            <w:rFonts w:ascii="Times New Roman" w:eastAsia="Times New Roman" w:hAnsi="Times New Roman" w:cs="Times New Roman"/>
                            <w:sz w:val="22"/>
                            <w:szCs w:val="22"/>
                          </w:rPr>
                          <w:t>x,x</w:t>
                        </w:r>
                        <w:proofErr w:type="gramEnd"/>
                        <w:r w:rsidRPr="00A000A3">
                          <w:rPr>
                            <w:rFonts w:ascii="Times New Roman" w:eastAsia="Times New Roman" w:hAnsi="Times New Roman" w:cs="Times New Roman"/>
                            <w:sz w:val="22"/>
                            <w:szCs w:val="22"/>
                            <w:vertAlign w:val="subscript"/>
                          </w:rPr>
                          <w:t>1</w:t>
                        </w:r>
                        <w:r w:rsidRPr="00A000A3">
                          <w:rPr>
                            <w:rFonts w:ascii="Times New Roman" w:eastAsia="Times New Roman" w:hAnsi="Times New Roman" w:cs="Times New Roman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rect>
                <v:rect id="สี่เหลี่ยมผืนผ้า 165" o:spid="_x0000_s1097" style="position:absolute;left:16641;top:9475;width:7055;height:2676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" strokeweight=".25pt">
                  <v:textbox>
                    <w:txbxContent>
                      <w:p w14:paraId="679889BF" w14:textId="77777777" w:rsidR="00A24214" w:rsidRPr="008D13D3" w:rsidRDefault="00A24214" w:rsidP="00F37A49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  <w:rPr>
                            <w:rFonts w:ascii="Times New Roman" w:hAnsi="Times New Roman" w:cs="Times New Roman"/>
                            <w:sz w:val="22"/>
                            <w:szCs w:val="22"/>
                          </w:rPr>
                        </w:pPr>
                        <w:r w:rsidRPr="008D13D3">
                          <w:rPr>
                            <w:rFonts w:ascii="Times New Roman" w:eastAsia="Times New Roman" w:hAnsi="Times New Roman" w:cs="Times New Roman"/>
                            <w:sz w:val="22"/>
                            <w:szCs w:val="22"/>
                          </w:rPr>
                          <w:t>K(</w:t>
                        </w:r>
                        <w:proofErr w:type="spellStart"/>
                        <w:proofErr w:type="gramStart"/>
                        <w:r w:rsidRPr="008D13D3">
                          <w:rPr>
                            <w:rFonts w:ascii="Times New Roman" w:eastAsia="Times New Roman" w:hAnsi="Times New Roman" w:cs="Times New Roman"/>
                            <w:sz w:val="22"/>
                            <w:szCs w:val="22"/>
                          </w:rPr>
                          <w:t>x,x</w:t>
                        </w:r>
                        <w:proofErr w:type="spellEnd"/>
                        <w:proofErr w:type="gramEnd"/>
                        <w:r w:rsidRPr="008D13D3">
                          <w:rPr>
                            <w:rFonts w:ascii="Times New Roman" w:eastAsia="Times New Roman" w:hAnsi="Times New Roman" w:cs="Times New Roman"/>
                            <w:position w:val="-6"/>
                            <w:sz w:val="22"/>
                            <w:szCs w:val="22"/>
                            <w:vertAlign w:val="subscript"/>
                          </w:rPr>
                          <w:t>2</w:t>
                        </w:r>
                        <w:r w:rsidRPr="008D13D3">
                          <w:rPr>
                            <w:rFonts w:ascii="Times New Roman" w:eastAsia="Times New Roman" w:hAnsi="Times New Roman" w:cs="Times New Roman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rect>
                <v:rect id="สี่เหลี่ยมผืนผ้า 167" o:spid="_x0000_s1098" style="position:absolute;left:16638;top:18047;width:7054;height:27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" strokeweight=".25pt">
                  <v:textbox>
                    <w:txbxContent>
                      <w:p w14:paraId="61E94139" w14:textId="77777777" w:rsidR="00A24214" w:rsidRPr="008D13D3" w:rsidRDefault="00A24214" w:rsidP="00F37A49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  <w:rPr>
                            <w:rFonts w:ascii="Times New Roman" w:hAnsi="Times New Roman" w:cs="Times New Roman"/>
                            <w:sz w:val="22"/>
                            <w:szCs w:val="22"/>
                          </w:rPr>
                        </w:pPr>
                        <w:r w:rsidRPr="008D13D3">
                          <w:rPr>
                            <w:rFonts w:ascii="Times New Roman" w:eastAsia="Times New Roman" w:hAnsi="Times New Roman" w:cs="Times New Roman"/>
                            <w:sz w:val="22"/>
                            <w:szCs w:val="22"/>
                          </w:rPr>
                          <w:t>K(</w:t>
                        </w:r>
                        <w:proofErr w:type="spellStart"/>
                        <w:proofErr w:type="gramStart"/>
                        <w:r w:rsidRPr="008D13D3">
                          <w:rPr>
                            <w:rFonts w:ascii="Times New Roman" w:eastAsia="Times New Roman" w:hAnsi="Times New Roman" w:cs="Times New Roman"/>
                            <w:sz w:val="22"/>
                            <w:szCs w:val="22"/>
                          </w:rPr>
                          <w:t>x,x</w:t>
                        </w:r>
                        <w:proofErr w:type="spellEnd"/>
                        <w:r w:rsidRPr="008D13D3">
                          <w:rPr>
                            <w:rFonts w:ascii="Times New Roman" w:eastAsia="Times New Roman" w:hAnsi="Times New Roman" w:cs="Times New Roman"/>
                            <w:position w:val="-6"/>
                            <w:sz w:val="22"/>
                            <w:szCs w:val="22"/>
                            <w:vertAlign w:val="subscript"/>
                          </w:rPr>
                          <w:t>p</w:t>
                        </w:r>
                        <w:proofErr w:type="gramEnd"/>
                        <w:r w:rsidRPr="008D13D3">
                          <w:rPr>
                            <w:rFonts w:ascii="Times New Roman" w:eastAsia="Times New Roman" w:hAnsi="Times New Roman" w:cs="Times New Roman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rect>
                <v:oval id="วงรี 13" o:spid="_x0000_s1099" style="position:absolute;left:32745;top:9648;width:5715;height:53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" fillcolor="white [3201]" strokecolor="black [3213]" strokeweight=".25pt">
                  <v:textbox>
                    <w:txbxContent>
                      <w:p w14:paraId="332DC60A" w14:textId="77777777" w:rsidR="00A24214" w:rsidRDefault="00A24214" w:rsidP="00F37A49">
                        <w:pPr>
                          <w:jc w:val="center"/>
                        </w:pPr>
                        <w:r w:rsidRPr="00D72022">
                          <w:rPr>
                            <w:position w:val="-14"/>
                          </w:rPr>
                          <w:object w:dxaOrig="435" w:dyaOrig="435" w14:anchorId="4C780392">
                            <v:shape id="_x0000_i1045" type="#_x0000_t75" style="width:21.75pt;height:21.75pt">
                              <v:imagedata r:id="rId52" o:title=""/>
                            </v:shape>
                            <o:OLEObject Type="Embed" ProgID="Equation.3" ShapeID="_x0000_i1045" DrawAspect="Content" ObjectID="_1678635349" r:id="rId66"/>
                          </w:object>
                        </w:r>
                      </w:p>
                    </w:txbxContent>
                  </v:textbox>
                </v:oval>
                <v:rect id="สี่เหลี่ยมผืนผ้า 168" o:spid="_x0000_s1100" style="position:absolute;left:43974;top:10813;width:5906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" strokeweight=".25pt">
                  <v:textbox>
                    <w:txbxContent>
                      <w:p w14:paraId="452B18CF" w14:textId="77777777" w:rsidR="00A24214" w:rsidRPr="00AC1B2B" w:rsidRDefault="00A24214" w:rsidP="00F37A49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D72022">
                          <w:rPr>
                            <w:rFonts w:ascii="Times New Roman" w:eastAsia="Times New Roman" w:hAnsi="Times New Roman" w:cs="Times New Roman"/>
                            <w:position w:val="-10"/>
                            <w:sz w:val="22"/>
                            <w:szCs w:val="22"/>
                          </w:rPr>
                          <w:object w:dxaOrig="150" w:dyaOrig="285" w14:anchorId="7E134AD7">
                            <v:shape id="_x0000_i1047" type="#_x0000_t75" style="width:7.5pt;height:14.25pt">
                              <v:imagedata r:id="rId54" o:title=""/>
                            </v:shape>
                            <o:OLEObject Type="Embed" ProgID="Equation.3" ShapeID="_x0000_i1047" DrawAspect="Content" ObjectID="_1678635350" r:id="rId67"/>
                          </w:object>
                        </w:r>
                      </w:p>
                    </w:txbxContent>
                  </v:textbox>
                </v:rect>
                <v:shape id="ลูกศรเชื่อมต่อแบบตรง 15" o:spid="_x0000_s1101" type="#_x0000_t32" style="position:absolute;left:6265;top:5241;width:10373;height:794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" strokecolor="black [3040]">
                  <v:stroke endarrow="block"/>
                </v:shape>
                <v:shape id="ลูกศรเชื่อมต่อแบบตรง 16" o:spid="_x0000_s1102" type="#_x0000_t32" style="position:absolute;left:6265;top:10813;width:10376;height:237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" strokecolor="black [3040]">
                  <v:stroke endarrow="block"/>
                </v:shape>
                <v:shape id="ลูกศรเชื่อมต่อแบบตรง 17" o:spid="_x0000_s1103" type="#_x0000_t32" style="position:absolute;left:6265;top:13185;width:10373;height:624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" strokecolor="black [3040]">
                  <v:stroke endarrow="block"/>
                </v:shape>
                <v:shape id="ลูกศรเชื่อมต่อแบบตรง 18" o:spid="_x0000_s1104" type="#_x0000_t32" style="position:absolute;left:23696;top:5241;width:9885;height:518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" strokecolor="black [3040]">
                  <v:stroke endarrow="block"/>
                </v:shape>
                <v:shape id="ลูกศรเชื่อมต่อแบบตรง 19" o:spid="_x0000_s1105" type="#_x0000_t32" style="position:absolute;left:23696;top:10813;width:9049;height:150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" strokecolor="black [3040]">
                  <v:stroke endarrow="block"/>
                </v:shape>
                <v:shape id="ลูกศรเชื่อมต่อแบบตรง 20" o:spid="_x0000_s1106" type="#_x0000_t32" style="position:absolute;left:23692;top:14207;width:9889;height:522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" strokecolor="black [3040]">
                  <v:stroke endarrow="block"/>
                </v:shape>
                <v:shape id="ลูกศรเชื่อมต่อแบบตรง 31" o:spid="_x0000_s1107" type="#_x0000_t32" style="position:absolute;left:38460;top:12242;width:5514;height: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" strokecolor="black [3040]">
                  <v:stroke endarrow="block"/>
                </v:shape>
                <v:rect id="สี่เหลี่ยมผืนผ้า 259" o:spid="_x0000_s1108" style="position:absolute;left:33867;top:17798;width:3740;height:44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" fillcolor="white [3201]" strokecolor="black [3213]" strokeweight=".25pt">
                  <v:textbox>
                    <w:txbxContent>
                      <w:p w14:paraId="058C21F6" w14:textId="77777777" w:rsidR="00A24214" w:rsidRDefault="00A24214" w:rsidP="00F37A49">
                        <w:pPr>
                          <w:jc w:val="center"/>
                        </w:pPr>
                        <w:r w:rsidRPr="0004288F">
                          <w:rPr>
                            <w:position w:val="-6"/>
                          </w:rPr>
                          <w:object w:dxaOrig="150" w:dyaOrig="285" w14:anchorId="21639D09">
                            <v:shape id="_x0000_i1049" type="#_x0000_t75" style="width:7.5pt;height:14.25pt">
                              <v:imagedata r:id="rId56" o:title=""/>
                            </v:shape>
                            <o:OLEObject Type="Embed" ProgID="Equation.3" ShapeID="_x0000_i1049" DrawAspect="Content" ObjectID="_1678635351" r:id="rId68"/>
                          </w:object>
                        </w:r>
                      </w:p>
                    </w:txbxContent>
                  </v:textbox>
                </v:rect>
                <v:shape id="ลูกศรเชื่อมต่อแบบตรง 260" o:spid="_x0000_s1109" type="#_x0000_t32" style="position:absolute;left:35602;top:14989;width:135;height:280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" strokecolor="black [3040]">
                  <v:stroke endarrow="block"/>
                </v:shape>
                <v:shape id="Text Box 41" o:spid="_x0000_s1110" type="#_x0000_t202" style="position:absolute;left:22105;top:21266;width:10046;height:30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" stroked="f" strokeweight=".5pt">
                  <v:textbox>
                    <w:txbxContent>
                      <w:p w14:paraId="48360F04" w14:textId="77777777" w:rsidR="00A24214" w:rsidRDefault="00A24214" w:rsidP="00F37A49">
                        <w:r w:rsidRPr="00ED7D08">
                          <w:rPr>
                            <w:position w:val="-12"/>
                          </w:rPr>
                          <w:object w:dxaOrig="1290" w:dyaOrig="435" w14:anchorId="6BFF9CFA">
                            <v:shape id="_x0000_i1051" type="#_x0000_t75" style="width:64.5pt;height:21.75pt">
                              <v:imagedata r:id="rId58" o:title=""/>
                            </v:shape>
                            <o:OLEObject Type="Embed" ProgID="Equation.3" ShapeID="_x0000_i1051" DrawAspect="Content" ObjectID="_1678635352" r:id="rId69"/>
                          </w:objec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4C83EC8" w14:textId="03897FC3" w:rsidR="003F34D1" w:rsidRDefault="006D71F6" w:rsidP="006D71F6">
      <w:pPr>
        <w:pStyle w:val="Caption"/>
      </w:pPr>
      <w:bookmarkStart w:id="35" w:name="_Toc67999969"/>
      <w:r>
        <w:rPr>
          <w:cs/>
        </w:rPr>
        <w:t xml:space="preserve">รูปที่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088A">
        <w:rPr>
          <w:noProof/>
          <w:cs/>
        </w:rPr>
        <w:t>4</w:t>
      </w:r>
      <w:r>
        <w:rPr>
          <w:cs/>
        </w:rPr>
        <w:fldChar w:fldCharType="end"/>
      </w:r>
      <w:r w:rsidR="003F34D1">
        <w:rPr>
          <w:rFonts w:hint="cs"/>
          <w:cs/>
        </w:rPr>
        <w:t xml:space="preserve"> </w:t>
      </w:r>
      <w:r w:rsidR="003F34D1" w:rsidRPr="008473F5">
        <w:rPr>
          <w:rFonts w:hint="cs"/>
          <w:cs/>
        </w:rPr>
        <w:t>สถาปัตยกรรมซัพพอร์ต์เวกเตอร์รีเกรสชัน</w:t>
      </w:r>
      <w:bookmarkEnd w:id="35"/>
    </w:p>
    <w:p w14:paraId="5DE67E9A" w14:textId="12333BFD" w:rsidR="00F37A49" w:rsidRPr="003F34D1" w:rsidRDefault="00F37A49" w:rsidP="003F34D1">
      <w:pPr>
        <w:keepNext/>
        <w:ind w:left="720" w:hanging="720"/>
      </w:pPr>
      <w:r w:rsidRPr="008473F5">
        <w:rPr>
          <w:rFonts w:ascii="TH SarabunPSK" w:hAnsi="TH SarabunPSK" w:cs="TH SarabunPSK" w:hint="cs"/>
          <w:sz w:val="32"/>
          <w:szCs w:val="32"/>
        </w:rPr>
        <w:t xml:space="preserve">            </w:t>
      </w:r>
    </w:p>
    <w:p w14:paraId="47A4484C" w14:textId="7B1D7348" w:rsidR="005D1B04" w:rsidRPr="008473F5" w:rsidRDefault="00483E4D" w:rsidP="005D1B04">
      <w:pPr>
        <w:pStyle w:val="Heading2"/>
      </w:pPr>
      <w:bookmarkStart w:id="36" w:name="_Toc67999714"/>
      <w:r w:rsidRPr="008473F5">
        <w:rPr>
          <w:rFonts w:hint="cs"/>
        </w:rPr>
        <w:t xml:space="preserve">Foreign Exchange Market </w:t>
      </w:r>
      <w:r w:rsidRPr="008473F5">
        <w:rPr>
          <w:rFonts w:hint="cs"/>
          <w:cs/>
        </w:rPr>
        <w:t>(</w:t>
      </w:r>
      <w:r w:rsidR="005D1B04" w:rsidRPr="008473F5">
        <w:rPr>
          <w:rFonts w:hint="cs"/>
        </w:rPr>
        <w:t>Forex</w:t>
      </w:r>
      <w:r w:rsidRPr="008473F5">
        <w:rPr>
          <w:rFonts w:hint="cs"/>
          <w:cs/>
        </w:rPr>
        <w:t>)</w:t>
      </w:r>
      <w:bookmarkEnd w:id="36"/>
    </w:p>
    <w:p w14:paraId="127BE178" w14:textId="6499BD0E" w:rsidR="00F53D1D" w:rsidRDefault="00483E4D" w:rsidP="00F53D1D">
      <w:pPr>
        <w:pStyle w:val="cpeBodyText"/>
        <w:spacing w:before="0"/>
        <w:rPr>
          <w:cs/>
        </w:rPr>
      </w:pPr>
      <w:r w:rsidRPr="008473F5">
        <w:rPr>
          <w:rFonts w:hint="cs"/>
        </w:rPr>
        <w:t xml:space="preserve">Foreign Exchange Market </w:t>
      </w:r>
      <w:r w:rsidR="00432D1E" w:rsidRPr="008473F5">
        <w:rPr>
          <w:rFonts w:hint="cs"/>
          <w:cs/>
        </w:rPr>
        <w:t xml:space="preserve">คือ ตลาดที่ทำการซื้อขายอัตราแลกเปลี่ยนเงินตรา โดยราคานั้นจะแปรผันตาม </w:t>
      </w:r>
      <w:r w:rsidR="00432D1E" w:rsidRPr="008473F5">
        <w:rPr>
          <w:rFonts w:hint="cs"/>
        </w:rPr>
        <w:t xml:space="preserve">demand </w:t>
      </w:r>
      <w:r w:rsidR="00432D1E" w:rsidRPr="008473F5">
        <w:rPr>
          <w:rFonts w:hint="cs"/>
          <w:cs/>
        </w:rPr>
        <w:t xml:space="preserve">และ </w:t>
      </w:r>
      <w:r w:rsidR="00432D1E" w:rsidRPr="008473F5">
        <w:rPr>
          <w:rFonts w:hint="cs"/>
        </w:rPr>
        <w:t xml:space="preserve">supply </w:t>
      </w:r>
      <w:r w:rsidR="00432D1E" w:rsidRPr="008473F5">
        <w:rPr>
          <w:rFonts w:hint="cs"/>
          <w:cs/>
        </w:rPr>
        <w:t>ของแต่ละสกุลเงิน ซึ่งทั้งนี้อาจจะขึ้นอยู่กับหลายปัจจัย ไม่ว่าจะเป็นอัตราดอกเบี้ย อัตราเงินเฟ้อ ราคาน้ำมัน ราคาทองคำ สภาพเศรษฐกิจ สถานการณ์บ้านเมือง เหตุการณ์ทั้งในและต่างประเทศ รวมถึงการประกาศตัวเลขสำคัญ ๆ ของแต่ละประเทศ เช่น อัตราการว่างงาน เป็นต้น เรียกได้ว่า อัตราแลกเปลี่ยนเงินตรามีความอ่อนไหวต่อปัจจัยรอบข้างค่อนข้างมาก</w:t>
      </w:r>
    </w:p>
    <w:p w14:paraId="78F6BBEB" w14:textId="77777777" w:rsidR="00F53D1D" w:rsidRDefault="00F53D1D">
      <w:p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cs/>
        </w:rPr>
        <w:br w:type="page"/>
      </w:r>
    </w:p>
    <w:p w14:paraId="2C236300" w14:textId="77777777" w:rsidR="00F53D1D" w:rsidRPr="00F53D1D" w:rsidRDefault="00F53D1D" w:rsidP="00F53D1D">
      <w:pPr>
        <w:pStyle w:val="cpeBodyText"/>
        <w:spacing w:before="0"/>
        <w:rPr>
          <w:cs/>
        </w:rPr>
      </w:pPr>
    </w:p>
    <w:p w14:paraId="033D27C6" w14:textId="16FB6863" w:rsidR="005D1B04" w:rsidRPr="008473F5" w:rsidRDefault="007155B5" w:rsidP="00E701FC">
      <w:pPr>
        <w:pStyle w:val="Heading3"/>
      </w:pPr>
      <w:bookmarkStart w:id="37" w:name="_Toc67999715"/>
      <w:r w:rsidRPr="008473F5">
        <w:rPr>
          <w:rFonts w:hint="cs"/>
        </w:rPr>
        <w:t>Pip</w:t>
      </w:r>
      <w:bookmarkEnd w:id="37"/>
    </w:p>
    <w:p w14:paraId="68BB4F20" w14:textId="4748B9AD" w:rsidR="005D1B04" w:rsidRPr="00E732D4" w:rsidRDefault="005D1B04" w:rsidP="00E732D4">
      <w:pPr>
        <w:pStyle w:val="cpeBodyText"/>
      </w:pPr>
      <w:r w:rsidRPr="00E732D4">
        <w:rPr>
          <w:rFonts w:hint="cs"/>
        </w:rPr>
        <w:t xml:space="preserve">Pip </w:t>
      </w:r>
      <w:r w:rsidRPr="00E732D4">
        <w:rPr>
          <w:rFonts w:hint="cs"/>
          <w:cs/>
        </w:rPr>
        <w:t>คือ</w:t>
      </w:r>
      <w:r w:rsidR="007155B5" w:rsidRPr="00E732D4">
        <w:rPr>
          <w:rFonts w:hint="cs"/>
        </w:rPr>
        <w:t xml:space="preserve"> </w:t>
      </w:r>
      <w:r w:rsidRPr="00E732D4">
        <w:rPr>
          <w:rFonts w:hint="cs"/>
          <w:cs/>
        </w:rPr>
        <w:t xml:space="preserve">หน่วยวัดการเปลี่ยนแปลงของราคา เป็นหน่วยที่เล็กที่สุดซึ่งจะอยู่ในทศนิยมหลักที่ </w:t>
      </w:r>
      <w:r w:rsidRPr="00E732D4">
        <w:rPr>
          <w:rFonts w:hint="cs"/>
        </w:rPr>
        <w:t xml:space="preserve">4 </w:t>
      </w:r>
      <w:r w:rsidRPr="00E732D4">
        <w:rPr>
          <w:rFonts w:hint="cs"/>
          <w:cs/>
        </w:rPr>
        <w:t xml:space="preserve">หรือมีค่าเท่ากับ </w:t>
      </w:r>
      <w:r w:rsidRPr="00E732D4">
        <w:rPr>
          <w:rFonts w:hint="cs"/>
        </w:rPr>
        <w:t xml:space="preserve">0.0001 </w:t>
      </w:r>
      <w:r w:rsidRPr="00E732D4">
        <w:rPr>
          <w:rFonts w:hint="cs"/>
          <w:cs/>
        </w:rPr>
        <w:t xml:space="preserve">หรือราคาที่เสนอของคู่สกุลเงินที่ไม่ใช่ </w:t>
      </w:r>
      <w:r w:rsidRPr="00E732D4">
        <w:rPr>
          <w:rFonts w:hint="cs"/>
        </w:rPr>
        <w:t xml:space="preserve">JPY </w:t>
      </w:r>
      <w:r w:rsidRPr="00E732D4">
        <w:rPr>
          <w:rFonts w:hint="cs"/>
          <w:cs/>
        </w:rPr>
        <w:t>ดังนั้นเมื่อราคาที่ตลาดจะรับซื้อ (</w:t>
      </w:r>
      <w:r w:rsidRPr="00E732D4">
        <w:rPr>
          <w:rFonts w:hint="cs"/>
        </w:rPr>
        <w:t xml:space="preserve">Bid) </w:t>
      </w:r>
      <w:r w:rsidRPr="00E732D4">
        <w:rPr>
          <w:rFonts w:hint="cs"/>
          <w:cs/>
        </w:rPr>
        <w:t xml:space="preserve">สำหรับคู่ </w:t>
      </w:r>
      <w:r w:rsidRPr="00E732D4">
        <w:rPr>
          <w:rFonts w:hint="cs"/>
        </w:rPr>
        <w:t xml:space="preserve">EURUSD </w:t>
      </w:r>
      <w:r w:rsidRPr="00E732D4">
        <w:rPr>
          <w:rFonts w:hint="cs"/>
          <w:cs/>
        </w:rPr>
        <w:t xml:space="preserve">เปลี่ยนจาก </w:t>
      </w:r>
      <w:r w:rsidRPr="00E732D4">
        <w:rPr>
          <w:rFonts w:hint="cs"/>
        </w:rPr>
        <w:t xml:space="preserve">1.16667 </w:t>
      </w:r>
      <w:r w:rsidRPr="00E732D4">
        <w:rPr>
          <w:rFonts w:hint="cs"/>
          <w:cs/>
        </w:rPr>
        <w:t xml:space="preserve">เป็น </w:t>
      </w:r>
      <w:r w:rsidRPr="00E732D4">
        <w:rPr>
          <w:rFonts w:hint="cs"/>
        </w:rPr>
        <w:t xml:space="preserve">1.16677 </w:t>
      </w:r>
      <w:r w:rsidRPr="00E732D4">
        <w:rPr>
          <w:rFonts w:hint="cs"/>
          <w:cs/>
        </w:rPr>
        <w:t xml:space="preserve">นี่แสดงถึงความแตกต่าง </w:t>
      </w:r>
      <w:r w:rsidRPr="00E732D4">
        <w:rPr>
          <w:rFonts w:hint="cs"/>
        </w:rPr>
        <w:t>1 Lot</w:t>
      </w:r>
      <w:r w:rsidR="00363EC0" w:rsidRPr="00E732D4">
        <w:t xml:space="preserve"> </w:t>
      </w:r>
    </w:p>
    <w:p w14:paraId="1E2CB0DC" w14:textId="77777777" w:rsidR="00B70767" w:rsidRPr="008473F5" w:rsidRDefault="00B70767" w:rsidP="00B70767">
      <w:pPr>
        <w:pStyle w:val="BodyText"/>
        <w:rPr>
          <w:rFonts w:ascii="TH SarabunPSK" w:hAnsi="TH SarabunPSK" w:cs="TH SarabunPSK"/>
        </w:rPr>
      </w:pPr>
    </w:p>
    <w:p w14:paraId="11100F8C" w14:textId="77777777" w:rsidR="003F34D1" w:rsidRDefault="005D1B04" w:rsidP="003F34D1">
      <w:pPr>
        <w:pStyle w:val="BodyText"/>
        <w:keepNext/>
        <w:jc w:val="center"/>
      </w:pPr>
      <w:r w:rsidRPr="008473F5">
        <w:rPr>
          <w:rFonts w:ascii="TH SarabunPSK" w:hAnsi="TH SarabunPSK" w:cs="TH SarabunPSK" w:hint="cs"/>
          <w:noProof/>
        </w:rPr>
        <w:drawing>
          <wp:inline distT="0" distB="0" distL="0" distR="0" wp14:anchorId="53D2B774" wp14:editId="1E66475C">
            <wp:extent cx="3114675" cy="1557525"/>
            <wp:effectExtent l="0" t="0" r="0" b="5080"/>
            <wp:docPr id="2" name="Picture 2" descr="What are pips, and what are the parts of pips in Forex trading? How could  one read a pip? - Quo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What are pips, and what are the parts of pips in Forex trading? How could  one read a pip? - Quora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BEBA8EAE-BF5A-486C-A8C5-ECC9F3942E4B}">
                          <a14:imgProps xmlns:a14="http://schemas.microsoft.com/office/drawing/2010/main">
                            <a14:imgLayer r:embed="rId71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3035" cy="1576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CAFC0" w14:textId="4202D780" w:rsidR="006C3A47" w:rsidRPr="008473F5" w:rsidRDefault="006D71F6" w:rsidP="006D71F6">
      <w:pPr>
        <w:pStyle w:val="Caption"/>
      </w:pPr>
      <w:bookmarkStart w:id="38" w:name="_Toc67999970"/>
      <w:r>
        <w:rPr>
          <w:cs/>
        </w:rPr>
        <w:t xml:space="preserve">รูปที่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088A">
        <w:rPr>
          <w:noProof/>
          <w:cs/>
        </w:rPr>
        <w:t>5</w:t>
      </w:r>
      <w:r>
        <w:rPr>
          <w:cs/>
        </w:rPr>
        <w:fldChar w:fldCharType="end"/>
      </w:r>
      <w:r w:rsidR="003F34D1">
        <w:rPr>
          <w:rFonts w:hint="cs"/>
          <w:cs/>
        </w:rPr>
        <w:t xml:space="preserve"> </w:t>
      </w:r>
      <w:r w:rsidR="003F34D1" w:rsidRPr="008473F5">
        <w:rPr>
          <w:rFonts w:hint="cs"/>
          <w:cs/>
        </w:rPr>
        <w:t xml:space="preserve">หน่วยที่เล็กที่สุดซึ่งจะอยู่ในทศนิยมหลักที่ </w:t>
      </w:r>
      <w:r w:rsidR="003F34D1" w:rsidRPr="008473F5">
        <w:rPr>
          <w:rFonts w:hint="cs"/>
        </w:rPr>
        <w:t xml:space="preserve">4 </w:t>
      </w:r>
      <w:r w:rsidR="003F34D1" w:rsidRPr="008473F5">
        <w:rPr>
          <w:rFonts w:hint="cs"/>
          <w:cs/>
        </w:rPr>
        <w:t xml:space="preserve">หรือมีค่าเท่ากับ </w:t>
      </w:r>
      <w:r w:rsidR="003F34D1" w:rsidRPr="008473F5">
        <w:rPr>
          <w:rFonts w:hint="cs"/>
        </w:rPr>
        <w:t>0.0001</w:t>
      </w:r>
      <w:bookmarkEnd w:id="38"/>
    </w:p>
    <w:p w14:paraId="5C401B7E" w14:textId="4E3FD00F" w:rsidR="00424640" w:rsidRPr="008473F5" w:rsidRDefault="00424640" w:rsidP="00E701FC">
      <w:pPr>
        <w:pStyle w:val="Heading3"/>
        <w:rPr>
          <w:i/>
          <w:iCs/>
        </w:rPr>
      </w:pPr>
      <w:bookmarkStart w:id="39" w:name="_Toc67999716"/>
      <w:r w:rsidRPr="008473F5">
        <w:rPr>
          <w:rFonts w:hint="cs"/>
        </w:rPr>
        <w:t>Indicators</w:t>
      </w:r>
      <w:bookmarkEnd w:id="39"/>
    </w:p>
    <w:p w14:paraId="1DA0E355" w14:textId="77777777" w:rsidR="00E732D4" w:rsidRDefault="00424640" w:rsidP="00E732D4">
      <w:pPr>
        <w:pStyle w:val="cpeBodyText"/>
      </w:pPr>
      <w:r w:rsidRPr="008473F5">
        <w:rPr>
          <w:rFonts w:hint="cs"/>
          <w:cs/>
        </w:rPr>
        <w:t>อินดิเคเตอร์ คือ ตัวชี้วัดทางเทคนิคสำหรับการเทรดฟอเร็กซ์</w:t>
      </w:r>
      <w:r w:rsidRPr="008473F5">
        <w:rPr>
          <w:rFonts w:hint="cs"/>
        </w:rPr>
        <w:t xml:space="preserve">, </w:t>
      </w:r>
      <w:r w:rsidRPr="008473F5">
        <w:rPr>
          <w:rFonts w:hint="cs"/>
          <w:cs/>
        </w:rPr>
        <w:t>หุ้น ฯลฯ เป็นเครื่องมือทางคณิตศาสตร์ที่จะวิเคราะห์อย่างน้อย 1 ใน 5 ของตัวแปรเหล่านี้ ได้แก่ ราคาเปิด</w:t>
      </w:r>
      <w:r w:rsidRPr="008473F5">
        <w:rPr>
          <w:rFonts w:hint="cs"/>
        </w:rPr>
        <w:t xml:space="preserve">, </w:t>
      </w:r>
      <w:r w:rsidRPr="008473F5">
        <w:rPr>
          <w:rFonts w:hint="cs"/>
          <w:cs/>
        </w:rPr>
        <w:t>ราคาสูงสุด</w:t>
      </w:r>
      <w:r w:rsidRPr="008473F5">
        <w:rPr>
          <w:rFonts w:hint="cs"/>
        </w:rPr>
        <w:t xml:space="preserve">, </w:t>
      </w:r>
      <w:r w:rsidRPr="008473F5">
        <w:rPr>
          <w:rFonts w:hint="cs"/>
          <w:cs/>
        </w:rPr>
        <w:t>ราคาต่ำสุด</w:t>
      </w:r>
      <w:r w:rsidRPr="008473F5">
        <w:rPr>
          <w:rFonts w:hint="cs"/>
        </w:rPr>
        <w:t xml:space="preserve">, </w:t>
      </w:r>
      <w:r w:rsidRPr="008473F5">
        <w:rPr>
          <w:rFonts w:hint="cs"/>
          <w:cs/>
        </w:rPr>
        <w:t xml:space="preserve">ราคาปิด และปริมาณการซื้อขาย จากการคำนวณ </w:t>
      </w:r>
      <w:r w:rsidRPr="008473F5">
        <w:rPr>
          <w:rFonts w:hint="cs"/>
        </w:rPr>
        <w:t xml:space="preserve">Indicator Forex </w:t>
      </w:r>
      <w:r w:rsidRPr="008473F5">
        <w:rPr>
          <w:rFonts w:hint="cs"/>
          <w:cs/>
        </w:rPr>
        <w:t>จะแสดงผล (พล็อตกราฟ) เป็นรูปแบบแผนภูมิหรือกราฟดัชนีต่างๆ</w:t>
      </w:r>
    </w:p>
    <w:p w14:paraId="236B2E04" w14:textId="02236B8C" w:rsidR="005E4E26" w:rsidRDefault="00424640" w:rsidP="00E732D4">
      <w:pPr>
        <w:pStyle w:val="cpeBodyText"/>
        <w:rPr>
          <w:sz w:val="24"/>
          <w:cs/>
        </w:rPr>
      </w:pPr>
      <w:r w:rsidRPr="008473F5">
        <w:rPr>
          <w:rFonts w:hint="cs"/>
          <w:sz w:val="24"/>
          <w:cs/>
        </w:rPr>
        <w:t>ในการเลือกใช้</w:t>
      </w:r>
      <w:r w:rsidRPr="008473F5">
        <w:rPr>
          <w:rFonts w:hint="cs"/>
          <w:cs/>
        </w:rPr>
        <w:t>อินดิเคเตอร์</w:t>
      </w:r>
      <w:r w:rsidRPr="008473F5">
        <w:rPr>
          <w:rFonts w:hint="cs"/>
          <w:sz w:val="24"/>
          <w:cs/>
        </w:rPr>
        <w:t>จะเลือกตามความเหมาะสมข้อมูลที่จะรับเข้า และปริมาณคาบ (</w:t>
      </w:r>
      <w:r w:rsidRPr="008473F5">
        <w:rPr>
          <w:rFonts w:hint="cs"/>
          <w:szCs w:val="40"/>
        </w:rPr>
        <w:t xml:space="preserve">Periods) </w:t>
      </w:r>
      <w:r w:rsidRPr="008473F5">
        <w:rPr>
          <w:rFonts w:hint="cs"/>
          <w:sz w:val="24"/>
          <w:cs/>
        </w:rPr>
        <w:t>สามารถเปลี่ยนแปลงแก้ไขให้เข้ากับลักษณะของงานได้</w:t>
      </w:r>
      <w:r w:rsidRPr="008473F5">
        <w:rPr>
          <w:rFonts w:hint="cs"/>
          <w:szCs w:val="40"/>
        </w:rPr>
        <w:t xml:space="preserve"> </w:t>
      </w:r>
      <w:r w:rsidR="00E732D4">
        <w:rPr>
          <w:rFonts w:hint="cs"/>
          <w:sz w:val="24"/>
          <w:cs/>
        </w:rPr>
        <w:t>โดยโครงงานได้ใช้อินเดเตอร์ทั้งหมด 13 อินดิเคเตอร์</w:t>
      </w:r>
    </w:p>
    <w:p w14:paraId="6AC20AB7" w14:textId="3048A3F5" w:rsidR="00FA2245" w:rsidRDefault="00FA2245" w:rsidP="009131C6">
      <w:pPr>
        <w:pStyle w:val="Heading4"/>
      </w:pPr>
      <w:bookmarkStart w:id="40" w:name="_Toc67999717"/>
      <w:r>
        <w:t>Moving Average</w:t>
      </w:r>
      <w:bookmarkEnd w:id="40"/>
    </w:p>
    <w:p w14:paraId="1E113702" w14:textId="5EA78065" w:rsidR="005E4E26" w:rsidRPr="005E4E26" w:rsidRDefault="00FA2245" w:rsidP="009131C6">
      <w:pPr>
        <w:pStyle w:val="cpeBodyText"/>
      </w:pPr>
      <w:r w:rsidRPr="00FA2245">
        <w:t xml:space="preserve">Moving Average (MA) </w:t>
      </w:r>
      <w:r w:rsidRPr="00FA2245">
        <w:rPr>
          <w:cs/>
        </w:rPr>
        <w:t>หรือเส้นค่าเฉลี่ยเคลื่อนที่ เป็นการคำนวณค่าเฉลี่ย (</w:t>
      </w:r>
      <w:r w:rsidRPr="00FA2245">
        <w:t xml:space="preserve">Average) </w:t>
      </w:r>
      <w:r w:rsidRPr="00FA2245">
        <w:rPr>
          <w:cs/>
        </w:rPr>
        <w:t>ของราคา</w:t>
      </w:r>
      <w:r w:rsidR="00162035">
        <w:rPr>
          <w:rFonts w:hint="cs"/>
          <w:cs/>
        </w:rPr>
        <w:t>ตลาด</w:t>
      </w:r>
      <w:r w:rsidRPr="00FA2245">
        <w:rPr>
          <w:cs/>
        </w:rPr>
        <w:t xml:space="preserve"> </w:t>
      </w:r>
      <w:r w:rsidR="00162035" w:rsidRPr="00FA2245">
        <w:rPr>
          <w:rFonts w:hint="cs"/>
          <w:cs/>
        </w:rPr>
        <w:t>โดยใช้ข้อมูลของราคา</w:t>
      </w:r>
      <w:r w:rsidR="00162035">
        <w:rPr>
          <w:rFonts w:hint="cs"/>
          <w:cs/>
        </w:rPr>
        <w:t>ตลาด</w:t>
      </w:r>
      <w:r w:rsidR="00162035" w:rsidRPr="00FA2245">
        <w:rPr>
          <w:rFonts w:hint="cs"/>
          <w:cs/>
        </w:rPr>
        <w:t>ย้อนหลังตามที่ระยะเวลา</w:t>
      </w:r>
      <w:r w:rsidR="00162035">
        <w:t xml:space="preserve"> (</w:t>
      </w:r>
      <w:r>
        <w:t xml:space="preserve">Periods; </w:t>
      </w:r>
      <m:oMath>
        <m:r>
          <w:rPr>
            <w:rFonts w:ascii="Cambria Math" w:hAnsi="Cambria Math"/>
            <w:sz w:val="24"/>
            <w:szCs w:val="24"/>
          </w:rPr>
          <m:t>p</m:t>
        </m:r>
      </m:oMath>
      <w:r>
        <w:rPr>
          <w:rFonts w:hint="cs"/>
          <w:cs/>
        </w:rPr>
        <w:t>)</w:t>
      </w:r>
      <w:r>
        <w:t xml:space="preserve"> </w:t>
      </w:r>
      <w:r w:rsidRPr="00FA2245">
        <w:rPr>
          <w:cs/>
        </w:rPr>
        <w:t>ที่เรากำหนด</w:t>
      </w:r>
      <w:r w:rsidR="001F0D15">
        <w:t xml:space="preserve"> </w:t>
      </w:r>
      <w:r w:rsidR="007F3A95">
        <w:rPr>
          <w:rFonts w:hint="cs"/>
          <w:cs/>
        </w:rPr>
        <w:t>ซึ่งมี</w:t>
      </w:r>
      <w:r w:rsidR="0098528C">
        <w:rPr>
          <w:rFonts w:hint="cs"/>
          <w:cs/>
        </w:rPr>
        <w:t>หลาย</w:t>
      </w:r>
      <w:r w:rsidR="007F3A95">
        <w:rPr>
          <w:rFonts w:hint="cs"/>
          <w:cs/>
        </w:rPr>
        <w:t>ประเภท</w:t>
      </w:r>
      <w:r w:rsidR="0098528C">
        <w:rPr>
          <w:rFonts w:hint="cs"/>
          <w:cs/>
        </w:rPr>
        <w:t xml:space="preserve"> ซึ่งผู้จัดทำจะกล่าวเพียงแค่ 2 ประเภท</w:t>
      </w:r>
    </w:p>
    <w:p w14:paraId="3E75C01C" w14:textId="564FDF1C" w:rsidR="007F3A95" w:rsidRPr="00610DFC" w:rsidRDefault="007F3A95" w:rsidP="007F3A95">
      <w:pPr>
        <w:pStyle w:val="Heading5"/>
        <w:rPr>
          <w:rFonts w:cs="TH SarabunPSK"/>
          <w:szCs w:val="32"/>
        </w:rPr>
      </w:pPr>
      <w:r w:rsidRPr="00610DFC">
        <w:rPr>
          <w:rFonts w:cs="TH SarabunPSK"/>
          <w:szCs w:val="32"/>
        </w:rPr>
        <w:lastRenderedPageBreak/>
        <w:t>Simple Moving Average</w:t>
      </w:r>
    </w:p>
    <w:p w14:paraId="25924506" w14:textId="7314BC17" w:rsidR="007F3A95" w:rsidRPr="007F3A95" w:rsidRDefault="007F3A95" w:rsidP="007F3A95">
      <w:pPr>
        <w:pStyle w:val="cpeBodyText"/>
        <w:rPr>
          <w:cs/>
        </w:rPr>
      </w:pPr>
      <w:r>
        <w:t>Simple Moving Average</w:t>
      </w:r>
      <w:r w:rsidR="00993A4C">
        <w:t xml:space="preserve"> (SMA)</w:t>
      </w:r>
      <w:r>
        <w:t xml:space="preserve"> </w:t>
      </w:r>
      <w:r>
        <w:rPr>
          <w:rFonts w:hint="cs"/>
          <w:cs/>
        </w:rPr>
        <w:t>เป็นรูปแบบหนึ่งที่เหมาะในการใช้หา แนวรับ-แนวต้าน เนื่องจากเป็นการคำนวณเส้นค่าเฉลี่ยที่ให้ความสำคัญในแต่ละราคาเท่าๆกัน จึงทำให้ได้ผลลัพธ์ที่ค่อนข้างไม่แกว่งตามราคาปัจจุบัน ดังสมการ 2.2.1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FA2245" w:rsidRPr="008473F5" w14:paraId="6A2B71FB" w14:textId="77777777" w:rsidTr="007F3A95">
        <w:tc>
          <w:tcPr>
            <w:tcW w:w="774" w:type="dxa"/>
          </w:tcPr>
          <w:p w14:paraId="3ECD3020" w14:textId="77777777" w:rsidR="00FA2245" w:rsidRPr="008473F5" w:rsidRDefault="00FA2245" w:rsidP="007F3A95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60BC1F47" w14:textId="29F922C1" w:rsidR="00FA2245" w:rsidRPr="008473F5" w:rsidRDefault="007F3A95" w:rsidP="007F3A95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r>
                  <w:rPr>
                    <w:rFonts w:ascii="Cambria Math" w:hAnsi="Cambria Math" w:cs="TH SarabunPSK"/>
                    <w:sz w:val="24"/>
                  </w:rPr>
                  <m:t>S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MA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close</m:t>
                        </m:r>
                      </m:e>
                      <m: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t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H SarabunPSK" w:hint="cs"/>
                    <w:sz w:val="24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close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 xml:space="preserve">+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close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t-1</m:t>
                            </m:r>
                          </m:sub>
                        </m:s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+…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+close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t-p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p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2C08D6F6" w14:textId="4A7B008A" w:rsidR="00FA2245" w:rsidRPr="008473F5" w:rsidRDefault="00FA2245" w:rsidP="007F3A95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1F0D15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507EE749" w14:textId="77777777" w:rsidR="007F3A95" w:rsidRDefault="007F3A95" w:rsidP="007F3A95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83C9E95" w14:textId="16D6FB99" w:rsidR="007F3A95" w:rsidRPr="008473F5" w:rsidRDefault="007F3A95" w:rsidP="007F3A95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8473F5">
        <w:rPr>
          <w:rFonts w:ascii="TH SarabunPSK" w:hAnsi="TH SarabunPSK" w:cs="TH SarabunPSK" w:hint="cs"/>
          <w:sz w:val="32"/>
          <w:szCs w:val="32"/>
        </w:rPr>
        <w:tab/>
      </w:r>
      <w:r w:rsidRPr="008473F5">
        <w:rPr>
          <w:rFonts w:ascii="TH SarabunPSK" w:hAnsi="TH SarabunPSK" w:cs="TH SarabunPSK" w:hint="cs"/>
          <w:sz w:val="32"/>
          <w:szCs w:val="32"/>
        </w:rPr>
        <w:tab/>
      </w:r>
      <m:oMath>
        <m:sSub>
          <m:sSubPr>
            <m:ctrlPr>
              <w:rPr>
                <w:rFonts w:ascii="Cambria Math" w:hAnsi="Cambria Math" w:cs="TH SarabunPSK" w:hint="cs"/>
                <w:i/>
                <w:sz w:val="24"/>
              </w:rPr>
            </m:ctrlPr>
          </m:sSubPr>
          <m:e>
            <m:r>
              <w:rPr>
                <w:rFonts w:ascii="Cambria Math" w:hAnsi="Cambria Math" w:cs="TH SarabunPSK" w:hint="cs"/>
                <w:sz w:val="24"/>
              </w:rPr>
              <m:t>close</m:t>
            </m:r>
          </m:e>
          <m:sub>
            <m:r>
              <w:rPr>
                <w:rFonts w:ascii="Cambria Math" w:hAnsi="Cambria Math" w:cs="TH SarabunPSK"/>
                <w:sz w:val="24"/>
              </w:rPr>
              <m:t>t</m:t>
            </m:r>
          </m:sub>
        </m:sSub>
      </m:oMath>
      <w:r w:rsidRPr="008473F5">
        <w:rPr>
          <w:rFonts w:ascii="TH SarabunPSK" w:hAnsi="TH SarabunPSK" w:cs="TH SarabunPSK" w:hint="cs"/>
          <w:sz w:val="32"/>
          <w:szCs w:val="32"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คือ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ค่าปิดราคา ณ แท่งเทียนปัจจุบัน</w:t>
      </w:r>
    </w:p>
    <w:p w14:paraId="689C6A9B" w14:textId="77777777" w:rsidR="007F3A95" w:rsidRDefault="007F3A95" w:rsidP="007F3A95">
      <w:pPr>
        <w:jc w:val="thaiDistribute"/>
        <w:rPr>
          <w:rFonts w:ascii="TH SarabunPSK" w:hAnsi="TH SarabunPSK" w:cs="TH SarabunPSK"/>
          <w:sz w:val="24"/>
          <w:szCs w:val="24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m:oMath>
        <m:sSub>
          <m:sSubPr>
            <m:ctrlPr>
              <w:rPr>
                <w:rFonts w:ascii="Cambria Math" w:hAnsi="Cambria Math" w:cs="TH SarabunPSK" w:hint="cs"/>
                <w:i/>
                <w:sz w:val="24"/>
              </w:rPr>
            </m:ctrlPr>
          </m:sSubPr>
          <m:e>
            <m:r>
              <w:rPr>
                <w:rFonts w:ascii="Cambria Math" w:hAnsi="Cambria Math" w:cs="TH SarabunPSK" w:hint="cs"/>
                <w:sz w:val="24"/>
              </w:rPr>
              <m:t>close</m:t>
            </m:r>
          </m:e>
          <m:sub>
            <m:r>
              <w:rPr>
                <w:rFonts w:ascii="Cambria Math" w:hAnsi="Cambria Math" w:cs="TH SarabunPSK"/>
                <w:sz w:val="24"/>
              </w:rPr>
              <m:t>t</m:t>
            </m:r>
            <m:r>
              <w:rPr>
                <w:rFonts w:ascii="Cambria Math" w:hAnsi="Cambria Math" w:cs="TH SarabunPSK" w:hint="cs"/>
                <w:sz w:val="24"/>
              </w:rPr>
              <m:t>-</m:t>
            </m:r>
            <m:r>
              <w:rPr>
                <w:rFonts w:ascii="Cambria Math" w:hAnsi="Cambria Math" w:cs="TH SarabunPSK"/>
                <w:sz w:val="24"/>
              </w:rPr>
              <m:t>p</m:t>
            </m:r>
          </m:sub>
        </m:sSub>
      </m:oMath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คือ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ค่าปิดราคาแท่งเทียนก่อนหน้าตามคาบ</w:t>
      </w:r>
      <w:r w:rsidRPr="008473F5">
        <w:rPr>
          <w:rFonts w:ascii="TH SarabunPSK" w:hAnsi="TH SarabunPSK" w:cs="TH SarabunPSK" w:hint="cs"/>
          <w:sz w:val="32"/>
          <w:szCs w:val="32"/>
        </w:rPr>
        <w:t xml:space="preserve"> </w:t>
      </w:r>
      <m:oMath>
        <m:r>
          <w:rPr>
            <w:rFonts w:ascii="Cambria Math" w:hAnsi="Cambria Math" w:cs="TH SarabunPSK" w:hint="cs"/>
            <w:sz w:val="24"/>
            <w:szCs w:val="24"/>
          </w:rPr>
          <m:t>p</m:t>
        </m:r>
      </m:oMath>
    </w:p>
    <w:p w14:paraId="022DFBEF" w14:textId="755E59D4" w:rsidR="006D71F6" w:rsidRPr="006D71F6" w:rsidRDefault="007F3A95" w:rsidP="006D71F6">
      <w:pPr>
        <w:jc w:val="thaiDistribute"/>
        <w:rPr>
          <w:rFonts w:ascii="TH SarabunPSK" w:hAnsi="TH SarabunPSK" w:cs="TH SarabunPSK"/>
          <w:sz w:val="24"/>
          <w:szCs w:val="24"/>
        </w:rPr>
      </w:pPr>
      <w:r>
        <w:rPr>
          <w:rFonts w:ascii="TH SarabunPSK" w:hAnsi="TH SarabunPSK" w:cs="TH SarabunPSK"/>
          <w:sz w:val="24"/>
          <w:szCs w:val="24"/>
        </w:rPr>
        <w:tab/>
      </w:r>
      <w:r>
        <w:rPr>
          <w:rFonts w:ascii="TH SarabunPSK" w:hAnsi="TH SarabunPSK" w:cs="TH SarabunPSK"/>
          <w:sz w:val="24"/>
          <w:szCs w:val="24"/>
        </w:rPr>
        <w:tab/>
      </w:r>
      <w:r>
        <w:rPr>
          <w:rFonts w:ascii="TH SarabunPSK" w:hAnsi="TH SarabunPSK" w:cs="TH SarabunPSK"/>
          <w:sz w:val="24"/>
          <w:szCs w:val="24"/>
        </w:rPr>
        <w:tab/>
      </w:r>
      <m:oMath>
        <m:r>
          <w:rPr>
            <w:rFonts w:ascii="Cambria Math" w:hAnsi="Cambria Math" w:cs="TH SarabunPSK"/>
            <w:sz w:val="24"/>
          </w:rPr>
          <m:t>p</m:t>
        </m:r>
      </m:oMath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162035">
        <w:rPr>
          <w:rFonts w:ascii="TH SarabunPSK" w:hAnsi="TH SarabunPSK" w:cs="TH SarabunPSK"/>
          <w:sz w:val="32"/>
          <w:szCs w:val="32"/>
          <w:cs/>
        </w:rPr>
        <w:t>ราคาตลาดย้อนหลังตามที่ระยะเวลา</w:t>
      </w:r>
    </w:p>
    <w:p w14:paraId="519C3407" w14:textId="3264E858" w:rsidR="007F3A95" w:rsidRPr="00610DFC" w:rsidRDefault="007F3A95" w:rsidP="007F3A95">
      <w:pPr>
        <w:pStyle w:val="Heading5"/>
        <w:rPr>
          <w:rFonts w:cs="TH SarabunPSK"/>
          <w:szCs w:val="32"/>
        </w:rPr>
      </w:pPr>
      <w:r w:rsidRPr="00610DFC">
        <w:rPr>
          <w:rFonts w:cs="TH SarabunPSK"/>
          <w:szCs w:val="32"/>
        </w:rPr>
        <w:t>Exponential Moving Average</w:t>
      </w:r>
    </w:p>
    <w:p w14:paraId="794E25CF" w14:textId="5FF7A3F4" w:rsidR="007F3A95" w:rsidRPr="007F3A95" w:rsidRDefault="007F3A95" w:rsidP="007F3A95">
      <w:pPr>
        <w:pStyle w:val="cpeBodyText"/>
        <w:rPr>
          <w:cs/>
        </w:rPr>
      </w:pPr>
      <w:r w:rsidRPr="007F3A95">
        <w:t>Exponential</w:t>
      </w:r>
      <w:r>
        <w:t xml:space="preserve"> Moving Average</w:t>
      </w:r>
      <w:r w:rsidR="00993A4C">
        <w:t xml:space="preserve"> (EMA)</w:t>
      </w:r>
      <w:r>
        <w:t xml:space="preserve"> </w:t>
      </w:r>
      <w:r>
        <w:rPr>
          <w:rFonts w:hint="cs"/>
          <w:cs/>
        </w:rPr>
        <w:t>เป็นรูปแบบหนึ่งที่เหมาะในการใช้หา สัญญาณในการซื้อ-ขาย เนื่องจากเป็นการคำนวณเส้นค่าเฉลี่ยที่ให้ความสำคัญในช่วงแรกๆน้อย และให้ความสำคัญกับราคาช่วงหลังๆมาก จึงทำให้ได้ผลลัพธ์ที่แกว่งตามราคาปัจจุบัน ดังสมการ 2.2.2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7F3A95" w:rsidRPr="008473F5" w14:paraId="6BE5828E" w14:textId="77777777" w:rsidTr="007F3A95">
        <w:tc>
          <w:tcPr>
            <w:tcW w:w="774" w:type="dxa"/>
          </w:tcPr>
          <w:p w14:paraId="5C266CDE" w14:textId="77777777" w:rsidR="007F3A95" w:rsidRPr="008473F5" w:rsidRDefault="007F3A95" w:rsidP="007F3A95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492B67D3" w14:textId="3479123D" w:rsidR="007F3A95" w:rsidRPr="008473F5" w:rsidRDefault="007F3A95" w:rsidP="007F3A95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r>
                  <w:rPr>
                    <w:rFonts w:ascii="Cambria Math" w:hAnsi="Cambria Math" w:cs="TH SarabunPSK"/>
                    <w:sz w:val="24"/>
                  </w:rPr>
                  <m:t>E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MA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close</m:t>
                        </m:r>
                      </m:e>
                      <m: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t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H SarabunPSK" w:hint="cs"/>
                    <w:sz w:val="24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2*(close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-E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MA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 w:cs="TH SarabunPSK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close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t-1</m:t>
                                </m:r>
                              </m:sub>
                            </m:sSub>
                          </m:sub>
                        </m:s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)</m:t>
                        </m:r>
                      </m:num>
                      <m:den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p+1</m:t>
                        </m:r>
                      </m:den>
                    </m:f>
                  </m:e>
                </m:d>
                <m:r>
                  <w:rPr>
                    <w:rFonts w:ascii="Cambria Math" w:hAnsi="Cambria Math" w:cs="TH SarabunPSK"/>
                    <w:sz w:val="24"/>
                  </w:rPr>
                  <m:t>+E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MA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close</m:t>
                        </m:r>
                      </m:e>
                      <m: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t-1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1066" w:type="dxa"/>
            <w:vAlign w:val="center"/>
          </w:tcPr>
          <w:p w14:paraId="213AE810" w14:textId="65C3FD37" w:rsidR="007F3A95" w:rsidRPr="008473F5" w:rsidRDefault="007F3A95" w:rsidP="007F3A95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6749F8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3B1D581C" w14:textId="77777777" w:rsidR="009131C6" w:rsidRDefault="009131C6" w:rsidP="009131C6">
      <w:pPr>
        <w:keepNext/>
        <w:spacing w:after="200" w:line="276" w:lineRule="auto"/>
        <w:jc w:val="center"/>
      </w:pPr>
    </w:p>
    <w:p w14:paraId="5AF59867" w14:textId="5E92A6FE" w:rsidR="009131C6" w:rsidRDefault="009131C6" w:rsidP="009131C6">
      <w:pPr>
        <w:keepNext/>
        <w:spacing w:after="200" w:line="276" w:lineRule="auto"/>
        <w:jc w:val="center"/>
      </w:pPr>
      <w:r>
        <w:rPr>
          <w:noProof/>
        </w:rPr>
        <w:drawing>
          <wp:inline distT="0" distB="0" distL="0" distR="0" wp14:anchorId="4D4D9AFB" wp14:editId="353F75B0">
            <wp:extent cx="4381500" cy="2363489"/>
            <wp:effectExtent l="0" t="0" r="0" b="0"/>
            <wp:docPr id="87" name="Picture 87" descr="How to read and use the exponential moving average (EMA) indicator |  Currenc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How to read and use the exponential moving average (EMA) indicator |  Currency.com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197" cy="2371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48EF9" w14:textId="41793333" w:rsidR="009131C6" w:rsidRDefault="009131C6" w:rsidP="009131C6">
      <w:pPr>
        <w:pStyle w:val="Caption"/>
      </w:pPr>
      <w:r>
        <w:rPr>
          <w:cs/>
        </w:rPr>
        <w:t xml:space="preserve">รูปที่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088A">
        <w:rPr>
          <w:noProof/>
          <w:cs/>
        </w:rPr>
        <w:t>6</w:t>
      </w:r>
      <w:r>
        <w:rPr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แสดงความแตกต่างระหว่าง </w:t>
      </w:r>
      <w:r>
        <w:t xml:space="preserve">EMA </w:t>
      </w:r>
      <w:r>
        <w:rPr>
          <w:rFonts w:hint="cs"/>
          <w:cs/>
        </w:rPr>
        <w:t xml:space="preserve">และ </w:t>
      </w:r>
      <w:r>
        <w:t>SMA</w:t>
      </w:r>
    </w:p>
    <w:p w14:paraId="643250AF" w14:textId="77777777" w:rsidR="007F3A95" w:rsidRPr="009131C6" w:rsidRDefault="007F3A95" w:rsidP="007F3A95"/>
    <w:p w14:paraId="2BF9C428" w14:textId="4C0D68DF" w:rsidR="00E732D4" w:rsidRDefault="00E732D4" w:rsidP="00993A4C">
      <w:pPr>
        <w:pStyle w:val="Heading4"/>
      </w:pPr>
      <w:bookmarkStart w:id="41" w:name="_Toc67999718"/>
      <w:r w:rsidRPr="00E732D4">
        <w:lastRenderedPageBreak/>
        <w:t>Heiken-Ashi</w:t>
      </w:r>
      <w:bookmarkEnd w:id="41"/>
    </w:p>
    <w:p w14:paraId="3A6A8A7B" w14:textId="2663835A" w:rsidR="00C14581" w:rsidRDefault="00E732D4" w:rsidP="00E732D4">
      <w:pPr>
        <w:pStyle w:val="cpeBodyText"/>
      </w:pPr>
      <w:proofErr w:type="spellStart"/>
      <w:r w:rsidRPr="00E732D4">
        <w:t>Heikin</w:t>
      </w:r>
      <w:proofErr w:type="spellEnd"/>
      <w:r w:rsidRPr="00E732D4">
        <w:t>-Ashi</w:t>
      </w:r>
      <w:r w:rsidR="00993A4C">
        <w:t xml:space="preserve"> </w:t>
      </w:r>
      <w:r w:rsidR="00C14581">
        <w:t>(HA)</w:t>
      </w:r>
      <w:r w:rsidRPr="00E732D4">
        <w:t xml:space="preserve"> </w:t>
      </w:r>
      <w:r w:rsidRPr="00E732D4">
        <w:rPr>
          <w:cs/>
        </w:rPr>
        <w:t xml:space="preserve">เป็นรูปแบบแท่งเทียนที่ถูกพัฒนาต่อยอดจากรูปแบบปกติขึ้นมา จุดเด่นคือจะสามารถลด </w:t>
      </w:r>
      <w:r w:rsidRPr="00E732D4">
        <w:t xml:space="preserve">Noise </w:t>
      </w:r>
      <w:r w:rsidRPr="00E732D4">
        <w:rPr>
          <w:cs/>
        </w:rPr>
        <w:t>การแกว่งตัวของราคาออก เพื่อที่จะทำให้มองแนวโน้มได้ชัดเจนมากยิ่งขึ้น</w:t>
      </w:r>
      <w:r w:rsidR="00C14581">
        <w:t xml:space="preserve"> </w:t>
      </w:r>
    </w:p>
    <w:p w14:paraId="42F8AC46" w14:textId="77777777" w:rsidR="005E4E26" w:rsidRDefault="005E4E26" w:rsidP="005E4E26">
      <w:pPr>
        <w:pStyle w:val="BodyText"/>
        <w:keepNext/>
        <w:jc w:val="center"/>
      </w:pPr>
      <w:r>
        <w:rPr>
          <w:noProof/>
        </w:rPr>
        <w:drawing>
          <wp:inline distT="0" distB="0" distL="0" distR="0" wp14:anchorId="6EA241F2" wp14:editId="268D3E1F">
            <wp:extent cx="4162425" cy="2427705"/>
            <wp:effectExtent l="0" t="0" r="0" b="0"/>
            <wp:docPr id="88" name="Picture 88" descr="Heikin Ashi Charts | Best Ways to Use it in Your Trades | Examp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Heikin Ashi Charts | Best Ways to Use it in Your Trades | Examples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315" cy="2438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2DA21" w14:textId="4909D1E7" w:rsidR="005E4E26" w:rsidRPr="005E4E26" w:rsidRDefault="005E4E26" w:rsidP="005E4E26">
      <w:pPr>
        <w:pStyle w:val="Caption"/>
      </w:pPr>
      <w:r>
        <w:rPr>
          <w:cs/>
        </w:rPr>
        <w:t xml:space="preserve">รูปที่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088A">
        <w:rPr>
          <w:noProof/>
          <w:cs/>
        </w:rPr>
        <w:t>7</w:t>
      </w:r>
      <w:r>
        <w:rPr>
          <w:cs/>
        </w:rPr>
        <w:fldChar w:fldCharType="end"/>
      </w:r>
      <w:r>
        <w:t xml:space="preserve"> </w:t>
      </w:r>
      <w:r>
        <w:rPr>
          <w:rFonts w:hint="cs"/>
          <w:cs/>
        </w:rPr>
        <w:t>เปรียบเทียบ แท่งเทียนปกติ และ แท่งเทียน</w:t>
      </w:r>
      <w:r>
        <w:t xml:space="preserve"> HA</w:t>
      </w:r>
    </w:p>
    <w:p w14:paraId="669A61A3" w14:textId="04A3E5E0" w:rsidR="00E732D4" w:rsidRDefault="00C14581" w:rsidP="00E732D4">
      <w:pPr>
        <w:pStyle w:val="cpeBodyText"/>
      </w:pPr>
      <w:r w:rsidRPr="00C14581">
        <w:rPr>
          <w:cs/>
        </w:rPr>
        <w:t xml:space="preserve">ปกติแท่งเทียนทั่วไปจะประกอบด้วย </w:t>
      </w:r>
      <w:r w:rsidRPr="00C14581">
        <w:t xml:space="preserve">4 </w:t>
      </w:r>
      <w:r w:rsidRPr="00C14581">
        <w:rPr>
          <w:cs/>
        </w:rPr>
        <w:t xml:space="preserve">ค่า คือ </w:t>
      </w:r>
      <w:r w:rsidRPr="00C14581">
        <w:t xml:space="preserve">open-high-low-close </w:t>
      </w:r>
      <w:r w:rsidRPr="00C14581">
        <w:rPr>
          <w:cs/>
        </w:rPr>
        <w:t xml:space="preserve">ซึ่ง </w:t>
      </w:r>
      <w:proofErr w:type="spellStart"/>
      <w:r w:rsidRPr="00C14581">
        <w:t>Heikin</w:t>
      </w:r>
      <w:proofErr w:type="spellEnd"/>
      <w:r w:rsidRPr="00C14581">
        <w:t xml:space="preserve">-Ashi </w:t>
      </w:r>
      <w:r w:rsidRPr="00C14581">
        <w:rPr>
          <w:cs/>
        </w:rPr>
        <w:t xml:space="preserve">ก็เช่นเดียวกันจะประกอบด้วย </w:t>
      </w:r>
      <w:r w:rsidRPr="00C14581">
        <w:t xml:space="preserve">4 </w:t>
      </w:r>
      <w:r w:rsidRPr="00C14581">
        <w:rPr>
          <w:cs/>
        </w:rPr>
        <w:t>ค่า ดังต่อไปนี้</w:t>
      </w:r>
    </w:p>
    <w:p w14:paraId="1EB66FDC" w14:textId="77777777" w:rsidR="00C14581" w:rsidRPr="00C14581" w:rsidRDefault="00C14581" w:rsidP="00C14581">
      <w:pPr>
        <w:pStyle w:val="BodyText"/>
      </w:pP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C14581" w:rsidRPr="008473F5" w14:paraId="768FC5CB" w14:textId="77777777" w:rsidTr="007F3A95">
        <w:tc>
          <w:tcPr>
            <w:tcW w:w="774" w:type="dxa"/>
          </w:tcPr>
          <w:p w14:paraId="69DB6707" w14:textId="77777777" w:rsidR="00C14581" w:rsidRPr="008473F5" w:rsidRDefault="00C14581" w:rsidP="007F3A95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210C5E6C" w14:textId="397F8ABF" w:rsidR="00C14581" w:rsidRPr="008473F5" w:rsidRDefault="00A24214" w:rsidP="007F3A95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HA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close</m:t>
                        </m:r>
                      </m:e>
                      <m: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t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H SarabunPSK" w:hint="cs"/>
                    <w:sz w:val="24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open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 xml:space="preserve">+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high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 xml:space="preserve">+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low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 xml:space="preserve">+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close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4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728F17C5" w14:textId="3FAF77E8" w:rsidR="00C14581" w:rsidRPr="008473F5" w:rsidRDefault="00C14581" w:rsidP="007F3A95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8B123D"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538F5180" w14:textId="5E46B067" w:rsidR="00C14581" w:rsidRDefault="00C14581" w:rsidP="00C14581">
      <w:pPr>
        <w:pStyle w:val="cpeBodyText"/>
      </w:pPr>
      <w:r>
        <w:rPr>
          <w:rFonts w:hint="cs"/>
          <w:cs/>
        </w:rPr>
        <w:t>จากสมการ 2.2.</w:t>
      </w:r>
      <w:r w:rsidR="008B123D">
        <w:rPr>
          <w:rFonts w:hint="cs"/>
          <w:cs/>
        </w:rPr>
        <w:t>3</w:t>
      </w:r>
      <w:r>
        <w:rPr>
          <w:rFonts w:hint="cs"/>
          <w:cs/>
        </w:rPr>
        <w:t xml:space="preserve"> </w:t>
      </w:r>
      <w:proofErr w:type="spellStart"/>
      <w:r w:rsidRPr="00C14581">
        <w:t>Heikin</w:t>
      </w:r>
      <w:proofErr w:type="spellEnd"/>
      <w:r w:rsidRPr="00C14581">
        <w:t xml:space="preserve">-Ashi Close </w:t>
      </w:r>
      <w:r w:rsidRPr="00C14581">
        <w:rPr>
          <w:cs/>
        </w:rPr>
        <w:t xml:space="preserve">คือ ค่าเฉลี่ยของ </w:t>
      </w:r>
      <w:r w:rsidRPr="00C14581">
        <w:t xml:space="preserve">open-high-low-close </w:t>
      </w:r>
      <w:r w:rsidRPr="00C14581">
        <w:rPr>
          <w:cs/>
        </w:rPr>
        <w:t>ของแท่งปัจจุบั</w:t>
      </w:r>
      <w:r>
        <w:rPr>
          <w:rFonts w:hint="cs"/>
          <w:cs/>
        </w:rPr>
        <w:t>น(</w:t>
      </w:r>
      <m:oMath>
        <m:r>
          <w:rPr>
            <w:rFonts w:ascii="Cambria Math" w:hAnsi="Cambria Math"/>
            <w:sz w:val="24"/>
            <w:szCs w:val="24"/>
          </w:rPr>
          <m:t>t</m:t>
        </m:r>
      </m:oMath>
      <w:r>
        <w:t>)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C14581" w:rsidRPr="008473F5" w14:paraId="11D72AB7" w14:textId="77777777" w:rsidTr="007F3A95">
        <w:tc>
          <w:tcPr>
            <w:tcW w:w="774" w:type="dxa"/>
          </w:tcPr>
          <w:p w14:paraId="55770CCC" w14:textId="77777777" w:rsidR="00C14581" w:rsidRPr="008473F5" w:rsidRDefault="00C14581" w:rsidP="007F3A95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5332C061" w14:textId="56E213C8" w:rsidR="00C14581" w:rsidRPr="008473F5" w:rsidRDefault="00A24214" w:rsidP="007F3A95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HA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open</m:t>
                        </m:r>
                      </m:e>
                      <m: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t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H SarabunPSK" w:hint="cs"/>
                    <w:sz w:val="24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HA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 w:cs="TH SarabunPSK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open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t-1</m:t>
                                </m:r>
                              </m:sub>
                            </m:sSub>
                          </m:sub>
                        </m:s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 xml:space="preserve">+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HA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 w:cs="TH SarabunPSK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close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t-1</m:t>
                                </m:r>
                              </m:sub>
                            </m:sSub>
                          </m:sub>
                        </m:sSub>
                      </m:num>
                      <m:den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2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5D0B3402" w14:textId="2E415807" w:rsidR="00C14581" w:rsidRPr="008473F5" w:rsidRDefault="00C14581" w:rsidP="007F3A95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8B123D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008FD9A8" w14:textId="33CF0717" w:rsidR="00C14581" w:rsidRPr="00C14581" w:rsidRDefault="00C14581" w:rsidP="00C14581">
      <w:pPr>
        <w:pStyle w:val="cpeBodyText"/>
        <w:rPr>
          <w:cs/>
        </w:rPr>
      </w:pPr>
      <w:r>
        <w:rPr>
          <w:rFonts w:hint="cs"/>
          <w:cs/>
        </w:rPr>
        <w:t>จากสมการ 2.2.</w:t>
      </w:r>
      <w:r w:rsidR="008B123D">
        <w:rPr>
          <w:rFonts w:hint="cs"/>
          <w:cs/>
        </w:rPr>
        <w:t>4</w:t>
      </w:r>
      <w:r>
        <w:rPr>
          <w:rFonts w:hint="cs"/>
          <w:cs/>
        </w:rPr>
        <w:t xml:space="preserve"> </w:t>
      </w:r>
      <w:proofErr w:type="spellStart"/>
      <w:r w:rsidRPr="00C14581">
        <w:t>Heikin</w:t>
      </w:r>
      <w:proofErr w:type="spellEnd"/>
      <w:r w:rsidRPr="00C14581">
        <w:t xml:space="preserve">-Ashi Open </w:t>
      </w:r>
      <w:r w:rsidRPr="00C14581">
        <w:rPr>
          <w:cs/>
        </w:rPr>
        <w:t xml:space="preserve">คือ ค่าเฉลี่ยของ ราคาเปิดของ </w:t>
      </w:r>
      <w:proofErr w:type="spellStart"/>
      <w:r w:rsidRPr="00C14581">
        <w:t>Heikin</w:t>
      </w:r>
      <w:proofErr w:type="spellEnd"/>
      <w:r w:rsidRPr="00C14581">
        <w:t xml:space="preserve">-Ashi </w:t>
      </w:r>
      <w:r w:rsidRPr="00C14581">
        <w:rPr>
          <w:cs/>
        </w:rPr>
        <w:t>ในแท่งก่อนหน้า</w:t>
      </w:r>
      <w:r>
        <w:rPr>
          <w:rFonts w:hint="cs"/>
          <w:cs/>
        </w:rPr>
        <w:t>(</w:t>
      </w:r>
      <m:oMath>
        <m:r>
          <w:rPr>
            <w:rFonts w:ascii="Cambria Math" w:hAnsi="Cambria Math"/>
            <w:sz w:val="24"/>
            <w:szCs w:val="24"/>
          </w:rPr>
          <m:t>t</m:t>
        </m:r>
      </m:oMath>
      <w:r>
        <w:rPr>
          <w:rFonts w:hint="cs"/>
          <w:sz w:val="24"/>
          <w:szCs w:val="24"/>
          <w:cs/>
        </w:rPr>
        <w:t>-1</w:t>
      </w:r>
      <w:r>
        <w:t>)</w:t>
      </w:r>
      <w:r w:rsidRPr="00C14581">
        <w:rPr>
          <w:cs/>
        </w:rPr>
        <w:t xml:space="preserve"> และ ราคาปิดของ </w:t>
      </w:r>
      <w:proofErr w:type="spellStart"/>
      <w:r w:rsidRPr="00C14581">
        <w:t>Heikin</w:t>
      </w:r>
      <w:proofErr w:type="spellEnd"/>
      <w:r w:rsidRPr="00C14581">
        <w:t>-Ashi</w:t>
      </w:r>
      <w:r>
        <w:rPr>
          <w:rFonts w:hint="cs"/>
          <w:cs/>
        </w:rPr>
        <w:t>(</w:t>
      </w:r>
      <m:oMath>
        <m:r>
          <w:rPr>
            <w:rFonts w:ascii="Cambria Math" w:hAnsi="Cambria Math"/>
            <w:sz w:val="24"/>
            <w:szCs w:val="24"/>
          </w:rPr>
          <m:t>t</m:t>
        </m:r>
      </m:oMath>
      <w:r>
        <w:rPr>
          <w:rFonts w:hint="cs"/>
          <w:sz w:val="24"/>
          <w:szCs w:val="24"/>
          <w:cs/>
        </w:rPr>
        <w:t>-1</w:t>
      </w:r>
      <w:r>
        <w:t>)</w:t>
      </w:r>
      <w:r w:rsidRPr="00C14581">
        <w:t xml:space="preserve"> </w:t>
      </w:r>
      <w:r w:rsidRPr="00C14581">
        <w:rPr>
          <w:cs/>
        </w:rPr>
        <w:t>ในแท่งก่อนหน้า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C14581" w:rsidRPr="008473F5" w14:paraId="046896CD" w14:textId="77777777" w:rsidTr="007F3A95">
        <w:tc>
          <w:tcPr>
            <w:tcW w:w="774" w:type="dxa"/>
          </w:tcPr>
          <w:p w14:paraId="1D41EC63" w14:textId="77777777" w:rsidR="00C14581" w:rsidRPr="008473F5" w:rsidRDefault="00C14581" w:rsidP="007F3A95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05165BEC" w14:textId="6901779B" w:rsidR="00C14581" w:rsidRPr="008473F5" w:rsidRDefault="00A24214" w:rsidP="007F3A95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HA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high</m:t>
                    </m:r>
                  </m:sub>
                </m:sSub>
                <m:r>
                  <w:rPr>
                    <w:rFonts w:ascii="Cambria Math" w:hAnsi="Cambria Math" w:cs="TH SarabunPSK" w:hint="cs"/>
                    <w:sz w:val="24"/>
                  </w:rPr>
                  <m:t>=</m:t>
                </m:r>
                <m:r>
                  <w:rPr>
                    <w:rFonts w:ascii="Cambria Math" w:hAnsi="Cambria Math" w:cs="TH SarabunPSK"/>
                    <w:sz w:val="24"/>
                  </w:rPr>
                  <m:t>max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high</m:t>
                        </m:r>
                      </m:e>
                      <m: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 w:cs="TH SarabunPSK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HA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open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hAnsi="Cambria Math" w:cs="TH SarabunPSK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HA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close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hAnsi="Cambria Math" w:cs="TH SarabunPSK"/>
                        <w:sz w:val="24"/>
                      </w:rPr>
                      <m:t xml:space="preserve"> </m:t>
                    </m:r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45D12AED" w14:textId="16A111A3" w:rsidR="00C14581" w:rsidRPr="008473F5" w:rsidRDefault="00C14581" w:rsidP="007F3A95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8B123D"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6625C66E" w14:textId="6CA5EF82" w:rsidR="00E732D4" w:rsidRDefault="009D0A3E" w:rsidP="009D0A3E">
      <w:pPr>
        <w:pStyle w:val="cpeBodyText"/>
      </w:pPr>
      <w:r>
        <w:rPr>
          <w:rFonts w:hint="cs"/>
          <w:cs/>
        </w:rPr>
        <w:t>สมการ 2.2.</w:t>
      </w:r>
      <w:r w:rsidR="008B123D">
        <w:rPr>
          <w:rFonts w:hint="cs"/>
          <w:cs/>
        </w:rPr>
        <w:t>5</w:t>
      </w:r>
      <w:r>
        <w:rPr>
          <w:rFonts w:hint="cs"/>
          <w:cs/>
        </w:rPr>
        <w:t xml:space="preserve"> </w:t>
      </w:r>
      <w:proofErr w:type="spellStart"/>
      <w:r w:rsidRPr="009D0A3E">
        <w:t>Heikin</w:t>
      </w:r>
      <w:proofErr w:type="spellEnd"/>
      <w:r w:rsidRPr="009D0A3E">
        <w:t xml:space="preserve">-Ashi High </w:t>
      </w:r>
      <w:r w:rsidRPr="009D0A3E">
        <w:rPr>
          <w:cs/>
        </w:rPr>
        <w:t>คือ ค่า</w:t>
      </w:r>
      <w:r>
        <w:rPr>
          <w:rFonts w:hint="cs"/>
          <w:cs/>
        </w:rPr>
        <w:t>ที่มากที่สุด</w:t>
      </w:r>
      <w:r w:rsidRPr="009D0A3E">
        <w:rPr>
          <w:cs/>
        </w:rPr>
        <w:t>ขอ</w:t>
      </w:r>
      <w:r>
        <w:rPr>
          <w:rFonts w:hint="cs"/>
          <w:cs/>
        </w:rPr>
        <w:t xml:space="preserve">ง </w:t>
      </w:r>
      <w:r>
        <w:t xml:space="preserve">high, </w:t>
      </w:r>
      <w:proofErr w:type="spellStart"/>
      <w:r w:rsidRPr="00C14581">
        <w:t>Heikin</w:t>
      </w:r>
      <w:proofErr w:type="spellEnd"/>
      <w:r w:rsidRPr="00C14581">
        <w:t>-Ashi Open</w:t>
      </w:r>
      <w:r>
        <w:t xml:space="preserve"> </w:t>
      </w:r>
      <w:r>
        <w:rPr>
          <w:rFonts w:hint="cs"/>
          <w:cs/>
        </w:rPr>
        <w:t xml:space="preserve">และ </w:t>
      </w:r>
      <w:proofErr w:type="spellStart"/>
      <w:r w:rsidRPr="00C14581">
        <w:t>Heikin</w:t>
      </w:r>
      <w:proofErr w:type="spellEnd"/>
      <w:r w:rsidRPr="00C14581">
        <w:t xml:space="preserve">-Ashi </w:t>
      </w:r>
      <w:r>
        <w:t xml:space="preserve">Close </w:t>
      </w:r>
      <w:r>
        <w:rPr>
          <w:rFonts w:hint="cs"/>
          <w:cs/>
        </w:rPr>
        <w:t>ของแท่งปัจจุบัน</w:t>
      </w:r>
    </w:p>
    <w:p w14:paraId="34E23388" w14:textId="0111D09E" w:rsidR="00786D90" w:rsidRDefault="00786D90" w:rsidP="00786D90">
      <w:pPr>
        <w:pStyle w:val="BodyText"/>
      </w:pPr>
    </w:p>
    <w:p w14:paraId="237D0063" w14:textId="0D849848" w:rsidR="009131C6" w:rsidRDefault="009131C6" w:rsidP="00786D90">
      <w:pPr>
        <w:pStyle w:val="BodyText"/>
      </w:pPr>
    </w:p>
    <w:p w14:paraId="32D2B79E" w14:textId="77777777" w:rsidR="009131C6" w:rsidRPr="00786D90" w:rsidRDefault="009131C6" w:rsidP="00786D90">
      <w:pPr>
        <w:pStyle w:val="BodyText"/>
      </w:pP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9D0A3E" w:rsidRPr="008473F5" w14:paraId="55A9460B" w14:textId="77777777" w:rsidTr="007F3A95">
        <w:tc>
          <w:tcPr>
            <w:tcW w:w="774" w:type="dxa"/>
          </w:tcPr>
          <w:p w14:paraId="0ABDE6AA" w14:textId="77777777" w:rsidR="009D0A3E" w:rsidRPr="008473F5" w:rsidRDefault="009D0A3E" w:rsidP="007F3A95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3246B923" w14:textId="5C2E7C4C" w:rsidR="009D0A3E" w:rsidRPr="008473F5" w:rsidRDefault="00A24214" w:rsidP="007F3A95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HA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high</m:t>
                    </m:r>
                  </m:sub>
                </m:sSub>
                <m:r>
                  <w:rPr>
                    <w:rFonts w:ascii="Cambria Math" w:hAnsi="Cambria Math" w:cs="TH SarabunPSK" w:hint="cs"/>
                    <w:sz w:val="24"/>
                  </w:rPr>
                  <m:t>=</m:t>
                </m:r>
                <m:r>
                  <w:rPr>
                    <w:rFonts w:ascii="Cambria Math" w:hAnsi="Cambria Math" w:cs="TH SarabunPSK"/>
                    <w:sz w:val="24"/>
                  </w:rPr>
                  <m:t>max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low</m:t>
                        </m:r>
                      </m:e>
                      <m: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 w:cs="TH SarabunPSK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HA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open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hAnsi="Cambria Math" w:cs="TH SarabunPSK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HA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close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hAnsi="Cambria Math" w:cs="TH SarabunPSK"/>
                        <w:sz w:val="24"/>
                      </w:rPr>
                      <m:t xml:space="preserve"> </m:t>
                    </m:r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5E394217" w14:textId="6F747E5C" w:rsidR="009D0A3E" w:rsidRPr="008473F5" w:rsidRDefault="009D0A3E" w:rsidP="007F3A95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8B123D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254CC756" w14:textId="46A23760" w:rsidR="005E4E26" w:rsidRDefault="009D0A3E" w:rsidP="009D0A3E">
      <w:pPr>
        <w:pStyle w:val="cpeBodyText"/>
        <w:rPr>
          <w:cs/>
        </w:rPr>
      </w:pPr>
      <w:r>
        <w:rPr>
          <w:rFonts w:hint="cs"/>
          <w:cs/>
        </w:rPr>
        <w:t>สมการ 2.2.</w:t>
      </w:r>
      <w:r w:rsidR="008B123D">
        <w:rPr>
          <w:rFonts w:hint="cs"/>
          <w:cs/>
        </w:rPr>
        <w:t>6</w:t>
      </w:r>
      <w:r>
        <w:rPr>
          <w:rFonts w:hint="cs"/>
          <w:cs/>
        </w:rPr>
        <w:t xml:space="preserve"> </w:t>
      </w:r>
      <w:proofErr w:type="spellStart"/>
      <w:r w:rsidRPr="009D0A3E">
        <w:t>Heikin</w:t>
      </w:r>
      <w:proofErr w:type="spellEnd"/>
      <w:r w:rsidRPr="009D0A3E">
        <w:t xml:space="preserve">-Ashi High </w:t>
      </w:r>
      <w:r w:rsidRPr="009D0A3E">
        <w:rPr>
          <w:cs/>
        </w:rPr>
        <w:t>คือ ค่า</w:t>
      </w:r>
      <w:r>
        <w:rPr>
          <w:rFonts w:hint="cs"/>
          <w:cs/>
        </w:rPr>
        <w:t>ที่มากที่สุด</w:t>
      </w:r>
      <w:r w:rsidRPr="009D0A3E">
        <w:rPr>
          <w:cs/>
        </w:rPr>
        <w:t>ขอ</w:t>
      </w:r>
      <w:r>
        <w:rPr>
          <w:rFonts w:hint="cs"/>
          <w:cs/>
        </w:rPr>
        <w:t xml:space="preserve">ง </w:t>
      </w:r>
      <w:r>
        <w:t xml:space="preserve">low, </w:t>
      </w:r>
      <w:proofErr w:type="spellStart"/>
      <w:r w:rsidRPr="00C14581">
        <w:t>Heikin</w:t>
      </w:r>
      <w:proofErr w:type="spellEnd"/>
      <w:r w:rsidRPr="00C14581">
        <w:t>-Ashi Open</w:t>
      </w:r>
      <w:r>
        <w:t xml:space="preserve"> </w:t>
      </w:r>
      <w:r>
        <w:rPr>
          <w:rFonts w:hint="cs"/>
          <w:cs/>
        </w:rPr>
        <w:t xml:space="preserve">และ </w:t>
      </w:r>
      <w:proofErr w:type="spellStart"/>
      <w:r w:rsidRPr="00C14581">
        <w:t>Heikin</w:t>
      </w:r>
      <w:proofErr w:type="spellEnd"/>
      <w:r w:rsidRPr="00C14581">
        <w:t xml:space="preserve">-Ashi </w:t>
      </w:r>
      <w:r>
        <w:t xml:space="preserve">Close </w:t>
      </w:r>
      <w:r>
        <w:rPr>
          <w:rFonts w:hint="cs"/>
          <w:cs/>
        </w:rPr>
        <w:t>ของแท่งปัจจุบัน</w:t>
      </w:r>
    </w:p>
    <w:p w14:paraId="6B11489E" w14:textId="33BA3C16" w:rsidR="009D0A3E" w:rsidRDefault="009D0A3E" w:rsidP="00786D90">
      <w:pPr>
        <w:pStyle w:val="Heading4"/>
      </w:pPr>
      <w:bookmarkStart w:id="42" w:name="_Toc67999719"/>
      <w:r w:rsidRPr="009D0A3E">
        <w:t>Momentum</w:t>
      </w:r>
      <w:bookmarkEnd w:id="42"/>
    </w:p>
    <w:p w14:paraId="52E8F443" w14:textId="09E57CAD" w:rsidR="00424640" w:rsidRPr="00E732D4" w:rsidRDefault="00424640" w:rsidP="009D0A3E">
      <w:pPr>
        <w:pStyle w:val="cpeBodyText"/>
      </w:pPr>
      <w:r w:rsidRPr="009D0A3E">
        <w:rPr>
          <w:rFonts w:hint="cs"/>
          <w:szCs w:val="40"/>
        </w:rPr>
        <w:t xml:space="preserve">Momentum Indicator (MOM) </w:t>
      </w:r>
      <w:r w:rsidR="002E6173" w:rsidRPr="009D0A3E">
        <w:rPr>
          <w:rFonts w:hint="cs"/>
          <w:cs/>
        </w:rPr>
        <w:t>ใช้สำหรับวิเคราะห์การเปลี่ยนแปลงของราคา เพื่อดูพฤติกรรมเปลี่ยนแปลงของราคา ในทิศทางต่างๆ</w:t>
      </w:r>
      <w:r w:rsidR="00786D90">
        <w:t xml:space="preserve"> </w:t>
      </w:r>
      <w:r w:rsidR="00786D90">
        <w:rPr>
          <w:rFonts w:hint="cs"/>
          <w:cs/>
        </w:rPr>
        <w:t>จะมีค่าอยู่ในช่วง 0 - 100</w:t>
      </w:r>
      <w:r w:rsidR="002E6173" w:rsidRPr="009D0A3E">
        <w:rPr>
          <w:rFonts w:hint="cs"/>
          <w:cs/>
        </w:rPr>
        <w:t xml:space="preserve"> ซึ่งคำนวณดังสมการที่ 2.2.</w:t>
      </w:r>
      <w:r w:rsidR="008B123D">
        <w:rPr>
          <w:rFonts w:hint="cs"/>
          <w:cs/>
        </w:rPr>
        <w:t>7</w:t>
      </w:r>
      <w:r w:rsidR="00363EC0" w:rsidRPr="009D0A3E">
        <w:t xml:space="preserve"> 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2E6173" w:rsidRPr="008473F5" w14:paraId="2DD5BC96" w14:textId="77777777" w:rsidTr="00A828CE">
        <w:tc>
          <w:tcPr>
            <w:tcW w:w="774" w:type="dxa"/>
          </w:tcPr>
          <w:p w14:paraId="79B0ABE9" w14:textId="77777777" w:rsidR="002E6173" w:rsidRPr="008473F5" w:rsidRDefault="002E6173" w:rsidP="00A828CE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09BFFC83" w14:textId="7634A594" w:rsidR="00A828CE" w:rsidRPr="008473F5" w:rsidRDefault="00A828CE" w:rsidP="0046144D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r>
                  <w:rPr>
                    <w:rFonts w:ascii="Cambria Math" w:hAnsi="Cambria Math" w:cs="TH SarabunPSK" w:hint="cs"/>
                    <w:sz w:val="24"/>
                  </w:rPr>
                  <m:t>MOM=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</w:rPr>
                              <m:t>close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</w:rPr>
                              <m:t>close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  <m:r>
                              <w:rPr>
                                <w:rFonts w:ascii="Cambria Math" w:hAnsi="Cambria Math" w:cs="TH SarabunPSK" w:hint="cs"/>
                                <w:sz w:val="24"/>
                              </w:rPr>
                              <m:t>-</m:t>
                            </m:r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p</m:t>
                            </m:r>
                          </m:sub>
                        </m:sSub>
                      </m:den>
                    </m:f>
                  </m:e>
                </m:d>
                <m:r>
                  <w:rPr>
                    <w:rFonts w:ascii="Cambria Math" w:hAnsi="Cambria Math" w:cs="TH SarabunPSK" w:hint="cs"/>
                    <w:sz w:val="24"/>
                  </w:rPr>
                  <m:t>*100</m:t>
                </m:r>
              </m:oMath>
            </m:oMathPara>
          </w:p>
        </w:tc>
        <w:tc>
          <w:tcPr>
            <w:tcW w:w="1066" w:type="dxa"/>
            <w:vAlign w:val="center"/>
          </w:tcPr>
          <w:p w14:paraId="2546F29A" w14:textId="7438E35B" w:rsidR="002E6173" w:rsidRPr="008473F5" w:rsidRDefault="002E6173" w:rsidP="00A828CE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8B123D"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686C245F" w14:textId="77777777" w:rsidR="0046144D" w:rsidRPr="008473F5" w:rsidRDefault="0046144D" w:rsidP="0046144D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192BA9F" w14:textId="14EE4ECC" w:rsidR="0046144D" w:rsidRPr="008473F5" w:rsidRDefault="0046144D" w:rsidP="0046144D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8473F5">
        <w:rPr>
          <w:rFonts w:ascii="TH SarabunPSK" w:hAnsi="TH SarabunPSK" w:cs="TH SarabunPSK" w:hint="cs"/>
          <w:sz w:val="32"/>
          <w:szCs w:val="32"/>
        </w:rPr>
        <w:tab/>
      </w:r>
      <w:r w:rsidRPr="008473F5">
        <w:rPr>
          <w:rFonts w:ascii="TH SarabunPSK" w:hAnsi="TH SarabunPSK" w:cs="TH SarabunPSK" w:hint="cs"/>
          <w:sz w:val="32"/>
          <w:szCs w:val="32"/>
        </w:rPr>
        <w:tab/>
      </w:r>
      <m:oMath>
        <m:sSub>
          <m:sSubPr>
            <m:ctrlPr>
              <w:rPr>
                <w:rFonts w:ascii="Cambria Math" w:hAnsi="Cambria Math" w:cs="TH SarabunPSK" w:hint="cs"/>
                <w:i/>
                <w:sz w:val="24"/>
              </w:rPr>
            </m:ctrlPr>
          </m:sSubPr>
          <m:e>
            <m:r>
              <w:rPr>
                <w:rFonts w:ascii="Cambria Math" w:hAnsi="Cambria Math" w:cs="TH SarabunPSK" w:hint="cs"/>
                <w:sz w:val="24"/>
              </w:rPr>
              <m:t>close</m:t>
            </m:r>
          </m:e>
          <m:sub>
            <m:r>
              <w:rPr>
                <w:rFonts w:ascii="Cambria Math" w:hAnsi="Cambria Math" w:cs="TH SarabunPSK"/>
                <w:sz w:val="24"/>
              </w:rPr>
              <m:t>t</m:t>
            </m:r>
          </m:sub>
        </m:sSub>
      </m:oMath>
      <w:r w:rsidRPr="008473F5">
        <w:rPr>
          <w:rFonts w:ascii="TH SarabunPSK" w:hAnsi="TH SarabunPSK" w:cs="TH SarabunPSK" w:hint="cs"/>
          <w:sz w:val="32"/>
          <w:szCs w:val="32"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คือ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ค่าปิดราคา ณ แท่งเทียนปัจจุบัน</w:t>
      </w:r>
    </w:p>
    <w:p w14:paraId="050E497F" w14:textId="38086858" w:rsidR="0046144D" w:rsidRPr="008473F5" w:rsidRDefault="0046144D" w:rsidP="0046144D">
      <w:pPr>
        <w:jc w:val="thaiDistribute"/>
        <w:rPr>
          <w:rFonts w:ascii="TH SarabunPSK" w:hAnsi="TH SarabunPSK" w:cs="TH SarabunPSK"/>
          <w:sz w:val="24"/>
          <w:szCs w:val="24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m:oMath>
        <m:sSub>
          <m:sSubPr>
            <m:ctrlPr>
              <w:rPr>
                <w:rFonts w:ascii="Cambria Math" w:hAnsi="Cambria Math" w:cs="TH SarabunPSK" w:hint="cs"/>
                <w:i/>
                <w:sz w:val="24"/>
              </w:rPr>
            </m:ctrlPr>
          </m:sSubPr>
          <m:e>
            <m:r>
              <w:rPr>
                <w:rFonts w:ascii="Cambria Math" w:hAnsi="Cambria Math" w:cs="TH SarabunPSK" w:hint="cs"/>
                <w:sz w:val="24"/>
              </w:rPr>
              <m:t>close</m:t>
            </m:r>
          </m:e>
          <m:sub>
            <m:r>
              <w:rPr>
                <w:rFonts w:ascii="Cambria Math" w:hAnsi="Cambria Math" w:cs="TH SarabunPSK"/>
                <w:sz w:val="24"/>
              </w:rPr>
              <m:t>t</m:t>
            </m:r>
            <m:r>
              <w:rPr>
                <w:rFonts w:ascii="Cambria Math" w:hAnsi="Cambria Math" w:cs="TH SarabunPSK" w:hint="cs"/>
                <w:sz w:val="24"/>
              </w:rPr>
              <m:t>-</m:t>
            </m:r>
            <m:r>
              <w:rPr>
                <w:rFonts w:ascii="Cambria Math" w:hAnsi="Cambria Math" w:cs="TH SarabunPSK"/>
                <w:sz w:val="24"/>
              </w:rPr>
              <m:t>p</m:t>
            </m:r>
          </m:sub>
        </m:sSub>
      </m:oMath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คือ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ค่าปิดราคาแท่งเทียนก่อนหน้าตามคาบ</w:t>
      </w:r>
      <w:r w:rsidRPr="008473F5">
        <w:rPr>
          <w:rFonts w:ascii="TH SarabunPSK" w:hAnsi="TH SarabunPSK" w:cs="TH SarabunPSK" w:hint="cs"/>
          <w:sz w:val="32"/>
          <w:szCs w:val="32"/>
        </w:rPr>
        <w:t xml:space="preserve"> </w:t>
      </w:r>
      <m:oMath>
        <m:r>
          <w:rPr>
            <w:rFonts w:ascii="Cambria Math" w:hAnsi="Cambria Math" w:cs="TH SarabunPSK" w:hint="cs"/>
            <w:sz w:val="24"/>
            <w:szCs w:val="24"/>
          </w:rPr>
          <m:t>p</m:t>
        </m:r>
      </m:oMath>
    </w:p>
    <w:p w14:paraId="1BBA2E1B" w14:textId="6D318607" w:rsidR="002E6173" w:rsidRPr="008473F5" w:rsidRDefault="009D0A3E" w:rsidP="009D0A3E">
      <w:pPr>
        <w:pStyle w:val="Heading4"/>
        <w:rPr>
          <w:cs/>
        </w:rPr>
      </w:pPr>
      <w:bookmarkStart w:id="43" w:name="_Toc67999720"/>
      <w:r w:rsidRPr="009D0A3E">
        <w:t>Stochastic oscillator</w:t>
      </w:r>
      <w:bookmarkEnd w:id="43"/>
    </w:p>
    <w:p w14:paraId="60AC73F2" w14:textId="7DA86AA7" w:rsidR="00424640" w:rsidRDefault="00D2248B" w:rsidP="009D0A3E">
      <w:pPr>
        <w:pStyle w:val="cpeBodyText"/>
      </w:pPr>
      <w:r w:rsidRPr="00D2248B">
        <w:t>Stochastic</w:t>
      </w:r>
      <w:r w:rsidR="00F6305F">
        <w:t xml:space="preserve"> oscillator (STOCH)</w:t>
      </w:r>
      <w:r w:rsidRPr="00D2248B">
        <w:t xml:space="preserve"> </w:t>
      </w:r>
      <w:r w:rsidRPr="00D2248B">
        <w:rPr>
          <w:cs/>
        </w:rPr>
        <w:t xml:space="preserve">คือ </w:t>
      </w:r>
      <w:r w:rsidRPr="00D2248B">
        <w:t xml:space="preserve">Indicator </w:t>
      </w:r>
      <w:r w:rsidRPr="00D2248B">
        <w:rPr>
          <w:cs/>
        </w:rPr>
        <w:t>วิเคราะห์ราคาสินทรัพย์ในกลุ่ม "โมเมนตัม" (</w:t>
      </w:r>
      <w:r w:rsidRPr="00D2248B">
        <w:t xml:space="preserve">Momentum) </w:t>
      </w:r>
      <w:r w:rsidRPr="00D2248B">
        <w:rPr>
          <w:cs/>
        </w:rPr>
        <w:t xml:space="preserve">หรือแรงผลักของราคา โดย </w:t>
      </w:r>
      <w:r w:rsidRPr="00D2248B">
        <w:t xml:space="preserve">Stochastic Oscillator </w:t>
      </w:r>
      <w:r w:rsidRPr="00D2248B">
        <w:rPr>
          <w:cs/>
        </w:rPr>
        <w:t xml:space="preserve">จะสร้างดัชนี 0 - 100 ที่อธิบายภาพรวมของความผันผวนของราคา ณ ช่วงเวลาหนึ่งๆ โดยจะมี </w:t>
      </w:r>
      <w:r w:rsidRPr="00D2248B">
        <w:t>'</w:t>
      </w:r>
      <w:r w:rsidRPr="00D2248B">
        <w:rPr>
          <w:cs/>
        </w:rPr>
        <w:t>เส้นสัญญาณ</w:t>
      </w:r>
      <w:r w:rsidRPr="00D2248B">
        <w:t xml:space="preserve">' </w:t>
      </w:r>
      <w:r w:rsidRPr="00D2248B">
        <w:rPr>
          <w:cs/>
        </w:rPr>
        <w:t xml:space="preserve">อยู่ 2 เส้นใน </w:t>
      </w:r>
      <w:r w:rsidRPr="00D2248B">
        <w:t xml:space="preserve">Indicator </w:t>
      </w:r>
      <w:r w:rsidRPr="00D2248B">
        <w:rPr>
          <w:cs/>
        </w:rPr>
        <w:t xml:space="preserve">ตัวแรก คือ </w:t>
      </w:r>
      <w:r w:rsidRPr="00D2248B">
        <w:t xml:space="preserve">'%K' </w:t>
      </w:r>
      <w:r w:rsidRPr="00D2248B">
        <w:rPr>
          <w:cs/>
        </w:rPr>
        <w:t>และตัวที่สองซึ่งเป็นค่าเฉลี่ยของเส้นแรก คือเส้น %</w:t>
      </w:r>
      <w:r w:rsidRPr="00D2248B">
        <w:t xml:space="preserve">D </w:t>
      </w:r>
      <w:r w:rsidRPr="00D2248B">
        <w:rPr>
          <w:cs/>
        </w:rPr>
        <w:t xml:space="preserve">ทั้งนี้ ส่วนค่า </w:t>
      </w:r>
      <w:r w:rsidRPr="00D2248B">
        <w:t xml:space="preserve">Slowing </w:t>
      </w:r>
      <w:r w:rsidRPr="00D2248B">
        <w:rPr>
          <w:cs/>
        </w:rPr>
        <w:t>เป็นเพียงหน่วยเพื่อถ่วงน้ำหนักสำหรับ %</w:t>
      </w:r>
      <w:r w:rsidRPr="00D2248B">
        <w:t>K</w:t>
      </w:r>
      <w:r>
        <w:rPr>
          <w:rFonts w:hint="cs"/>
          <w:cs/>
        </w:rPr>
        <w:t xml:space="preserve"> </w:t>
      </w:r>
      <w:r w:rsidR="00FA35CF">
        <w:rPr>
          <w:rFonts w:hint="cs"/>
          <w:cs/>
        </w:rPr>
        <w:t>คำนวณดังสมการ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D2248B" w:rsidRPr="008473F5" w14:paraId="3DF4EFA5" w14:textId="77777777" w:rsidTr="007F3A95">
        <w:tc>
          <w:tcPr>
            <w:tcW w:w="774" w:type="dxa"/>
          </w:tcPr>
          <w:p w14:paraId="08CC791E" w14:textId="77777777" w:rsidR="00D2248B" w:rsidRPr="008473F5" w:rsidRDefault="00D2248B" w:rsidP="007F3A95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274F3371" w14:textId="3F98D155" w:rsidR="00D2248B" w:rsidRPr="008473F5" w:rsidRDefault="00A24214" w:rsidP="007F3A95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%K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TH SarabunPSK" w:hint="cs"/>
                    <w:sz w:val="24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</w:rPr>
                              <m:t>close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 xml:space="preserve">-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LowestLow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p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HighestHigh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p</m:t>
                            </m:r>
                          </m:sub>
                        </m:s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 xml:space="preserve"> -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LowestLow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p</m:t>
                            </m:r>
                          </m:sub>
                        </m:sSub>
                      </m:den>
                    </m:f>
                  </m:e>
                </m:d>
                <m:r>
                  <w:rPr>
                    <w:rFonts w:ascii="Cambria Math" w:hAnsi="Cambria Math" w:cs="TH SarabunPSK" w:hint="cs"/>
                    <w:sz w:val="24"/>
                  </w:rPr>
                  <m:t>*100</m:t>
                </m:r>
              </m:oMath>
            </m:oMathPara>
          </w:p>
        </w:tc>
        <w:tc>
          <w:tcPr>
            <w:tcW w:w="1066" w:type="dxa"/>
            <w:vAlign w:val="center"/>
          </w:tcPr>
          <w:p w14:paraId="24752ABA" w14:textId="1C030C16" w:rsidR="00D2248B" w:rsidRPr="008473F5" w:rsidRDefault="00D2248B" w:rsidP="007F3A95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8B123D"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67B63141" w14:textId="5406494C" w:rsidR="00FA35CF" w:rsidRDefault="00FA35CF" w:rsidP="00D23881">
      <w:pPr>
        <w:pStyle w:val="cpeBodyText"/>
        <w:rPr>
          <w:sz w:val="24"/>
          <w:szCs w:val="24"/>
        </w:rPr>
      </w:pPr>
      <w:r>
        <w:rPr>
          <w:rFonts w:hint="cs"/>
          <w:cs/>
        </w:rPr>
        <w:t>โดย</w:t>
      </w:r>
      <w:r>
        <w:rPr>
          <w:cs/>
        </w:rPr>
        <w:tab/>
      </w:r>
      <w:r>
        <w:rPr>
          <w:cs/>
        </w:rPr>
        <w:tab/>
      </w:r>
      <m:oMath>
        <m:sSub>
          <m:sSubPr>
            <m:ctrlPr>
              <w:rPr>
                <w:rFonts w:ascii="Cambria Math" w:hAnsi="Cambria Math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LowestLow</m:t>
            </m:r>
          </m:e>
          <m:sub>
            <m:r>
              <w:rPr>
                <w:rFonts w:ascii="Cambria Math" w:hAnsi="Cambria Math"/>
                <w:sz w:val="24"/>
              </w:rPr>
              <m:t>p</m:t>
            </m:r>
          </m:sub>
        </m:sSub>
      </m:oMath>
      <w:r>
        <w:rPr>
          <w:sz w:val="24"/>
          <w:szCs w:val="28"/>
          <w:cs/>
        </w:rPr>
        <w:tab/>
      </w:r>
      <w:r>
        <w:rPr>
          <w:sz w:val="24"/>
          <w:szCs w:val="28"/>
        </w:rPr>
        <w:tab/>
      </w:r>
      <w:r>
        <w:rPr>
          <w:rFonts w:hint="cs"/>
          <w:sz w:val="28"/>
          <w:cs/>
        </w:rPr>
        <w:t>คือ</w:t>
      </w:r>
      <w:r>
        <w:rPr>
          <w:sz w:val="28"/>
          <w:cs/>
        </w:rPr>
        <w:tab/>
      </w:r>
      <w:r>
        <w:rPr>
          <w:rFonts w:hint="cs"/>
          <w:sz w:val="28"/>
          <w:cs/>
        </w:rPr>
        <w:t xml:space="preserve">ค่าที่ต่ำที่สุดในช่วงคาบ </w:t>
      </w:r>
      <m:oMath>
        <m:r>
          <w:rPr>
            <w:rFonts w:ascii="Cambria Math" w:hAnsi="Cambria Math" w:hint="cs"/>
            <w:sz w:val="24"/>
            <w:szCs w:val="24"/>
          </w:rPr>
          <m:t>p</m:t>
        </m:r>
      </m:oMath>
    </w:p>
    <w:p w14:paraId="0E278E3A" w14:textId="455B67C3" w:rsidR="00FA35CF" w:rsidRPr="00B02B96" w:rsidRDefault="00FA35CF" w:rsidP="00B02B96">
      <w:pPr>
        <w:pStyle w:val="cpeBodyText"/>
        <w:rPr>
          <w:sz w:val="28"/>
        </w:rPr>
      </w:pPr>
      <w:r>
        <w:tab/>
      </w:r>
      <w:r>
        <w:tab/>
      </w:r>
      <m:oMath>
        <m:sSub>
          <m:sSubPr>
            <m:ctrlPr>
              <w:rPr>
                <w:rFonts w:ascii="Cambria Math" w:hAnsi="Cambria Math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HighestHigh</m:t>
            </m:r>
          </m:e>
          <m:sub>
            <m:r>
              <w:rPr>
                <w:rFonts w:ascii="Cambria Math" w:hAnsi="Cambria Math"/>
                <w:sz w:val="24"/>
              </w:rPr>
              <m:t>p</m:t>
            </m:r>
          </m:sub>
        </m:sSub>
      </m:oMath>
      <w:r>
        <w:rPr>
          <w:sz w:val="24"/>
          <w:szCs w:val="28"/>
        </w:rPr>
        <w:t xml:space="preserve"> </w:t>
      </w:r>
      <w:r>
        <w:rPr>
          <w:sz w:val="24"/>
          <w:szCs w:val="28"/>
        </w:rPr>
        <w:tab/>
      </w:r>
      <w:r>
        <w:rPr>
          <w:rFonts w:hint="cs"/>
          <w:sz w:val="28"/>
          <w:cs/>
        </w:rPr>
        <w:t>คือ</w:t>
      </w:r>
      <w:r>
        <w:rPr>
          <w:sz w:val="28"/>
          <w:cs/>
        </w:rPr>
        <w:tab/>
      </w:r>
      <w:r>
        <w:rPr>
          <w:rFonts w:hint="cs"/>
          <w:sz w:val="28"/>
          <w:cs/>
        </w:rPr>
        <w:t xml:space="preserve">ค่าที่สูงที่สุดในช่วงคาบ </w:t>
      </w:r>
      <m:oMath>
        <m:r>
          <w:rPr>
            <w:rFonts w:ascii="Cambria Math" w:hAnsi="Cambria Math" w:hint="cs"/>
            <w:sz w:val="24"/>
            <w:szCs w:val="24"/>
          </w:rPr>
          <m:t>p</m:t>
        </m:r>
      </m:oMath>
    </w:p>
    <w:p w14:paraId="39A4F80A" w14:textId="1E78C5DF" w:rsidR="00D2248B" w:rsidRDefault="00FA2245" w:rsidP="00D23881">
      <w:pPr>
        <w:pStyle w:val="cpeBodyText"/>
      </w:pPr>
      <w:r>
        <w:rPr>
          <w:rFonts w:hint="cs"/>
          <w:cs/>
        </w:rPr>
        <w:t>โดยเมื่อคำนวณจากสมการ 2.2.7</w:t>
      </w:r>
      <w:r w:rsidR="00162035">
        <w:rPr>
          <w:rFonts w:hint="cs"/>
          <w:cs/>
        </w:rPr>
        <w:t xml:space="preserve"> จะทำการหา</w:t>
      </w:r>
      <w:r w:rsidR="00D23881">
        <w:rPr>
          <w:rFonts w:hint="cs"/>
          <w:cs/>
        </w:rPr>
        <w:t>เส้น</w:t>
      </w:r>
      <w:r w:rsidR="00162035">
        <w:rPr>
          <w:rFonts w:hint="cs"/>
          <w:cs/>
        </w:rPr>
        <w:t xml:space="preserve">ค่าเฉลี่ยของ </w:t>
      </w:r>
      <w:r w:rsidR="00162035">
        <w:t xml:space="preserve">%K </w:t>
      </w:r>
      <w:r w:rsidR="001F0D15">
        <w:rPr>
          <w:rFonts w:hint="cs"/>
          <w:cs/>
        </w:rPr>
        <w:t xml:space="preserve">โดยใช้สมการที่ 2.2.1 </w:t>
      </w:r>
      <w:r w:rsidR="00162035">
        <w:rPr>
          <w:rFonts w:hint="cs"/>
          <w:cs/>
        </w:rPr>
        <w:t xml:space="preserve">ซึ่งจะได้ค่า </w:t>
      </w:r>
      <w:r w:rsidR="001F0D15">
        <w:t>%D(</w:t>
      </w:r>
      <w:proofErr w:type="spellStart"/>
      <w:r w:rsidR="00162035">
        <w:t>slowk</w:t>
      </w:r>
      <w:proofErr w:type="spellEnd"/>
      <w:r w:rsidR="001F0D15">
        <w:t>)</w:t>
      </w:r>
      <w:r w:rsidR="001F0D15">
        <w:rPr>
          <w:rFonts w:hint="cs"/>
          <w:cs/>
        </w:rPr>
        <w:t xml:space="preserve"> โดยใช้คาบ</w:t>
      </w:r>
      <w:r w:rsidR="001F0D15">
        <w:t xml:space="preserve">(Periods) </w:t>
      </w:r>
      <w:r w:rsidR="001D13AA">
        <w:rPr>
          <w:rFonts w:hint="cs"/>
          <w:cs/>
        </w:rPr>
        <w:t>ตามที่กำหนด</w:t>
      </w:r>
      <w:r w:rsidR="00D23881">
        <w:rPr>
          <w:rFonts w:hint="cs"/>
          <w:cs/>
        </w:rPr>
        <w:t xml:space="preserve"> ดังสมการ 2.2.8</w:t>
      </w:r>
      <w:r w:rsidR="001F0D15">
        <w:rPr>
          <w:rFonts w:hint="cs"/>
          <w:cs/>
        </w:rPr>
        <w:t xml:space="preserve"> และ</w:t>
      </w:r>
      <w:r w:rsidR="00D23881">
        <w:rPr>
          <w:rFonts w:hint="cs"/>
          <w:cs/>
        </w:rPr>
        <w:t>จะทำการหาเส้นค่าเฉลี่ยของ</w:t>
      </w:r>
      <w:r w:rsidR="00D23881">
        <w:t xml:space="preserve"> %D </w:t>
      </w:r>
      <w:r w:rsidR="00D23881">
        <w:rPr>
          <w:rFonts w:hint="cs"/>
          <w:cs/>
        </w:rPr>
        <w:t xml:space="preserve">อีกครั้ง จะได้ค่า </w:t>
      </w:r>
      <w:proofErr w:type="spellStart"/>
      <w:r w:rsidR="00D23881">
        <w:t>slowd</w:t>
      </w:r>
      <w:proofErr w:type="spellEnd"/>
      <w:r w:rsidR="00D23881">
        <w:t xml:space="preserve"> </w:t>
      </w:r>
      <w:r w:rsidR="00D23881">
        <w:rPr>
          <w:rFonts w:hint="cs"/>
          <w:cs/>
        </w:rPr>
        <w:t>โดยใช้คาบ</w:t>
      </w:r>
      <w:r w:rsidR="00D23881">
        <w:t xml:space="preserve">(Periods) </w:t>
      </w:r>
      <w:r w:rsidR="001D13AA">
        <w:rPr>
          <w:rFonts w:hint="cs"/>
          <w:cs/>
        </w:rPr>
        <w:t xml:space="preserve">ตามที่กำหนด </w:t>
      </w:r>
      <w:r w:rsidR="001F0D15">
        <w:rPr>
          <w:rFonts w:hint="cs"/>
          <w:cs/>
        </w:rPr>
        <w:t>ดังสมการ</w:t>
      </w:r>
      <w:r w:rsidR="00D23881">
        <w:rPr>
          <w:rFonts w:hint="cs"/>
          <w:cs/>
        </w:rPr>
        <w:t xml:space="preserve"> 2.2.9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1F0D15" w:rsidRPr="008473F5" w14:paraId="3CDEF500" w14:textId="77777777" w:rsidTr="007F3A95">
        <w:tc>
          <w:tcPr>
            <w:tcW w:w="774" w:type="dxa"/>
          </w:tcPr>
          <w:p w14:paraId="7326B2D8" w14:textId="77777777" w:rsidR="001F0D15" w:rsidRPr="008473F5" w:rsidRDefault="001F0D15" w:rsidP="007F3A95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2EA80C0B" w14:textId="0CC497A3" w:rsidR="001F0D15" w:rsidRPr="008473F5" w:rsidRDefault="00A24214" w:rsidP="007F3A95">
            <w:pPr>
              <w:jc w:val="center"/>
              <w:rPr>
                <w:rFonts w:ascii="TH SarabunPSK" w:hAnsi="TH SarabunPSK" w:cs="TH SarabunPSK"/>
                <w:sz w:val="24"/>
              </w:rPr>
            </w:pPr>
            <m:oMath>
              <m:sSub>
                <m:sSubPr>
                  <m:ctrlPr>
                    <w:rPr>
                      <w:rFonts w:ascii="Cambria Math" w:hAnsi="Cambria Math" w:cs="TH SarabunPSK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4"/>
                    </w:rPr>
                    <m:t>%D(slowk)</m:t>
                  </m:r>
                </m:e>
                <m:sub>
                  <m:r>
                    <w:rPr>
                      <w:rFonts w:ascii="Cambria Math" w:hAnsi="Cambria Math" w:cs="TH SarabunPSK"/>
                      <w:sz w:val="24"/>
                    </w:rPr>
                    <m:t>t</m:t>
                  </m:r>
                </m:sub>
              </m:sSub>
              <m:r>
                <w:rPr>
                  <w:rFonts w:ascii="Cambria Math" w:hAnsi="Cambria Math" w:cs="TH SarabunPSK" w:hint="cs"/>
                  <w:sz w:val="24"/>
                </w:rPr>
                <m:t>=</m:t>
              </m:r>
            </m:oMath>
            <w:r w:rsidR="001F0D15">
              <w:rPr>
                <w:rFonts w:ascii="TH SarabunPSK" w:hAnsi="TH SarabunPSK" w:cs="TH SarabunPSK"/>
                <w:sz w:val="24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TH SarabunPSK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4"/>
                    </w:rPr>
                    <m:t>SMA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H SarabunPSK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H SarabunPSK"/>
                          <w:sz w:val="24"/>
                        </w:rPr>
                        <m:t>%K</m:t>
                      </m:r>
                    </m:e>
                    <m:sub>
                      <m:r>
                        <w:rPr>
                          <w:rFonts w:ascii="Cambria Math" w:hAnsi="Cambria Math" w:cs="TH SarabunPSK"/>
                          <w:sz w:val="24"/>
                        </w:rPr>
                        <m:t>t</m:t>
                      </m:r>
                    </m:sub>
                  </m:sSub>
                </m:sub>
              </m:sSub>
              <m:r>
                <w:rPr>
                  <w:rFonts w:ascii="Cambria Math" w:hAnsi="Cambria Math" w:cs="TH SarabunPSK"/>
                  <w:sz w:val="24"/>
                </w:rPr>
                <m:t xml:space="preserve"> </m:t>
              </m:r>
            </m:oMath>
          </w:p>
        </w:tc>
        <w:tc>
          <w:tcPr>
            <w:tcW w:w="1066" w:type="dxa"/>
            <w:vAlign w:val="center"/>
          </w:tcPr>
          <w:p w14:paraId="7FE2DA55" w14:textId="02A9D507" w:rsidR="001F0D15" w:rsidRPr="008473F5" w:rsidRDefault="001F0D15" w:rsidP="007F3A95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8B123D"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  <w:tr w:rsidR="001F0D15" w:rsidRPr="008473F5" w14:paraId="00408A83" w14:textId="77777777" w:rsidTr="007F3A95">
        <w:tc>
          <w:tcPr>
            <w:tcW w:w="774" w:type="dxa"/>
          </w:tcPr>
          <w:p w14:paraId="4F7EE567" w14:textId="77777777" w:rsidR="001F0D15" w:rsidRPr="008473F5" w:rsidRDefault="001F0D15" w:rsidP="007F3A95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52337BC1" w14:textId="6CF9FD56" w:rsidR="001F0D15" w:rsidRPr="008473F5" w:rsidRDefault="00A24214" w:rsidP="007F3A95">
            <w:pPr>
              <w:jc w:val="center"/>
              <w:rPr>
                <w:rFonts w:ascii="TH SarabunPSK" w:hAnsi="TH SarabunPSK" w:cs="TH SarabunPSK"/>
                <w:sz w:val="24"/>
              </w:rPr>
            </w:pPr>
            <m:oMath>
              <m:sSub>
                <m:sSubPr>
                  <m:ctrlPr>
                    <w:rPr>
                      <w:rFonts w:ascii="Cambria Math" w:hAnsi="Cambria Math" w:cs="TH SarabunPSK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4"/>
                    </w:rPr>
                    <m:t>slowd</m:t>
                  </m:r>
                </m:e>
                <m:sub>
                  <m:r>
                    <w:rPr>
                      <w:rFonts w:ascii="Cambria Math" w:hAnsi="Cambria Math" w:cs="TH SarabunPSK"/>
                      <w:sz w:val="24"/>
                    </w:rPr>
                    <m:t>t</m:t>
                  </m:r>
                </m:sub>
              </m:sSub>
              <m:r>
                <w:rPr>
                  <w:rFonts w:ascii="Cambria Math" w:hAnsi="Cambria Math" w:cs="TH SarabunPSK" w:hint="cs"/>
                  <w:sz w:val="24"/>
                </w:rPr>
                <m:t>=</m:t>
              </m:r>
            </m:oMath>
            <w:r w:rsidR="001F0D15">
              <w:rPr>
                <w:rFonts w:ascii="TH SarabunPSK" w:hAnsi="TH SarabunPSK" w:cs="TH SarabunPSK"/>
                <w:sz w:val="24"/>
              </w:rPr>
              <w:t xml:space="preserve"> </w:t>
            </w:r>
            <m:oMath>
              <m:r>
                <w:rPr>
                  <w:rFonts w:ascii="Cambria Math" w:hAnsi="Cambria Math" w:cs="TH SarabunPSK"/>
                  <w:sz w:val="24"/>
                </w:rPr>
                <m:t>S</m:t>
              </m:r>
              <m:sSub>
                <m:sSubPr>
                  <m:ctrlPr>
                    <w:rPr>
                      <w:rFonts w:ascii="Cambria Math" w:hAnsi="Cambria Math" w:cs="TH SarabunPSK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4"/>
                    </w:rPr>
                    <m:t>MA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H SarabunPSK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H SarabunPSK"/>
                          <w:sz w:val="24"/>
                        </w:rPr>
                        <m:t>%D</m:t>
                      </m:r>
                    </m:e>
                    <m:sub>
                      <m:r>
                        <w:rPr>
                          <w:rFonts w:ascii="Cambria Math" w:hAnsi="Cambria Math" w:cs="TH SarabunPSK"/>
                          <w:sz w:val="24"/>
                        </w:rPr>
                        <m:t>t</m:t>
                      </m:r>
                    </m:sub>
                  </m:sSub>
                </m:sub>
              </m:sSub>
              <m:r>
                <w:rPr>
                  <w:rFonts w:ascii="Cambria Math" w:hAnsi="Cambria Math" w:cs="TH SarabunPSK"/>
                  <w:sz w:val="24"/>
                </w:rPr>
                <m:t xml:space="preserve"> </m:t>
              </m:r>
            </m:oMath>
          </w:p>
        </w:tc>
        <w:tc>
          <w:tcPr>
            <w:tcW w:w="1066" w:type="dxa"/>
            <w:vAlign w:val="center"/>
          </w:tcPr>
          <w:p w14:paraId="1C1F8510" w14:textId="59FE7755" w:rsidR="001F0D15" w:rsidRPr="008473F5" w:rsidRDefault="00D23881" w:rsidP="007F3A95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8B123D"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6C47FF87" w14:textId="77777777" w:rsidR="00786D90" w:rsidRDefault="00786D90" w:rsidP="00786D90">
      <w:pPr>
        <w:pStyle w:val="cpeBodyText"/>
        <w:keepNext/>
        <w:jc w:val="center"/>
      </w:pPr>
      <w:bookmarkStart w:id="44" w:name="_Toc67999721"/>
      <w:r>
        <w:rPr>
          <w:noProof/>
        </w:rPr>
        <w:lastRenderedPageBreak/>
        <w:drawing>
          <wp:inline distT="0" distB="0" distL="0" distR="0" wp14:anchorId="556818CD" wp14:editId="55F8BC91">
            <wp:extent cx="4476750" cy="2857500"/>
            <wp:effectExtent l="0" t="0" r="0" b="0"/>
            <wp:docPr id="90" name="Picture 90" descr="Stochastic Oscillator - Oscillators - MetaTrader 5 Hel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Stochastic Oscillator - Oscillators - MetaTrader 5 Help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BE8BE" w14:textId="139A0508" w:rsidR="00786D90" w:rsidRDefault="00786D90" w:rsidP="00786D90">
      <w:pPr>
        <w:pStyle w:val="Caption"/>
      </w:pPr>
      <w:r>
        <w:rPr>
          <w:cs/>
        </w:rPr>
        <w:t xml:space="preserve">รูปที่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088A">
        <w:rPr>
          <w:noProof/>
          <w:cs/>
        </w:rPr>
        <w:t>8</w:t>
      </w:r>
      <w:r>
        <w:rPr>
          <w:cs/>
        </w:rPr>
        <w:fldChar w:fldCharType="end"/>
      </w:r>
      <w:r>
        <w:rPr>
          <w:rFonts w:hint="cs"/>
          <w:cs/>
        </w:rPr>
        <w:t xml:space="preserve"> ตัวอย่างผลลัพธ์ของ </w:t>
      </w:r>
      <w:r w:rsidRPr="00786D90">
        <w:t>Stochastic oscillator</w:t>
      </w:r>
    </w:p>
    <w:p w14:paraId="7A163983" w14:textId="50DB47BC" w:rsidR="00786D90" w:rsidRPr="00786D90" w:rsidRDefault="002246B6" w:rsidP="00786D90">
      <w:pPr>
        <w:pStyle w:val="Heading4"/>
      </w:pPr>
      <w:r w:rsidRPr="002246B6">
        <w:t>Williams %R</w:t>
      </w:r>
      <w:bookmarkEnd w:id="44"/>
    </w:p>
    <w:p w14:paraId="125B5A3E" w14:textId="3DA20B23" w:rsidR="002246B6" w:rsidRDefault="002246B6" w:rsidP="002246B6">
      <w:pPr>
        <w:pStyle w:val="cpeBodyText"/>
      </w:pPr>
      <w:r w:rsidRPr="002246B6">
        <w:t>William %R</w:t>
      </w:r>
      <w:r w:rsidR="00F6305F">
        <w:t xml:space="preserve"> (</w:t>
      </w:r>
      <w:r w:rsidR="00F6305F" w:rsidRPr="00F6305F">
        <w:t>WILLR</w:t>
      </w:r>
      <w:r w:rsidR="00F6305F">
        <w:t>)</w:t>
      </w:r>
      <w:r w:rsidRPr="002246B6">
        <w:t xml:space="preserve"> </w:t>
      </w:r>
      <w:r w:rsidRPr="002246B6">
        <w:rPr>
          <w:cs/>
        </w:rPr>
        <w:t xml:space="preserve">ซึ่งเป็นที่รู้จักกันดีในชื่อของ </w:t>
      </w:r>
      <w:r w:rsidRPr="002246B6">
        <w:t xml:space="preserve">William Percent Range </w:t>
      </w:r>
      <w:r w:rsidRPr="002246B6">
        <w:rPr>
          <w:cs/>
        </w:rPr>
        <w:t xml:space="preserve">ซึ่งเป็นเครื่องมือที่ใช้วัดการแกว่งตัวของราคาประเภทหนึ่ง การแกว่งตัวของราคาประเภทนี้แกว่งอยู่ในกรอบ </w:t>
      </w:r>
      <w:r w:rsidRPr="002246B6">
        <w:t xml:space="preserve">100 % </w:t>
      </w:r>
      <w:r w:rsidRPr="002246B6">
        <w:rPr>
          <w:cs/>
        </w:rPr>
        <w:t xml:space="preserve">โดยเป็นการวัดกรอบ </w:t>
      </w:r>
      <w:r w:rsidRPr="002246B6">
        <w:t>Overbought</w:t>
      </w:r>
      <w:r>
        <w:t>(</w:t>
      </w:r>
      <w:r w:rsidRPr="002246B6">
        <w:rPr>
          <w:cs/>
        </w:rPr>
        <w:t>ซื้อมากเกินไป</w:t>
      </w:r>
      <w:r>
        <w:rPr>
          <w:rFonts w:hint="cs"/>
          <w:cs/>
        </w:rPr>
        <w:t>)</w:t>
      </w:r>
      <w:r w:rsidRPr="002246B6">
        <w:t xml:space="preserve"> </w:t>
      </w:r>
      <w:r w:rsidRPr="002246B6">
        <w:rPr>
          <w:cs/>
        </w:rPr>
        <w:t xml:space="preserve">และ </w:t>
      </w:r>
      <w:r w:rsidRPr="002246B6">
        <w:t>Oversold</w:t>
      </w:r>
      <w:r>
        <w:t>(</w:t>
      </w:r>
      <w:r w:rsidR="00B02B96">
        <w:rPr>
          <w:rFonts w:hint="cs"/>
          <w:cs/>
        </w:rPr>
        <w:t>ขาย</w:t>
      </w:r>
      <w:r w:rsidR="00B02B96" w:rsidRPr="002246B6">
        <w:rPr>
          <w:rFonts w:hint="cs"/>
          <w:cs/>
        </w:rPr>
        <w:t>มากเกินไป</w:t>
      </w:r>
      <w:r w:rsidR="00B02B96">
        <w:rPr>
          <w:rFonts w:hint="cs"/>
          <w:cs/>
        </w:rPr>
        <w:t>)</w:t>
      </w:r>
      <w:r w:rsidR="00B02B96" w:rsidRPr="002246B6">
        <w:t xml:space="preserve"> </w:t>
      </w:r>
      <w:r w:rsidR="00B02B96" w:rsidRPr="002246B6">
        <w:rPr>
          <w:rFonts w:hint="cs"/>
          <w:cs/>
        </w:rPr>
        <w:t>ของตลาด</w:t>
      </w:r>
      <w:r w:rsidR="00CF64C1">
        <w:rPr>
          <w:rFonts w:hint="cs"/>
          <w:cs/>
        </w:rPr>
        <w:t xml:space="preserve"> ดังสมการ</w:t>
      </w:r>
      <w:r w:rsidR="00F6305F">
        <w:rPr>
          <w:rFonts w:hint="cs"/>
          <w:cs/>
        </w:rPr>
        <w:t xml:space="preserve"> </w:t>
      </w:r>
      <w:proofErr w:type="gramStart"/>
      <w:r w:rsidR="00F6305F">
        <w:rPr>
          <w:rFonts w:hint="cs"/>
          <w:cs/>
        </w:rPr>
        <w:t>2.2.10</w:t>
      </w:r>
      <w:proofErr w:type="gramEnd"/>
    </w:p>
    <w:p w14:paraId="6B7FEFB5" w14:textId="77777777" w:rsidR="00CF64C1" w:rsidRPr="00CF64C1" w:rsidRDefault="00CF64C1" w:rsidP="00CF64C1">
      <w:pPr>
        <w:pStyle w:val="BodyText"/>
      </w:pP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CF64C1" w:rsidRPr="008473F5" w14:paraId="6F955471" w14:textId="77777777" w:rsidTr="007F3A95">
        <w:tc>
          <w:tcPr>
            <w:tcW w:w="774" w:type="dxa"/>
          </w:tcPr>
          <w:p w14:paraId="0AC83DE6" w14:textId="77777777" w:rsidR="00CF64C1" w:rsidRPr="008473F5" w:rsidRDefault="00CF64C1" w:rsidP="007F3A95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3EFB4412" w14:textId="7E8D8BF1" w:rsidR="00CF64C1" w:rsidRPr="008473F5" w:rsidRDefault="00A24214" w:rsidP="007F3A95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%R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TH SarabunPSK" w:hint="cs"/>
                    <w:sz w:val="24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H SarabunPSK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HighestHigh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p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 xml:space="preserve">- </m:t>
                            </m:r>
                            <m:r>
                              <w:rPr>
                                <w:rFonts w:ascii="Cambria Math" w:hAnsi="Cambria Math" w:cs="TH SarabunPSK" w:hint="cs"/>
                                <w:sz w:val="24"/>
                              </w:rPr>
                              <m:t>close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HighestHigh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p</m:t>
                            </m:r>
                          </m:sub>
                        </m:s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 xml:space="preserve"> -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LowestLow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p</m:t>
                            </m:r>
                          </m:sub>
                        </m:sSub>
                      </m:den>
                    </m:f>
                  </m:e>
                </m:d>
                <m:r>
                  <w:rPr>
                    <w:rFonts w:ascii="Cambria Math" w:hAnsi="Cambria Math" w:cs="TH SarabunPSK" w:hint="cs"/>
                    <w:sz w:val="24"/>
                  </w:rPr>
                  <m:t>*</m:t>
                </m:r>
                <m:r>
                  <w:rPr>
                    <w:rFonts w:ascii="Cambria Math" w:hAnsi="Cambria Math" w:cs="TH SarabunPSK"/>
                    <w:sz w:val="24"/>
                  </w:rPr>
                  <m:t>(-</m:t>
                </m:r>
                <m:r>
                  <w:rPr>
                    <w:rFonts w:ascii="Cambria Math" w:hAnsi="Cambria Math" w:cs="TH SarabunPSK" w:hint="cs"/>
                    <w:sz w:val="24"/>
                  </w:rPr>
                  <m:t>100</m:t>
                </m:r>
                <m:r>
                  <w:rPr>
                    <w:rFonts w:ascii="Cambria Math" w:hAnsi="Cambria Math" w:cs="TH SarabunPSK"/>
                    <w:sz w:val="24"/>
                  </w:rPr>
                  <m:t>)</m:t>
                </m:r>
              </m:oMath>
            </m:oMathPara>
          </w:p>
        </w:tc>
        <w:tc>
          <w:tcPr>
            <w:tcW w:w="1066" w:type="dxa"/>
            <w:vAlign w:val="center"/>
          </w:tcPr>
          <w:p w14:paraId="486F4420" w14:textId="113B7C0D" w:rsidR="00CF64C1" w:rsidRPr="008473F5" w:rsidRDefault="00CF64C1" w:rsidP="007F3A95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8B123D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4703ACD6" w14:textId="0C2272FF" w:rsidR="00020FD6" w:rsidRDefault="00020FD6" w:rsidP="00020FD6">
      <w:pPr>
        <w:pStyle w:val="Heading4"/>
      </w:pPr>
      <w:bookmarkStart w:id="45" w:name="_Toc67999722"/>
      <w:r w:rsidRPr="00020FD6">
        <w:t>Rate</w:t>
      </w:r>
      <w:r>
        <w:rPr>
          <w:rFonts w:hint="cs"/>
          <w:cs/>
        </w:rPr>
        <w:t xml:space="preserve"> </w:t>
      </w:r>
      <w:r>
        <w:t>o</w:t>
      </w:r>
      <w:r w:rsidRPr="00020FD6">
        <w:t>f</w:t>
      </w:r>
      <w:r>
        <w:t xml:space="preserve"> </w:t>
      </w:r>
      <w:r w:rsidRPr="00020FD6">
        <w:t>Change</w:t>
      </w:r>
      <w:r>
        <w:rPr>
          <w:rFonts w:cs="TH SarabunPSK" w:hint="cs"/>
          <w:sz w:val="28"/>
          <w:szCs w:val="32"/>
          <w:cs/>
        </w:rPr>
        <w:t xml:space="preserve"> </w:t>
      </w:r>
      <w:r w:rsidRPr="00020FD6">
        <w:rPr>
          <w:rFonts w:cs="TH SarabunPSK" w:hint="cs"/>
          <w:szCs w:val="32"/>
          <w:cs/>
        </w:rPr>
        <w:t xml:space="preserve">/ </w:t>
      </w:r>
      <w:r w:rsidRPr="00020FD6">
        <w:rPr>
          <w:rFonts w:cs="TH SarabunPSK"/>
          <w:szCs w:val="32"/>
        </w:rPr>
        <w:t>Price Rate of Change</w:t>
      </w:r>
      <w:bookmarkEnd w:id="45"/>
    </w:p>
    <w:p w14:paraId="60EC71CB" w14:textId="45ED8476" w:rsidR="00020FD6" w:rsidRDefault="00020FD6" w:rsidP="00020FD6">
      <w:pPr>
        <w:pStyle w:val="cpeBodyText"/>
      </w:pPr>
      <w:r w:rsidRPr="00020FD6">
        <w:t xml:space="preserve">Rate of Change </w:t>
      </w:r>
      <w:r>
        <w:rPr>
          <w:rFonts w:hint="cs"/>
          <w:cs/>
        </w:rPr>
        <w:t xml:space="preserve">หรือ </w:t>
      </w:r>
      <w:r>
        <w:t>Price Rate of Change (PROC)</w:t>
      </w:r>
      <w:r w:rsidRPr="00020FD6">
        <w:t xml:space="preserve"> </w:t>
      </w:r>
      <w:r w:rsidRPr="00020FD6">
        <w:rPr>
          <w:cs/>
        </w:rPr>
        <w:t xml:space="preserve">เป็นอินดิเคเตอร์แบบโมเมนตัม มันจะคิดคำนวณการเปลี่ยนแปลงของราคาเป็นเปอร์เซ็นต์ระหว่างช่วงเวลา </w:t>
      </w:r>
      <w:r w:rsidRPr="00020FD6">
        <w:t xml:space="preserve">ROC </w:t>
      </w:r>
      <w:r w:rsidRPr="00020FD6">
        <w:rPr>
          <w:cs/>
        </w:rPr>
        <w:t xml:space="preserve">จะนำราคาปัจจุบันและเปรียบเทียบมันกับราคาในช่วง </w:t>
      </w:r>
      <w:r>
        <w:t>p</w:t>
      </w:r>
      <w:r w:rsidRPr="00020FD6">
        <w:t xml:space="preserve"> </w:t>
      </w:r>
      <w:r w:rsidRPr="00020FD6">
        <w:rPr>
          <w:cs/>
        </w:rPr>
        <w:t>ที่ผ่านมา</w:t>
      </w:r>
      <w:r w:rsidR="00F6305F">
        <w:rPr>
          <w:rFonts w:hint="cs"/>
          <w:cs/>
        </w:rPr>
        <w:t xml:space="preserve"> ดังสมการ 2.2.11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020FD6" w:rsidRPr="008473F5" w14:paraId="278707F4" w14:textId="77777777" w:rsidTr="007F3A95">
        <w:tc>
          <w:tcPr>
            <w:tcW w:w="774" w:type="dxa"/>
          </w:tcPr>
          <w:p w14:paraId="76F6DC8B" w14:textId="77777777" w:rsidR="00020FD6" w:rsidRPr="008473F5" w:rsidRDefault="00020FD6" w:rsidP="007F3A95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7777B8C1" w14:textId="5FD0B962" w:rsidR="00020FD6" w:rsidRPr="008473F5" w:rsidRDefault="00A24214" w:rsidP="007F3A95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PROC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 xml:space="preserve"> </m:t>
                </m:r>
                <m:r>
                  <w:rPr>
                    <w:rFonts w:ascii="Cambria Math" w:hAnsi="Cambria Math" w:cs="TH SarabunPSK" w:hint="cs"/>
                    <w:sz w:val="24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</w:rPr>
                              <m:t>close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 xml:space="preserve">-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</w:rPr>
                              <m:t>close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t-p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</w:rPr>
                              <m:t>close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t-p</m:t>
                            </m:r>
                          </m:sub>
                        </m:sSub>
                      </m:den>
                    </m:f>
                  </m:e>
                </m:d>
                <m:r>
                  <w:rPr>
                    <w:rFonts w:ascii="Cambria Math" w:hAnsi="Cambria Math" w:cs="TH SarabunPSK" w:hint="cs"/>
                    <w:sz w:val="24"/>
                  </w:rPr>
                  <m:t>*100</m:t>
                </m:r>
              </m:oMath>
            </m:oMathPara>
          </w:p>
        </w:tc>
        <w:tc>
          <w:tcPr>
            <w:tcW w:w="1066" w:type="dxa"/>
            <w:vAlign w:val="center"/>
          </w:tcPr>
          <w:p w14:paraId="46F7B27C" w14:textId="133115DB" w:rsidR="00020FD6" w:rsidRPr="008473F5" w:rsidRDefault="00020FD6" w:rsidP="007F3A95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8B123D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4991BC6F" w14:textId="059BA702" w:rsidR="00020FD6" w:rsidRDefault="00F6305F" w:rsidP="00F6305F">
      <w:pPr>
        <w:pStyle w:val="Heading4"/>
      </w:pPr>
      <w:bookmarkStart w:id="46" w:name="_Toc67999723"/>
      <w:r w:rsidRPr="00F6305F">
        <w:t>Weighted Closing Price</w:t>
      </w:r>
      <w:bookmarkEnd w:id="46"/>
    </w:p>
    <w:p w14:paraId="3F62B624" w14:textId="033A6523" w:rsidR="00F6305F" w:rsidRDefault="00F6305F" w:rsidP="00F6305F">
      <w:pPr>
        <w:pStyle w:val="cpeBodyText"/>
      </w:pPr>
      <w:r>
        <w:t xml:space="preserve">Weighted Closing Price </w:t>
      </w:r>
      <w:r>
        <w:rPr>
          <w:rFonts w:hint="cs"/>
          <w:cs/>
        </w:rPr>
        <w:t>(</w:t>
      </w:r>
      <w:r>
        <w:t xml:space="preserve">WCP) </w:t>
      </w:r>
      <w:r>
        <w:rPr>
          <w:rFonts w:hint="cs"/>
          <w:cs/>
        </w:rPr>
        <w:t>เป็นอินดิเคเตอร์ที่คิดคำนวณโดยให้ความสำคัญกับค่าปิดเป็นพิเศษแต่ก็ยังมีค่าอื่นๆมาเกี่ยวข้อง ดังสมการ 2.2.11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F6305F" w:rsidRPr="008473F5" w14:paraId="35F3CFE8" w14:textId="77777777" w:rsidTr="007F3A95">
        <w:tc>
          <w:tcPr>
            <w:tcW w:w="774" w:type="dxa"/>
          </w:tcPr>
          <w:p w14:paraId="1BA19876" w14:textId="77777777" w:rsidR="00F6305F" w:rsidRPr="008473F5" w:rsidRDefault="00F6305F" w:rsidP="007F3A95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216297A6" w14:textId="4B3C4094" w:rsidR="00F6305F" w:rsidRPr="008473F5" w:rsidRDefault="00A24214" w:rsidP="007F3A95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WCP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 xml:space="preserve"> </m:t>
                </m:r>
                <m:r>
                  <w:rPr>
                    <w:rFonts w:ascii="Cambria Math" w:hAnsi="Cambria Math" w:cs="TH SarabunPSK" w:hint="cs"/>
                    <w:sz w:val="24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(2*</m:t>
                            </m:r>
                            <m:r>
                              <w:rPr>
                                <w:rFonts w:ascii="Cambria Math" w:hAnsi="Cambria Math" w:cs="TH SarabunPSK" w:hint="cs"/>
                                <w:sz w:val="24"/>
                              </w:rPr>
                              <m:t>close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)+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high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 xml:space="preserve">+ </m:t>
                        </m:r>
                      </m:num>
                      <m:den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4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5E60784B" w14:textId="37A49ED2" w:rsidR="00F6305F" w:rsidRPr="008473F5" w:rsidRDefault="00F6305F" w:rsidP="007F3A95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8B123D"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3962B8BA" w14:textId="41A63E9A" w:rsidR="000F47B1" w:rsidRDefault="000F47B1">
      <w:pPr>
        <w:spacing w:after="200" w:line="276" w:lineRule="auto"/>
        <w:rPr>
          <w:rFonts w:ascii="TH SarabunPSK" w:eastAsiaTheme="majorEastAsia" w:hAnsi="TH SarabunPSK" w:cstheme="majorBidi"/>
          <w:b/>
          <w:bCs/>
          <w:iCs/>
          <w:sz w:val="32"/>
          <w:szCs w:val="35"/>
        </w:rPr>
      </w:pPr>
    </w:p>
    <w:p w14:paraId="6B52BF3B" w14:textId="3CB7569B" w:rsidR="00AB20C9" w:rsidRDefault="00AB20C9" w:rsidP="004C779A">
      <w:pPr>
        <w:pStyle w:val="Heading4"/>
      </w:pPr>
      <w:bookmarkStart w:id="47" w:name="_Toc67999724"/>
      <w:r w:rsidRPr="005C2AA1">
        <w:t>Moving Average Convergence/Divergence</w:t>
      </w:r>
      <w:bookmarkEnd w:id="47"/>
    </w:p>
    <w:p w14:paraId="607F29DA" w14:textId="2ADDE10A" w:rsidR="00AB20C9" w:rsidRDefault="00AB20C9" w:rsidP="00AB20C9">
      <w:pPr>
        <w:pStyle w:val="cpeBodyText"/>
        <w:rPr>
          <w:rFonts w:hint="cs"/>
        </w:rPr>
      </w:pPr>
      <w:r w:rsidRPr="005C2AA1">
        <w:t xml:space="preserve">Moving Average Convergence Divergence </w:t>
      </w:r>
      <w:r>
        <w:rPr>
          <w:rFonts w:hint="cs"/>
          <w:cs/>
        </w:rPr>
        <w:t>(</w:t>
      </w:r>
      <w:r w:rsidRPr="005C2AA1">
        <w:t>MACD</w:t>
      </w:r>
      <w:r>
        <w:rPr>
          <w:rFonts w:hint="cs"/>
          <w:cs/>
        </w:rPr>
        <w:t>)</w:t>
      </w:r>
      <w:r w:rsidRPr="005C2AA1">
        <w:t xml:space="preserve"> </w:t>
      </w:r>
      <w:r w:rsidRPr="005C2AA1">
        <w:rPr>
          <w:cs/>
        </w:rPr>
        <w:t>คือ ค่าเฉลี่ยเคลื่อนที่ของราคา ที่เกิดจากการเอาส่วนต่างของค่าเฉลี่ย</w:t>
      </w:r>
      <w:r>
        <w:t xml:space="preserve"> EMA</w:t>
      </w:r>
      <w:r w:rsidRPr="005C2AA1">
        <w:rPr>
          <w:cs/>
        </w:rPr>
        <w:t xml:space="preserve"> 2 เส้น</w:t>
      </w:r>
      <w:r w:rsidR="001121B0">
        <w:rPr>
          <w:rFonts w:hint="cs"/>
          <w:cs/>
        </w:rPr>
        <w:t xml:space="preserve"> (สมการ 2.2.3)</w:t>
      </w:r>
      <w:r w:rsidRPr="005C2AA1">
        <w:rPr>
          <w:cs/>
        </w:rPr>
        <w:t xml:space="preserve"> มาหาส่วนต่าง ซึ่งจะสามารถบอกเราได้ว่า ถ้ากราฟอยู่ในช่วงขาขึ้น </w:t>
      </w:r>
      <w:r w:rsidRPr="005C2AA1">
        <w:t xml:space="preserve">MACD </w:t>
      </w:r>
      <w:r w:rsidRPr="005C2AA1">
        <w:rPr>
          <w:cs/>
        </w:rPr>
        <w:t>จะบอกเราว่าแนวโน้มจะขึ้นต่อได้อย่างแข็งแรง</w:t>
      </w:r>
      <w:r>
        <w:t xml:space="preserve"> </w:t>
      </w:r>
      <w:r>
        <w:rPr>
          <w:rFonts w:hint="cs"/>
          <w:cs/>
        </w:rPr>
        <w:t xml:space="preserve">โดยผลลัพธ์ที่ได้จาก </w:t>
      </w:r>
      <w:r>
        <w:t xml:space="preserve">MACD </w:t>
      </w:r>
      <w:r>
        <w:rPr>
          <w:rFonts w:hint="cs"/>
          <w:cs/>
        </w:rPr>
        <w:t xml:space="preserve">จะมีทั้งหมด 3 </w:t>
      </w:r>
      <w:r w:rsidR="007D2ACE">
        <w:rPr>
          <w:rFonts w:hint="cs"/>
          <w:cs/>
        </w:rPr>
        <w:t xml:space="preserve">ค่า คือ </w:t>
      </w:r>
      <w:r w:rsidR="007D2ACE">
        <w:t xml:space="preserve">MACD </w:t>
      </w:r>
      <w:proofErr w:type="gramStart"/>
      <w:r w:rsidR="007D2ACE">
        <w:t>line ,MACD</w:t>
      </w:r>
      <w:proofErr w:type="gramEnd"/>
      <w:r w:rsidR="007D2ACE">
        <w:t xml:space="preserve"> signal </w:t>
      </w:r>
      <w:r w:rsidR="007D2ACE">
        <w:rPr>
          <w:rFonts w:hint="cs"/>
          <w:cs/>
        </w:rPr>
        <w:t xml:space="preserve">และ </w:t>
      </w:r>
      <w:r w:rsidR="007D2ACE">
        <w:t>MACD histogram</w:t>
      </w:r>
    </w:p>
    <w:p w14:paraId="37F53AB4" w14:textId="7E168D8F" w:rsidR="001121B0" w:rsidRDefault="001121B0" w:rsidP="001121B0">
      <w:pPr>
        <w:pStyle w:val="Heading5"/>
        <w:rPr>
          <w:rFonts w:cs="TH SarabunPSK"/>
          <w:szCs w:val="32"/>
        </w:rPr>
      </w:pPr>
      <w:r>
        <w:rPr>
          <w:rFonts w:cs="TH SarabunPSK"/>
          <w:szCs w:val="32"/>
        </w:rPr>
        <w:t>MACD line</w:t>
      </w:r>
    </w:p>
    <w:p w14:paraId="4241A355" w14:textId="4C741190" w:rsidR="00254C5B" w:rsidRPr="00254C5B" w:rsidRDefault="00254C5B" w:rsidP="00254C5B">
      <w:pPr>
        <w:pStyle w:val="cpeBodyText"/>
        <w:rPr>
          <w:cs/>
        </w:rPr>
      </w:pPr>
      <w:r>
        <w:rPr>
          <w:rFonts w:hint="cs"/>
          <w:cs/>
        </w:rPr>
        <w:t xml:space="preserve">เป็นการหาเส้น </w:t>
      </w:r>
      <w:r>
        <w:t xml:space="preserve">MACD </w:t>
      </w:r>
      <w:r>
        <w:rPr>
          <w:rFonts w:hint="cs"/>
          <w:cs/>
        </w:rPr>
        <w:t xml:space="preserve">โดยใช้ผลต่างของ </w:t>
      </w:r>
      <w:r>
        <w:t xml:space="preserve">EMA 2 </w:t>
      </w:r>
      <w:r>
        <w:rPr>
          <w:rFonts w:hint="cs"/>
          <w:cs/>
        </w:rPr>
        <w:t>เส้น ซึ่งใช้สมการดัง 2.2.3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1121B0" w:rsidRPr="008473F5" w14:paraId="0A5408FF" w14:textId="77777777" w:rsidTr="006D71F6">
        <w:tc>
          <w:tcPr>
            <w:tcW w:w="774" w:type="dxa"/>
          </w:tcPr>
          <w:p w14:paraId="22199B90" w14:textId="77777777" w:rsidR="001121B0" w:rsidRPr="008473F5" w:rsidRDefault="001121B0" w:rsidP="006D71F6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4B7199DC" w14:textId="10894B33" w:rsidR="001121B0" w:rsidRPr="001121B0" w:rsidRDefault="00A24214" w:rsidP="006D71F6">
            <w:pPr>
              <w:jc w:val="center"/>
              <w:rPr>
                <w:rFonts w:ascii="TH SarabunPSK" w:hAnsi="TH SarabunPSK" w:cs="TH SarabunPSK"/>
                <w:i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MACD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line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>=E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MA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p1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>- E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MA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p2</m:t>
                    </m:r>
                  </m:sub>
                </m:sSub>
              </m:oMath>
            </m:oMathPara>
          </w:p>
        </w:tc>
        <w:tc>
          <w:tcPr>
            <w:tcW w:w="1066" w:type="dxa"/>
            <w:vAlign w:val="center"/>
          </w:tcPr>
          <w:p w14:paraId="60286FC0" w14:textId="6E08A384" w:rsidR="001121B0" w:rsidRPr="008473F5" w:rsidRDefault="001121B0" w:rsidP="006D71F6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254C5B">
              <w:rPr>
                <w:rFonts w:ascii="TH SarabunPSK" w:hAnsi="TH SarabunPSK" w:cs="TH SarabunPSK" w:hint="cs"/>
                <w:sz w:val="32"/>
                <w:szCs w:val="32"/>
                <w:cs/>
              </w:rPr>
              <w:t>14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47BC691F" w14:textId="3BCC6012" w:rsidR="001121B0" w:rsidRDefault="001121B0" w:rsidP="001121B0">
      <w:pPr>
        <w:pStyle w:val="cpeBodyText"/>
        <w:rPr>
          <w:sz w:val="24"/>
        </w:rPr>
      </w:pPr>
      <w:r>
        <w:rPr>
          <w:rFonts w:hint="cs"/>
          <w:cs/>
        </w:rPr>
        <w:t>โดย</w:t>
      </w:r>
      <w:r>
        <w:rPr>
          <w:cs/>
        </w:rPr>
        <w:tab/>
      </w:r>
      <w:r>
        <w:rPr>
          <w:cs/>
        </w:rPr>
        <w:tab/>
      </w:r>
      <m:oMath>
        <m:r>
          <w:rPr>
            <w:rFonts w:ascii="Cambria Math" w:hAnsi="Cambria Math"/>
            <w:sz w:val="24"/>
          </w:rPr>
          <m:t>E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MA</m:t>
            </m:r>
          </m:e>
          <m:sub>
            <m:r>
              <w:rPr>
                <w:rFonts w:ascii="Cambria Math" w:hAnsi="Cambria Math"/>
                <w:sz w:val="24"/>
              </w:rPr>
              <m:t>p1</m:t>
            </m:r>
          </m:sub>
        </m:sSub>
      </m:oMath>
      <w:r>
        <w:rPr>
          <w:sz w:val="24"/>
          <w:cs/>
        </w:rPr>
        <w:tab/>
      </w:r>
      <w:r>
        <w:rPr>
          <w:rFonts w:hint="cs"/>
          <w:sz w:val="24"/>
          <w:cs/>
        </w:rPr>
        <w:t>คือ</w:t>
      </w:r>
      <w:r>
        <w:rPr>
          <w:sz w:val="24"/>
          <w:cs/>
        </w:rPr>
        <w:tab/>
      </w:r>
      <m:oMath>
        <m:r>
          <w:rPr>
            <w:rFonts w:ascii="Cambria Math" w:hAnsi="Cambria Math"/>
            <w:sz w:val="24"/>
          </w:rPr>
          <m:t>E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MA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close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</m:t>
                </m:r>
              </m:sub>
            </m:sSub>
          </m:sub>
        </m:sSub>
      </m:oMath>
      <w:r w:rsidR="00254C5B">
        <w:rPr>
          <w:sz w:val="24"/>
        </w:rPr>
        <w:t xml:space="preserve"> </w:t>
      </w:r>
      <w:r w:rsidR="00254C5B">
        <w:rPr>
          <w:rFonts w:hint="cs"/>
          <w:sz w:val="24"/>
          <w:cs/>
        </w:rPr>
        <w:t xml:space="preserve">ที่มีคาบเท่ากับ </w:t>
      </w:r>
      <m:oMath>
        <m:r>
          <w:rPr>
            <w:rFonts w:ascii="Cambria Math" w:hAnsi="Cambria Math"/>
            <w:sz w:val="24"/>
          </w:rPr>
          <m:t>p1</m:t>
        </m:r>
      </m:oMath>
    </w:p>
    <w:p w14:paraId="2A8E77D8" w14:textId="7BCA5F7D" w:rsidR="00254C5B" w:rsidRPr="00254C5B" w:rsidRDefault="00254C5B" w:rsidP="00254C5B">
      <w:pPr>
        <w:pStyle w:val="cpeBodyText"/>
        <w:rPr>
          <w:sz w:val="24"/>
        </w:rPr>
      </w:pPr>
      <w:r>
        <w:tab/>
      </w:r>
      <w:r>
        <w:tab/>
      </w:r>
      <m:oMath>
        <m:r>
          <w:rPr>
            <w:rFonts w:ascii="Cambria Math" w:hAnsi="Cambria Math"/>
            <w:sz w:val="24"/>
          </w:rPr>
          <m:t>E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MA</m:t>
            </m:r>
          </m:e>
          <m:sub>
            <m:r>
              <w:rPr>
                <w:rFonts w:ascii="Cambria Math" w:hAnsi="Cambria Math"/>
                <w:sz w:val="24"/>
              </w:rPr>
              <m:t>p2</m:t>
            </m:r>
          </m:sub>
        </m:sSub>
      </m:oMath>
      <w:r>
        <w:rPr>
          <w:sz w:val="24"/>
          <w:cs/>
        </w:rPr>
        <w:tab/>
      </w:r>
      <w:r>
        <w:rPr>
          <w:rFonts w:hint="cs"/>
          <w:sz w:val="24"/>
          <w:cs/>
        </w:rPr>
        <w:t>คือ</w:t>
      </w:r>
      <w:r>
        <w:rPr>
          <w:sz w:val="24"/>
          <w:cs/>
        </w:rPr>
        <w:tab/>
      </w:r>
      <m:oMath>
        <m:r>
          <w:rPr>
            <w:rFonts w:ascii="Cambria Math" w:hAnsi="Cambria Math"/>
            <w:sz w:val="24"/>
          </w:rPr>
          <m:t>E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MA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close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</m:t>
                </m:r>
              </m:sub>
            </m:sSub>
          </m:sub>
        </m:sSub>
      </m:oMath>
      <w:r>
        <w:rPr>
          <w:sz w:val="24"/>
        </w:rPr>
        <w:t xml:space="preserve"> </w:t>
      </w:r>
      <w:r>
        <w:rPr>
          <w:rFonts w:hint="cs"/>
          <w:sz w:val="24"/>
          <w:cs/>
        </w:rPr>
        <w:t xml:space="preserve">ที่มีคาบเท่ากับ </w:t>
      </w:r>
      <m:oMath>
        <m:r>
          <w:rPr>
            <w:rFonts w:ascii="Cambria Math" w:hAnsi="Cambria Math"/>
            <w:sz w:val="24"/>
          </w:rPr>
          <m:t>p2</m:t>
        </m:r>
      </m:oMath>
    </w:p>
    <w:p w14:paraId="13C4259A" w14:textId="1DBE3C11" w:rsidR="001121B0" w:rsidRDefault="001121B0" w:rsidP="001121B0">
      <w:pPr>
        <w:pStyle w:val="Heading5"/>
        <w:rPr>
          <w:rFonts w:cs="TH SarabunPSK"/>
          <w:szCs w:val="32"/>
        </w:rPr>
      </w:pPr>
      <w:r>
        <w:rPr>
          <w:rFonts w:cs="TH SarabunPSK"/>
          <w:szCs w:val="32"/>
        </w:rPr>
        <w:t>MACD signal</w:t>
      </w:r>
    </w:p>
    <w:p w14:paraId="2613232E" w14:textId="1A10D329" w:rsidR="00254C5B" w:rsidRDefault="00254C5B" w:rsidP="00254C5B">
      <w:pPr>
        <w:pStyle w:val="cpeBodyText"/>
      </w:pPr>
      <w:r>
        <w:t xml:space="preserve">MACD signal </w:t>
      </w:r>
      <w:r>
        <w:rPr>
          <w:rFonts w:hint="cs"/>
          <w:cs/>
        </w:rPr>
        <w:t xml:space="preserve">จะหมายถึงเส้นสัญญาณที่คำนวณมาจากค่าเส้นเฉลี่ย </w:t>
      </w:r>
      <w:r>
        <w:t xml:space="preserve">EMA </w:t>
      </w:r>
      <w:r>
        <w:rPr>
          <w:rFonts w:hint="cs"/>
          <w:cs/>
        </w:rPr>
        <w:t xml:space="preserve">ของ </w:t>
      </w:r>
      <w:r>
        <w:t>MACD line</w:t>
      </w:r>
      <w:r>
        <w:rPr>
          <w:rFonts w:hint="cs"/>
          <w:cs/>
        </w:rPr>
        <w:t xml:space="preserve"> (สมการ 2.2.14) โดยมีคาบตามที่ผู้ใช้กำหนด ดังสมการ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254C5B" w:rsidRPr="008473F5" w14:paraId="321ACB3D" w14:textId="77777777" w:rsidTr="006D71F6">
        <w:tc>
          <w:tcPr>
            <w:tcW w:w="774" w:type="dxa"/>
          </w:tcPr>
          <w:p w14:paraId="2B4BF69A" w14:textId="77777777" w:rsidR="00254C5B" w:rsidRPr="008473F5" w:rsidRDefault="00254C5B" w:rsidP="006D71F6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1C402A85" w14:textId="0F227B59" w:rsidR="00254C5B" w:rsidRPr="001121B0" w:rsidRDefault="00A24214" w:rsidP="006D71F6">
            <w:pPr>
              <w:jc w:val="center"/>
              <w:rPr>
                <w:rFonts w:ascii="TH SarabunPSK" w:hAnsi="TH SarabunPSK" w:cs="TH SarabunPSK"/>
                <w:i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MACD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signal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>=E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MA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MACD</m:t>
                        </m:r>
                      </m:e>
                      <m: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line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 xml:space="preserve"> </m:t>
                </m:r>
              </m:oMath>
            </m:oMathPara>
          </w:p>
        </w:tc>
        <w:tc>
          <w:tcPr>
            <w:tcW w:w="1066" w:type="dxa"/>
            <w:vAlign w:val="center"/>
          </w:tcPr>
          <w:p w14:paraId="64ABE91C" w14:textId="7BDCFF19" w:rsidR="00254C5B" w:rsidRPr="008473F5" w:rsidRDefault="00254C5B" w:rsidP="006D71F6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15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6EAD39CA" w14:textId="77777777" w:rsidR="00254C5B" w:rsidRPr="00254C5B" w:rsidRDefault="001121B0" w:rsidP="001121B0">
      <w:pPr>
        <w:pStyle w:val="Heading5"/>
      </w:pPr>
      <w:r>
        <w:rPr>
          <w:rFonts w:cs="TH SarabunPSK"/>
          <w:szCs w:val="32"/>
        </w:rPr>
        <w:t>MACD histogram</w:t>
      </w:r>
    </w:p>
    <w:p w14:paraId="1555C4D9" w14:textId="7FDFA95A" w:rsidR="001121B0" w:rsidRPr="001121B0" w:rsidRDefault="00254C5B" w:rsidP="00254C5B">
      <w:pPr>
        <w:pStyle w:val="cpeBodyText"/>
        <w:rPr>
          <w:cs/>
        </w:rPr>
      </w:pPr>
      <w:r>
        <w:t xml:space="preserve">MACD histogram </w:t>
      </w:r>
      <w:r>
        <w:rPr>
          <w:rFonts w:hint="cs"/>
          <w:cs/>
        </w:rPr>
        <w:t xml:space="preserve">จะหมายถึง </w:t>
      </w:r>
      <w:proofErr w:type="gramStart"/>
      <w:r w:rsidRPr="00254C5B">
        <w:rPr>
          <w:cs/>
        </w:rPr>
        <w:t>ฮิสโตแกรมคำนวณจากส่วนต่างระหว่างสองเส้นที่กล่าวข้างต้น</w:t>
      </w:r>
      <w:r>
        <w:rPr>
          <w:rFonts w:hint="cs"/>
          <w:cs/>
        </w:rPr>
        <w:t>(</w:t>
      </w:r>
      <w:proofErr w:type="gramEnd"/>
      <w:r>
        <w:rPr>
          <w:rFonts w:hint="cs"/>
          <w:cs/>
        </w:rPr>
        <w:t>สมการ 2.2.14 และ สมการ 2.2.15)</w:t>
      </w:r>
      <w:r w:rsidRPr="00254C5B">
        <w:rPr>
          <w:cs/>
        </w:rPr>
        <w:t xml:space="preserve"> ซึ่งฮิสโตแกรมและอีกสองเส้นแกว่งอยู่เหนือและใต้เส้นศูนย์กลางหรือที่รู้จักในอีกชื่อว่าเส้นศูนย์</w:t>
      </w:r>
      <w:r w:rsidR="001121B0">
        <w:rPr>
          <w:cs/>
        </w:rPr>
        <w:tab/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254C5B" w:rsidRPr="008473F5" w14:paraId="4C602214" w14:textId="77777777" w:rsidTr="006D71F6">
        <w:tc>
          <w:tcPr>
            <w:tcW w:w="774" w:type="dxa"/>
          </w:tcPr>
          <w:p w14:paraId="0D82AB10" w14:textId="77777777" w:rsidR="00254C5B" w:rsidRPr="008473F5" w:rsidRDefault="00254C5B" w:rsidP="006D71F6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68E94AB8" w14:textId="210C84B1" w:rsidR="00254C5B" w:rsidRPr="001121B0" w:rsidRDefault="00A24214" w:rsidP="006D71F6">
            <w:pPr>
              <w:jc w:val="center"/>
              <w:rPr>
                <w:rFonts w:ascii="TH SarabunPSK" w:hAnsi="TH SarabunPSK" w:cs="TH SarabunPSK"/>
                <w:i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MACD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hist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MACD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line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 xml:space="preserve"> MACD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signal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 xml:space="preserve"> </m:t>
                </m:r>
              </m:oMath>
            </m:oMathPara>
          </w:p>
        </w:tc>
        <w:tc>
          <w:tcPr>
            <w:tcW w:w="1066" w:type="dxa"/>
            <w:vAlign w:val="center"/>
          </w:tcPr>
          <w:p w14:paraId="58E460BD" w14:textId="7BA0097D" w:rsidR="00254C5B" w:rsidRPr="008473F5" w:rsidRDefault="00254C5B" w:rsidP="006D71F6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0630B328" w14:textId="751CD757" w:rsidR="001121B0" w:rsidRDefault="001121B0" w:rsidP="004C779A">
      <w:pPr>
        <w:jc w:val="center"/>
        <w:rPr>
          <w:noProof/>
        </w:rPr>
      </w:pPr>
    </w:p>
    <w:p w14:paraId="485228B9" w14:textId="77777777" w:rsidR="004C779A" w:rsidRDefault="004C779A" w:rsidP="004C779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9B6D009" wp14:editId="2B4B67E3">
            <wp:extent cx="4533764" cy="1171575"/>
            <wp:effectExtent l="0" t="0" r="635" b="0"/>
            <wp:docPr id="92" name="Picture 92" descr="macd 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macd line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306" cy="1179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E2601" w14:textId="10A213A2" w:rsidR="004C779A" w:rsidRPr="001121B0" w:rsidRDefault="004C779A" w:rsidP="004C779A">
      <w:pPr>
        <w:pStyle w:val="Caption"/>
      </w:pPr>
      <w:r>
        <w:rPr>
          <w:cs/>
        </w:rPr>
        <w:t xml:space="preserve">รูปที่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088A">
        <w:rPr>
          <w:noProof/>
          <w:cs/>
        </w:rPr>
        <w:t>9</w:t>
      </w:r>
      <w:r>
        <w:rPr>
          <w:cs/>
        </w:rPr>
        <w:fldChar w:fldCharType="end"/>
      </w:r>
      <w:r>
        <w:rPr>
          <w:rFonts w:hint="cs"/>
          <w:cs/>
        </w:rPr>
        <w:t xml:space="preserve"> ตัวอย่างผลลัพธ์ของ </w:t>
      </w:r>
      <w:r w:rsidRPr="005C2AA1">
        <w:t>Moving Average Convergence Divergence</w:t>
      </w:r>
    </w:p>
    <w:p w14:paraId="0CECF475" w14:textId="77777777" w:rsidR="00AB20C9" w:rsidRDefault="00AB20C9" w:rsidP="00AB20C9">
      <w:pPr>
        <w:pStyle w:val="Heading4"/>
      </w:pPr>
      <w:bookmarkStart w:id="48" w:name="_Toc67999725"/>
      <w:r w:rsidRPr="00F6305F">
        <w:t>Accumulation Distribution Line</w:t>
      </w:r>
      <w:bookmarkEnd w:id="48"/>
    </w:p>
    <w:p w14:paraId="796ADA0F" w14:textId="77777777" w:rsidR="00AB20C9" w:rsidRDefault="00AB20C9" w:rsidP="00AB20C9">
      <w:pPr>
        <w:pStyle w:val="cpeBodyText"/>
      </w:pPr>
      <w:r w:rsidRPr="00F6305F">
        <w:t>Accumulation</w:t>
      </w:r>
      <w:r>
        <w:rPr>
          <w:rFonts w:hint="cs"/>
          <w:cs/>
        </w:rPr>
        <w:t xml:space="preserve"> </w:t>
      </w:r>
      <w:r w:rsidRPr="00F6305F">
        <w:t>Distribution</w:t>
      </w:r>
      <w:r>
        <w:rPr>
          <w:rFonts w:hint="cs"/>
          <w:cs/>
        </w:rPr>
        <w:t xml:space="preserve"> </w:t>
      </w:r>
      <w:r>
        <w:t>Line (AD)</w:t>
      </w:r>
      <w:r w:rsidRPr="00F6305F">
        <w:t xml:space="preserve"> </w:t>
      </w:r>
      <w:r w:rsidRPr="00F6305F">
        <w:rPr>
          <w:cs/>
        </w:rPr>
        <w:t xml:space="preserve">เป็นตัวดัชนีประเภท </w:t>
      </w:r>
      <w:r w:rsidRPr="00F6305F">
        <w:t xml:space="preserve">Momentum </w:t>
      </w:r>
      <w:r w:rsidRPr="00F6305F">
        <w:rPr>
          <w:cs/>
        </w:rPr>
        <w:t>ซึ่งเกี่ยวข้องกับการเปลี่ยนแปลงราคาและปริมาณการซื้อขาย โดยดัชนีตัวนี้มีหลักการพื้นฐานมาจากหลักการที่ว่า “ยิ่งมีปริมาณการซื้อขายมากเท่าไรยิ่งผลักดันราคาให้เคลื่อนไหวมากขึ้นเท่านั้น”</w:t>
      </w:r>
      <w:r>
        <w:t xml:space="preserve"> </w:t>
      </w:r>
      <w:r>
        <w:rPr>
          <w:rFonts w:hint="cs"/>
          <w:cs/>
        </w:rPr>
        <w:t>โดยมีวิธีคำนวณตามสมการดังนี้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AB20C9" w:rsidRPr="008473F5" w14:paraId="28371B5C" w14:textId="77777777" w:rsidTr="006D71F6">
        <w:tc>
          <w:tcPr>
            <w:tcW w:w="774" w:type="dxa"/>
          </w:tcPr>
          <w:p w14:paraId="133C5C13" w14:textId="77777777" w:rsidR="00AB20C9" w:rsidRPr="008473F5" w:rsidRDefault="00AB20C9" w:rsidP="006D71F6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0DA50AAA" w14:textId="77777777" w:rsidR="00AB20C9" w:rsidRPr="008473F5" w:rsidRDefault="00A24214" w:rsidP="006D71F6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CLV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 xml:space="preserve"> </m:t>
                </m:r>
                <m:r>
                  <w:rPr>
                    <w:rFonts w:ascii="Cambria Math" w:hAnsi="Cambria Math" w:cs="TH SarabunPSK" w:hint="cs"/>
                    <w:sz w:val="24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(</m:t>
                            </m:r>
                            <m:r>
                              <w:rPr>
                                <w:rFonts w:ascii="Cambria Math" w:hAnsi="Cambria Math" w:cs="TH SarabunPSK" w:hint="cs"/>
                                <w:sz w:val="24"/>
                              </w:rPr>
                              <m:t>close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 xml:space="preserve">-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low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 xml:space="preserve"> )-(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H SarabunPSK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high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-</m:t>
                            </m:r>
                            <m:r>
                              <w:rPr>
                                <w:rFonts w:ascii="Cambria Math" w:hAnsi="Cambria Math" w:cs="TH SarabunPSK" w:hint="cs"/>
                                <w:sz w:val="24"/>
                              </w:rPr>
                              <m:t>close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 xml:space="preserve">) 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H SarabunPSK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high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-low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</m:den>
                    </m:f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0F96D35C" w14:textId="44050BE4" w:rsidR="00AB20C9" w:rsidRPr="008473F5" w:rsidRDefault="00AB20C9" w:rsidP="006D71F6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15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65214EF8" w14:textId="77777777" w:rsidR="00AB20C9" w:rsidRDefault="00AB20C9" w:rsidP="00AB20C9">
      <w:pPr>
        <w:pStyle w:val="cpeBodyText"/>
      </w:pPr>
      <w:r>
        <w:rPr>
          <w:rFonts w:hint="cs"/>
          <w:cs/>
        </w:rPr>
        <w:t xml:space="preserve">เมื่อคำนวณสมการ 2.2.13 เสร็จแล้วจะนำค่าที่ได้หาค่า </w:t>
      </w:r>
      <w:r>
        <w:t xml:space="preserve">AD </w:t>
      </w:r>
      <w:r>
        <w:rPr>
          <w:rFonts w:hint="cs"/>
          <w:cs/>
        </w:rPr>
        <w:t>โดยใช้สมการ 2.2.14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AB20C9" w:rsidRPr="008473F5" w14:paraId="258F4D9A" w14:textId="77777777" w:rsidTr="006D71F6">
        <w:tc>
          <w:tcPr>
            <w:tcW w:w="774" w:type="dxa"/>
          </w:tcPr>
          <w:p w14:paraId="49DF62ED" w14:textId="77777777" w:rsidR="00AB20C9" w:rsidRPr="008473F5" w:rsidRDefault="00AB20C9" w:rsidP="006D71F6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19E2E7FB" w14:textId="77777777" w:rsidR="00AB20C9" w:rsidRPr="008473F5" w:rsidRDefault="00A24214" w:rsidP="006D71F6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AD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TH SarabunPSK" w:hint="cs"/>
                    <w:sz w:val="24"/>
                  </w:rPr>
                  <m:t>=</m:t>
                </m:r>
                <m:r>
                  <w:rPr>
                    <w:rFonts w:ascii="Cambria Math" w:hAnsi="Cambria Math" w:cs="TH SarabunPSK"/>
                    <w:sz w:val="24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AD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t-1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>+</m:t>
                </m:r>
                <m:d>
                  <m:d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CLV</m:t>
                        </m:r>
                      </m:e>
                      <m: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 w:cs="TH SarabunPSK"/>
                    <w:sz w:val="24"/>
                  </w:rPr>
                  <m:t>*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volume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1066" w:type="dxa"/>
            <w:vAlign w:val="center"/>
          </w:tcPr>
          <w:p w14:paraId="30EA3F68" w14:textId="4977C4DB" w:rsidR="00AB20C9" w:rsidRPr="008473F5" w:rsidRDefault="00AB20C9" w:rsidP="006D71F6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16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05A0D81A" w14:textId="77777777" w:rsidR="00AB20C9" w:rsidRDefault="00AB20C9" w:rsidP="00AB20C9">
      <w:pPr>
        <w:pStyle w:val="BodyText"/>
      </w:pPr>
      <w:r>
        <w:tab/>
      </w:r>
    </w:p>
    <w:p w14:paraId="068F180B" w14:textId="77777777" w:rsidR="00AB20C9" w:rsidRDefault="00AB20C9" w:rsidP="00AB20C9">
      <w:pPr>
        <w:pStyle w:val="BodyText"/>
        <w:ind w:firstLine="720"/>
        <w:rPr>
          <w:rFonts w:ascii="TH SarabunPSK" w:hAnsi="TH SarabunPSK" w:cs="TH SarabunPSK"/>
          <w:sz w:val="22"/>
          <w:szCs w:val="32"/>
        </w:rPr>
      </w:pPr>
      <w:r>
        <w:rPr>
          <w:rFonts w:ascii="TH SarabunPSK" w:hAnsi="TH SarabunPSK" w:cs="TH SarabunPSK" w:hint="cs"/>
          <w:szCs w:val="32"/>
          <w:cs/>
        </w:rPr>
        <w:t>โดย</w:t>
      </w:r>
      <w:r>
        <w:rPr>
          <w:rFonts w:ascii="TH SarabunPSK" w:hAnsi="TH SarabunPSK" w:cs="TH SarabunPSK"/>
          <w:szCs w:val="32"/>
          <w:cs/>
        </w:rPr>
        <w:tab/>
      </w:r>
      <w:r>
        <w:rPr>
          <w:rFonts w:ascii="TH SarabunPSK" w:hAnsi="TH SarabunPSK" w:cs="TH SarabunPSK"/>
          <w:szCs w:val="32"/>
          <w:cs/>
        </w:rPr>
        <w:tab/>
      </w:r>
      <m:oMath>
        <m:sSub>
          <m:sSubPr>
            <m:ctrlPr>
              <w:rPr>
                <w:rFonts w:ascii="Cambria Math" w:hAnsi="Cambria Math" w:cs="TH SarabunPSK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H SarabunPSK"/>
                <w:sz w:val="24"/>
              </w:rPr>
              <m:t>volume</m:t>
            </m:r>
          </m:e>
          <m:sub>
            <m:r>
              <w:rPr>
                <w:rFonts w:ascii="Cambria Math" w:hAnsi="Cambria Math" w:cs="TH SarabunPSK"/>
                <w:sz w:val="24"/>
              </w:rPr>
              <m:t>t</m:t>
            </m:r>
          </m:sub>
        </m:sSub>
      </m:oMath>
      <w:r>
        <w:rPr>
          <w:rFonts w:ascii="TH SarabunPSK" w:hAnsi="TH SarabunPSK" w:cs="TH SarabunPSK"/>
          <w:sz w:val="24"/>
          <w:cs/>
        </w:rPr>
        <w:tab/>
      </w:r>
      <w:r>
        <w:rPr>
          <w:rFonts w:ascii="TH SarabunPSK" w:hAnsi="TH SarabunPSK" w:cs="TH SarabunPSK" w:hint="cs"/>
          <w:sz w:val="22"/>
          <w:szCs w:val="32"/>
          <w:cs/>
        </w:rPr>
        <w:t>คือ</w:t>
      </w:r>
      <w:r>
        <w:rPr>
          <w:rFonts w:ascii="TH SarabunPSK" w:hAnsi="TH SarabunPSK" w:cs="TH SarabunPSK"/>
          <w:sz w:val="22"/>
          <w:szCs w:val="32"/>
          <w:cs/>
        </w:rPr>
        <w:tab/>
      </w:r>
      <w:r>
        <w:rPr>
          <w:rFonts w:ascii="TH SarabunPSK" w:hAnsi="TH SarabunPSK" w:cs="TH SarabunPSK" w:hint="cs"/>
          <w:sz w:val="22"/>
          <w:szCs w:val="32"/>
          <w:cs/>
        </w:rPr>
        <w:t>ปริมาณการซื้อขาย ณ เวลาปัจจุบัน</w:t>
      </w:r>
    </w:p>
    <w:p w14:paraId="3ADA7F4F" w14:textId="644F7641" w:rsidR="00AB20C9" w:rsidRPr="00AB20C9" w:rsidRDefault="00AB20C9" w:rsidP="00AB20C9">
      <w:pPr>
        <w:pStyle w:val="BodyText"/>
        <w:ind w:firstLine="720"/>
        <w:rPr>
          <w:rFonts w:ascii="TH SarabunPSK" w:hAnsi="TH SarabunPSK" w:cs="TH SarabunPSK"/>
          <w:sz w:val="24"/>
        </w:rPr>
      </w:pPr>
      <w:r>
        <w:rPr>
          <w:rFonts w:ascii="TH SarabunPSK" w:hAnsi="TH SarabunPSK" w:cs="TH SarabunPSK"/>
          <w:sz w:val="22"/>
          <w:szCs w:val="32"/>
        </w:rPr>
        <w:tab/>
      </w:r>
      <w:r>
        <w:rPr>
          <w:rFonts w:ascii="TH SarabunPSK" w:hAnsi="TH SarabunPSK" w:cs="TH SarabunPSK"/>
          <w:sz w:val="22"/>
          <w:szCs w:val="32"/>
        </w:rPr>
        <w:tab/>
      </w:r>
      <m:oMath>
        <m:sSub>
          <m:sSubPr>
            <m:ctrlPr>
              <w:rPr>
                <w:rFonts w:ascii="Cambria Math" w:hAnsi="Cambria Math" w:cs="TH SarabunPSK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H SarabunPSK"/>
                <w:sz w:val="24"/>
              </w:rPr>
              <m:t>AD</m:t>
            </m:r>
          </m:e>
          <m:sub>
            <m:r>
              <w:rPr>
                <w:rFonts w:ascii="Cambria Math" w:hAnsi="Cambria Math" w:cs="TH SarabunPSK"/>
                <w:sz w:val="24"/>
              </w:rPr>
              <m:t>t-1</m:t>
            </m:r>
          </m:sub>
        </m:sSub>
      </m:oMath>
      <w:r>
        <w:rPr>
          <w:rFonts w:ascii="TH SarabunPSK" w:hAnsi="TH SarabunPSK" w:cs="TH SarabunPSK"/>
          <w:sz w:val="24"/>
          <w:szCs w:val="28"/>
        </w:rPr>
        <w:tab/>
      </w:r>
      <w:r>
        <w:rPr>
          <w:rFonts w:ascii="TH SarabunPSK" w:hAnsi="TH SarabunPSK" w:cs="TH SarabunPSK"/>
          <w:sz w:val="24"/>
          <w:szCs w:val="28"/>
        </w:rPr>
        <w:tab/>
      </w:r>
      <w:r>
        <w:rPr>
          <w:rFonts w:ascii="TH SarabunPSK" w:hAnsi="TH SarabunPSK" w:cs="TH SarabunPSK" w:hint="cs"/>
          <w:sz w:val="24"/>
          <w:szCs w:val="28"/>
          <w:cs/>
        </w:rPr>
        <w:t xml:space="preserve">ถ้า </w:t>
      </w:r>
      <m:oMath>
        <m:r>
          <w:rPr>
            <w:rFonts w:ascii="Cambria Math" w:hAnsi="Cambria Math" w:cs="TH SarabunPSK"/>
            <w:sz w:val="24"/>
            <w:szCs w:val="28"/>
          </w:rPr>
          <m:t>t</m:t>
        </m:r>
        <m:r>
          <w:rPr>
            <w:rFonts w:ascii="Cambria Math" w:hAnsi="Cambria Math" w:cs="TH SarabunPSK"/>
            <w:sz w:val="24"/>
          </w:rPr>
          <m:t>=1</m:t>
        </m:r>
      </m:oMath>
      <w:r>
        <w:rPr>
          <w:rFonts w:ascii="TH SarabunPSK" w:hAnsi="TH SarabunPSK" w:cs="TH SarabunPSK"/>
          <w:sz w:val="24"/>
        </w:rPr>
        <w:t xml:space="preserve"> </w:t>
      </w:r>
      <w:r>
        <w:rPr>
          <w:rFonts w:ascii="TH SarabunPSK" w:hAnsi="TH SarabunPSK" w:cs="TH SarabunPSK" w:hint="cs"/>
          <w:sz w:val="20"/>
          <w:szCs w:val="32"/>
          <w:cs/>
        </w:rPr>
        <w:t xml:space="preserve">จะมีค่า </w:t>
      </w:r>
      <m:oMath>
        <m:r>
          <w:rPr>
            <w:rFonts w:ascii="Cambria Math" w:hAnsi="Cambria Math" w:cs="TH SarabunPSK"/>
            <w:sz w:val="24"/>
          </w:rPr>
          <m:t>AD=0</m:t>
        </m:r>
      </m:oMath>
    </w:p>
    <w:p w14:paraId="1509376E" w14:textId="34C04FD5" w:rsidR="005E39B6" w:rsidRDefault="000F47B1" w:rsidP="000F47B1">
      <w:pPr>
        <w:pStyle w:val="Heading4"/>
      </w:pPr>
      <w:bookmarkStart w:id="49" w:name="_Toc67999726"/>
      <w:r w:rsidRPr="000F47B1">
        <w:t>Accumulation Distribution Oscillator</w:t>
      </w:r>
      <w:bookmarkEnd w:id="49"/>
    </w:p>
    <w:p w14:paraId="50C37166" w14:textId="342B6628" w:rsidR="000F47B1" w:rsidRDefault="000F47B1" w:rsidP="000F47B1">
      <w:pPr>
        <w:pStyle w:val="cpeBodyText"/>
        <w:rPr>
          <w:cs/>
        </w:rPr>
      </w:pPr>
      <w:r w:rsidRPr="000F47B1">
        <w:t>Accumulation Distribution Oscillator</w:t>
      </w:r>
      <w:r>
        <w:t xml:space="preserve"> (ADOSC) </w:t>
      </w:r>
      <w:r>
        <w:rPr>
          <w:rFonts w:hint="cs"/>
          <w:cs/>
        </w:rPr>
        <w:t xml:space="preserve">มีความคลายคลึงกับ </w:t>
      </w:r>
      <w:r w:rsidRPr="00F6305F">
        <w:t>Accumulation</w:t>
      </w:r>
      <w:r>
        <w:rPr>
          <w:rFonts w:hint="cs"/>
          <w:cs/>
        </w:rPr>
        <w:t xml:space="preserve"> </w:t>
      </w:r>
      <w:r w:rsidRPr="00F6305F">
        <w:t>Distribution</w:t>
      </w:r>
      <w:r>
        <w:rPr>
          <w:rFonts w:hint="cs"/>
          <w:cs/>
        </w:rPr>
        <w:t xml:space="preserve"> </w:t>
      </w:r>
      <w:r>
        <w:t xml:space="preserve">Line </w:t>
      </w:r>
      <w:r>
        <w:rPr>
          <w:rFonts w:hint="cs"/>
          <w:cs/>
        </w:rPr>
        <w:t>ในข้อ 2.2.2.</w:t>
      </w:r>
      <w:r w:rsidR="00AB20C9">
        <w:rPr>
          <w:rFonts w:hint="cs"/>
          <w:cs/>
        </w:rPr>
        <w:t>9</w:t>
      </w:r>
      <w:r>
        <w:rPr>
          <w:rFonts w:hint="cs"/>
          <w:cs/>
        </w:rPr>
        <w:t xml:space="preserve"> แต่แตกต่างกันที่</w:t>
      </w:r>
      <w:r w:rsidR="008B123D">
        <w:rPr>
          <w:rFonts w:hint="cs"/>
          <w:cs/>
        </w:rPr>
        <w:t xml:space="preserve">จะนำค่า </w:t>
      </w:r>
      <w:r w:rsidR="008B123D">
        <w:t xml:space="preserve">AD </w:t>
      </w:r>
      <w:r w:rsidR="008B123D">
        <w:rPr>
          <w:rFonts w:hint="cs"/>
          <w:cs/>
        </w:rPr>
        <w:t>มาหา</w:t>
      </w:r>
      <w:r w:rsidR="00AB20C9">
        <w:rPr>
          <w:rFonts w:hint="cs"/>
          <w:cs/>
        </w:rPr>
        <w:t xml:space="preserve">ค่า </w:t>
      </w:r>
      <w:r w:rsidR="00AB20C9">
        <w:t xml:space="preserve">MACD </w:t>
      </w:r>
      <w:r w:rsidR="00AB20C9">
        <w:rPr>
          <w:rFonts w:hint="cs"/>
          <w:cs/>
        </w:rPr>
        <w:t>จากสมการ 2.2.1</w:t>
      </w:r>
      <w:r w:rsidR="00AB20C9">
        <w:t>4</w:t>
      </w:r>
      <w:r w:rsidR="008B123D">
        <w:rPr>
          <w:rFonts w:hint="cs"/>
          <w:cs/>
        </w:rPr>
        <w:t xml:space="preserve"> </w:t>
      </w:r>
      <w:r w:rsidR="00AB20C9">
        <w:rPr>
          <w:rFonts w:hint="cs"/>
          <w:cs/>
        </w:rPr>
        <w:t>โดย</w:t>
      </w:r>
      <w:r w:rsidR="001F2848">
        <w:rPr>
          <w:rFonts w:hint="cs"/>
          <w:cs/>
        </w:rPr>
        <w:t xml:space="preserve">ใช้คาบที่ </w:t>
      </w:r>
      <w:proofErr w:type="spellStart"/>
      <w:r w:rsidR="001F2848">
        <w:t>fastperiod</w:t>
      </w:r>
      <w:proofErr w:type="spellEnd"/>
      <w:r w:rsidR="001F2848">
        <w:t xml:space="preserve"> </w:t>
      </w:r>
      <w:r w:rsidR="001F2848">
        <w:rPr>
          <w:rFonts w:hint="cs"/>
          <w:cs/>
        </w:rPr>
        <w:t xml:space="preserve">และเส้นที่สองจะใช้ </w:t>
      </w:r>
      <w:proofErr w:type="spellStart"/>
      <w:r w:rsidR="001F2848">
        <w:t>slowperiod</w:t>
      </w:r>
      <w:proofErr w:type="spellEnd"/>
      <w:r w:rsidR="001F2848">
        <w:t xml:space="preserve"> </w:t>
      </w:r>
      <w:r w:rsidR="001121B0">
        <w:rPr>
          <w:rFonts w:hint="cs"/>
          <w:cs/>
        </w:rPr>
        <w:t xml:space="preserve">โดยผลลัพธ์ที่ได้จาก </w:t>
      </w:r>
      <w:r w:rsidR="001121B0">
        <w:t xml:space="preserve">MACD </w:t>
      </w:r>
      <w:r w:rsidR="001121B0" w:rsidRPr="009131C6">
        <w:rPr>
          <w:rFonts w:hint="cs"/>
          <w:u w:val="single"/>
          <w:cs/>
        </w:rPr>
        <w:t xml:space="preserve">จะสนใจเฉพาะค่าของ </w:t>
      </w:r>
      <w:r w:rsidR="001121B0" w:rsidRPr="009131C6">
        <w:rPr>
          <w:u w:val="single"/>
        </w:rPr>
        <w:t>MACD line</w:t>
      </w:r>
      <w:r w:rsidR="001121B0">
        <w:rPr>
          <w:rFonts w:hint="cs"/>
          <w:cs/>
        </w:rPr>
        <w:t xml:space="preserve"> (ข้อ 2.2.2.8.1) เท่านั้น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1F2848" w:rsidRPr="008473F5" w14:paraId="78A4DBF9" w14:textId="77777777" w:rsidTr="006D71F6">
        <w:tc>
          <w:tcPr>
            <w:tcW w:w="774" w:type="dxa"/>
          </w:tcPr>
          <w:p w14:paraId="53461A36" w14:textId="77777777" w:rsidR="001F2848" w:rsidRPr="008473F5" w:rsidRDefault="001F2848" w:rsidP="006D71F6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43686D92" w14:textId="249F63E1" w:rsidR="001F2848" w:rsidRPr="008473F5" w:rsidRDefault="00A24214" w:rsidP="006D71F6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ADOSC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TH SarabunPSK" w:hint="cs"/>
                    <w:sz w:val="24"/>
                  </w:rPr>
                  <m:t>=</m:t>
                </m:r>
                <m:r>
                  <w:rPr>
                    <w:rFonts w:ascii="Cambria Math" w:hAnsi="Cambria Math" w:cs="TH SarabunPSK"/>
                    <w:sz w:val="24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MACD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AD</m:t>
                        </m:r>
                      </m:e>
                      <m: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t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>=E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MA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fastperiod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>- E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MA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slowperiod</m:t>
                    </m:r>
                  </m:sub>
                </m:sSub>
              </m:oMath>
            </m:oMathPara>
          </w:p>
        </w:tc>
        <w:tc>
          <w:tcPr>
            <w:tcW w:w="1066" w:type="dxa"/>
            <w:vAlign w:val="center"/>
          </w:tcPr>
          <w:p w14:paraId="18405FB8" w14:textId="1DCCAE17" w:rsidR="001F2848" w:rsidRPr="008473F5" w:rsidRDefault="001F2848" w:rsidP="006D71F6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AB20C9"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7C2348F2" w14:textId="561502CD" w:rsidR="005C2AA1" w:rsidRDefault="005C2AA1" w:rsidP="005C2AA1">
      <w:pPr>
        <w:pStyle w:val="BodyText"/>
      </w:pPr>
    </w:p>
    <w:p w14:paraId="096BE0E9" w14:textId="654D6F98" w:rsidR="00A24214" w:rsidRDefault="00A24214" w:rsidP="00A24214">
      <w:pPr>
        <w:pStyle w:val="Heading4"/>
      </w:pPr>
      <w:r w:rsidRPr="00A24214">
        <w:t>Commodity Channel Index</w:t>
      </w:r>
    </w:p>
    <w:p w14:paraId="7F195201" w14:textId="4DD024EA" w:rsidR="00A24214" w:rsidRDefault="00A24214" w:rsidP="00A24214">
      <w:pPr>
        <w:pStyle w:val="cpeBodyText"/>
      </w:pPr>
      <w:r w:rsidRPr="00A24214">
        <w:t>Commodity Channel Index</w:t>
      </w:r>
      <w:r>
        <w:rPr>
          <w:rFonts w:hint="cs"/>
          <w:cs/>
        </w:rPr>
        <w:t xml:space="preserve"> (</w:t>
      </w:r>
      <w:r>
        <w:t xml:space="preserve">CCI) </w:t>
      </w:r>
      <w:r w:rsidRPr="00A24214">
        <w:rPr>
          <w:cs/>
        </w:rPr>
        <w:t xml:space="preserve">เป็นเครื่องมือดัชนีราคา ประเภท </w:t>
      </w:r>
      <w:r w:rsidRPr="00A24214">
        <w:t xml:space="preserve">oscillator </w:t>
      </w:r>
      <w:r w:rsidRPr="00A24214">
        <w:rPr>
          <w:cs/>
        </w:rPr>
        <w:t>ออกแบบ</w:t>
      </w:r>
      <w:r w:rsidR="0046765C">
        <w:rPr>
          <w:rFonts w:hint="cs"/>
          <w:cs/>
        </w:rPr>
        <w:t>มา</w:t>
      </w:r>
      <w:r w:rsidRPr="00A24214">
        <w:rPr>
          <w:cs/>
        </w:rPr>
        <w:t xml:space="preserve">เพื่อหาจังหวะจากคาบการแกว่งตัวของราคา หลักการทำงานของ </w:t>
      </w:r>
      <w:r w:rsidRPr="00A24214">
        <w:t xml:space="preserve">CCI </w:t>
      </w:r>
      <w:r w:rsidRPr="00A24214">
        <w:rPr>
          <w:cs/>
        </w:rPr>
        <w:t>คือการหาค่าการกระจายตัว</w:t>
      </w:r>
      <w:r w:rsidRPr="00A24214">
        <w:rPr>
          <w:cs/>
        </w:rPr>
        <w:lastRenderedPageBreak/>
        <w:t>และการเบี่ยงเบนของราคาปัจจุบันจากราคาค่าเฉลี่ยเทียบกับการกระจายตัวของค่ากลาง ในคาบเวลาที่สนใจ โดยมีสมการการคำนวณดังนี้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46765C" w:rsidRPr="008473F5" w14:paraId="059FAE1F" w14:textId="77777777" w:rsidTr="004C5904">
        <w:tc>
          <w:tcPr>
            <w:tcW w:w="774" w:type="dxa"/>
          </w:tcPr>
          <w:p w14:paraId="343D3AAE" w14:textId="77777777" w:rsidR="0046765C" w:rsidRPr="008473F5" w:rsidRDefault="0046765C" w:rsidP="004C590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24184D6A" w14:textId="19C9A005" w:rsidR="0046765C" w:rsidRPr="0046765C" w:rsidRDefault="0046765C" w:rsidP="004C5904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CCI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 w:cs="TH SarabunPSK"/>
                        <w:sz w:val="24"/>
                      </w:rPr>
                      <m:t xml:space="preserve">( </m:t>
                    </m:r>
                    <m:sSub>
                      <m:sSub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TP</m:t>
                        </m:r>
                      </m:e>
                      <m: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 w:cs="TH SarabunPSK"/>
                        <w:sz w:val="24"/>
                      </w:rPr>
                      <m:t>-S</m:t>
                    </m:r>
                    <m:sSub>
                      <m:sSub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MA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TP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hAnsi="Cambria Math" w:cs="TH SarabunPSK"/>
                        <w:sz w:val="24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 w:cs="TH SarabunPSK"/>
                        <w:sz w:val="24"/>
                      </w:rPr>
                      <m:t>0.015*</m:t>
                    </m:r>
                    <m:r>
                      <w:rPr>
                        <w:rFonts w:ascii="Cambria Math" w:hAnsi="Cambria Math" w:cs="TH SarabunPSK"/>
                        <w:sz w:val="24"/>
                      </w:rPr>
                      <m:t xml:space="preserve"> Mean Deviation</m:t>
                    </m:r>
                  </m:den>
                </m:f>
              </m:oMath>
            </m:oMathPara>
          </w:p>
          <w:p w14:paraId="2C00EDE5" w14:textId="223D48A3" w:rsidR="0046765C" w:rsidRPr="008473F5" w:rsidRDefault="0046765C" w:rsidP="004C5904">
            <w:pPr>
              <w:jc w:val="center"/>
              <w:rPr>
                <w:rFonts w:ascii="TH SarabunPSK" w:hAnsi="TH SarabunPSK" w:cs="TH SarabunPSK"/>
                <w:sz w:val="24"/>
              </w:rPr>
            </w:pPr>
          </w:p>
        </w:tc>
        <w:tc>
          <w:tcPr>
            <w:tcW w:w="1066" w:type="dxa"/>
            <w:vAlign w:val="center"/>
          </w:tcPr>
          <w:p w14:paraId="3AB32503" w14:textId="26021BD0" w:rsidR="0046765C" w:rsidRPr="008473F5" w:rsidRDefault="0046765C" w:rsidP="004C5904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353458BE" w14:textId="13491741" w:rsidR="0046765C" w:rsidRDefault="0046765C" w:rsidP="0046765C">
      <w:pPr>
        <w:pStyle w:val="cpeBodyText"/>
      </w:pPr>
      <w:r>
        <w:rPr>
          <w:rFonts w:hint="cs"/>
          <w:cs/>
        </w:rPr>
        <w:t xml:space="preserve">โดย </w:t>
      </w:r>
      <w:r>
        <w:t xml:space="preserve">TP </w:t>
      </w:r>
      <w:r>
        <w:rPr>
          <w:rFonts w:hint="cs"/>
          <w:cs/>
        </w:rPr>
        <w:t xml:space="preserve">คือ </w:t>
      </w:r>
      <w:r w:rsidRPr="0046765C">
        <w:t>Typical Price</w:t>
      </w:r>
      <w:r>
        <w:rPr>
          <w:rFonts w:hint="cs"/>
          <w:cs/>
        </w:rPr>
        <w:t xml:space="preserve"> ซึ่งมีสมการดัง นี้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46765C" w:rsidRPr="008473F5" w14:paraId="31AEFC77" w14:textId="77777777" w:rsidTr="004C5904">
        <w:tc>
          <w:tcPr>
            <w:tcW w:w="774" w:type="dxa"/>
          </w:tcPr>
          <w:p w14:paraId="15F045F0" w14:textId="77777777" w:rsidR="0046765C" w:rsidRPr="008473F5" w:rsidRDefault="0046765C" w:rsidP="004C590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4FAC77A4" w14:textId="192F7CB7" w:rsidR="0046765C" w:rsidRPr="00AD3072" w:rsidRDefault="00AD3072" w:rsidP="00AD3072">
            <w:pPr>
              <w:jc w:val="center"/>
              <w:rPr>
                <w:rFonts w:ascii="TH SarabunPSK" w:hAnsi="TH SarabunPSK" w:cs="TH SarabunPSK"/>
                <w:i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TP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high+low+close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 w:cs="TH SarabunPSK"/>
                        <w:sz w:val="24"/>
                      </w:rPr>
                      <m:t>3</m:t>
                    </m:r>
                  </m:den>
                </m:f>
              </m:oMath>
            </m:oMathPara>
          </w:p>
        </w:tc>
        <w:tc>
          <w:tcPr>
            <w:tcW w:w="1066" w:type="dxa"/>
            <w:vAlign w:val="center"/>
          </w:tcPr>
          <w:p w14:paraId="2676ABF1" w14:textId="037C59CA" w:rsidR="0046765C" w:rsidRPr="008473F5" w:rsidRDefault="0046765C" w:rsidP="004C5904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136476">
              <w:rPr>
                <w:rFonts w:ascii="TH SarabunPSK" w:hAnsi="TH SarabunPSK" w:cs="TH SarabunPSK"/>
                <w:sz w:val="32"/>
                <w:szCs w:val="32"/>
              </w:rPr>
              <w:t>9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760DDEBE" w14:textId="02483A08" w:rsidR="0046765C" w:rsidRDefault="00AD3072" w:rsidP="00AD3072">
      <w:pPr>
        <w:pStyle w:val="cpeBodyText"/>
        <w:rPr>
          <w:rFonts w:hint="cs"/>
          <w:cs/>
        </w:rPr>
      </w:pPr>
      <w:r>
        <w:rPr>
          <w:rFonts w:hint="cs"/>
          <w:cs/>
        </w:rPr>
        <w:t xml:space="preserve">สำหรับ </w:t>
      </w:r>
      <w:r w:rsidRPr="00AD3072">
        <w:rPr>
          <w:cs/>
        </w:rPr>
        <w:t>ส่วนเบี่ยงเบนเฉลี่ย</w:t>
      </w:r>
      <w:r>
        <w:rPr>
          <w:rFonts w:hint="cs"/>
          <w:cs/>
        </w:rPr>
        <w:t xml:space="preserve"> (</w:t>
      </w:r>
      <w:r>
        <w:t>M</w:t>
      </w:r>
      <w:r w:rsidRPr="00AD3072">
        <w:t>ean deviation</w:t>
      </w:r>
      <w:r>
        <w:rPr>
          <w:rFonts w:hint="cs"/>
          <w:cs/>
        </w:rPr>
        <w:t>) จะคำนวณ</w:t>
      </w:r>
      <w:r w:rsidR="00136476">
        <w:rPr>
          <w:rFonts w:hint="cs"/>
          <w:cs/>
        </w:rPr>
        <w:t xml:space="preserve">โดยหาค่าเฉลี่ยของผลต่างระหว่าง </w:t>
      </w:r>
      <w:r w:rsidR="00136476">
        <w:t>SMA</w:t>
      </w:r>
      <w:r w:rsidR="00136476">
        <w:rPr>
          <w:rFonts w:hint="cs"/>
          <w:cs/>
        </w:rPr>
        <w:t xml:space="preserve"> ณ เวลาปัจจุบัน กับ </w:t>
      </w:r>
      <w:r w:rsidR="00136476">
        <w:t xml:space="preserve">TP </w:t>
      </w:r>
      <w:r w:rsidR="00136476">
        <w:rPr>
          <w:rFonts w:hint="cs"/>
          <w:cs/>
        </w:rPr>
        <w:t>ก่อนหน้าตามคาบที่กำหนด</w:t>
      </w:r>
      <w:r w:rsidR="00136476">
        <w:t xml:space="preserve"> </w:t>
      </w:r>
      <w:r w:rsidR="00136476">
        <w:rPr>
          <w:rFonts w:hint="cs"/>
          <w:cs/>
        </w:rPr>
        <w:t>และ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136476" w:rsidRPr="008473F5" w14:paraId="3A57222E" w14:textId="77777777" w:rsidTr="004C5904">
        <w:tc>
          <w:tcPr>
            <w:tcW w:w="774" w:type="dxa"/>
          </w:tcPr>
          <w:p w14:paraId="22511EF8" w14:textId="77777777" w:rsidR="00136476" w:rsidRPr="008473F5" w:rsidRDefault="00136476" w:rsidP="004C590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1D1DC3CC" w14:textId="7B078361" w:rsidR="00136476" w:rsidRPr="00AD3072" w:rsidRDefault="00136476" w:rsidP="004C5904">
            <w:pPr>
              <w:jc w:val="center"/>
              <w:rPr>
                <w:rFonts w:ascii="TH SarabunPSK" w:hAnsi="TH SarabunPSK" w:cs="TH SarabunPSK"/>
                <w:i/>
                <w:sz w:val="24"/>
              </w:rPr>
            </w:pPr>
            <m:oMathPara>
              <m:oMath>
                <m:r>
                  <w:rPr>
                    <w:rFonts w:ascii="Cambria Math" w:hAnsi="Cambria Math" w:cs="TH SarabunPSK"/>
                    <w:sz w:val="24"/>
                  </w:rPr>
                  <m:t>Mean Deviation</m:t>
                </m:r>
                <m:r>
                  <w:rPr>
                    <w:rFonts w:ascii="Cambria Math" w:hAnsi="Cambria Math" w:cs="TH SarabunPSK"/>
                    <w:sz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fPr>
                  <m:num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p</m:t>
                        </m:r>
                      </m:sup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S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H SarabunPSK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MA</m:t>
                                </m:r>
                              </m:e>
                              <m: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H SarabunPSK"/>
                                        <w:i/>
                                        <w:sz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H SarabunPSK"/>
                                        <w:sz w:val="24"/>
                                      </w:rPr>
                                      <m:t>TP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H SarabunPSK"/>
                                        <w:sz w:val="24"/>
                                      </w:rPr>
                                      <m:t>t</m:t>
                                    </m:r>
                                  </m:sub>
                                </m:sSub>
                              </m:sub>
                            </m:s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H SarabunPSK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TP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t-i</m:t>
                                </m:r>
                              </m:sub>
                            </m:sSub>
                          </m:e>
                        </m:d>
                      </m:e>
                    </m:nary>
                  </m:num>
                  <m:den>
                    <m:r>
                      <w:rPr>
                        <w:rFonts w:ascii="Cambria Math" w:hAnsi="Cambria Math" w:cs="TH SarabunPSK"/>
                        <w:sz w:val="24"/>
                      </w:rPr>
                      <m:t>p</m:t>
                    </m:r>
                  </m:den>
                </m:f>
              </m:oMath>
            </m:oMathPara>
          </w:p>
        </w:tc>
        <w:tc>
          <w:tcPr>
            <w:tcW w:w="1066" w:type="dxa"/>
            <w:vAlign w:val="center"/>
          </w:tcPr>
          <w:p w14:paraId="19ED2953" w14:textId="67FC9181" w:rsidR="00136476" w:rsidRPr="008473F5" w:rsidRDefault="00136476" w:rsidP="004C5904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20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677C302D" w14:textId="66914773" w:rsidR="00136476" w:rsidRDefault="00136476" w:rsidP="00136476">
      <w:pPr>
        <w:pStyle w:val="BodyText"/>
      </w:pPr>
    </w:p>
    <w:p w14:paraId="6E6EEA0E" w14:textId="30BE46CA" w:rsidR="006749F8" w:rsidRDefault="006749F8" w:rsidP="006749F8">
      <w:pPr>
        <w:pStyle w:val="Heading4"/>
      </w:pPr>
      <w:r w:rsidRPr="006749F8">
        <w:t>Bollinger Bands</w:t>
      </w:r>
    </w:p>
    <w:p w14:paraId="0EAE7061" w14:textId="7CF10A28" w:rsidR="006749F8" w:rsidRDefault="006749F8" w:rsidP="006749F8">
      <w:pPr>
        <w:pStyle w:val="cpeBodyText"/>
      </w:pPr>
      <w:r w:rsidRPr="006749F8">
        <w:t>Bollinger Band</w:t>
      </w:r>
      <w:r w:rsidR="007D2ACE">
        <w:t xml:space="preserve"> (BBANDS)</w:t>
      </w:r>
      <w:r w:rsidRPr="006749F8">
        <w:t xml:space="preserve"> </w:t>
      </w:r>
      <w:r w:rsidRPr="006749F8">
        <w:rPr>
          <w:cs/>
        </w:rPr>
        <w:t xml:space="preserve">คือ เครื่องมือ </w:t>
      </w:r>
      <w:r w:rsidRPr="006749F8">
        <w:t xml:space="preserve">Technical analysis </w:t>
      </w:r>
      <w:r w:rsidRPr="006749F8">
        <w:rPr>
          <w:cs/>
        </w:rPr>
        <w:t xml:space="preserve">ที่ไว้วัดความผันผวนของราคา โดยในช่วงที่ความผันผวนมาก กรอบ </w:t>
      </w:r>
      <w:r w:rsidRPr="006749F8">
        <w:t xml:space="preserve">Bands </w:t>
      </w:r>
      <w:r w:rsidRPr="006749F8">
        <w:rPr>
          <w:cs/>
        </w:rPr>
        <w:t xml:space="preserve">จะกว้างขึ้น และในช่วงที่ความผันผวนน้อย กรอบ </w:t>
      </w:r>
      <w:r w:rsidRPr="006749F8">
        <w:t xml:space="preserve">Bands </w:t>
      </w:r>
      <w:r w:rsidRPr="006749F8">
        <w:rPr>
          <w:cs/>
        </w:rPr>
        <w:t>จะแคบลง</w:t>
      </w:r>
      <w:r>
        <w:rPr>
          <w:rFonts w:hint="cs"/>
          <w:cs/>
        </w:rPr>
        <w:t xml:space="preserve"> โดยสมการการคำนวณจะใช้</w:t>
      </w:r>
      <w:r>
        <w:t xml:space="preserve"> SMA </w:t>
      </w:r>
      <w:r>
        <w:rPr>
          <w:rFonts w:hint="cs"/>
          <w:cs/>
        </w:rPr>
        <w:t xml:space="preserve">(สมการ 2.2.1) และส่วนเบี่ยงเบนมาตรฐาน ตามคาบที่กำหนด ซึ่งผลลัพธ์ที่ได้จะได้ ทั้งหมด 3 ค่า คือ </w:t>
      </w:r>
      <w:r>
        <w:t>Upper</w:t>
      </w:r>
      <w:r>
        <w:rPr>
          <w:rFonts w:hint="cs"/>
          <w:cs/>
        </w:rPr>
        <w:t xml:space="preserve"> </w:t>
      </w:r>
      <w:r>
        <w:t>band,</w:t>
      </w:r>
      <w:r>
        <w:rPr>
          <w:rFonts w:hint="cs"/>
          <w:cs/>
        </w:rPr>
        <w:t xml:space="preserve"> </w:t>
      </w:r>
      <w:r>
        <w:t>Middle</w:t>
      </w:r>
      <w:r>
        <w:rPr>
          <w:rFonts w:hint="cs"/>
          <w:cs/>
        </w:rPr>
        <w:t xml:space="preserve"> </w:t>
      </w:r>
      <w:r>
        <w:t xml:space="preserve">band </w:t>
      </w:r>
      <w:r>
        <w:rPr>
          <w:rFonts w:hint="cs"/>
          <w:cs/>
        </w:rPr>
        <w:t xml:space="preserve">และ </w:t>
      </w:r>
      <w:r>
        <w:t>Lower band</w:t>
      </w:r>
    </w:p>
    <w:p w14:paraId="45FF55F5" w14:textId="35EA596F" w:rsidR="006749F8" w:rsidRDefault="006749F8" w:rsidP="006749F8">
      <w:pPr>
        <w:pStyle w:val="cpeBodyText"/>
      </w:pPr>
      <w:r>
        <w:rPr>
          <w:rFonts w:hint="cs"/>
          <w:cs/>
        </w:rPr>
        <w:t>โดยขั้นตอนแรกในการคำนวณจะหาค่าเส้นเฉลี่ยของค่าปิดตามช่วงคาบที่ผู้ใช้กำหนด</w:t>
      </w:r>
      <w:r w:rsidR="002638E8">
        <w:rPr>
          <w:rFonts w:hint="cs"/>
          <w:cs/>
        </w:rPr>
        <w:t xml:space="preserve"> ซึ่งสมการที่ได้จะเป็นในส่วนการหา </w:t>
      </w:r>
      <w:r w:rsidR="002638E8">
        <w:t>Middle band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2638E8" w:rsidRPr="008473F5" w14:paraId="747D59A6" w14:textId="77777777" w:rsidTr="004C5904">
        <w:tc>
          <w:tcPr>
            <w:tcW w:w="774" w:type="dxa"/>
          </w:tcPr>
          <w:p w14:paraId="149E2D2A" w14:textId="77777777" w:rsidR="002638E8" w:rsidRPr="008473F5" w:rsidRDefault="002638E8" w:rsidP="004C590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133771A9" w14:textId="0FDB49EE" w:rsidR="002638E8" w:rsidRPr="00AD3072" w:rsidRDefault="002638E8" w:rsidP="004C5904">
            <w:pPr>
              <w:jc w:val="center"/>
              <w:rPr>
                <w:rFonts w:ascii="TH SarabunPSK" w:hAnsi="TH SarabunPSK" w:cs="TH SarabunPSK"/>
                <w:i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Band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mid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>=</m:t>
                </m:r>
                <m:r>
                  <w:rPr>
                    <w:rFonts w:ascii="Cambria Math" w:hAnsi="Cambria Math" w:cs="TH SarabunPSK"/>
                    <w:sz w:val="24"/>
                  </w:rPr>
                  <m:t>S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MA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close</m:t>
                        </m:r>
                      </m:e>
                      <m: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t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1066" w:type="dxa"/>
            <w:vAlign w:val="center"/>
          </w:tcPr>
          <w:p w14:paraId="51102C39" w14:textId="7AA7E06E" w:rsidR="002638E8" w:rsidRPr="008473F5" w:rsidRDefault="002638E8" w:rsidP="004C5904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A0288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7A75CF49" w14:textId="2C7B69D6" w:rsidR="002638E8" w:rsidRDefault="00A02886" w:rsidP="00A02886">
      <w:pPr>
        <w:pStyle w:val="cpeBodyText"/>
      </w:pPr>
      <w:r>
        <w:rPr>
          <w:rFonts w:hint="cs"/>
          <w:cs/>
        </w:rPr>
        <w:t>ขั้นตอนต่อไปจะทำการหาส่วนเบี่ยงเบนมาตราฐาน(</w:t>
      </w:r>
      <w:r w:rsidR="00D27B2C">
        <w:t>SD</w:t>
      </w:r>
      <w:r>
        <w:t xml:space="preserve">) </w:t>
      </w:r>
      <w:r>
        <w:rPr>
          <w:rFonts w:hint="cs"/>
          <w:cs/>
        </w:rPr>
        <w:t>โดยปริมาณข้อมูลที่ใช้คำนวณจะขึ้นอยู่กับคาบตามที่ผู้ใช้กำหนดโดยจะมีคาบเดียวกันกับสมการ 2.2.21</w:t>
      </w:r>
      <w:r w:rsidR="00DB7286">
        <w:rPr>
          <w:rFonts w:hint="cs"/>
          <w:cs/>
        </w:rPr>
        <w:t xml:space="preserve"> ซึ่งจะเป็นดังสมการ 2.2.22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D27B2C" w:rsidRPr="008473F5" w14:paraId="770C3896" w14:textId="77777777" w:rsidTr="004C5904">
        <w:tc>
          <w:tcPr>
            <w:tcW w:w="774" w:type="dxa"/>
          </w:tcPr>
          <w:p w14:paraId="267518B7" w14:textId="77777777" w:rsidR="00D27B2C" w:rsidRPr="008473F5" w:rsidRDefault="00D27B2C" w:rsidP="004C590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7541ED02" w14:textId="0219A0D5" w:rsidR="00D27B2C" w:rsidRPr="00AD3072" w:rsidRDefault="00D27B2C" w:rsidP="004C5904">
            <w:pPr>
              <w:jc w:val="center"/>
              <w:rPr>
                <w:rFonts w:ascii="TH SarabunPSK" w:hAnsi="TH SarabunPSK" w:cs="TH SarabunPSK"/>
                <w:i/>
                <w:sz w:val="24"/>
              </w:rPr>
            </w:pPr>
            <m:oMathPara>
              <m:oMath>
                <m:r>
                  <w:rPr>
                    <w:rFonts w:ascii="Cambria Math" w:hAnsi="Cambria Math" w:cs="TH SarabunPSK"/>
                    <w:sz w:val="24"/>
                  </w:rPr>
                  <m:t>σ</m:t>
                </m:r>
                <m:r>
                  <w:rPr>
                    <w:rFonts w:ascii="Cambria Math" w:hAnsi="Cambria Math" w:cs="TH SarabunPSK"/>
                    <w:sz w:val="24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fPr>
                      <m:num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i=1</m:t>
                            </m:r>
                          </m:sub>
                          <m:sup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p</m:t>
                            </m:r>
                          </m:sup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H SarabunPSK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(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H SarabunPSK"/>
                                        <w:i/>
                                        <w:sz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H SarabunPSK"/>
                                        <w:sz w:val="24"/>
                                      </w:rPr>
                                      <m:t>close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H SarabunPSK"/>
                                        <w:sz w:val="24"/>
                                      </w:rPr>
                                      <m:t>t-i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-μ)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2</m:t>
                                </m:r>
                              </m:sup>
                            </m:sSup>
                          </m:e>
                        </m:nary>
                      </m:num>
                      <m:den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n</m:t>
                        </m:r>
                      </m:den>
                    </m:f>
                  </m:e>
                </m:rad>
                <m:r>
                  <w:rPr>
                    <w:rFonts w:ascii="Cambria Math" w:hAnsi="Cambria Math" w:cs="TH SarabunPSK"/>
                    <w:sz w:val="24"/>
                  </w:rPr>
                  <m:t xml:space="preserve"> </m:t>
                </m:r>
              </m:oMath>
            </m:oMathPara>
          </w:p>
        </w:tc>
        <w:tc>
          <w:tcPr>
            <w:tcW w:w="1066" w:type="dxa"/>
            <w:vAlign w:val="center"/>
          </w:tcPr>
          <w:p w14:paraId="7D2E5F55" w14:textId="6C02BBCA" w:rsidR="00D27B2C" w:rsidRPr="008473F5" w:rsidRDefault="00D27B2C" w:rsidP="004C5904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9E77FA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09EEBA7E" w14:textId="684FF3AF" w:rsidR="00D27B2C" w:rsidRDefault="009E77FA" w:rsidP="00D27B2C">
      <w:pPr>
        <w:pStyle w:val="cpeBodyText"/>
        <w:rPr>
          <w:rFonts w:hint="cs"/>
          <w:cs/>
        </w:rPr>
      </w:pPr>
      <w:r>
        <w:rPr>
          <w:rFonts w:hint="cs"/>
          <w:cs/>
        </w:rPr>
        <w:t xml:space="preserve">ขั้นตอนต่อไปเป็นการหา </w:t>
      </w:r>
      <w:r>
        <w:t xml:space="preserve">Upper band </w:t>
      </w:r>
      <w:r>
        <w:rPr>
          <w:rFonts w:hint="cs"/>
          <w:cs/>
        </w:rPr>
        <w:t xml:space="preserve">และ </w:t>
      </w:r>
      <w:r>
        <w:t xml:space="preserve">Lower band </w:t>
      </w:r>
      <w:r>
        <w:rPr>
          <w:rFonts w:hint="cs"/>
          <w:cs/>
        </w:rPr>
        <w:t>โดย</w:t>
      </w:r>
      <w:r w:rsidR="00D27B2C">
        <w:rPr>
          <w:rFonts w:hint="cs"/>
          <w:cs/>
        </w:rPr>
        <w:t>จะนำค่า</w:t>
      </w:r>
      <w:r w:rsidR="00D27B2C">
        <w:t xml:space="preserve"> SD </w:t>
      </w:r>
      <w:r w:rsidR="00D27B2C">
        <w:rPr>
          <w:rFonts w:hint="cs"/>
          <w:cs/>
        </w:rPr>
        <w:t>ที่คำนวณ</w:t>
      </w:r>
      <w:r>
        <w:rPr>
          <w:rFonts w:hint="cs"/>
          <w:cs/>
        </w:rPr>
        <w:t xml:space="preserve">จากสมการ 2.2.22 </w:t>
      </w:r>
      <w:r w:rsidR="00D27B2C">
        <w:rPr>
          <w:rFonts w:hint="cs"/>
          <w:cs/>
        </w:rPr>
        <w:t>คูณด้วย 2 เป็นค่าพื้นฐาน (ผู้ใช้สามารถกำหนดเองได้)</w:t>
      </w:r>
      <w:r w:rsidR="00D27B2C">
        <w:t xml:space="preserve"> </w:t>
      </w:r>
      <w:r>
        <w:rPr>
          <w:rFonts w:hint="cs"/>
          <w:cs/>
        </w:rPr>
        <w:t xml:space="preserve">ซึ่งหากเป็น </w:t>
      </w:r>
      <w:r>
        <w:t xml:space="preserve">Upper band </w:t>
      </w:r>
      <w:r>
        <w:rPr>
          <w:rFonts w:hint="cs"/>
          <w:cs/>
        </w:rPr>
        <w:t xml:space="preserve">จะทำการบวก และ หากเป็น </w:t>
      </w:r>
      <w:r>
        <w:t xml:space="preserve">Lower band </w:t>
      </w:r>
      <w:r>
        <w:rPr>
          <w:rFonts w:hint="cs"/>
          <w:cs/>
        </w:rPr>
        <w:t>จะทำการลบ ดังสมการ</w:t>
      </w:r>
      <w:r w:rsidR="00AF6AF6">
        <w:t xml:space="preserve"> 2.2.23 </w:t>
      </w:r>
      <w:r w:rsidR="00AF6AF6">
        <w:rPr>
          <w:rFonts w:hint="cs"/>
          <w:cs/>
        </w:rPr>
        <w:t>และ 2.2.24 ตามลำดับ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9E77FA" w:rsidRPr="008473F5" w14:paraId="31DC8C38" w14:textId="77777777" w:rsidTr="004C5904">
        <w:tc>
          <w:tcPr>
            <w:tcW w:w="774" w:type="dxa"/>
          </w:tcPr>
          <w:p w14:paraId="23FABE55" w14:textId="77777777" w:rsidR="009E77FA" w:rsidRPr="008473F5" w:rsidRDefault="009E77FA" w:rsidP="004C590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65647B39" w14:textId="54B930B1" w:rsidR="009E77FA" w:rsidRPr="00AD3072" w:rsidRDefault="009E77FA" w:rsidP="004C5904">
            <w:pPr>
              <w:jc w:val="center"/>
              <w:rPr>
                <w:rFonts w:ascii="TH SarabunPSK" w:hAnsi="TH SarabunPSK" w:cs="TH SarabunPSK"/>
                <w:i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Band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upper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Band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mid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>+2</m:t>
                </m:r>
                <m:r>
                  <w:rPr>
                    <w:rFonts w:ascii="Cambria Math" w:hAnsi="Cambria Math" w:cs="TH SarabunPSK"/>
                    <w:sz w:val="24"/>
                  </w:rPr>
                  <m:t>σ</m:t>
                </m:r>
              </m:oMath>
            </m:oMathPara>
          </w:p>
        </w:tc>
        <w:tc>
          <w:tcPr>
            <w:tcW w:w="1066" w:type="dxa"/>
            <w:vAlign w:val="center"/>
          </w:tcPr>
          <w:p w14:paraId="5AD82A53" w14:textId="40880237" w:rsidR="009E77FA" w:rsidRPr="008473F5" w:rsidRDefault="009E77FA" w:rsidP="004C5904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  <w:tr w:rsidR="009E77FA" w:rsidRPr="008473F5" w14:paraId="7E87D993" w14:textId="77777777" w:rsidTr="004C5904">
        <w:tc>
          <w:tcPr>
            <w:tcW w:w="774" w:type="dxa"/>
          </w:tcPr>
          <w:p w14:paraId="0EE549C2" w14:textId="77777777" w:rsidR="009E77FA" w:rsidRPr="008473F5" w:rsidRDefault="009E77FA" w:rsidP="004C590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0D4B4B8E" w14:textId="65BC651A" w:rsidR="009E77FA" w:rsidRPr="00AD3072" w:rsidRDefault="009E77FA" w:rsidP="004C5904">
            <w:pPr>
              <w:jc w:val="center"/>
              <w:rPr>
                <w:rFonts w:ascii="TH SarabunPSK" w:hAnsi="TH SarabunPSK" w:cs="TH SarabunPSK"/>
                <w:i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Band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low</m:t>
                    </m:r>
                    <m:r>
                      <w:rPr>
                        <w:rFonts w:ascii="Cambria Math" w:hAnsi="Cambria Math" w:cs="TH SarabunPSK"/>
                        <w:sz w:val="24"/>
                      </w:rPr>
                      <m:t>er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Band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mid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>-</m:t>
                </m:r>
                <m:r>
                  <w:rPr>
                    <w:rFonts w:ascii="Cambria Math" w:hAnsi="Cambria Math" w:cs="TH SarabunPSK"/>
                    <w:sz w:val="24"/>
                  </w:rPr>
                  <m:t>2σ</m:t>
                </m:r>
              </m:oMath>
            </m:oMathPara>
          </w:p>
        </w:tc>
        <w:tc>
          <w:tcPr>
            <w:tcW w:w="1066" w:type="dxa"/>
            <w:vAlign w:val="center"/>
          </w:tcPr>
          <w:p w14:paraId="1C9E4348" w14:textId="25395BB6" w:rsidR="009E77FA" w:rsidRPr="008473F5" w:rsidRDefault="009E77FA" w:rsidP="004C5904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AF6AF6">
              <w:rPr>
                <w:rFonts w:ascii="TH SarabunPSK" w:hAnsi="TH SarabunPSK" w:cs="TH SarabunPSK"/>
                <w:sz w:val="32"/>
                <w:szCs w:val="32"/>
              </w:rPr>
              <w:t>4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654D120F" w14:textId="77777777" w:rsidR="00E36295" w:rsidRDefault="00E36295" w:rsidP="00E36295">
      <w:pPr>
        <w:pStyle w:val="cpeBodyText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998448C" wp14:editId="235A2D10">
            <wp:extent cx="4188047" cy="2400300"/>
            <wp:effectExtent l="0" t="0" r="3175" b="0"/>
            <wp:docPr id="89" name="Picture 89" descr="What Are Bollinger Bands? - Fide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What Are Bollinger Bands? - Fidelity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770" cy="24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4347A" w14:textId="51860BFE" w:rsidR="00E36295" w:rsidRDefault="00E36295" w:rsidP="00E36295">
      <w:pPr>
        <w:pStyle w:val="Caption"/>
        <w:rPr>
          <w:rFonts w:hint="cs"/>
          <w:cs/>
        </w:rPr>
      </w:pPr>
      <w:r>
        <w:rPr>
          <w:cs/>
        </w:rPr>
        <w:t xml:space="preserve">รูปที่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0C088A">
        <w:rPr>
          <w:noProof/>
          <w:cs/>
        </w:rPr>
        <w:t>10</w:t>
      </w:r>
      <w:r>
        <w:rPr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ตัวอย่าง </w:t>
      </w:r>
      <w:r w:rsidRPr="006749F8">
        <w:t>Bollinger Band</w:t>
      </w:r>
      <w:r>
        <w:rPr>
          <w:rFonts w:hint="cs"/>
          <w:cs/>
        </w:rPr>
        <w:t xml:space="preserve"> ที่คำนวณโดยคาบเท่ากับ 20</w:t>
      </w:r>
    </w:p>
    <w:p w14:paraId="03953A2C" w14:textId="600D2794" w:rsidR="009E77FA" w:rsidRDefault="007D2ACE" w:rsidP="00456A36">
      <w:pPr>
        <w:pStyle w:val="Heading4"/>
      </w:pPr>
      <w:r w:rsidRPr="007D2ACE">
        <w:t>Relative Strength Index</w:t>
      </w:r>
    </w:p>
    <w:p w14:paraId="4432B764" w14:textId="42C5F8E1" w:rsidR="007D2ACE" w:rsidRDefault="007D2ACE" w:rsidP="007D2ACE">
      <w:pPr>
        <w:pStyle w:val="cpeBodyText"/>
      </w:pPr>
      <w:r w:rsidRPr="007D2ACE">
        <w:t xml:space="preserve">Relative Strength Index (RSI) </w:t>
      </w:r>
      <w:r w:rsidRPr="007D2ACE">
        <w:rPr>
          <w:cs/>
        </w:rPr>
        <w:t xml:space="preserve">เป็น </w:t>
      </w:r>
      <w:r w:rsidRPr="007D2ACE">
        <w:t xml:space="preserve">indicators </w:t>
      </w:r>
      <w:r w:rsidRPr="007D2ACE">
        <w:rPr>
          <w:cs/>
        </w:rPr>
        <w:t xml:space="preserve">ประเภท </w:t>
      </w:r>
      <w:r w:rsidRPr="007D2ACE">
        <w:t xml:space="preserve">momentum oscillator </w:t>
      </w:r>
      <w:r w:rsidRPr="007D2ACE">
        <w:rPr>
          <w:cs/>
        </w:rPr>
        <w:t>ที่ใช้วัดการเปลี่ยนแปลงการเคลื่อนไหวของราคาที่เกิดขึ้น</w:t>
      </w:r>
      <w:r w:rsidR="00AF6AF6">
        <w:rPr>
          <w:rFonts w:hint="cs"/>
          <w:cs/>
        </w:rPr>
        <w:t xml:space="preserve"> โดยจะมีสมการคำนวณดังนี้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AF6AF6" w:rsidRPr="008473F5" w14:paraId="31F26B82" w14:textId="77777777" w:rsidTr="00AF6AF6">
        <w:trPr>
          <w:trHeight w:val="699"/>
        </w:trPr>
        <w:tc>
          <w:tcPr>
            <w:tcW w:w="774" w:type="dxa"/>
          </w:tcPr>
          <w:p w14:paraId="01AE295B" w14:textId="77777777" w:rsidR="00AF6AF6" w:rsidRPr="008473F5" w:rsidRDefault="00AF6AF6" w:rsidP="004C590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11753E3C" w14:textId="700A5092" w:rsidR="00AF6AF6" w:rsidRPr="00AD3072" w:rsidRDefault="00AF6AF6" w:rsidP="004C5904">
            <w:pPr>
              <w:jc w:val="center"/>
              <w:rPr>
                <w:rFonts w:ascii="TH SarabunPSK" w:hAnsi="TH SarabunPSK" w:cs="TH SarabunPSK"/>
                <w:i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RSI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>=</m:t>
                </m:r>
                <m:r>
                  <w:rPr>
                    <w:rFonts w:ascii="Cambria Math" w:hAnsi="Cambria Math" w:cs="TH SarabunPSK"/>
                    <w:sz w:val="24"/>
                  </w:rPr>
                  <m:t xml:space="preserve">100- </m:t>
                </m:r>
                <m:f>
                  <m:f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 w:cs="TH SarabunPSK"/>
                        <w:sz w:val="24"/>
                      </w:rPr>
                      <m:t>100</m:t>
                    </m:r>
                  </m:num>
                  <m:den>
                    <m:r>
                      <w:rPr>
                        <w:rFonts w:ascii="Cambria Math" w:hAnsi="Cambria Math" w:cs="TH SarabunPSK"/>
                        <w:sz w:val="24"/>
                      </w:rPr>
                      <m:t>1+RS</m:t>
                    </m:r>
                  </m:den>
                </m:f>
              </m:oMath>
            </m:oMathPara>
          </w:p>
        </w:tc>
        <w:tc>
          <w:tcPr>
            <w:tcW w:w="1066" w:type="dxa"/>
            <w:vAlign w:val="center"/>
          </w:tcPr>
          <w:p w14:paraId="59E143C9" w14:textId="0EE42093" w:rsidR="00AF6AF6" w:rsidRPr="008473F5" w:rsidRDefault="00AF6AF6" w:rsidP="004C5904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0C088A"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  <w:tr w:rsidR="000C088A" w:rsidRPr="008473F5" w14:paraId="7790DEF0" w14:textId="77777777" w:rsidTr="004C5904">
        <w:trPr>
          <w:trHeight w:val="699"/>
        </w:trPr>
        <w:tc>
          <w:tcPr>
            <w:tcW w:w="774" w:type="dxa"/>
          </w:tcPr>
          <w:p w14:paraId="61536910" w14:textId="77777777" w:rsidR="000C088A" w:rsidRPr="008473F5" w:rsidRDefault="000C088A" w:rsidP="004C590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57F27522" w14:textId="14390CC3" w:rsidR="000C088A" w:rsidRPr="00AD3072" w:rsidRDefault="000C088A" w:rsidP="004C5904">
            <w:pPr>
              <w:jc w:val="center"/>
              <w:rPr>
                <w:rFonts w:ascii="TH SarabunPSK" w:hAnsi="TH SarabunPSK" w:cs="TH SarabunPSK"/>
                <w:i/>
                <w:sz w:val="24"/>
              </w:rPr>
            </w:pPr>
            <m:oMathPara>
              <m:oMath>
                <m:r>
                  <w:rPr>
                    <w:rFonts w:ascii="Cambria Math" w:hAnsi="Cambria Math" w:cs="TH SarabunPSK"/>
                    <w:sz w:val="24"/>
                  </w:rPr>
                  <m:t>RS</m:t>
                </m:r>
                <m:r>
                  <w:rPr>
                    <w:rFonts w:ascii="Cambria Math" w:hAnsi="Cambria Math" w:cs="TH SarabunPSK"/>
                    <w:sz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 w:cs="TH SarabunPSK"/>
                        <w:sz w:val="24"/>
                      </w:rPr>
                      <m:t>AverageGain</m:t>
                    </m:r>
                  </m:num>
                  <m:den>
                    <m:r>
                      <w:rPr>
                        <w:rFonts w:ascii="Cambria Math" w:hAnsi="Cambria Math" w:cs="TH SarabunPSK"/>
                        <w:sz w:val="24"/>
                      </w:rPr>
                      <m:t>|AverageLoss|</m:t>
                    </m:r>
                  </m:den>
                </m:f>
              </m:oMath>
            </m:oMathPara>
          </w:p>
        </w:tc>
        <w:tc>
          <w:tcPr>
            <w:tcW w:w="1066" w:type="dxa"/>
            <w:vAlign w:val="center"/>
          </w:tcPr>
          <w:p w14:paraId="0B848FE4" w14:textId="2D3C3A64" w:rsidR="000C088A" w:rsidRPr="008473F5" w:rsidRDefault="000C088A" w:rsidP="004C5904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2417C9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71D707CE" w14:textId="64DDCEE8" w:rsidR="000C088A" w:rsidRDefault="000C088A" w:rsidP="000C088A">
      <w:pPr>
        <w:pStyle w:val="cpeBodyText"/>
      </w:pPr>
      <w:r w:rsidRPr="000C088A">
        <w:rPr>
          <w:cs/>
        </w:rPr>
        <w:t xml:space="preserve">โดยค่า </w:t>
      </w:r>
      <w:r w:rsidRPr="000C088A">
        <w:t xml:space="preserve">Average Gain </w:t>
      </w:r>
      <w:r w:rsidRPr="000C088A">
        <w:rPr>
          <w:cs/>
        </w:rPr>
        <w:t xml:space="preserve">และ </w:t>
      </w:r>
      <w:r w:rsidRPr="000C088A">
        <w:t xml:space="preserve">Average Loss </w:t>
      </w:r>
      <w:r w:rsidRPr="000C088A">
        <w:rPr>
          <w:cs/>
        </w:rPr>
        <w:t>หาได้จากการนำราคาปิดของกราฟแท่งเทียน</w:t>
      </w:r>
      <w:r w:rsidRPr="000C088A">
        <w:t xml:space="preserve"> </w:t>
      </w:r>
      <w:r w:rsidRPr="000C088A">
        <w:rPr>
          <w:cs/>
        </w:rPr>
        <w:t>มาคำนวณ โดยเราจะต้องคำนวณหาค่าความต่างของราคาปิดแต่ละแท่ง ว่าต่างกันเท่าไหร่ และค่าเป็น</w:t>
      </w:r>
      <w:r>
        <w:rPr>
          <w:rFonts w:hint="cs"/>
          <w:cs/>
        </w:rPr>
        <w:t>บวก</w:t>
      </w:r>
      <w:r w:rsidRPr="000C088A">
        <w:rPr>
          <w:cs/>
        </w:rPr>
        <w:t xml:space="preserve"> หรือ</w:t>
      </w:r>
      <w:r>
        <w:rPr>
          <w:rFonts w:hint="cs"/>
          <w:cs/>
        </w:rPr>
        <w:t>ลบ</w:t>
      </w:r>
      <w:r w:rsidRPr="000C088A">
        <w:rPr>
          <w:cs/>
        </w:rPr>
        <w:t xml:space="preserve"> ถ้าค่าเป็น บวก ก็ให้ไปรวมที่ฝั่ง </w:t>
      </w:r>
      <w:r w:rsidRPr="000C088A">
        <w:t xml:space="preserve">Average Gain </w:t>
      </w:r>
      <w:r w:rsidRPr="000C088A">
        <w:rPr>
          <w:cs/>
        </w:rPr>
        <w:t xml:space="preserve">ถ้าค่าเป็น ลบ ก็ให้ไปรวมที่ฝั่ง </w:t>
      </w:r>
      <w:r w:rsidRPr="000C088A">
        <w:t xml:space="preserve">Average Loss </w:t>
      </w:r>
      <w:r>
        <w:rPr>
          <w:rFonts w:hint="cs"/>
          <w:cs/>
        </w:rPr>
        <w:t>โดยการคำนวณจะหาค่าความต่างย้อนหลังไปตามคาบที่กำหนด</w:t>
      </w:r>
    </w:p>
    <w:p w14:paraId="3805669E" w14:textId="77777777" w:rsidR="000C088A" w:rsidRDefault="000C088A" w:rsidP="000C088A">
      <w:pPr>
        <w:pStyle w:val="BodyText"/>
        <w:keepNext/>
        <w:jc w:val="center"/>
      </w:pPr>
      <w:r>
        <w:rPr>
          <w:noProof/>
        </w:rPr>
        <w:drawing>
          <wp:inline distT="0" distB="0" distL="0" distR="0" wp14:anchorId="6BA2DE98" wp14:editId="28F12A67">
            <wp:extent cx="3914775" cy="2243679"/>
            <wp:effectExtent l="0" t="0" r="0" b="4445"/>
            <wp:docPr id="91" name="Picture 91" descr="What is RSI? - Relative Strength Index - Fide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What is RSI? - Relative Strength Index - Fidelity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288" cy="224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78D13" w14:textId="2EB7DE19" w:rsidR="000C088A" w:rsidRDefault="000C088A" w:rsidP="000C088A">
      <w:pPr>
        <w:pStyle w:val="Caption"/>
      </w:pPr>
      <w:r>
        <w:rPr>
          <w:cs/>
        </w:rPr>
        <w:t xml:space="preserve">รูปที่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11</w:t>
      </w:r>
      <w:r>
        <w:rPr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ตัวอย่างผลลัพธ์ที่ได้จาก </w:t>
      </w:r>
      <w:r>
        <w:t>RSI</w:t>
      </w:r>
    </w:p>
    <w:p w14:paraId="5ED02CC9" w14:textId="5A6667DC" w:rsidR="002417C9" w:rsidRDefault="002417C9" w:rsidP="002417C9">
      <w:pPr>
        <w:pStyle w:val="Heading4"/>
      </w:pPr>
      <w:r w:rsidRPr="002417C9">
        <w:lastRenderedPageBreak/>
        <w:t>Linear Regression Slope</w:t>
      </w:r>
    </w:p>
    <w:p w14:paraId="25AB3C2A" w14:textId="57A7D5D1" w:rsidR="002417C9" w:rsidRDefault="002417C9" w:rsidP="002417C9">
      <w:pPr>
        <w:pStyle w:val="cpeBodyText"/>
      </w:pPr>
      <w:r w:rsidRPr="002417C9">
        <w:t>Linear Regression Slope</w:t>
      </w:r>
      <w:r>
        <w:t xml:space="preserve"> (</w:t>
      </w:r>
      <w:r>
        <w:t>LINEARSLOPE</w:t>
      </w:r>
      <w:r>
        <w:t>)</w:t>
      </w:r>
      <w:r>
        <w:rPr>
          <w:rFonts w:hint="cs"/>
          <w:cs/>
        </w:rPr>
        <w:t xml:space="preserve"> เป็นการคำนวณหาความชันของข้อมูลเพื่อจะทำการสร้างเส้นตรงที่สอดคล้องกับการเคลื่อนไหวของข้อมูล โดยความชันมีวีธีการคำนวณดังนี้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2417C9" w:rsidRPr="008473F5" w14:paraId="6C5AE1DB" w14:textId="77777777" w:rsidTr="002417C9">
        <w:trPr>
          <w:trHeight w:val="706"/>
        </w:trPr>
        <w:tc>
          <w:tcPr>
            <w:tcW w:w="774" w:type="dxa"/>
          </w:tcPr>
          <w:p w14:paraId="7A98EA43" w14:textId="77777777" w:rsidR="002417C9" w:rsidRPr="008473F5" w:rsidRDefault="002417C9" w:rsidP="004C590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576007AC" w14:textId="093CC11A" w:rsidR="002417C9" w:rsidRPr="002417C9" w:rsidRDefault="001A34DC" w:rsidP="004C5904">
            <w:pPr>
              <w:jc w:val="center"/>
              <w:rPr>
                <w:rFonts w:ascii="TH SarabunPSK" w:hAnsi="TH SarabunPSK" w:cs="TH SarabunPSK" w:hint="cs"/>
                <w:i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H SarabunPSK"/>
                        <w:sz w:val="24"/>
                        <w:szCs w:val="24"/>
                      </w:rPr>
                      <m:t>LINEARSLOPE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  <w:szCs w:val="24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H SarabunPSK"/>
                        <w:i/>
                        <w:sz w:val="24"/>
                        <w:szCs w:val="24"/>
                      </w:rPr>
                    </m:ctrlPr>
                  </m:fPr>
                  <m:num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  <w:szCs w:val="24"/>
                          </w:rPr>
                        </m:ctrlPr>
                      </m:naryPr>
                      <m:sub/>
                      <m:sup/>
                      <m:e>
                        <m:r>
                          <w:rPr>
                            <w:rFonts w:ascii="Cambria Math" w:hAnsi="Cambria Math" w:cs="TH SarabunPSK"/>
                            <w:sz w:val="24"/>
                            <w:szCs w:val="24"/>
                          </w:rPr>
                          <m:t>y</m:t>
                        </m:r>
                      </m:e>
                    </m:nary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  <w:szCs w:val="24"/>
                          </w:rPr>
                        </m:ctrlPr>
                      </m:naryPr>
                      <m:sub/>
                      <m:sup/>
                      <m:e>
                        <m:sSup>
                          <m:sSup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="TH SarabunPSK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</m:e>
                    </m:nary>
                    <m:r>
                      <w:rPr>
                        <w:rFonts w:ascii="Cambria Math" w:hAnsi="Cambria Math" w:cs="TH SarabunPSK"/>
                        <w:sz w:val="24"/>
                        <w:szCs w:val="24"/>
                      </w:rPr>
                      <m:t xml:space="preserve">- </m:t>
                    </m:r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  <w:szCs w:val="24"/>
                          </w:rPr>
                        </m:ctrlPr>
                      </m:naryPr>
                      <m:sub/>
                      <m:sup/>
                      <m:e>
                        <m:r>
                          <w:rPr>
                            <w:rFonts w:ascii="Cambria Math" w:hAnsi="Cambria Math" w:cs="TH SarabunPSK"/>
                            <w:sz w:val="24"/>
                            <w:szCs w:val="24"/>
                          </w:rPr>
                          <m:t>x</m:t>
                        </m:r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  <w:szCs w:val="24"/>
                              </w:rPr>
                            </m:ctrlPr>
                          </m:naryPr>
                          <m:sub/>
                          <m:sup/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  <w:szCs w:val="24"/>
                              </w:rPr>
                              <m:t>xy</m:t>
                            </m:r>
                          </m:e>
                        </m:nary>
                      </m:e>
                    </m:nary>
                  </m:num>
                  <m:den>
                    <m:r>
                      <w:rPr>
                        <w:rFonts w:ascii="Cambria Math" w:hAnsi="Cambria Math" w:cs="TH SarabunPSK"/>
                        <w:sz w:val="24"/>
                        <w:szCs w:val="24"/>
                      </w:rPr>
                      <m:t>n</m:t>
                    </m:r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  <w:szCs w:val="24"/>
                          </w:rPr>
                        </m:ctrlPr>
                      </m:naryPr>
                      <m:sub/>
                      <m:sup/>
                      <m:e>
                        <m:sSup>
                          <m:sSup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="TH SarabunPSK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</m:e>
                    </m:nary>
                    <m:r>
                      <w:rPr>
                        <w:rFonts w:ascii="Cambria Math" w:hAnsi="Cambria Math" w:cs="TH SarabunPSK"/>
                        <w:sz w:val="24"/>
                        <w:szCs w:val="24"/>
                      </w:rPr>
                      <m:t>-(</m:t>
                    </m:r>
                    <m:sSup>
                      <m:sSup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  <w:szCs w:val="24"/>
                              </w:rPr>
                            </m:ctrlPr>
                          </m:naryPr>
                          <m:sub/>
                          <m:sup/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</m:nary>
                        <m:r>
                          <w:rPr>
                            <w:rFonts w:ascii="Cambria Math" w:hAnsi="Cambria Math" w:cs="TH SarabunPSK"/>
                            <w:sz w:val="24"/>
                            <w:szCs w:val="24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H SarabunPSK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1066" w:type="dxa"/>
            <w:vAlign w:val="center"/>
          </w:tcPr>
          <w:p w14:paraId="1A132ABA" w14:textId="64E80C77" w:rsidR="002417C9" w:rsidRPr="008473F5" w:rsidRDefault="002417C9" w:rsidP="004C5904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073C8FDA" w14:textId="7A7A2230" w:rsidR="001A34DC" w:rsidRDefault="001A34DC" w:rsidP="001A34DC">
      <w:pPr>
        <w:pStyle w:val="cpeBodyText"/>
        <w:rPr>
          <w:rFonts w:hint="cs"/>
        </w:rPr>
      </w:pPr>
      <w:r>
        <w:rPr>
          <w:rFonts w:hint="cs"/>
          <w:cs/>
        </w:rPr>
        <w:t>โดยสำหรับโครงงามเล่มนี้จะคำนวณโดยกำหนดคาบในการคำนวณหาความชันย้อนหลัง</w:t>
      </w:r>
    </w:p>
    <w:p w14:paraId="0E19D23A" w14:textId="15646E5C" w:rsidR="001A34DC" w:rsidRDefault="001A34DC" w:rsidP="001A34DC">
      <w:pPr>
        <w:pStyle w:val="cpeBodyText"/>
      </w:pPr>
      <w:r>
        <w:tab/>
      </w:r>
      <w:r>
        <w:tab/>
      </w:r>
      <w:r>
        <w:tab/>
      </w:r>
      <m:oMath>
        <m:r>
          <w:rPr>
            <w:rFonts w:ascii="Cambria Math" w:hAnsi="Cambria Math"/>
            <w:sz w:val="28"/>
            <w:szCs w:val="28"/>
          </w:rPr>
          <m:t>x</m:t>
        </m:r>
      </m:oMath>
      <w:r>
        <w:rPr>
          <w:sz w:val="24"/>
          <w:szCs w:val="24"/>
        </w:rPr>
        <w:tab/>
      </w:r>
      <w:r>
        <w:rPr>
          <w:rFonts w:hint="cs"/>
          <w:cs/>
        </w:rPr>
        <w:t>คือ</w:t>
      </w:r>
      <w:r>
        <w:rPr>
          <w:cs/>
        </w:rPr>
        <w:tab/>
      </w:r>
      <w:r>
        <w:rPr>
          <w:rFonts w:hint="cs"/>
          <w:cs/>
        </w:rPr>
        <w:t>ค่าปิด(</w:t>
      </w:r>
      <w:r>
        <w:t>close)</w:t>
      </w:r>
    </w:p>
    <w:p w14:paraId="025144A5" w14:textId="4C1695BE" w:rsidR="001A34DC" w:rsidRDefault="001A34DC" w:rsidP="001A34DC">
      <w:pPr>
        <w:pStyle w:val="BodyText"/>
        <w:rPr>
          <w:rFonts w:ascii="TH SarabunPSK" w:hAnsi="TH SarabunPSK" w:cs="TH SarabunPSK"/>
          <w:sz w:val="32"/>
          <w:szCs w:val="32"/>
        </w:rPr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m:oMath>
        <m:r>
          <w:rPr>
            <w:rFonts w:ascii="Cambria Math" w:hAnsi="Cambria Math"/>
          </w:rPr>
          <m:t>y</m:t>
        </m:r>
      </m:oMath>
      <w:r>
        <w:tab/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ลำดับข้อมูลตั้งแต่ 1 จนถึง คาบ(</w:t>
      </w:r>
      <m:oMath>
        <m:r>
          <w:rPr>
            <w:rFonts w:ascii="Cambria Math" w:hAnsi="Cambria Math" w:cs="TH SarabunPSK"/>
            <w:szCs w:val="28"/>
          </w:rPr>
          <m:t>p</m:t>
        </m:r>
      </m:oMath>
      <w:r>
        <w:rPr>
          <w:rFonts w:ascii="TH SarabunPSK" w:hAnsi="TH SarabunPSK" w:cs="TH SarabunPSK"/>
          <w:sz w:val="32"/>
          <w:szCs w:val="32"/>
        </w:rPr>
        <w:t>)</w:t>
      </w:r>
    </w:p>
    <w:p w14:paraId="15FAA848" w14:textId="2F2D0190" w:rsidR="001A34DC" w:rsidRPr="001A34DC" w:rsidRDefault="001A34DC" w:rsidP="001A34DC">
      <w:pPr>
        <w:spacing w:after="200" w:line="276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3904D76A" w14:textId="21106C5C" w:rsidR="00EE05D2" w:rsidRPr="008473F5" w:rsidRDefault="00EE05D2" w:rsidP="001A34DC">
      <w:pPr>
        <w:pStyle w:val="Heading1"/>
      </w:pPr>
      <w:r w:rsidRPr="008473F5">
        <w:rPr>
          <w:rFonts w:hint="cs"/>
          <w:cs/>
        </w:rPr>
        <w:lastRenderedPageBreak/>
        <w:br/>
      </w:r>
      <w:bookmarkStart w:id="50" w:name="_Toc67999727"/>
      <w:r w:rsidR="00C76CA4" w:rsidRPr="008473F5">
        <w:rPr>
          <w:rFonts w:hint="cs"/>
          <w:cs/>
        </w:rPr>
        <w:t>โครงสร้างและขั้นตอนการทำงาน</w:t>
      </w:r>
      <w:bookmarkEnd w:id="50"/>
    </w:p>
    <w:p w14:paraId="6B887D0B" w14:textId="4E1FC342" w:rsidR="00AB2639" w:rsidRPr="00AB2639" w:rsidRDefault="00483E4D" w:rsidP="006E14CD">
      <w:pPr>
        <w:pStyle w:val="cpeBodyText"/>
      </w:pPr>
      <w:r w:rsidRPr="008473F5">
        <w:rPr>
          <w:rFonts w:hint="cs"/>
          <w:cs/>
        </w:rPr>
        <w:t>ในบทนี้จะกล่าวถึงขั้นตอนการทำงานของระบบและการนำทฤษฎีต่างๆ ที่เกี่ยวข้องมาประยุกต์ใช้ในงานวิจัยนี้</w:t>
      </w:r>
    </w:p>
    <w:p w14:paraId="7AA3AFDC" w14:textId="27DEE80B" w:rsidR="000452C8" w:rsidRPr="008473F5" w:rsidRDefault="00436C3F" w:rsidP="00844E49">
      <w:pPr>
        <w:pStyle w:val="Heading2"/>
      </w:pPr>
      <w:bookmarkStart w:id="51" w:name="_Toc67999728"/>
      <w:r w:rsidRPr="008473F5">
        <w:rPr>
          <w:rFonts w:hint="cs"/>
          <w:cs/>
        </w:rPr>
        <w:t>การสร้างชุดฝึกสอน</w:t>
      </w:r>
      <w:bookmarkEnd w:id="51"/>
    </w:p>
    <w:p w14:paraId="14883682" w14:textId="3535359E" w:rsidR="00B70767" w:rsidRPr="008473F5" w:rsidRDefault="00436C3F" w:rsidP="00B70767">
      <w:pPr>
        <w:pStyle w:val="cpeBodyText"/>
        <w:rPr>
          <w:cs/>
        </w:rPr>
      </w:pPr>
      <w:r w:rsidRPr="008473F5">
        <w:rPr>
          <w:rFonts w:hint="cs"/>
          <w:cs/>
        </w:rPr>
        <w:t>ก่อนที่จะนำข้อมูลไปฝึกสอนระบบนั้น จะต้องทำการเตรียมข้อมูล</w:t>
      </w:r>
      <w:r w:rsidRPr="008473F5">
        <w:rPr>
          <w:rFonts w:hint="cs"/>
        </w:rPr>
        <w:t>(Preprocessing)</w:t>
      </w:r>
      <w:r w:rsidRPr="008473F5">
        <w:rPr>
          <w:rFonts w:hint="cs"/>
          <w:cs/>
        </w:rPr>
        <w:t xml:space="preserve"> โดยข้อมูลที่จะนำไปสร้างชุดฝึกสอนจะมีข้อมูลของ 3 คู่สกุลเงิน ดังต่อไปนี้ </w:t>
      </w:r>
      <w:r w:rsidRPr="008473F5">
        <w:rPr>
          <w:rFonts w:hint="cs"/>
        </w:rPr>
        <w:t xml:space="preserve">EUR/USD ,USD/JPY </w:t>
      </w:r>
      <w:r w:rsidRPr="008473F5">
        <w:rPr>
          <w:rFonts w:hint="cs"/>
          <w:cs/>
        </w:rPr>
        <w:t>และ</w:t>
      </w:r>
      <w:r w:rsidRPr="008473F5">
        <w:rPr>
          <w:rFonts w:hint="cs"/>
        </w:rPr>
        <w:t xml:space="preserve"> GBP/USD</w:t>
      </w:r>
      <w:r w:rsidRPr="008473F5">
        <w:rPr>
          <w:rFonts w:hint="cs"/>
          <w:cs/>
        </w:rPr>
        <w:t xml:space="preserve"> โดยข้อมูลของแต่ละคู่สกุลเงินมี</w:t>
      </w:r>
      <w:r w:rsidR="00FD7D55">
        <w:rPr>
          <w:rFonts w:hint="cs"/>
          <w:cs/>
        </w:rPr>
        <w:t xml:space="preserve">ข้อมูล </w:t>
      </w:r>
      <w:r w:rsidR="001A34DC">
        <w:t>5</w:t>
      </w:r>
      <w:r w:rsidR="00FD7D55">
        <w:rPr>
          <w:rFonts w:hint="cs"/>
          <w:cs/>
        </w:rPr>
        <w:t xml:space="preserve"> ปีย้อนหลัง</w:t>
      </w:r>
      <w:r w:rsidRPr="008473F5">
        <w:rPr>
          <w:rFonts w:hint="cs"/>
          <w:cs/>
        </w:rPr>
        <w:t xml:space="preserve"> ที่มีกรอบเวลา(</w:t>
      </w:r>
      <w:r w:rsidRPr="008473F5">
        <w:rPr>
          <w:rFonts w:hint="cs"/>
        </w:rPr>
        <w:t xml:space="preserve">Time frame) </w:t>
      </w:r>
      <w:r w:rsidR="00FD7D55">
        <w:rPr>
          <w:rFonts w:hint="cs"/>
          <w:cs/>
        </w:rPr>
        <w:t xml:space="preserve">คือ </w:t>
      </w:r>
      <w:r w:rsidR="001A34DC">
        <w:rPr>
          <w:rFonts w:hint="cs"/>
          <w:cs/>
        </w:rPr>
        <w:t>ม</w:t>
      </w:r>
      <w:r w:rsidR="00FD7D55">
        <w:rPr>
          <w:rFonts w:hint="cs"/>
          <w:cs/>
        </w:rPr>
        <w:t xml:space="preserve">.ค </w:t>
      </w:r>
      <w:r w:rsidR="001A34DC">
        <w:rPr>
          <w:rFonts w:hint="cs"/>
          <w:cs/>
        </w:rPr>
        <w:t>2015</w:t>
      </w:r>
      <w:r w:rsidR="00FD7D55">
        <w:rPr>
          <w:rFonts w:hint="cs"/>
          <w:cs/>
        </w:rPr>
        <w:t xml:space="preserve"> - ธ.ค. </w:t>
      </w:r>
      <w:r w:rsidR="001A34DC">
        <w:rPr>
          <w:rFonts w:hint="cs"/>
          <w:cs/>
        </w:rPr>
        <w:t>2021</w:t>
      </w:r>
      <w:r w:rsidR="00B461AE">
        <w:t xml:space="preserve"> </w:t>
      </w:r>
      <w:r w:rsidR="00B461AE">
        <w:rPr>
          <w:rFonts w:hint="cs"/>
          <w:cs/>
        </w:rPr>
        <w:t xml:space="preserve">นำข้อมูลมาจาก </w:t>
      </w:r>
      <w:hyperlink r:id="rId78" w:history="1">
        <w:r w:rsidR="00B461AE" w:rsidRPr="00626112">
          <w:rPr>
            <w:rStyle w:val="Hyperlink"/>
          </w:rPr>
          <w:t>https://forexsb.com/</w:t>
        </w:r>
      </w:hyperlink>
    </w:p>
    <w:p w14:paraId="363747E5" w14:textId="6F677C4B" w:rsidR="00AD09CC" w:rsidRPr="008473F5" w:rsidRDefault="00DA657B" w:rsidP="00650531">
      <w:pPr>
        <w:pStyle w:val="Heading3"/>
      </w:pPr>
      <w:bookmarkStart w:id="52" w:name="_Toc67999729"/>
      <w:r w:rsidRPr="008473F5">
        <w:rPr>
          <w:rFonts w:hint="cs"/>
        </w:rPr>
        <w:t>Preprocessing</w:t>
      </w:r>
      <w:bookmarkEnd w:id="52"/>
    </w:p>
    <w:p w14:paraId="78288F51" w14:textId="6471E09A" w:rsidR="00F634F8" w:rsidRPr="008473F5" w:rsidRDefault="00DA657B" w:rsidP="00045BA5">
      <w:pPr>
        <w:spacing w:after="240"/>
        <w:ind w:left="720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>โดยพื้นฐานแล้วข้อมูลของแต่ละคู่สกุลเงินจะประกอบไปด้วย</w:t>
      </w:r>
      <w:r w:rsidR="00F634F8" w:rsidRPr="008473F5">
        <w:rPr>
          <w:rFonts w:ascii="TH SarabunPSK" w:hAnsi="TH SarabunPSK" w:cs="TH SarabunPSK" w:hint="cs"/>
          <w:sz w:val="32"/>
          <w:szCs w:val="32"/>
          <w:cs/>
        </w:rPr>
        <w:t>ดังตัวอย่าง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ตาราง </w:t>
      </w:r>
      <w:r w:rsidRPr="008473F5">
        <w:rPr>
          <w:rFonts w:ascii="TH SarabunPSK" w:hAnsi="TH SarabunPSK" w:cs="TH SarabunPSK" w:hint="cs"/>
          <w:sz w:val="32"/>
          <w:szCs w:val="32"/>
        </w:rPr>
        <w:t xml:space="preserve">3.1 </w:t>
      </w:r>
    </w:p>
    <w:p w14:paraId="7ACD6DD3" w14:textId="2C4C77FF" w:rsidR="00F00005" w:rsidRPr="00F00005" w:rsidRDefault="00F00005" w:rsidP="00F00005">
      <w:pPr>
        <w:pStyle w:val="Caption"/>
        <w:jc w:val="left"/>
      </w:pPr>
      <w:bookmarkStart w:id="53" w:name="_Toc67941025"/>
      <w:r w:rsidRPr="00F00005">
        <w:rPr>
          <w:rStyle w:val="Strong"/>
          <w:cs/>
        </w:rPr>
        <w:t xml:space="preserve">ตารางที่ </w:t>
      </w:r>
      <w:r w:rsidR="00F92D11">
        <w:rPr>
          <w:rStyle w:val="Strong"/>
          <w:cs/>
        </w:rPr>
        <w:fldChar w:fldCharType="begin"/>
      </w:r>
      <w:r w:rsidR="00F92D11">
        <w:rPr>
          <w:rStyle w:val="Strong"/>
          <w:cs/>
        </w:rPr>
        <w:instrText xml:space="preserve"> </w:instrText>
      </w:r>
      <w:r w:rsidR="00F92D11">
        <w:rPr>
          <w:rStyle w:val="Strong"/>
        </w:rPr>
        <w:instrText xml:space="preserve">STYLEREF </w:instrText>
      </w:r>
      <w:r w:rsidR="00F92D11">
        <w:rPr>
          <w:rStyle w:val="Strong"/>
          <w:cs/>
        </w:rPr>
        <w:instrText xml:space="preserve">1 </w:instrText>
      </w:r>
      <w:r w:rsidR="00F92D11">
        <w:rPr>
          <w:rStyle w:val="Strong"/>
        </w:rPr>
        <w:instrText>\s</w:instrText>
      </w:r>
      <w:r w:rsidR="00F92D11">
        <w:rPr>
          <w:rStyle w:val="Strong"/>
          <w:cs/>
        </w:rPr>
        <w:instrText xml:space="preserve"> </w:instrText>
      </w:r>
      <w:r w:rsidR="00F92D11">
        <w:rPr>
          <w:rStyle w:val="Strong"/>
          <w:cs/>
        </w:rPr>
        <w:fldChar w:fldCharType="separate"/>
      </w:r>
      <w:r w:rsidR="00D55583">
        <w:rPr>
          <w:rStyle w:val="Strong"/>
          <w:noProof/>
          <w:cs/>
        </w:rPr>
        <w:t>3</w:t>
      </w:r>
      <w:r w:rsidR="00F92D11">
        <w:rPr>
          <w:rStyle w:val="Strong"/>
          <w:cs/>
        </w:rPr>
        <w:fldChar w:fldCharType="end"/>
      </w:r>
      <w:r w:rsidR="00F92D11">
        <w:rPr>
          <w:rStyle w:val="Strong"/>
          <w:cs/>
        </w:rPr>
        <w:t>.</w:t>
      </w:r>
      <w:r w:rsidR="00F92D11">
        <w:rPr>
          <w:rStyle w:val="Strong"/>
          <w:cs/>
        </w:rPr>
        <w:fldChar w:fldCharType="begin"/>
      </w:r>
      <w:r w:rsidR="00F92D11">
        <w:rPr>
          <w:rStyle w:val="Strong"/>
          <w:cs/>
        </w:rPr>
        <w:instrText xml:space="preserve"> </w:instrText>
      </w:r>
      <w:r w:rsidR="00F92D11">
        <w:rPr>
          <w:rStyle w:val="Strong"/>
        </w:rPr>
        <w:instrText xml:space="preserve">SEQ </w:instrText>
      </w:r>
      <w:r w:rsidR="00F92D11">
        <w:rPr>
          <w:rStyle w:val="Strong"/>
          <w:cs/>
        </w:rPr>
        <w:instrText xml:space="preserve">ตารางที่ </w:instrText>
      </w:r>
      <w:r w:rsidR="00F92D11">
        <w:rPr>
          <w:rStyle w:val="Strong"/>
        </w:rPr>
        <w:instrText xml:space="preserve">\* ARABIC \s </w:instrText>
      </w:r>
      <w:r w:rsidR="00F92D11">
        <w:rPr>
          <w:rStyle w:val="Strong"/>
          <w:cs/>
        </w:rPr>
        <w:instrText xml:space="preserve">1 </w:instrText>
      </w:r>
      <w:r w:rsidR="00F92D11">
        <w:rPr>
          <w:rStyle w:val="Strong"/>
          <w:cs/>
        </w:rPr>
        <w:fldChar w:fldCharType="separate"/>
      </w:r>
      <w:r w:rsidR="00D55583">
        <w:rPr>
          <w:rStyle w:val="Strong"/>
          <w:noProof/>
          <w:cs/>
        </w:rPr>
        <w:t>1</w:t>
      </w:r>
      <w:r w:rsidR="00F92D11">
        <w:rPr>
          <w:rStyle w:val="Strong"/>
          <w:cs/>
        </w:rPr>
        <w:fldChar w:fldCharType="end"/>
      </w:r>
      <w:r>
        <w:rPr>
          <w:rFonts w:hint="cs"/>
          <w:cs/>
        </w:rPr>
        <w:t xml:space="preserve"> </w:t>
      </w:r>
      <w:r w:rsidRPr="008473F5">
        <w:rPr>
          <w:rFonts w:hint="cs"/>
          <w:cs/>
        </w:rPr>
        <w:t>ตัวอย่างข้อมูลพื้นฐานของแต่ละสกุลเงิน</w:t>
      </w:r>
      <w:bookmarkEnd w:id="5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2"/>
        <w:gridCol w:w="1383"/>
        <w:gridCol w:w="1383"/>
        <w:gridCol w:w="1383"/>
        <w:gridCol w:w="1383"/>
        <w:gridCol w:w="1383"/>
      </w:tblGrid>
      <w:tr w:rsidR="00F634F8" w:rsidRPr="008473F5" w14:paraId="2280B8E4" w14:textId="77777777" w:rsidTr="00F634F8">
        <w:tc>
          <w:tcPr>
            <w:tcW w:w="1382" w:type="dxa"/>
            <w:vAlign w:val="center"/>
          </w:tcPr>
          <w:p w14:paraId="1FC8AF54" w14:textId="1557C2E5" w:rsidR="00F634F8" w:rsidRPr="008473F5" w:rsidRDefault="00F634F8" w:rsidP="00F634F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8473F5">
              <w:rPr>
                <w:rFonts w:ascii="TH SarabunPSK" w:hAnsi="TH SarabunPSK" w:cs="TH SarabunPSK" w:hint="cs"/>
                <w:b/>
                <w:bCs/>
              </w:rPr>
              <w:t>Date</w:t>
            </w:r>
          </w:p>
        </w:tc>
        <w:tc>
          <w:tcPr>
            <w:tcW w:w="1383" w:type="dxa"/>
            <w:vAlign w:val="center"/>
          </w:tcPr>
          <w:p w14:paraId="066BE38B" w14:textId="7D755035" w:rsidR="00F634F8" w:rsidRPr="008473F5" w:rsidRDefault="00F634F8" w:rsidP="00F634F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8473F5">
              <w:rPr>
                <w:rFonts w:ascii="TH SarabunPSK" w:hAnsi="TH SarabunPSK" w:cs="TH SarabunPSK" w:hint="cs"/>
                <w:b/>
                <w:bCs/>
              </w:rPr>
              <w:t>Open</w:t>
            </w:r>
          </w:p>
        </w:tc>
        <w:tc>
          <w:tcPr>
            <w:tcW w:w="1383" w:type="dxa"/>
            <w:vAlign w:val="center"/>
          </w:tcPr>
          <w:p w14:paraId="70FAFFC1" w14:textId="63CD063F" w:rsidR="00F634F8" w:rsidRPr="008473F5" w:rsidRDefault="00F634F8" w:rsidP="00F634F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8473F5">
              <w:rPr>
                <w:rFonts w:ascii="TH SarabunPSK" w:hAnsi="TH SarabunPSK" w:cs="TH SarabunPSK" w:hint="cs"/>
                <w:b/>
                <w:bCs/>
              </w:rPr>
              <w:t>High</w:t>
            </w:r>
          </w:p>
        </w:tc>
        <w:tc>
          <w:tcPr>
            <w:tcW w:w="1383" w:type="dxa"/>
            <w:vAlign w:val="center"/>
          </w:tcPr>
          <w:p w14:paraId="683291F0" w14:textId="7F30F7ED" w:rsidR="00F634F8" w:rsidRPr="008473F5" w:rsidRDefault="00F634F8" w:rsidP="00F634F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8473F5">
              <w:rPr>
                <w:rFonts w:ascii="TH SarabunPSK" w:hAnsi="TH SarabunPSK" w:cs="TH SarabunPSK" w:hint="cs"/>
                <w:b/>
                <w:bCs/>
              </w:rPr>
              <w:t>Low</w:t>
            </w:r>
          </w:p>
        </w:tc>
        <w:tc>
          <w:tcPr>
            <w:tcW w:w="1383" w:type="dxa"/>
            <w:vAlign w:val="center"/>
          </w:tcPr>
          <w:p w14:paraId="771583B8" w14:textId="57303FC9" w:rsidR="00F634F8" w:rsidRPr="008473F5" w:rsidRDefault="00F634F8" w:rsidP="00F634F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8473F5">
              <w:rPr>
                <w:rFonts w:ascii="TH SarabunPSK" w:hAnsi="TH SarabunPSK" w:cs="TH SarabunPSK" w:hint="cs"/>
                <w:b/>
                <w:bCs/>
              </w:rPr>
              <w:t>Close</w:t>
            </w:r>
          </w:p>
        </w:tc>
        <w:tc>
          <w:tcPr>
            <w:tcW w:w="1383" w:type="dxa"/>
            <w:vAlign w:val="center"/>
          </w:tcPr>
          <w:p w14:paraId="1AE01B36" w14:textId="583A5594" w:rsidR="00F634F8" w:rsidRPr="008473F5" w:rsidRDefault="00F634F8" w:rsidP="00F634F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8473F5">
              <w:rPr>
                <w:rFonts w:ascii="TH SarabunPSK" w:hAnsi="TH SarabunPSK" w:cs="TH SarabunPSK" w:hint="cs"/>
                <w:b/>
                <w:bCs/>
              </w:rPr>
              <w:t>Volume</w:t>
            </w:r>
          </w:p>
        </w:tc>
      </w:tr>
      <w:tr w:rsidR="00600413" w:rsidRPr="008473F5" w14:paraId="7AC61863" w14:textId="77777777" w:rsidTr="008569FE">
        <w:tc>
          <w:tcPr>
            <w:tcW w:w="1382" w:type="dxa"/>
            <w:vAlign w:val="bottom"/>
          </w:tcPr>
          <w:p w14:paraId="17F4C6F2" w14:textId="6A409FDA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02/01/20</w:t>
            </w:r>
            <w:r w:rsidR="00FD7D55">
              <w:rPr>
                <w:rFonts w:ascii="TH SarabunPSK" w:hAnsi="TH SarabunPSK" w:cs="TH SarabunPSK"/>
                <w:color w:val="000000"/>
                <w:sz w:val="22"/>
                <w:szCs w:val="22"/>
              </w:rPr>
              <w:t>18</w:t>
            </w: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 xml:space="preserve"> 15:00</w:t>
            </w:r>
          </w:p>
        </w:tc>
        <w:tc>
          <w:tcPr>
            <w:tcW w:w="1383" w:type="dxa"/>
            <w:vAlign w:val="bottom"/>
          </w:tcPr>
          <w:p w14:paraId="2480FB32" w14:textId="0B3C52CC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1.32809</w:t>
            </w:r>
          </w:p>
        </w:tc>
        <w:tc>
          <w:tcPr>
            <w:tcW w:w="1383" w:type="dxa"/>
            <w:vAlign w:val="bottom"/>
          </w:tcPr>
          <w:p w14:paraId="0331795F" w14:textId="6FEE546D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1.32816</w:t>
            </w:r>
          </w:p>
        </w:tc>
        <w:tc>
          <w:tcPr>
            <w:tcW w:w="1383" w:type="dxa"/>
            <w:vAlign w:val="bottom"/>
          </w:tcPr>
          <w:p w14:paraId="1C09DA93" w14:textId="51FFBA5C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1.32661</w:t>
            </w:r>
          </w:p>
        </w:tc>
        <w:tc>
          <w:tcPr>
            <w:tcW w:w="1383" w:type="dxa"/>
            <w:vAlign w:val="bottom"/>
          </w:tcPr>
          <w:p w14:paraId="41130190" w14:textId="5C253C1B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1.32754</w:t>
            </w:r>
          </w:p>
        </w:tc>
        <w:tc>
          <w:tcPr>
            <w:tcW w:w="1383" w:type="dxa"/>
            <w:vAlign w:val="bottom"/>
          </w:tcPr>
          <w:p w14:paraId="6ECE48A7" w14:textId="0E2ACF55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44730</w:t>
            </w:r>
          </w:p>
        </w:tc>
      </w:tr>
      <w:tr w:rsidR="00600413" w:rsidRPr="008473F5" w14:paraId="7E260AD6" w14:textId="77777777" w:rsidTr="008569FE">
        <w:tc>
          <w:tcPr>
            <w:tcW w:w="1382" w:type="dxa"/>
            <w:vAlign w:val="bottom"/>
          </w:tcPr>
          <w:p w14:paraId="0C50D5C9" w14:textId="312D7330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02/01/20</w:t>
            </w:r>
            <w:r w:rsidR="00FD7D55">
              <w:rPr>
                <w:rFonts w:ascii="TH SarabunPSK" w:hAnsi="TH SarabunPSK" w:cs="TH SarabunPSK"/>
                <w:color w:val="000000"/>
                <w:sz w:val="22"/>
                <w:szCs w:val="22"/>
              </w:rPr>
              <w:t>18</w:t>
            </w: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 xml:space="preserve"> 16:00</w:t>
            </w:r>
          </w:p>
        </w:tc>
        <w:tc>
          <w:tcPr>
            <w:tcW w:w="1383" w:type="dxa"/>
            <w:vAlign w:val="bottom"/>
          </w:tcPr>
          <w:p w14:paraId="1426434F" w14:textId="65594C60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1.32743</w:t>
            </w:r>
          </w:p>
        </w:tc>
        <w:tc>
          <w:tcPr>
            <w:tcW w:w="1383" w:type="dxa"/>
            <w:vAlign w:val="bottom"/>
          </w:tcPr>
          <w:p w14:paraId="1AF0E586" w14:textId="2DD3ECDF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1.32897</w:t>
            </w:r>
          </w:p>
        </w:tc>
        <w:tc>
          <w:tcPr>
            <w:tcW w:w="1383" w:type="dxa"/>
            <w:vAlign w:val="bottom"/>
          </w:tcPr>
          <w:p w14:paraId="26A20585" w14:textId="3632F35D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1.32735</w:t>
            </w:r>
          </w:p>
        </w:tc>
        <w:tc>
          <w:tcPr>
            <w:tcW w:w="1383" w:type="dxa"/>
            <w:vAlign w:val="bottom"/>
          </w:tcPr>
          <w:p w14:paraId="30BA8FDE" w14:textId="5BAF1425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1.32845</w:t>
            </w:r>
          </w:p>
        </w:tc>
        <w:tc>
          <w:tcPr>
            <w:tcW w:w="1383" w:type="dxa"/>
            <w:vAlign w:val="bottom"/>
          </w:tcPr>
          <w:p w14:paraId="002DF53E" w14:textId="66A4B5B7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440283</w:t>
            </w:r>
          </w:p>
        </w:tc>
      </w:tr>
      <w:tr w:rsidR="00600413" w:rsidRPr="008473F5" w14:paraId="26631AB2" w14:textId="77777777" w:rsidTr="008569FE">
        <w:tc>
          <w:tcPr>
            <w:tcW w:w="1382" w:type="dxa"/>
            <w:vAlign w:val="bottom"/>
          </w:tcPr>
          <w:p w14:paraId="0D1E004C" w14:textId="7DB1585B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02/01/20</w:t>
            </w:r>
            <w:r w:rsidR="00FD7D55">
              <w:rPr>
                <w:rFonts w:ascii="TH SarabunPSK" w:hAnsi="TH SarabunPSK" w:cs="TH SarabunPSK"/>
                <w:color w:val="000000"/>
                <w:sz w:val="22"/>
                <w:szCs w:val="22"/>
              </w:rPr>
              <w:t>18</w:t>
            </w: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 xml:space="preserve"> 17:00</w:t>
            </w:r>
          </w:p>
        </w:tc>
        <w:tc>
          <w:tcPr>
            <w:tcW w:w="1383" w:type="dxa"/>
            <w:vAlign w:val="bottom"/>
          </w:tcPr>
          <w:p w14:paraId="52FE1523" w14:textId="34784842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1.32817</w:t>
            </w:r>
          </w:p>
        </w:tc>
        <w:tc>
          <w:tcPr>
            <w:tcW w:w="1383" w:type="dxa"/>
            <w:vAlign w:val="bottom"/>
          </w:tcPr>
          <w:p w14:paraId="787DBC06" w14:textId="0578CBAB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1.32873</w:t>
            </w:r>
          </w:p>
        </w:tc>
        <w:tc>
          <w:tcPr>
            <w:tcW w:w="1383" w:type="dxa"/>
            <w:vAlign w:val="bottom"/>
          </w:tcPr>
          <w:p w14:paraId="0AA329FE" w14:textId="062A21BC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1.32763</w:t>
            </w:r>
          </w:p>
        </w:tc>
        <w:tc>
          <w:tcPr>
            <w:tcW w:w="1383" w:type="dxa"/>
            <w:vAlign w:val="bottom"/>
          </w:tcPr>
          <w:p w14:paraId="308EB9D6" w14:textId="195CEF22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1.32864</w:t>
            </w:r>
          </w:p>
        </w:tc>
        <w:tc>
          <w:tcPr>
            <w:tcW w:w="1383" w:type="dxa"/>
            <w:vAlign w:val="bottom"/>
          </w:tcPr>
          <w:p w14:paraId="6E7C01EF" w14:textId="1D4EA9EB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200093</w:t>
            </w:r>
          </w:p>
        </w:tc>
      </w:tr>
      <w:tr w:rsidR="00600413" w:rsidRPr="008473F5" w14:paraId="6F9C6AC1" w14:textId="77777777" w:rsidTr="008569FE">
        <w:tc>
          <w:tcPr>
            <w:tcW w:w="1382" w:type="dxa"/>
            <w:vAlign w:val="bottom"/>
          </w:tcPr>
          <w:p w14:paraId="4303F5A8" w14:textId="01E100F9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02/01/20</w:t>
            </w:r>
            <w:r w:rsidR="00FD7D55">
              <w:rPr>
                <w:rFonts w:ascii="TH SarabunPSK" w:hAnsi="TH SarabunPSK" w:cs="TH SarabunPSK"/>
                <w:color w:val="000000"/>
                <w:sz w:val="22"/>
                <w:szCs w:val="22"/>
              </w:rPr>
              <w:t>18</w:t>
            </w: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 xml:space="preserve"> 18:00</w:t>
            </w:r>
          </w:p>
        </w:tc>
        <w:tc>
          <w:tcPr>
            <w:tcW w:w="1383" w:type="dxa"/>
            <w:vAlign w:val="bottom"/>
          </w:tcPr>
          <w:p w14:paraId="09F40374" w14:textId="48B2FD25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1.32865</w:t>
            </w:r>
          </w:p>
        </w:tc>
        <w:tc>
          <w:tcPr>
            <w:tcW w:w="1383" w:type="dxa"/>
            <w:vAlign w:val="bottom"/>
          </w:tcPr>
          <w:p w14:paraId="71352F50" w14:textId="15A653D4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1.32886</w:t>
            </w:r>
          </w:p>
        </w:tc>
        <w:tc>
          <w:tcPr>
            <w:tcW w:w="1383" w:type="dxa"/>
            <w:vAlign w:val="bottom"/>
          </w:tcPr>
          <w:p w14:paraId="2064F66B" w14:textId="28EAA842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1.32723</w:t>
            </w:r>
          </w:p>
        </w:tc>
        <w:tc>
          <w:tcPr>
            <w:tcW w:w="1383" w:type="dxa"/>
            <w:vAlign w:val="bottom"/>
          </w:tcPr>
          <w:p w14:paraId="5C4E1F24" w14:textId="4D45C750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1.32776</w:t>
            </w:r>
          </w:p>
        </w:tc>
        <w:tc>
          <w:tcPr>
            <w:tcW w:w="1383" w:type="dxa"/>
            <w:vAlign w:val="bottom"/>
          </w:tcPr>
          <w:p w14:paraId="3C0D91BA" w14:textId="08FC3204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214361</w:t>
            </w:r>
          </w:p>
        </w:tc>
      </w:tr>
      <w:tr w:rsidR="00600413" w:rsidRPr="008473F5" w14:paraId="0789EAD7" w14:textId="77777777" w:rsidTr="008569FE">
        <w:tc>
          <w:tcPr>
            <w:tcW w:w="1382" w:type="dxa"/>
            <w:vAlign w:val="bottom"/>
          </w:tcPr>
          <w:p w14:paraId="4C6C288F" w14:textId="3785530D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02/01/20</w:t>
            </w:r>
            <w:r w:rsidR="00FD7D55">
              <w:rPr>
                <w:rFonts w:ascii="TH SarabunPSK" w:hAnsi="TH SarabunPSK" w:cs="TH SarabunPSK"/>
                <w:color w:val="000000"/>
                <w:sz w:val="22"/>
                <w:szCs w:val="22"/>
              </w:rPr>
              <w:t>18</w:t>
            </w: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 xml:space="preserve"> 19:00</w:t>
            </w:r>
          </w:p>
        </w:tc>
        <w:tc>
          <w:tcPr>
            <w:tcW w:w="1383" w:type="dxa"/>
            <w:vAlign w:val="bottom"/>
          </w:tcPr>
          <w:p w14:paraId="6C5CD4BB" w14:textId="744EA4BC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1.32776</w:t>
            </w:r>
          </w:p>
        </w:tc>
        <w:tc>
          <w:tcPr>
            <w:tcW w:w="1383" w:type="dxa"/>
            <w:vAlign w:val="bottom"/>
          </w:tcPr>
          <w:p w14:paraId="405A0185" w14:textId="0812B8B6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1.32792</w:t>
            </w:r>
          </w:p>
        </w:tc>
        <w:tc>
          <w:tcPr>
            <w:tcW w:w="1383" w:type="dxa"/>
            <w:vAlign w:val="bottom"/>
          </w:tcPr>
          <w:p w14:paraId="57F92142" w14:textId="5144CDB2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1.32673</w:t>
            </w:r>
          </w:p>
        </w:tc>
        <w:tc>
          <w:tcPr>
            <w:tcW w:w="1383" w:type="dxa"/>
            <w:vAlign w:val="bottom"/>
          </w:tcPr>
          <w:p w14:paraId="0B7DC7EE" w14:textId="57940C9D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1.32735</w:t>
            </w:r>
          </w:p>
        </w:tc>
        <w:tc>
          <w:tcPr>
            <w:tcW w:w="1383" w:type="dxa"/>
            <w:vAlign w:val="bottom"/>
          </w:tcPr>
          <w:p w14:paraId="736BBEF6" w14:textId="65B4D2E7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158234</w:t>
            </w:r>
          </w:p>
        </w:tc>
      </w:tr>
      <w:tr w:rsidR="00600413" w:rsidRPr="008473F5" w14:paraId="24B6BC21" w14:textId="77777777" w:rsidTr="008569FE">
        <w:tc>
          <w:tcPr>
            <w:tcW w:w="1382" w:type="dxa"/>
            <w:vAlign w:val="bottom"/>
          </w:tcPr>
          <w:p w14:paraId="5102FD2A" w14:textId="6783F20E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02/01/20</w:t>
            </w:r>
            <w:r w:rsidR="00FD7D55">
              <w:rPr>
                <w:rFonts w:ascii="TH SarabunPSK" w:hAnsi="TH SarabunPSK" w:cs="TH SarabunPSK"/>
                <w:color w:val="000000"/>
                <w:sz w:val="22"/>
                <w:szCs w:val="22"/>
              </w:rPr>
              <w:t>18</w:t>
            </w: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 xml:space="preserve"> 20:00</w:t>
            </w:r>
          </w:p>
        </w:tc>
        <w:tc>
          <w:tcPr>
            <w:tcW w:w="1383" w:type="dxa"/>
            <w:vAlign w:val="bottom"/>
          </w:tcPr>
          <w:p w14:paraId="7AB723E6" w14:textId="102BD49B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1.32748</w:t>
            </w:r>
          </w:p>
        </w:tc>
        <w:tc>
          <w:tcPr>
            <w:tcW w:w="1383" w:type="dxa"/>
            <w:vAlign w:val="bottom"/>
          </w:tcPr>
          <w:p w14:paraId="5EE9211E" w14:textId="7C880796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1.32774</w:t>
            </w:r>
          </w:p>
        </w:tc>
        <w:tc>
          <w:tcPr>
            <w:tcW w:w="1383" w:type="dxa"/>
            <w:vAlign w:val="bottom"/>
          </w:tcPr>
          <w:p w14:paraId="30A871C3" w14:textId="0997F810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1.32677</w:t>
            </w:r>
          </w:p>
        </w:tc>
        <w:tc>
          <w:tcPr>
            <w:tcW w:w="1383" w:type="dxa"/>
            <w:vAlign w:val="bottom"/>
          </w:tcPr>
          <w:p w14:paraId="492114F7" w14:textId="261426F3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1.32751</w:t>
            </w:r>
          </w:p>
        </w:tc>
        <w:tc>
          <w:tcPr>
            <w:tcW w:w="1383" w:type="dxa"/>
            <w:vAlign w:val="bottom"/>
          </w:tcPr>
          <w:p w14:paraId="152E1A61" w14:textId="6E270766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97006</w:t>
            </w:r>
          </w:p>
        </w:tc>
      </w:tr>
    </w:tbl>
    <w:p w14:paraId="19FBD7F4" w14:textId="77777777" w:rsidR="00356A4D" w:rsidRPr="008473F5" w:rsidRDefault="00356A4D" w:rsidP="00F634F8">
      <w:pPr>
        <w:ind w:left="1440"/>
        <w:rPr>
          <w:rFonts w:ascii="TH SarabunPSK" w:hAnsi="TH SarabunPSK" w:cs="TH SarabunPSK"/>
        </w:rPr>
      </w:pPr>
    </w:p>
    <w:p w14:paraId="59D760BD" w14:textId="79AB3871" w:rsidR="00F634F8" w:rsidRPr="008473F5" w:rsidRDefault="00F634F8" w:rsidP="00F634F8">
      <w:pPr>
        <w:ind w:left="1440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</w:rPr>
        <w:t xml:space="preserve">Date 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56A4D" w:rsidRPr="008473F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56A4D"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="00045BA5"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="00356A4D" w:rsidRPr="008473F5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356A4D" w:rsidRPr="008473F5">
        <w:rPr>
          <w:rFonts w:ascii="TH SarabunPSK" w:hAnsi="TH SarabunPSK" w:cs="TH SarabunPSK" w:hint="cs"/>
          <w:sz w:val="32"/>
          <w:szCs w:val="32"/>
          <w:cs/>
        </w:rPr>
        <w:tab/>
        <w:t>วันที่</w:t>
      </w:r>
      <w:r w:rsidR="00045BA5" w:rsidRPr="008473F5">
        <w:rPr>
          <w:rFonts w:ascii="TH SarabunPSK" w:hAnsi="TH SarabunPSK" w:cs="TH SarabunPSK" w:hint="cs"/>
          <w:sz w:val="32"/>
          <w:szCs w:val="32"/>
          <w:cs/>
        </w:rPr>
        <w:t>ของราคา</w:t>
      </w:r>
    </w:p>
    <w:p w14:paraId="312C47E4" w14:textId="38A14694" w:rsidR="00356A4D" w:rsidRPr="008473F5" w:rsidRDefault="00356A4D" w:rsidP="00F634F8">
      <w:pPr>
        <w:ind w:left="1440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</w:rPr>
        <w:t>Open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="00045BA5"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="00045BA5" w:rsidRPr="008473F5">
        <w:rPr>
          <w:rFonts w:ascii="TH SarabunPSK" w:hAnsi="TH SarabunPSK" w:cs="TH SarabunPSK" w:hint="cs"/>
          <w:sz w:val="32"/>
          <w:szCs w:val="32"/>
          <w:cs/>
        </w:rPr>
        <w:t xml:space="preserve">ราคาเปิด </w:t>
      </w:r>
    </w:p>
    <w:p w14:paraId="23A3B46E" w14:textId="1E1D7B9A" w:rsidR="00045BA5" w:rsidRPr="008473F5" w:rsidRDefault="00045BA5" w:rsidP="00F634F8">
      <w:pPr>
        <w:ind w:left="1440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</w:rPr>
        <w:t>High</w:t>
      </w:r>
      <w:r w:rsidRPr="008473F5">
        <w:rPr>
          <w:rFonts w:ascii="TH SarabunPSK" w:hAnsi="TH SarabunPSK" w:cs="TH SarabunPSK" w:hint="cs"/>
          <w:sz w:val="32"/>
          <w:szCs w:val="32"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 xml:space="preserve">คือ 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ราคาสูงสุด</w:t>
      </w:r>
    </w:p>
    <w:p w14:paraId="005E73AF" w14:textId="6C1B82A2" w:rsidR="00045BA5" w:rsidRPr="008473F5" w:rsidRDefault="00045BA5" w:rsidP="00F634F8">
      <w:pPr>
        <w:ind w:left="1440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</w:rPr>
        <w:t>Low</w:t>
      </w:r>
      <w:r w:rsidRPr="008473F5">
        <w:rPr>
          <w:rFonts w:ascii="TH SarabunPSK" w:hAnsi="TH SarabunPSK" w:cs="TH SarabunPSK" w:hint="cs"/>
          <w:sz w:val="32"/>
          <w:szCs w:val="32"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คือ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ราคาต่ำสุด</w:t>
      </w:r>
    </w:p>
    <w:p w14:paraId="65144AC5" w14:textId="766F69D3" w:rsidR="00045BA5" w:rsidRPr="008473F5" w:rsidRDefault="00045BA5" w:rsidP="00F634F8">
      <w:pPr>
        <w:ind w:left="1440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</w:rPr>
        <w:t>Close</w:t>
      </w:r>
      <w:r w:rsidRPr="008473F5">
        <w:rPr>
          <w:rFonts w:ascii="TH SarabunPSK" w:hAnsi="TH SarabunPSK" w:cs="TH SarabunPSK" w:hint="cs"/>
          <w:sz w:val="32"/>
          <w:szCs w:val="32"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คือ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ราคาปิด</w:t>
      </w:r>
    </w:p>
    <w:p w14:paraId="50EDCBD0" w14:textId="3F69B8A4" w:rsidR="00045BA5" w:rsidRPr="008473F5" w:rsidRDefault="00045BA5" w:rsidP="00F634F8">
      <w:pPr>
        <w:ind w:left="1440"/>
        <w:rPr>
          <w:rFonts w:ascii="TH SarabunPSK" w:hAnsi="TH SarabunPSK" w:cs="TH SarabunPSK"/>
          <w:sz w:val="32"/>
          <w:szCs w:val="32"/>
          <w:cs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</w:rPr>
        <w:t>Volume</w:t>
      </w:r>
      <w:r w:rsidRPr="008473F5">
        <w:rPr>
          <w:rFonts w:ascii="TH SarabunPSK" w:hAnsi="TH SarabunPSK" w:cs="TH SarabunPSK" w:hint="cs"/>
          <w:sz w:val="32"/>
          <w:szCs w:val="32"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ปริมาณการซื้อขาย</w:t>
      </w:r>
    </w:p>
    <w:p w14:paraId="3E381A10" w14:textId="39AED6FE" w:rsidR="00045BA5" w:rsidRPr="008473F5" w:rsidRDefault="00045BA5" w:rsidP="00045BA5">
      <w:pPr>
        <w:rPr>
          <w:rFonts w:ascii="TH SarabunPSK" w:hAnsi="TH SarabunPSK" w:cs="TH SarabunPSK"/>
        </w:rPr>
      </w:pPr>
      <w:r w:rsidRPr="008473F5">
        <w:rPr>
          <w:rFonts w:ascii="TH SarabunPSK" w:hAnsi="TH SarabunPSK" w:cs="TH SarabunPSK" w:hint="cs"/>
          <w:cs/>
        </w:rPr>
        <w:tab/>
      </w:r>
    </w:p>
    <w:p w14:paraId="037AAD10" w14:textId="4BE9FA99" w:rsidR="007D5683" w:rsidRDefault="007D5683" w:rsidP="00045BA5">
      <w:pPr>
        <w:rPr>
          <w:rFonts w:ascii="TH SarabunPSK" w:hAnsi="TH SarabunPSK" w:cs="TH SarabunPSK"/>
          <w:sz w:val="32"/>
          <w:szCs w:val="32"/>
        </w:rPr>
      </w:pPr>
    </w:p>
    <w:p w14:paraId="6A3F8E8E" w14:textId="77777777" w:rsidR="00FD7D55" w:rsidRPr="008473F5" w:rsidRDefault="00FD7D55" w:rsidP="00045BA5">
      <w:pPr>
        <w:rPr>
          <w:rFonts w:ascii="TH SarabunPSK" w:hAnsi="TH SarabunPSK" w:cs="TH SarabunPSK"/>
          <w:sz w:val="32"/>
          <w:szCs w:val="32"/>
        </w:rPr>
      </w:pPr>
    </w:p>
    <w:p w14:paraId="007CD98E" w14:textId="653F065E" w:rsidR="007D5683" w:rsidRPr="008473F5" w:rsidRDefault="00045BA5" w:rsidP="007D5683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 xml:space="preserve">ในขั้นตอนการเตรียมข้อมูลจะนำค่าข้อมูลพื้นฐานในตัวอย่าง ตาราง </w:t>
      </w:r>
      <w:r w:rsidRPr="008473F5">
        <w:rPr>
          <w:rFonts w:ascii="TH SarabunPSK" w:hAnsi="TH SarabunPSK" w:cs="TH SarabunPSK" w:hint="cs"/>
          <w:sz w:val="32"/>
          <w:szCs w:val="32"/>
        </w:rPr>
        <w:t xml:space="preserve">3.1 </w:t>
      </w:r>
      <w:r w:rsidRPr="008473F5">
        <w:rPr>
          <w:rFonts w:ascii="TH SarabunPSK" w:hAnsi="TH SarabunPSK" w:cs="TH SarabunPSK" w:hint="cs"/>
          <w:sz w:val="32"/>
          <w:szCs w:val="32"/>
          <w:cs/>
        </w:rPr>
        <w:t>มาสร้าง</w:t>
      </w:r>
      <w:r w:rsidR="00BF3F9C" w:rsidRPr="008473F5">
        <w:rPr>
          <w:rFonts w:ascii="TH SarabunPSK" w:hAnsi="TH SarabunPSK" w:cs="TH SarabunPSK" w:hint="cs"/>
          <w:sz w:val="32"/>
          <w:szCs w:val="32"/>
          <w:cs/>
        </w:rPr>
        <w:t>อินดิเคเตอร์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ตามที่กล่าวใน ข้อ </w:t>
      </w:r>
      <w:r w:rsidRPr="008473F5">
        <w:rPr>
          <w:rFonts w:ascii="TH SarabunPSK" w:hAnsi="TH SarabunPSK" w:cs="TH SarabunPSK" w:hint="cs"/>
          <w:sz w:val="32"/>
          <w:szCs w:val="32"/>
        </w:rPr>
        <w:t>2.2</w:t>
      </w:r>
      <w:r w:rsidR="001A34DC">
        <w:rPr>
          <w:rFonts w:ascii="TH SarabunPSK" w:hAnsi="TH SarabunPSK" w:cs="TH SarabunPSK" w:hint="cs"/>
          <w:sz w:val="32"/>
          <w:szCs w:val="32"/>
          <w:cs/>
        </w:rPr>
        <w:t xml:space="preserve">.2 </w:t>
      </w:r>
      <w:r w:rsidR="00BF3F9C" w:rsidRPr="008473F5">
        <w:rPr>
          <w:rFonts w:ascii="TH SarabunPSK" w:hAnsi="TH SarabunPSK" w:cs="TH SarabunPSK" w:hint="cs"/>
          <w:sz w:val="32"/>
          <w:szCs w:val="32"/>
          <w:cs/>
        </w:rPr>
        <w:t>ซึ่งอินด</w:t>
      </w:r>
      <w:r w:rsidR="00FA1C44" w:rsidRPr="008473F5">
        <w:rPr>
          <w:rFonts w:ascii="TH SarabunPSK" w:hAnsi="TH SarabunPSK" w:cs="TH SarabunPSK" w:hint="cs"/>
          <w:sz w:val="32"/>
          <w:szCs w:val="32"/>
          <w:cs/>
        </w:rPr>
        <w:t>ิ</w:t>
      </w:r>
      <w:r w:rsidR="00BF3F9C" w:rsidRPr="008473F5">
        <w:rPr>
          <w:rFonts w:ascii="TH SarabunPSK" w:hAnsi="TH SarabunPSK" w:cs="TH SarabunPSK" w:hint="cs"/>
          <w:sz w:val="32"/>
          <w:szCs w:val="32"/>
          <w:cs/>
        </w:rPr>
        <w:t>เคเตอร์ที่ใช้สร้างข้อมูลเพิ่มเติมมีดังนี้</w:t>
      </w:r>
    </w:p>
    <w:p w14:paraId="5F5FBEC8" w14:textId="1025C313" w:rsidR="00BF3F9C" w:rsidRPr="008473F5" w:rsidRDefault="002937C5" w:rsidP="002937C5">
      <w:pPr>
        <w:pStyle w:val="Caption"/>
        <w:jc w:val="left"/>
      </w:pPr>
      <w:bookmarkStart w:id="54" w:name="_Toc67941026"/>
      <w:r w:rsidRPr="002937C5">
        <w:rPr>
          <w:b/>
          <w:bCs/>
          <w:cs/>
        </w:rPr>
        <w:t xml:space="preserve">ตารางที่ </w:t>
      </w:r>
      <w:r w:rsidR="00F92D11">
        <w:rPr>
          <w:b/>
          <w:bCs/>
          <w:cs/>
        </w:rPr>
        <w:fldChar w:fldCharType="begin"/>
      </w:r>
      <w:r w:rsidR="00F92D11">
        <w:rPr>
          <w:b/>
          <w:bCs/>
          <w:cs/>
        </w:rPr>
        <w:instrText xml:space="preserve"> </w:instrText>
      </w:r>
      <w:r w:rsidR="00F92D11">
        <w:rPr>
          <w:b/>
          <w:bCs/>
        </w:rPr>
        <w:instrText xml:space="preserve">STYLEREF </w:instrText>
      </w:r>
      <w:r w:rsidR="00F92D11">
        <w:rPr>
          <w:b/>
          <w:bCs/>
          <w:cs/>
        </w:rPr>
        <w:instrText xml:space="preserve">1 </w:instrText>
      </w:r>
      <w:r w:rsidR="00F92D11">
        <w:rPr>
          <w:b/>
          <w:bCs/>
        </w:rPr>
        <w:instrText>\s</w:instrText>
      </w:r>
      <w:r w:rsidR="00F92D11">
        <w:rPr>
          <w:b/>
          <w:bCs/>
          <w:cs/>
        </w:rPr>
        <w:instrText xml:space="preserve"> </w:instrText>
      </w:r>
      <w:r w:rsidR="00F92D11">
        <w:rPr>
          <w:b/>
          <w:bCs/>
          <w:cs/>
        </w:rPr>
        <w:fldChar w:fldCharType="separate"/>
      </w:r>
      <w:r w:rsidR="00D55583">
        <w:rPr>
          <w:b/>
          <w:bCs/>
          <w:noProof/>
          <w:cs/>
        </w:rPr>
        <w:t>3</w:t>
      </w:r>
      <w:r w:rsidR="00F92D11">
        <w:rPr>
          <w:b/>
          <w:bCs/>
          <w:cs/>
        </w:rPr>
        <w:fldChar w:fldCharType="end"/>
      </w:r>
      <w:r w:rsidR="00F92D11">
        <w:rPr>
          <w:b/>
          <w:bCs/>
          <w:cs/>
        </w:rPr>
        <w:t>.</w:t>
      </w:r>
      <w:r w:rsidR="00F92D11">
        <w:rPr>
          <w:b/>
          <w:bCs/>
          <w:cs/>
        </w:rPr>
        <w:fldChar w:fldCharType="begin"/>
      </w:r>
      <w:r w:rsidR="00F92D11">
        <w:rPr>
          <w:b/>
          <w:bCs/>
          <w:cs/>
        </w:rPr>
        <w:instrText xml:space="preserve"> </w:instrText>
      </w:r>
      <w:r w:rsidR="00F92D11">
        <w:rPr>
          <w:b/>
          <w:bCs/>
        </w:rPr>
        <w:instrText xml:space="preserve">SEQ </w:instrText>
      </w:r>
      <w:r w:rsidR="00F92D11">
        <w:rPr>
          <w:b/>
          <w:bCs/>
          <w:cs/>
        </w:rPr>
        <w:instrText xml:space="preserve">ตารางที่ </w:instrText>
      </w:r>
      <w:r w:rsidR="00F92D11">
        <w:rPr>
          <w:b/>
          <w:bCs/>
        </w:rPr>
        <w:instrText xml:space="preserve">\* ARABIC \s </w:instrText>
      </w:r>
      <w:r w:rsidR="00F92D11">
        <w:rPr>
          <w:b/>
          <w:bCs/>
          <w:cs/>
        </w:rPr>
        <w:instrText xml:space="preserve">1 </w:instrText>
      </w:r>
      <w:r w:rsidR="00F92D11">
        <w:rPr>
          <w:b/>
          <w:bCs/>
          <w:cs/>
        </w:rPr>
        <w:fldChar w:fldCharType="separate"/>
      </w:r>
      <w:r w:rsidR="00D55583">
        <w:rPr>
          <w:b/>
          <w:bCs/>
          <w:noProof/>
          <w:cs/>
        </w:rPr>
        <w:t>2</w:t>
      </w:r>
      <w:r w:rsidR="00F92D11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r w:rsidRPr="008473F5">
        <w:rPr>
          <w:rFonts w:hint="cs"/>
          <w:cs/>
        </w:rPr>
        <w:t>แสดงอินเดเคเตอร์ที่ใช้สร้างข้อมูลสำหรับระบบ</w:t>
      </w:r>
      <w:bookmarkEnd w:id="5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2"/>
        <w:gridCol w:w="1351"/>
        <w:gridCol w:w="3585"/>
        <w:gridCol w:w="2449"/>
      </w:tblGrid>
      <w:tr w:rsidR="00EF29AA" w:rsidRPr="008473F5" w14:paraId="2AE012EE" w14:textId="77777777" w:rsidTr="00EF29AA">
        <w:tc>
          <w:tcPr>
            <w:tcW w:w="912" w:type="dxa"/>
          </w:tcPr>
          <w:p w14:paraId="13D80135" w14:textId="51BECD59" w:rsidR="00EF29AA" w:rsidRPr="008473F5" w:rsidRDefault="00EF29AA" w:rsidP="008569F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8473F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1351" w:type="dxa"/>
          </w:tcPr>
          <w:p w14:paraId="2765AFAD" w14:textId="7C86DD94" w:rsidR="00EF29AA" w:rsidRPr="008473F5" w:rsidRDefault="00EF29AA" w:rsidP="008569F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8473F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ตัวย่อ</w:t>
            </w:r>
            <w:r w:rsidRPr="008473F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br/>
              <w:t>อินดิเคเตอร์</w:t>
            </w:r>
          </w:p>
        </w:tc>
        <w:tc>
          <w:tcPr>
            <w:tcW w:w="3585" w:type="dxa"/>
            <w:vAlign w:val="center"/>
          </w:tcPr>
          <w:p w14:paraId="01F6F70B" w14:textId="618ADDA3" w:rsidR="00EF29AA" w:rsidRPr="008473F5" w:rsidRDefault="00EF29AA" w:rsidP="008569F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อินดิเคเตอร์</w:t>
            </w:r>
          </w:p>
        </w:tc>
        <w:tc>
          <w:tcPr>
            <w:tcW w:w="2449" w:type="dxa"/>
            <w:vAlign w:val="center"/>
          </w:tcPr>
          <w:p w14:paraId="395271AF" w14:textId="6314A4B2" w:rsidR="00EF29AA" w:rsidRPr="008473F5" w:rsidRDefault="00EF29AA" w:rsidP="008569F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คาบ</w:t>
            </w:r>
          </w:p>
        </w:tc>
      </w:tr>
      <w:tr w:rsidR="00EF29AA" w:rsidRPr="008473F5" w14:paraId="76EECD4F" w14:textId="77777777" w:rsidTr="00EF29AA">
        <w:tc>
          <w:tcPr>
            <w:tcW w:w="912" w:type="dxa"/>
          </w:tcPr>
          <w:p w14:paraId="516F90E9" w14:textId="29FF364E" w:rsidR="00EF29AA" w:rsidRPr="008473F5" w:rsidRDefault="00EF29AA" w:rsidP="008569FE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cs/>
              </w:rPr>
              <w:t>1</w:t>
            </w:r>
          </w:p>
        </w:tc>
        <w:tc>
          <w:tcPr>
            <w:tcW w:w="1351" w:type="dxa"/>
            <w:vAlign w:val="center"/>
          </w:tcPr>
          <w:p w14:paraId="48718BBA" w14:textId="12433EA0" w:rsidR="00EF29AA" w:rsidRPr="008473F5" w:rsidRDefault="00EF29AA" w:rsidP="00EF29AA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HA</w:t>
            </w:r>
          </w:p>
        </w:tc>
        <w:tc>
          <w:tcPr>
            <w:tcW w:w="3585" w:type="dxa"/>
            <w:vAlign w:val="bottom"/>
          </w:tcPr>
          <w:p w14:paraId="5784DCB0" w14:textId="03114430" w:rsidR="00EF29AA" w:rsidRPr="008473F5" w:rsidRDefault="00EF29AA" w:rsidP="008569FE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Heiken-Ashi</w:t>
            </w:r>
          </w:p>
        </w:tc>
        <w:tc>
          <w:tcPr>
            <w:tcW w:w="2449" w:type="dxa"/>
            <w:vAlign w:val="bottom"/>
          </w:tcPr>
          <w:p w14:paraId="3DD38700" w14:textId="03498137" w:rsidR="00EF29AA" w:rsidRPr="008473F5" w:rsidRDefault="00EF29AA" w:rsidP="008569FE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-</w:t>
            </w:r>
          </w:p>
        </w:tc>
      </w:tr>
      <w:tr w:rsidR="00EF29AA" w:rsidRPr="008473F5" w14:paraId="28145E10" w14:textId="77777777" w:rsidTr="00EF29AA">
        <w:tc>
          <w:tcPr>
            <w:tcW w:w="912" w:type="dxa"/>
          </w:tcPr>
          <w:p w14:paraId="526DD437" w14:textId="3ED3088E" w:rsidR="00EF29AA" w:rsidRPr="008473F5" w:rsidRDefault="00EF29AA" w:rsidP="008569FE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cs/>
              </w:rPr>
              <w:t>2</w:t>
            </w:r>
          </w:p>
        </w:tc>
        <w:tc>
          <w:tcPr>
            <w:tcW w:w="1351" w:type="dxa"/>
            <w:vAlign w:val="center"/>
          </w:tcPr>
          <w:p w14:paraId="6D17A8D8" w14:textId="1037E6DE" w:rsidR="00EF29AA" w:rsidRPr="008473F5" w:rsidRDefault="00EF29AA" w:rsidP="00EF29AA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MOM</w:t>
            </w:r>
          </w:p>
        </w:tc>
        <w:tc>
          <w:tcPr>
            <w:tcW w:w="3585" w:type="dxa"/>
            <w:vAlign w:val="bottom"/>
          </w:tcPr>
          <w:p w14:paraId="2954B723" w14:textId="470A3171" w:rsidR="00EF29AA" w:rsidRPr="008473F5" w:rsidRDefault="00EF29AA" w:rsidP="008569FE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Momentum</w:t>
            </w:r>
          </w:p>
        </w:tc>
        <w:tc>
          <w:tcPr>
            <w:tcW w:w="2449" w:type="dxa"/>
            <w:vAlign w:val="bottom"/>
          </w:tcPr>
          <w:p w14:paraId="320294D4" w14:textId="11CAA935" w:rsidR="00EF29AA" w:rsidRPr="008473F5" w:rsidRDefault="00EF29AA" w:rsidP="008569FE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3,4,5,8,9,10</w:t>
            </w:r>
          </w:p>
        </w:tc>
      </w:tr>
      <w:tr w:rsidR="00EF29AA" w:rsidRPr="008473F5" w14:paraId="231D93D1" w14:textId="77777777" w:rsidTr="00EF29AA">
        <w:tc>
          <w:tcPr>
            <w:tcW w:w="912" w:type="dxa"/>
          </w:tcPr>
          <w:p w14:paraId="0EB4054F" w14:textId="40FC0E98" w:rsidR="00EF29AA" w:rsidRPr="008473F5" w:rsidRDefault="00EF29AA" w:rsidP="008569FE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cs/>
              </w:rPr>
              <w:t>3</w:t>
            </w:r>
          </w:p>
        </w:tc>
        <w:tc>
          <w:tcPr>
            <w:tcW w:w="1351" w:type="dxa"/>
            <w:vAlign w:val="center"/>
          </w:tcPr>
          <w:p w14:paraId="2BB5374E" w14:textId="24A31A0B" w:rsidR="00EF29AA" w:rsidRPr="008473F5" w:rsidRDefault="00EF29AA" w:rsidP="00EF29AA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STOCH</w:t>
            </w:r>
          </w:p>
        </w:tc>
        <w:tc>
          <w:tcPr>
            <w:tcW w:w="3585" w:type="dxa"/>
            <w:vAlign w:val="bottom"/>
          </w:tcPr>
          <w:p w14:paraId="773B34E6" w14:textId="3FB55CC8" w:rsidR="00EF29AA" w:rsidRPr="008473F5" w:rsidRDefault="00EF29AA" w:rsidP="008569FE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Stochastic Oscillator</w:t>
            </w:r>
          </w:p>
        </w:tc>
        <w:tc>
          <w:tcPr>
            <w:tcW w:w="2449" w:type="dxa"/>
            <w:vAlign w:val="bottom"/>
          </w:tcPr>
          <w:p w14:paraId="356948E0" w14:textId="3B46456E" w:rsidR="00EF29AA" w:rsidRPr="008473F5" w:rsidRDefault="00EF29AA" w:rsidP="008569FE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3,4,5,8,9,10</w:t>
            </w:r>
          </w:p>
        </w:tc>
      </w:tr>
      <w:tr w:rsidR="00EF29AA" w:rsidRPr="008473F5" w14:paraId="257B954C" w14:textId="77777777" w:rsidTr="00EF29AA">
        <w:tc>
          <w:tcPr>
            <w:tcW w:w="912" w:type="dxa"/>
          </w:tcPr>
          <w:p w14:paraId="438E7586" w14:textId="20C8C359" w:rsidR="00EF29AA" w:rsidRPr="008473F5" w:rsidRDefault="00EF29AA" w:rsidP="008569FE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cs/>
              </w:rPr>
              <w:t>4</w:t>
            </w:r>
          </w:p>
        </w:tc>
        <w:tc>
          <w:tcPr>
            <w:tcW w:w="1351" w:type="dxa"/>
            <w:vAlign w:val="center"/>
          </w:tcPr>
          <w:p w14:paraId="379FAC16" w14:textId="7A6B5BDB" w:rsidR="00EF29AA" w:rsidRPr="008473F5" w:rsidRDefault="00EF29AA" w:rsidP="00EF29AA">
            <w:pPr>
              <w:shd w:val="clear" w:color="auto" w:fill="FFFFFF"/>
              <w:spacing w:line="285" w:lineRule="atLeast"/>
              <w:jc w:val="center"/>
              <w:rPr>
                <w:rFonts w:ascii="TH SarabunPSK" w:eastAsia="Times New Roman" w:hAnsi="TH SarabunPSK" w:cs="TH SarabunPSK"/>
              </w:rPr>
            </w:pPr>
            <w:r w:rsidRPr="008473F5">
              <w:rPr>
                <w:rFonts w:ascii="TH SarabunPSK" w:eastAsia="Times New Roman" w:hAnsi="TH SarabunPSK" w:cs="TH SarabunPSK" w:hint="cs"/>
                <w:i/>
                <w:iCs/>
              </w:rPr>
              <w:t>WILLR</w:t>
            </w:r>
          </w:p>
        </w:tc>
        <w:tc>
          <w:tcPr>
            <w:tcW w:w="3585" w:type="dxa"/>
            <w:vAlign w:val="bottom"/>
          </w:tcPr>
          <w:p w14:paraId="40BC759E" w14:textId="62176C39" w:rsidR="00EF29AA" w:rsidRPr="008473F5" w:rsidRDefault="00EF29AA" w:rsidP="008569FE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Williams %R</w:t>
            </w:r>
          </w:p>
        </w:tc>
        <w:tc>
          <w:tcPr>
            <w:tcW w:w="2449" w:type="dxa"/>
            <w:vAlign w:val="bottom"/>
          </w:tcPr>
          <w:p w14:paraId="18F90D2F" w14:textId="0524E71D" w:rsidR="00EF29AA" w:rsidRPr="008473F5" w:rsidRDefault="00EF29AA" w:rsidP="008569FE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6,7,8,9, 10</w:t>
            </w:r>
          </w:p>
        </w:tc>
      </w:tr>
      <w:tr w:rsidR="00EF29AA" w:rsidRPr="008473F5" w14:paraId="11E0F066" w14:textId="77777777" w:rsidTr="00EF29AA">
        <w:tc>
          <w:tcPr>
            <w:tcW w:w="912" w:type="dxa"/>
          </w:tcPr>
          <w:p w14:paraId="59CEA832" w14:textId="50FAF6E9" w:rsidR="00EF29AA" w:rsidRPr="008473F5" w:rsidRDefault="00EF29AA" w:rsidP="008569FE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cs/>
              </w:rPr>
              <w:t>5</w:t>
            </w:r>
          </w:p>
        </w:tc>
        <w:tc>
          <w:tcPr>
            <w:tcW w:w="1351" w:type="dxa"/>
            <w:vAlign w:val="center"/>
          </w:tcPr>
          <w:p w14:paraId="3680A9F5" w14:textId="03AFD6A6" w:rsidR="00EF29AA" w:rsidRPr="008473F5" w:rsidRDefault="00EF29AA" w:rsidP="00EF29AA">
            <w:pPr>
              <w:shd w:val="clear" w:color="auto" w:fill="FFFFFF"/>
              <w:spacing w:line="285" w:lineRule="atLeast"/>
              <w:jc w:val="center"/>
              <w:rPr>
                <w:rFonts w:ascii="TH SarabunPSK" w:eastAsia="Times New Roman" w:hAnsi="TH SarabunPSK" w:cs="TH SarabunPSK"/>
              </w:rPr>
            </w:pPr>
            <w:r w:rsidRPr="008473F5">
              <w:rPr>
                <w:rFonts w:ascii="TH SarabunPSK" w:eastAsia="Times New Roman" w:hAnsi="TH SarabunPSK" w:cs="TH SarabunPSK" w:hint="cs"/>
                <w:i/>
                <w:iCs/>
              </w:rPr>
              <w:t>PROCP</w:t>
            </w:r>
          </w:p>
        </w:tc>
        <w:tc>
          <w:tcPr>
            <w:tcW w:w="3585" w:type="dxa"/>
            <w:vAlign w:val="bottom"/>
          </w:tcPr>
          <w:p w14:paraId="498C19DA" w14:textId="0399989E" w:rsidR="00EF29AA" w:rsidRPr="008473F5" w:rsidRDefault="00EF29AA" w:rsidP="008569FE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Price Rate of Change</w:t>
            </w:r>
          </w:p>
        </w:tc>
        <w:tc>
          <w:tcPr>
            <w:tcW w:w="2449" w:type="dxa"/>
            <w:vAlign w:val="bottom"/>
          </w:tcPr>
          <w:p w14:paraId="1EC8A14E" w14:textId="08986B19" w:rsidR="00EF29AA" w:rsidRPr="008473F5" w:rsidRDefault="00EF29AA" w:rsidP="008569FE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12,13,14,15</w:t>
            </w:r>
          </w:p>
        </w:tc>
      </w:tr>
      <w:tr w:rsidR="00EF29AA" w:rsidRPr="008473F5" w14:paraId="18A549EA" w14:textId="77777777" w:rsidTr="00EF29AA">
        <w:tc>
          <w:tcPr>
            <w:tcW w:w="912" w:type="dxa"/>
          </w:tcPr>
          <w:p w14:paraId="6745EFF1" w14:textId="46DF30B8" w:rsidR="00EF29AA" w:rsidRPr="008473F5" w:rsidRDefault="00EF29AA" w:rsidP="008569FE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cs/>
              </w:rPr>
              <w:t>6</w:t>
            </w:r>
          </w:p>
        </w:tc>
        <w:tc>
          <w:tcPr>
            <w:tcW w:w="1351" w:type="dxa"/>
            <w:vAlign w:val="center"/>
          </w:tcPr>
          <w:p w14:paraId="378043D2" w14:textId="0BCA5BF9" w:rsidR="00EF29AA" w:rsidRPr="008473F5" w:rsidRDefault="00EF29AA" w:rsidP="00EF29AA">
            <w:pPr>
              <w:shd w:val="clear" w:color="auto" w:fill="FFFFFF"/>
              <w:spacing w:line="285" w:lineRule="atLeast"/>
              <w:jc w:val="center"/>
              <w:rPr>
                <w:rFonts w:ascii="TH SarabunPSK" w:eastAsia="Times New Roman" w:hAnsi="TH SarabunPSK" w:cs="TH SarabunPSK"/>
              </w:rPr>
            </w:pPr>
            <w:r w:rsidRPr="008473F5">
              <w:rPr>
                <w:rFonts w:ascii="TH SarabunPSK" w:eastAsia="Times New Roman" w:hAnsi="TH SarabunPSK" w:cs="TH SarabunPSK" w:hint="cs"/>
                <w:i/>
                <w:iCs/>
              </w:rPr>
              <w:t>WPC</w:t>
            </w:r>
          </w:p>
        </w:tc>
        <w:tc>
          <w:tcPr>
            <w:tcW w:w="3585" w:type="dxa"/>
            <w:vAlign w:val="bottom"/>
          </w:tcPr>
          <w:p w14:paraId="7D734255" w14:textId="0104FD91" w:rsidR="00EF29AA" w:rsidRPr="008473F5" w:rsidRDefault="00EF29AA" w:rsidP="008569FE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Weighted Closing Price</w:t>
            </w:r>
          </w:p>
        </w:tc>
        <w:tc>
          <w:tcPr>
            <w:tcW w:w="2449" w:type="dxa"/>
            <w:vAlign w:val="bottom"/>
          </w:tcPr>
          <w:p w14:paraId="49C4A972" w14:textId="2F2874D5" w:rsidR="00EF29AA" w:rsidRPr="008473F5" w:rsidRDefault="00EF29AA" w:rsidP="008569FE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-</w:t>
            </w:r>
          </w:p>
        </w:tc>
      </w:tr>
      <w:tr w:rsidR="00EF29AA" w:rsidRPr="008473F5" w14:paraId="31AA6CE4" w14:textId="77777777" w:rsidTr="00EF29AA">
        <w:tc>
          <w:tcPr>
            <w:tcW w:w="912" w:type="dxa"/>
          </w:tcPr>
          <w:p w14:paraId="4CDF027A" w14:textId="7B5CE825" w:rsidR="00EF29AA" w:rsidRPr="008473F5" w:rsidRDefault="00EF29AA" w:rsidP="008569FE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cs/>
              </w:rPr>
              <w:t>7</w:t>
            </w:r>
          </w:p>
        </w:tc>
        <w:tc>
          <w:tcPr>
            <w:tcW w:w="1351" w:type="dxa"/>
            <w:vAlign w:val="center"/>
          </w:tcPr>
          <w:p w14:paraId="5013192B" w14:textId="6D3725BD" w:rsidR="00EF29AA" w:rsidRPr="008473F5" w:rsidRDefault="00EF29AA" w:rsidP="00EF29AA">
            <w:pPr>
              <w:shd w:val="clear" w:color="auto" w:fill="FFFFFF"/>
              <w:spacing w:line="285" w:lineRule="atLeast"/>
              <w:jc w:val="center"/>
              <w:rPr>
                <w:rFonts w:ascii="TH SarabunPSK" w:eastAsia="Times New Roman" w:hAnsi="TH SarabunPSK" w:cs="TH SarabunPSK"/>
              </w:rPr>
            </w:pPr>
            <w:r w:rsidRPr="008473F5">
              <w:rPr>
                <w:rFonts w:ascii="TH SarabunPSK" w:eastAsia="Times New Roman" w:hAnsi="TH SarabunPSK" w:cs="TH SarabunPSK" w:hint="cs"/>
                <w:i/>
                <w:iCs/>
              </w:rPr>
              <w:t>ADL</w:t>
            </w:r>
          </w:p>
        </w:tc>
        <w:tc>
          <w:tcPr>
            <w:tcW w:w="3585" w:type="dxa"/>
            <w:vAlign w:val="bottom"/>
          </w:tcPr>
          <w:p w14:paraId="18116523" w14:textId="4EB6A635" w:rsidR="00EF29AA" w:rsidRPr="008473F5" w:rsidRDefault="00EF29AA" w:rsidP="008569FE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Accumulation Distribution Line</w:t>
            </w:r>
          </w:p>
        </w:tc>
        <w:tc>
          <w:tcPr>
            <w:tcW w:w="2449" w:type="dxa"/>
            <w:vAlign w:val="bottom"/>
          </w:tcPr>
          <w:p w14:paraId="6E619BFF" w14:textId="6065A2D1" w:rsidR="00EF29AA" w:rsidRPr="008473F5" w:rsidRDefault="00EF29AA" w:rsidP="008569FE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-</w:t>
            </w:r>
          </w:p>
        </w:tc>
      </w:tr>
      <w:tr w:rsidR="00EF29AA" w:rsidRPr="008473F5" w14:paraId="7D8F5135" w14:textId="77777777" w:rsidTr="00EF29AA">
        <w:tc>
          <w:tcPr>
            <w:tcW w:w="912" w:type="dxa"/>
          </w:tcPr>
          <w:p w14:paraId="1303A265" w14:textId="3642C376" w:rsidR="00EF29AA" w:rsidRPr="008473F5" w:rsidRDefault="00EF29AA" w:rsidP="008569FE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cs/>
              </w:rPr>
              <w:t>8</w:t>
            </w:r>
          </w:p>
        </w:tc>
        <w:tc>
          <w:tcPr>
            <w:tcW w:w="1351" w:type="dxa"/>
            <w:vAlign w:val="center"/>
          </w:tcPr>
          <w:p w14:paraId="6D88629B" w14:textId="77AFAC08" w:rsidR="00EF29AA" w:rsidRPr="008473F5" w:rsidRDefault="00EF29AA" w:rsidP="00EF29AA">
            <w:pPr>
              <w:shd w:val="clear" w:color="auto" w:fill="FFFFFF"/>
              <w:spacing w:line="285" w:lineRule="atLeast"/>
              <w:jc w:val="center"/>
              <w:rPr>
                <w:rFonts w:ascii="TH SarabunPSK" w:eastAsia="Times New Roman" w:hAnsi="TH SarabunPSK" w:cs="TH SarabunPSK"/>
              </w:rPr>
            </w:pPr>
            <w:r w:rsidRPr="008473F5">
              <w:rPr>
                <w:rFonts w:ascii="TH SarabunPSK" w:eastAsia="Times New Roman" w:hAnsi="TH SarabunPSK" w:cs="TH SarabunPSK" w:hint="cs"/>
                <w:i/>
                <w:iCs/>
              </w:rPr>
              <w:t>ADOSC</w:t>
            </w:r>
          </w:p>
        </w:tc>
        <w:tc>
          <w:tcPr>
            <w:tcW w:w="3585" w:type="dxa"/>
            <w:vAlign w:val="bottom"/>
          </w:tcPr>
          <w:p w14:paraId="722025FD" w14:textId="07B95F44" w:rsidR="00EF29AA" w:rsidRPr="008473F5" w:rsidRDefault="00EF29AA" w:rsidP="008569FE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Accumulation Distribution Oscillator</w:t>
            </w:r>
          </w:p>
        </w:tc>
        <w:tc>
          <w:tcPr>
            <w:tcW w:w="2449" w:type="dxa"/>
            <w:vAlign w:val="bottom"/>
          </w:tcPr>
          <w:p w14:paraId="565E5FD5" w14:textId="370453C9" w:rsidR="00EF29AA" w:rsidRPr="008473F5" w:rsidRDefault="00EF29AA" w:rsidP="008569FE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(2,10),(3,12),(4,14),(5,16)</w:t>
            </w:r>
          </w:p>
        </w:tc>
      </w:tr>
      <w:tr w:rsidR="00EF29AA" w:rsidRPr="008473F5" w14:paraId="7AA7ECE9" w14:textId="77777777" w:rsidTr="00EF29AA">
        <w:tc>
          <w:tcPr>
            <w:tcW w:w="912" w:type="dxa"/>
          </w:tcPr>
          <w:p w14:paraId="110C0BED" w14:textId="3A514EA0" w:rsidR="00EF29AA" w:rsidRPr="008473F5" w:rsidRDefault="00EF29AA" w:rsidP="008569FE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cs/>
              </w:rPr>
              <w:t>9</w:t>
            </w:r>
          </w:p>
        </w:tc>
        <w:tc>
          <w:tcPr>
            <w:tcW w:w="1351" w:type="dxa"/>
            <w:vAlign w:val="center"/>
          </w:tcPr>
          <w:p w14:paraId="24A54ABD" w14:textId="2967B029" w:rsidR="00EF29AA" w:rsidRPr="008473F5" w:rsidRDefault="00EF29AA" w:rsidP="00EF29AA">
            <w:pPr>
              <w:shd w:val="clear" w:color="auto" w:fill="FFFFFF"/>
              <w:spacing w:line="285" w:lineRule="atLeast"/>
              <w:jc w:val="center"/>
              <w:rPr>
                <w:rFonts w:ascii="TH SarabunPSK" w:eastAsia="Times New Roman" w:hAnsi="TH SarabunPSK" w:cs="TH SarabunPSK"/>
              </w:rPr>
            </w:pPr>
            <w:r w:rsidRPr="008473F5">
              <w:rPr>
                <w:rFonts w:ascii="TH SarabunPSK" w:eastAsia="Times New Roman" w:hAnsi="TH SarabunPSK" w:cs="TH SarabunPSK" w:hint="cs"/>
                <w:i/>
                <w:iCs/>
              </w:rPr>
              <w:t>MACD</w:t>
            </w:r>
          </w:p>
        </w:tc>
        <w:tc>
          <w:tcPr>
            <w:tcW w:w="3585" w:type="dxa"/>
            <w:vAlign w:val="bottom"/>
          </w:tcPr>
          <w:p w14:paraId="34917F8E" w14:textId="243BC946" w:rsidR="00EF29AA" w:rsidRPr="008473F5" w:rsidRDefault="00EF29AA" w:rsidP="008569FE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Moving Average Convergence Divergence</w:t>
            </w:r>
          </w:p>
        </w:tc>
        <w:tc>
          <w:tcPr>
            <w:tcW w:w="2449" w:type="dxa"/>
            <w:vAlign w:val="bottom"/>
          </w:tcPr>
          <w:p w14:paraId="4CD74CBE" w14:textId="0DB956EA" w:rsidR="00EF29AA" w:rsidRPr="008473F5" w:rsidRDefault="00EF29AA" w:rsidP="008569FE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(12,16,9)</w:t>
            </w:r>
          </w:p>
        </w:tc>
      </w:tr>
      <w:tr w:rsidR="00EF29AA" w:rsidRPr="008473F5" w14:paraId="547868A5" w14:textId="77777777" w:rsidTr="00EF29AA">
        <w:tc>
          <w:tcPr>
            <w:tcW w:w="912" w:type="dxa"/>
          </w:tcPr>
          <w:p w14:paraId="1E9E2000" w14:textId="52192D93" w:rsidR="00EF29AA" w:rsidRPr="008473F5" w:rsidRDefault="00EF29AA" w:rsidP="008569FE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10</w:t>
            </w:r>
          </w:p>
        </w:tc>
        <w:tc>
          <w:tcPr>
            <w:tcW w:w="1351" w:type="dxa"/>
            <w:vAlign w:val="center"/>
          </w:tcPr>
          <w:p w14:paraId="14E725A3" w14:textId="09DDD51D" w:rsidR="00EF29AA" w:rsidRPr="008473F5" w:rsidRDefault="00EF29AA" w:rsidP="00EF29AA">
            <w:pPr>
              <w:shd w:val="clear" w:color="auto" w:fill="FFFFFF"/>
              <w:spacing w:line="285" w:lineRule="atLeast"/>
              <w:jc w:val="center"/>
              <w:rPr>
                <w:rFonts w:ascii="TH SarabunPSK" w:eastAsia="Times New Roman" w:hAnsi="TH SarabunPSK" w:cs="TH SarabunPSK"/>
              </w:rPr>
            </w:pPr>
            <w:r w:rsidRPr="008473F5">
              <w:rPr>
                <w:rFonts w:ascii="TH SarabunPSK" w:eastAsia="Times New Roman" w:hAnsi="TH SarabunPSK" w:cs="TH SarabunPSK" w:hint="cs"/>
                <w:i/>
                <w:iCs/>
              </w:rPr>
              <w:t>CCI</w:t>
            </w:r>
          </w:p>
        </w:tc>
        <w:tc>
          <w:tcPr>
            <w:tcW w:w="3585" w:type="dxa"/>
            <w:vAlign w:val="bottom"/>
          </w:tcPr>
          <w:p w14:paraId="1738A953" w14:textId="7430F2FF" w:rsidR="00EF29AA" w:rsidRPr="008473F5" w:rsidRDefault="00EF29AA" w:rsidP="008569FE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Commodity Channel Index</w:t>
            </w:r>
          </w:p>
        </w:tc>
        <w:tc>
          <w:tcPr>
            <w:tcW w:w="2449" w:type="dxa"/>
            <w:vAlign w:val="bottom"/>
          </w:tcPr>
          <w:p w14:paraId="73C4803C" w14:textId="7DCA2E0C" w:rsidR="00EF29AA" w:rsidRPr="008473F5" w:rsidRDefault="00EF29AA" w:rsidP="008569FE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15</w:t>
            </w:r>
          </w:p>
        </w:tc>
      </w:tr>
      <w:tr w:rsidR="00EF29AA" w:rsidRPr="008473F5" w14:paraId="298F3B98" w14:textId="77777777" w:rsidTr="00EF29AA">
        <w:tc>
          <w:tcPr>
            <w:tcW w:w="912" w:type="dxa"/>
          </w:tcPr>
          <w:p w14:paraId="7B62867A" w14:textId="4575538E" w:rsidR="00EF29AA" w:rsidRPr="008473F5" w:rsidRDefault="00EF29AA" w:rsidP="008569FE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11</w:t>
            </w:r>
          </w:p>
        </w:tc>
        <w:tc>
          <w:tcPr>
            <w:tcW w:w="1351" w:type="dxa"/>
            <w:vAlign w:val="center"/>
          </w:tcPr>
          <w:p w14:paraId="2792698F" w14:textId="1E456033" w:rsidR="00EF29AA" w:rsidRPr="008473F5" w:rsidRDefault="00EF29AA" w:rsidP="00EF29AA">
            <w:pPr>
              <w:shd w:val="clear" w:color="auto" w:fill="FFFFFF"/>
              <w:spacing w:line="285" w:lineRule="atLeast"/>
              <w:jc w:val="center"/>
              <w:rPr>
                <w:rFonts w:ascii="TH SarabunPSK" w:eastAsia="Times New Roman" w:hAnsi="TH SarabunPSK" w:cs="TH SarabunPSK"/>
              </w:rPr>
            </w:pPr>
            <w:r w:rsidRPr="008473F5">
              <w:rPr>
                <w:rFonts w:ascii="TH SarabunPSK" w:eastAsia="Times New Roman" w:hAnsi="TH SarabunPSK" w:cs="TH SarabunPSK" w:hint="cs"/>
                <w:i/>
                <w:iCs/>
              </w:rPr>
              <w:t>BBANDS</w:t>
            </w:r>
          </w:p>
        </w:tc>
        <w:tc>
          <w:tcPr>
            <w:tcW w:w="3585" w:type="dxa"/>
            <w:vAlign w:val="bottom"/>
          </w:tcPr>
          <w:p w14:paraId="2A535CAE" w14:textId="029BA194" w:rsidR="00EF29AA" w:rsidRPr="008473F5" w:rsidRDefault="00EF29AA" w:rsidP="008569FE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Bollinger Bands</w:t>
            </w:r>
          </w:p>
        </w:tc>
        <w:tc>
          <w:tcPr>
            <w:tcW w:w="2449" w:type="dxa"/>
            <w:vAlign w:val="bottom"/>
          </w:tcPr>
          <w:p w14:paraId="5B1757C6" w14:textId="4991F726" w:rsidR="00EF29AA" w:rsidRPr="008473F5" w:rsidRDefault="00EF29AA" w:rsidP="008569FE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15</w:t>
            </w:r>
          </w:p>
        </w:tc>
      </w:tr>
      <w:tr w:rsidR="00EF29AA" w:rsidRPr="008473F5" w14:paraId="52A9F01D" w14:textId="77777777" w:rsidTr="00EF29AA">
        <w:tc>
          <w:tcPr>
            <w:tcW w:w="912" w:type="dxa"/>
          </w:tcPr>
          <w:p w14:paraId="314666B3" w14:textId="1AFF5895" w:rsidR="00EF29AA" w:rsidRPr="008473F5" w:rsidRDefault="00EF29AA" w:rsidP="008569FE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12</w:t>
            </w:r>
          </w:p>
        </w:tc>
        <w:tc>
          <w:tcPr>
            <w:tcW w:w="1351" w:type="dxa"/>
            <w:vAlign w:val="center"/>
          </w:tcPr>
          <w:p w14:paraId="091EDE0D" w14:textId="668853E0" w:rsidR="00EF29AA" w:rsidRPr="008473F5" w:rsidRDefault="00EF29AA" w:rsidP="00EF29AA">
            <w:pPr>
              <w:shd w:val="clear" w:color="auto" w:fill="FFFFFF"/>
              <w:spacing w:line="285" w:lineRule="atLeast"/>
              <w:jc w:val="center"/>
              <w:rPr>
                <w:rFonts w:ascii="TH SarabunPSK" w:eastAsia="Times New Roman" w:hAnsi="TH SarabunPSK" w:cs="TH SarabunPSK"/>
              </w:rPr>
            </w:pPr>
            <w:r w:rsidRPr="008473F5">
              <w:rPr>
                <w:rFonts w:ascii="TH SarabunPSK" w:eastAsia="Times New Roman" w:hAnsi="TH SarabunPSK" w:cs="TH SarabunPSK" w:hint="cs"/>
                <w:i/>
                <w:iCs/>
              </w:rPr>
              <w:t>RSI</w:t>
            </w:r>
          </w:p>
        </w:tc>
        <w:tc>
          <w:tcPr>
            <w:tcW w:w="3585" w:type="dxa"/>
            <w:vAlign w:val="bottom"/>
          </w:tcPr>
          <w:p w14:paraId="76EE08F0" w14:textId="36E84EAC" w:rsidR="00EF29AA" w:rsidRPr="008473F5" w:rsidRDefault="00EF29AA" w:rsidP="008569FE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Relative Strange index</w:t>
            </w:r>
          </w:p>
        </w:tc>
        <w:tc>
          <w:tcPr>
            <w:tcW w:w="2449" w:type="dxa"/>
            <w:vAlign w:val="bottom"/>
          </w:tcPr>
          <w:p w14:paraId="24D9CD69" w14:textId="199567C1" w:rsidR="00EF29AA" w:rsidRPr="008473F5" w:rsidRDefault="00EF29AA" w:rsidP="008569FE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6,8,10,12</w:t>
            </w:r>
          </w:p>
        </w:tc>
      </w:tr>
      <w:tr w:rsidR="00EF29AA" w:rsidRPr="008473F5" w14:paraId="2A1752FC" w14:textId="77777777" w:rsidTr="00EF29AA">
        <w:tc>
          <w:tcPr>
            <w:tcW w:w="912" w:type="dxa"/>
          </w:tcPr>
          <w:p w14:paraId="20B93C8E" w14:textId="0C833F22" w:rsidR="00EF29AA" w:rsidRPr="008473F5" w:rsidRDefault="00EF29AA" w:rsidP="008569FE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13</w:t>
            </w:r>
          </w:p>
        </w:tc>
        <w:tc>
          <w:tcPr>
            <w:tcW w:w="1351" w:type="dxa"/>
            <w:vAlign w:val="center"/>
          </w:tcPr>
          <w:p w14:paraId="30CE3678" w14:textId="227BF237" w:rsidR="00EF29AA" w:rsidRPr="008473F5" w:rsidRDefault="002417C9" w:rsidP="00EF29AA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LINEARSLOPE</w:t>
            </w:r>
          </w:p>
        </w:tc>
        <w:tc>
          <w:tcPr>
            <w:tcW w:w="3585" w:type="dxa"/>
            <w:vAlign w:val="bottom"/>
          </w:tcPr>
          <w:p w14:paraId="5C6D6080" w14:textId="5A175BB2" w:rsidR="00EF29AA" w:rsidRPr="008473F5" w:rsidRDefault="002417C9" w:rsidP="008569FE">
            <w:pPr>
              <w:jc w:val="center"/>
              <w:rPr>
                <w:rFonts w:ascii="TH SarabunPSK" w:hAnsi="TH SarabunPSK" w:cs="TH SarabunPSK"/>
              </w:rPr>
            </w:pPr>
            <w:r w:rsidRPr="002417C9">
              <w:rPr>
                <w:rFonts w:ascii="TH SarabunPSK" w:hAnsi="TH SarabunPSK" w:cs="TH SarabunPSK"/>
              </w:rPr>
              <w:t>Linear Regression Slope</w:t>
            </w:r>
          </w:p>
        </w:tc>
        <w:tc>
          <w:tcPr>
            <w:tcW w:w="2449" w:type="dxa"/>
            <w:vAlign w:val="bottom"/>
          </w:tcPr>
          <w:p w14:paraId="6B1BF1C7" w14:textId="799528A3" w:rsidR="00EF29AA" w:rsidRPr="008473F5" w:rsidRDefault="001A34DC" w:rsidP="008569FE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6</w:t>
            </w:r>
          </w:p>
        </w:tc>
      </w:tr>
    </w:tbl>
    <w:p w14:paraId="6C95E555" w14:textId="77777777" w:rsidR="00902C44" w:rsidRPr="008473F5" w:rsidRDefault="00902C44" w:rsidP="00356A4D">
      <w:pPr>
        <w:rPr>
          <w:rFonts w:ascii="TH SarabunPSK" w:hAnsi="TH SarabunPSK" w:cs="TH SarabunPSK"/>
          <w:sz w:val="32"/>
          <w:szCs w:val="32"/>
        </w:rPr>
      </w:pPr>
    </w:p>
    <w:p w14:paraId="66E9E49F" w14:textId="6E20EF46" w:rsidR="00902C44" w:rsidRPr="008473F5" w:rsidRDefault="00902C44" w:rsidP="005B42C4">
      <w:pPr>
        <w:spacing w:after="24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เมื่อทำการสร้างอินดิเคเตอร์ตามตารางที่ </w:t>
      </w:r>
      <w:r w:rsidRPr="008473F5">
        <w:rPr>
          <w:rFonts w:ascii="TH SarabunPSK" w:hAnsi="TH SarabunPSK" w:cs="TH SarabunPSK" w:hint="cs"/>
          <w:sz w:val="32"/>
          <w:szCs w:val="32"/>
        </w:rPr>
        <w:t>3.2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 เสร็จแล้ว จะนำค่าที่ได้มารวมกับค่าพื้นฐานในตารางที่ 3.1</w:t>
      </w:r>
      <w:r w:rsidR="005B42C4" w:rsidRPr="008473F5">
        <w:rPr>
          <w:rFonts w:ascii="TH SarabunPSK" w:hAnsi="TH SarabunPSK" w:cs="TH SarabunPSK" w:hint="cs"/>
          <w:sz w:val="32"/>
          <w:szCs w:val="32"/>
          <w:cs/>
        </w:rPr>
        <w:t xml:space="preserve"> ที่ทำการดรอป</w:t>
      </w:r>
      <w:r w:rsidR="005B42C4" w:rsidRPr="008473F5">
        <w:rPr>
          <w:rFonts w:ascii="TH SarabunPSK" w:hAnsi="TH SarabunPSK" w:cs="TH SarabunPSK" w:hint="cs"/>
          <w:sz w:val="32"/>
          <w:szCs w:val="32"/>
        </w:rPr>
        <w:t>(Drop)</w:t>
      </w:r>
      <w:r w:rsidR="005B42C4" w:rsidRPr="008473F5">
        <w:rPr>
          <w:rFonts w:ascii="TH SarabunPSK" w:hAnsi="TH SarabunPSK" w:cs="TH SarabunPSK" w:hint="cs"/>
          <w:sz w:val="32"/>
          <w:szCs w:val="32"/>
          <w:cs/>
        </w:rPr>
        <w:t xml:space="preserve"> ข้อมูลปริมาณการซื้อขาย</w:t>
      </w:r>
      <w:r w:rsidR="005B42C4" w:rsidRPr="008473F5">
        <w:rPr>
          <w:rFonts w:ascii="TH SarabunPSK" w:hAnsi="TH SarabunPSK" w:cs="TH SarabunPSK" w:hint="cs"/>
          <w:sz w:val="32"/>
          <w:szCs w:val="32"/>
        </w:rPr>
        <w:t>(Volume)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45C2B" w:rsidRPr="008473F5">
        <w:rPr>
          <w:rFonts w:ascii="TH SarabunPSK" w:hAnsi="TH SarabunPSK" w:cs="TH SarabunPSK" w:hint="cs"/>
          <w:sz w:val="32"/>
          <w:szCs w:val="32"/>
          <w:cs/>
        </w:rPr>
        <w:t>และกำหนด</w:t>
      </w:r>
      <w:r w:rsidR="00424206" w:rsidRPr="008473F5">
        <w:rPr>
          <w:rFonts w:ascii="TH SarabunPSK" w:hAnsi="TH SarabunPSK" w:cs="TH SarabunPSK" w:hint="cs"/>
          <w:sz w:val="32"/>
          <w:szCs w:val="32"/>
          <w:cs/>
        </w:rPr>
        <w:t>ค่าเอาต์พุทคือค่าราคาเปิด</w:t>
      </w:r>
      <w:r w:rsidR="00445C2B" w:rsidRPr="008473F5">
        <w:rPr>
          <w:rFonts w:ascii="TH SarabunPSK" w:hAnsi="TH SarabunPSK" w:cs="TH SarabunPSK" w:hint="cs"/>
          <w:sz w:val="32"/>
          <w:szCs w:val="32"/>
          <w:cs/>
        </w:rPr>
        <w:t>(</w:t>
      </w:r>
      <w:r w:rsidR="00445C2B" w:rsidRPr="008473F5">
        <w:rPr>
          <w:rFonts w:ascii="TH SarabunPSK" w:hAnsi="TH SarabunPSK" w:cs="TH SarabunPSK" w:hint="cs"/>
          <w:sz w:val="32"/>
          <w:szCs w:val="32"/>
        </w:rPr>
        <w:t xml:space="preserve">Open) </w:t>
      </w:r>
      <w:r w:rsidR="00424206" w:rsidRPr="008473F5">
        <w:rPr>
          <w:rFonts w:ascii="TH SarabunPSK" w:hAnsi="TH SarabunPSK" w:cs="TH SarabunPSK" w:hint="cs"/>
          <w:sz w:val="32"/>
          <w:szCs w:val="32"/>
          <w:cs/>
        </w:rPr>
        <w:t>และราคาปิด</w:t>
      </w:r>
      <w:r w:rsidR="00445C2B" w:rsidRPr="008473F5">
        <w:rPr>
          <w:rFonts w:ascii="TH SarabunPSK" w:hAnsi="TH SarabunPSK" w:cs="TH SarabunPSK" w:hint="cs"/>
          <w:sz w:val="32"/>
          <w:szCs w:val="32"/>
        </w:rPr>
        <w:t xml:space="preserve">(Close) </w:t>
      </w:r>
      <w:r w:rsidR="00424206" w:rsidRPr="008473F5">
        <w:rPr>
          <w:rFonts w:ascii="TH SarabunPSK" w:hAnsi="TH SarabunPSK" w:cs="TH SarabunPSK" w:hint="cs"/>
          <w:sz w:val="32"/>
          <w:szCs w:val="32"/>
          <w:cs/>
        </w:rPr>
        <w:t xml:space="preserve">ในอีก </w:t>
      </w:r>
      <w:r w:rsidR="00424206" w:rsidRPr="008473F5">
        <w:rPr>
          <w:rFonts w:ascii="TH SarabunPSK" w:hAnsi="TH SarabunPSK" w:cs="TH SarabunPSK" w:hint="cs"/>
          <w:sz w:val="32"/>
          <w:szCs w:val="32"/>
        </w:rPr>
        <w:t xml:space="preserve">24 </w:t>
      </w:r>
      <w:r w:rsidR="00424206" w:rsidRPr="008473F5">
        <w:rPr>
          <w:rFonts w:ascii="TH SarabunPSK" w:hAnsi="TH SarabunPSK" w:cs="TH SarabunPSK" w:hint="cs"/>
          <w:sz w:val="32"/>
          <w:szCs w:val="32"/>
          <w:cs/>
        </w:rPr>
        <w:t>ชม. ข้างหน้า</w:t>
      </w:r>
      <w:r w:rsidR="005B42C4" w:rsidRPr="008473F5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4B31CA78" w14:textId="5F76FBED" w:rsidR="00424206" w:rsidRPr="008473F5" w:rsidRDefault="002937C5" w:rsidP="002937C5">
      <w:pPr>
        <w:pStyle w:val="Caption"/>
        <w:jc w:val="left"/>
      </w:pPr>
      <w:bookmarkStart w:id="55" w:name="_Toc67941027"/>
      <w:r w:rsidRPr="002937C5">
        <w:rPr>
          <w:b/>
          <w:bCs/>
          <w:cs/>
        </w:rPr>
        <w:t xml:space="preserve">ตารางที่ </w:t>
      </w:r>
      <w:r w:rsidR="00F92D11">
        <w:rPr>
          <w:b/>
          <w:bCs/>
          <w:cs/>
        </w:rPr>
        <w:fldChar w:fldCharType="begin"/>
      </w:r>
      <w:r w:rsidR="00F92D11">
        <w:rPr>
          <w:b/>
          <w:bCs/>
          <w:cs/>
        </w:rPr>
        <w:instrText xml:space="preserve"> </w:instrText>
      </w:r>
      <w:r w:rsidR="00F92D11">
        <w:rPr>
          <w:b/>
          <w:bCs/>
        </w:rPr>
        <w:instrText xml:space="preserve">STYLEREF </w:instrText>
      </w:r>
      <w:r w:rsidR="00F92D11">
        <w:rPr>
          <w:b/>
          <w:bCs/>
          <w:cs/>
        </w:rPr>
        <w:instrText xml:space="preserve">1 </w:instrText>
      </w:r>
      <w:r w:rsidR="00F92D11">
        <w:rPr>
          <w:b/>
          <w:bCs/>
        </w:rPr>
        <w:instrText>\s</w:instrText>
      </w:r>
      <w:r w:rsidR="00F92D11">
        <w:rPr>
          <w:b/>
          <w:bCs/>
          <w:cs/>
        </w:rPr>
        <w:instrText xml:space="preserve"> </w:instrText>
      </w:r>
      <w:r w:rsidR="00F92D11">
        <w:rPr>
          <w:b/>
          <w:bCs/>
          <w:cs/>
        </w:rPr>
        <w:fldChar w:fldCharType="separate"/>
      </w:r>
      <w:r w:rsidR="00D55583">
        <w:rPr>
          <w:b/>
          <w:bCs/>
          <w:noProof/>
          <w:cs/>
        </w:rPr>
        <w:t>3</w:t>
      </w:r>
      <w:r w:rsidR="00F92D11">
        <w:rPr>
          <w:b/>
          <w:bCs/>
          <w:cs/>
        </w:rPr>
        <w:fldChar w:fldCharType="end"/>
      </w:r>
      <w:r w:rsidR="00F92D11">
        <w:rPr>
          <w:b/>
          <w:bCs/>
          <w:cs/>
        </w:rPr>
        <w:t>.</w:t>
      </w:r>
      <w:r w:rsidR="00F92D11">
        <w:rPr>
          <w:b/>
          <w:bCs/>
          <w:cs/>
        </w:rPr>
        <w:fldChar w:fldCharType="begin"/>
      </w:r>
      <w:r w:rsidR="00F92D11">
        <w:rPr>
          <w:b/>
          <w:bCs/>
          <w:cs/>
        </w:rPr>
        <w:instrText xml:space="preserve"> </w:instrText>
      </w:r>
      <w:r w:rsidR="00F92D11">
        <w:rPr>
          <w:b/>
          <w:bCs/>
        </w:rPr>
        <w:instrText xml:space="preserve">SEQ </w:instrText>
      </w:r>
      <w:r w:rsidR="00F92D11">
        <w:rPr>
          <w:b/>
          <w:bCs/>
          <w:cs/>
        </w:rPr>
        <w:instrText xml:space="preserve">ตารางที่ </w:instrText>
      </w:r>
      <w:r w:rsidR="00F92D11">
        <w:rPr>
          <w:b/>
          <w:bCs/>
        </w:rPr>
        <w:instrText xml:space="preserve">\* ARABIC \s </w:instrText>
      </w:r>
      <w:r w:rsidR="00F92D11">
        <w:rPr>
          <w:b/>
          <w:bCs/>
          <w:cs/>
        </w:rPr>
        <w:instrText xml:space="preserve">1 </w:instrText>
      </w:r>
      <w:r w:rsidR="00F92D11">
        <w:rPr>
          <w:b/>
          <w:bCs/>
          <w:cs/>
        </w:rPr>
        <w:fldChar w:fldCharType="separate"/>
      </w:r>
      <w:r w:rsidR="00D55583">
        <w:rPr>
          <w:b/>
          <w:bCs/>
          <w:noProof/>
          <w:cs/>
        </w:rPr>
        <w:t>3</w:t>
      </w:r>
      <w:r w:rsidR="00F92D11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r w:rsidRPr="008473F5">
        <w:rPr>
          <w:rFonts w:hint="cs"/>
          <w:cs/>
        </w:rPr>
        <w:t>ตัวอย่างข้อมูลชุดฝึกสอน</w:t>
      </w:r>
      <w:bookmarkEnd w:id="5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91"/>
        <w:gridCol w:w="584"/>
        <w:gridCol w:w="585"/>
        <w:gridCol w:w="586"/>
        <w:gridCol w:w="586"/>
        <w:gridCol w:w="585"/>
        <w:gridCol w:w="585"/>
        <w:gridCol w:w="585"/>
        <w:gridCol w:w="585"/>
        <w:gridCol w:w="585"/>
        <w:gridCol w:w="585"/>
        <w:gridCol w:w="585"/>
        <w:gridCol w:w="585"/>
        <w:gridCol w:w="292"/>
        <w:gridCol w:w="293"/>
      </w:tblGrid>
      <w:tr w:rsidR="00445C2B" w:rsidRPr="008473F5" w14:paraId="61C64DE8" w14:textId="774C0AE1" w:rsidTr="008569FE">
        <w:tc>
          <w:tcPr>
            <w:tcW w:w="691" w:type="dxa"/>
            <w:vAlign w:val="center"/>
          </w:tcPr>
          <w:p w14:paraId="443BAA48" w14:textId="77777777" w:rsidR="00445C2B" w:rsidRPr="008473F5" w:rsidRDefault="00445C2B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8473F5">
              <w:rPr>
                <w:rFonts w:ascii="TH SarabunPSK" w:hAnsi="TH SarabunPSK" w:cs="TH SarabunPSK" w:hint="cs"/>
                <w:sz w:val="24"/>
                <w:szCs w:val="24"/>
                <w:cs/>
              </w:rPr>
              <w:t>ลำดับ</w:t>
            </w:r>
          </w:p>
          <w:p w14:paraId="5B8C172B" w14:textId="103874F7" w:rsidR="00445C2B" w:rsidRPr="008473F5" w:rsidRDefault="00445C2B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8473F5">
              <w:rPr>
                <w:rFonts w:ascii="TH SarabunPSK" w:hAnsi="TH SarabunPSK" w:cs="TH SarabunPSK" w:hint="cs"/>
                <w:sz w:val="24"/>
                <w:szCs w:val="24"/>
                <w:cs/>
              </w:rPr>
              <w:t>ข้อมูล</w:t>
            </w:r>
          </w:p>
        </w:tc>
        <w:tc>
          <w:tcPr>
            <w:tcW w:w="3511" w:type="dxa"/>
            <w:gridSpan w:val="6"/>
            <w:vAlign w:val="center"/>
          </w:tcPr>
          <w:p w14:paraId="291F3474" w14:textId="77777777" w:rsidR="00445C2B" w:rsidRPr="008473F5" w:rsidRDefault="00445C2B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8473F5">
              <w:rPr>
                <w:rFonts w:ascii="TH SarabunPSK" w:hAnsi="TH SarabunPSK" w:cs="TH SarabunPSK" w:hint="cs"/>
                <w:sz w:val="24"/>
                <w:szCs w:val="24"/>
                <w:cs/>
              </w:rPr>
              <w:t>ข้อมูลพื้นฐาน</w:t>
            </w:r>
          </w:p>
          <w:p w14:paraId="78D8A5FD" w14:textId="075C5642" w:rsidR="00445C2B" w:rsidRPr="008473F5" w:rsidRDefault="00445C2B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8473F5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(คอลัมน์ ที่ </w:t>
            </w:r>
            <w:r w:rsidRPr="008473F5">
              <w:rPr>
                <w:rFonts w:ascii="TH SarabunPSK" w:hAnsi="TH SarabunPSK" w:cs="TH SarabunPSK" w:hint="cs"/>
                <w:sz w:val="24"/>
                <w:szCs w:val="24"/>
              </w:rPr>
              <w:t xml:space="preserve">2 – </w:t>
            </w:r>
            <w:r w:rsidR="005B42C4" w:rsidRPr="008473F5">
              <w:rPr>
                <w:rFonts w:ascii="TH SarabunPSK" w:hAnsi="TH SarabunPSK" w:cs="TH SarabunPSK" w:hint="cs"/>
                <w:sz w:val="24"/>
                <w:szCs w:val="24"/>
              </w:rPr>
              <w:t>5</w:t>
            </w:r>
            <w:r w:rsidRPr="008473F5">
              <w:rPr>
                <w:rFonts w:ascii="TH SarabunPSK" w:hAnsi="TH SarabunPSK" w:cs="TH SarabunPSK" w:hint="cs"/>
                <w:sz w:val="24"/>
                <w:szCs w:val="24"/>
              </w:rPr>
              <w:t>)</w:t>
            </w:r>
          </w:p>
        </w:tc>
        <w:tc>
          <w:tcPr>
            <w:tcW w:w="3510" w:type="dxa"/>
            <w:gridSpan w:val="6"/>
            <w:vAlign w:val="center"/>
          </w:tcPr>
          <w:p w14:paraId="6EA656BF" w14:textId="241FF786" w:rsidR="00445C2B" w:rsidRPr="008473F5" w:rsidRDefault="00445C2B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  <w:cs/>
              </w:rPr>
            </w:pPr>
            <w:r w:rsidRPr="008473F5">
              <w:rPr>
                <w:rFonts w:ascii="TH SarabunPSK" w:hAnsi="TH SarabunPSK" w:cs="TH SarabunPSK" w:hint="cs"/>
                <w:sz w:val="24"/>
                <w:szCs w:val="24"/>
                <w:cs/>
              </w:rPr>
              <w:t>ค่าจากอินดิเคเตอร์</w:t>
            </w:r>
            <w:r w:rsidRPr="008473F5">
              <w:rPr>
                <w:rFonts w:ascii="TH SarabunPSK" w:hAnsi="TH SarabunPSK" w:cs="TH SarabunPSK" w:hint="cs"/>
                <w:sz w:val="24"/>
                <w:szCs w:val="24"/>
                <w:cs/>
              </w:rPr>
              <w:br/>
              <w:t xml:space="preserve">(คอลัมท์ ที่ </w:t>
            </w:r>
            <w:r w:rsidR="005B42C4" w:rsidRPr="008473F5">
              <w:rPr>
                <w:rFonts w:ascii="TH SarabunPSK" w:hAnsi="TH SarabunPSK" w:cs="TH SarabunPSK" w:hint="cs"/>
                <w:sz w:val="24"/>
                <w:szCs w:val="24"/>
              </w:rPr>
              <w:t>6</w:t>
            </w:r>
            <w:r w:rsidRPr="008473F5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– </w:t>
            </w:r>
            <w:r w:rsidR="005B42C4" w:rsidRPr="008473F5">
              <w:rPr>
                <w:rFonts w:ascii="TH SarabunPSK" w:hAnsi="TH SarabunPSK" w:cs="TH SarabunPSK" w:hint="cs"/>
                <w:sz w:val="24"/>
                <w:szCs w:val="24"/>
              </w:rPr>
              <w:t>49</w:t>
            </w:r>
            <w:r w:rsidRPr="008473F5"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) </w:t>
            </w:r>
          </w:p>
        </w:tc>
        <w:tc>
          <w:tcPr>
            <w:tcW w:w="585" w:type="dxa"/>
            <w:gridSpan w:val="2"/>
            <w:vAlign w:val="center"/>
          </w:tcPr>
          <w:p w14:paraId="675F53FE" w14:textId="77777777" w:rsidR="00445C2B" w:rsidRPr="008473F5" w:rsidRDefault="00445C2B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8473F5">
              <w:rPr>
                <w:rFonts w:ascii="TH SarabunPSK" w:hAnsi="TH SarabunPSK" w:cs="TH SarabunPSK" w:hint="cs"/>
                <w:sz w:val="24"/>
                <w:szCs w:val="24"/>
                <w:cs/>
              </w:rPr>
              <w:t>ค่า</w:t>
            </w:r>
          </w:p>
          <w:p w14:paraId="1F0C9DE0" w14:textId="77777777" w:rsidR="00445C2B" w:rsidRPr="008473F5" w:rsidRDefault="00445C2B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8473F5">
              <w:rPr>
                <w:rFonts w:ascii="TH SarabunPSK" w:hAnsi="TH SarabunPSK" w:cs="TH SarabunPSK" w:hint="cs"/>
                <w:sz w:val="24"/>
                <w:szCs w:val="24"/>
                <w:cs/>
              </w:rPr>
              <w:t>เอาท์</w:t>
            </w:r>
          </w:p>
          <w:p w14:paraId="7E5ACC0D" w14:textId="593F4B3A" w:rsidR="00445C2B" w:rsidRPr="008473F5" w:rsidRDefault="00445C2B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8473F5">
              <w:rPr>
                <w:rFonts w:ascii="TH SarabunPSK" w:hAnsi="TH SarabunPSK" w:cs="TH SarabunPSK" w:hint="cs"/>
                <w:sz w:val="24"/>
                <w:szCs w:val="24"/>
                <w:cs/>
              </w:rPr>
              <w:t>พุต</w:t>
            </w:r>
          </w:p>
        </w:tc>
      </w:tr>
      <w:tr w:rsidR="00C04C1D" w:rsidRPr="008473F5" w14:paraId="1924BB46" w14:textId="7C5319DC" w:rsidTr="00EB047C">
        <w:tc>
          <w:tcPr>
            <w:tcW w:w="691" w:type="dxa"/>
            <w:vAlign w:val="center"/>
          </w:tcPr>
          <w:p w14:paraId="0FA7A30A" w14:textId="60EBDA88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8473F5">
              <w:rPr>
                <w:rFonts w:ascii="TH SarabunPSK" w:hAnsi="TH SarabunPSK" w:cs="TH SarabunPSK" w:hint="cs"/>
                <w:sz w:val="24"/>
                <w:szCs w:val="24"/>
                <w:cs/>
              </w:rPr>
              <w:t>1</w:t>
            </w:r>
          </w:p>
        </w:tc>
        <w:tc>
          <w:tcPr>
            <w:tcW w:w="584" w:type="dxa"/>
            <w:vAlign w:val="center"/>
          </w:tcPr>
          <w:p w14:paraId="2D265D5F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33D8DBD5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586" w:type="dxa"/>
            <w:vAlign w:val="center"/>
          </w:tcPr>
          <w:p w14:paraId="21763773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586" w:type="dxa"/>
            <w:vAlign w:val="center"/>
          </w:tcPr>
          <w:p w14:paraId="4F39EBAD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7C132ED3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06F852D6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7F8E8AB8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1A6CB0C7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56C6868D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1B1418F7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6D0E81F0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609BB598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92" w:type="dxa"/>
            <w:vAlign w:val="center"/>
          </w:tcPr>
          <w:p w14:paraId="32EF012C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93" w:type="dxa"/>
            <w:vAlign w:val="center"/>
          </w:tcPr>
          <w:p w14:paraId="50926727" w14:textId="43947F93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</w:tr>
      <w:tr w:rsidR="00C04C1D" w:rsidRPr="008473F5" w14:paraId="233362C3" w14:textId="1B8C2254" w:rsidTr="00EB047C">
        <w:tc>
          <w:tcPr>
            <w:tcW w:w="691" w:type="dxa"/>
            <w:vAlign w:val="center"/>
          </w:tcPr>
          <w:p w14:paraId="31311D0F" w14:textId="532B731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8473F5">
              <w:rPr>
                <w:rFonts w:ascii="TH SarabunPSK" w:hAnsi="TH SarabunPSK" w:cs="TH SarabunPSK" w:hint="cs"/>
                <w:sz w:val="24"/>
                <w:szCs w:val="24"/>
                <w:cs/>
              </w:rPr>
              <w:t>2</w:t>
            </w:r>
          </w:p>
        </w:tc>
        <w:tc>
          <w:tcPr>
            <w:tcW w:w="584" w:type="dxa"/>
            <w:vAlign w:val="center"/>
          </w:tcPr>
          <w:p w14:paraId="44349DDE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31992A30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586" w:type="dxa"/>
            <w:vAlign w:val="center"/>
          </w:tcPr>
          <w:p w14:paraId="5BF4336D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586" w:type="dxa"/>
            <w:vAlign w:val="center"/>
          </w:tcPr>
          <w:p w14:paraId="4265BB15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53C6F057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11FF2009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037CB85D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62B97903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00644EE5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6A0DBE37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2C472BAF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41639B09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92" w:type="dxa"/>
            <w:vAlign w:val="center"/>
          </w:tcPr>
          <w:p w14:paraId="5944E866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93" w:type="dxa"/>
            <w:vAlign w:val="center"/>
          </w:tcPr>
          <w:p w14:paraId="253F8688" w14:textId="7AF9B941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</w:tr>
      <w:tr w:rsidR="00C04C1D" w:rsidRPr="008473F5" w14:paraId="6F2F989B" w14:textId="1118D637" w:rsidTr="00EB047C">
        <w:tc>
          <w:tcPr>
            <w:tcW w:w="691" w:type="dxa"/>
            <w:vAlign w:val="center"/>
          </w:tcPr>
          <w:p w14:paraId="638D05A5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8473F5">
              <w:rPr>
                <w:rFonts w:ascii="TH SarabunPSK" w:hAnsi="TH SarabunPSK" w:cs="TH SarabunPSK" w:hint="cs"/>
                <w:sz w:val="24"/>
                <w:szCs w:val="24"/>
                <w:cs/>
              </w:rPr>
              <w:t>.</w:t>
            </w:r>
          </w:p>
          <w:p w14:paraId="09E16F73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8473F5">
              <w:rPr>
                <w:rFonts w:ascii="TH SarabunPSK" w:hAnsi="TH SarabunPSK" w:cs="TH SarabunPSK" w:hint="cs"/>
                <w:sz w:val="24"/>
                <w:szCs w:val="24"/>
                <w:cs/>
              </w:rPr>
              <w:t>.</w:t>
            </w:r>
          </w:p>
          <w:p w14:paraId="056095D5" w14:textId="287D4494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 w:rsidRPr="008473F5">
              <w:rPr>
                <w:rFonts w:ascii="TH SarabunPSK" w:hAnsi="TH SarabunPSK" w:cs="TH SarabunPSK" w:hint="cs"/>
                <w:sz w:val="24"/>
                <w:szCs w:val="24"/>
                <w:cs/>
              </w:rPr>
              <w:t>.</w:t>
            </w:r>
          </w:p>
        </w:tc>
        <w:tc>
          <w:tcPr>
            <w:tcW w:w="584" w:type="dxa"/>
            <w:vAlign w:val="center"/>
          </w:tcPr>
          <w:p w14:paraId="6560B6B6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4A4E5602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586" w:type="dxa"/>
            <w:vAlign w:val="center"/>
          </w:tcPr>
          <w:p w14:paraId="3A46682A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586" w:type="dxa"/>
            <w:vAlign w:val="center"/>
          </w:tcPr>
          <w:p w14:paraId="3A16DA24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19BB6A7A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45F0842A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370B21CA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411C16C1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6DA1B1D1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00DEC869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7DBB221B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0F186E55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92" w:type="dxa"/>
            <w:vAlign w:val="center"/>
          </w:tcPr>
          <w:p w14:paraId="39B1F466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293" w:type="dxa"/>
            <w:vAlign w:val="center"/>
          </w:tcPr>
          <w:p w14:paraId="374D6FF2" w14:textId="09A929B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</w:p>
        </w:tc>
      </w:tr>
      <w:tr w:rsidR="00C04C1D" w:rsidRPr="008473F5" w14:paraId="7FBB9FFD" w14:textId="30CC722E" w:rsidTr="00EB047C">
        <w:tc>
          <w:tcPr>
            <w:tcW w:w="691" w:type="dxa"/>
            <w:vAlign w:val="center"/>
          </w:tcPr>
          <w:p w14:paraId="0FFE71EA" w14:textId="6B8218E8" w:rsidR="00C04C1D" w:rsidRPr="00975002" w:rsidRDefault="001A34DC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47,999</w:t>
            </w:r>
          </w:p>
        </w:tc>
        <w:tc>
          <w:tcPr>
            <w:tcW w:w="584" w:type="dxa"/>
            <w:vAlign w:val="center"/>
          </w:tcPr>
          <w:p w14:paraId="2F64DE5F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</w:rPr>
            </w:pPr>
          </w:p>
        </w:tc>
        <w:tc>
          <w:tcPr>
            <w:tcW w:w="585" w:type="dxa"/>
            <w:vAlign w:val="center"/>
          </w:tcPr>
          <w:p w14:paraId="4BB3BD79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</w:rPr>
            </w:pPr>
          </w:p>
        </w:tc>
        <w:tc>
          <w:tcPr>
            <w:tcW w:w="586" w:type="dxa"/>
            <w:vAlign w:val="center"/>
          </w:tcPr>
          <w:p w14:paraId="4978B86D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</w:rPr>
            </w:pPr>
          </w:p>
        </w:tc>
        <w:tc>
          <w:tcPr>
            <w:tcW w:w="586" w:type="dxa"/>
            <w:vAlign w:val="center"/>
          </w:tcPr>
          <w:p w14:paraId="374815E6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</w:rPr>
            </w:pPr>
          </w:p>
        </w:tc>
        <w:tc>
          <w:tcPr>
            <w:tcW w:w="585" w:type="dxa"/>
            <w:vAlign w:val="center"/>
          </w:tcPr>
          <w:p w14:paraId="637CEC66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</w:rPr>
            </w:pPr>
          </w:p>
        </w:tc>
        <w:tc>
          <w:tcPr>
            <w:tcW w:w="585" w:type="dxa"/>
            <w:vAlign w:val="center"/>
          </w:tcPr>
          <w:p w14:paraId="4A85E8B6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</w:rPr>
            </w:pPr>
          </w:p>
        </w:tc>
        <w:tc>
          <w:tcPr>
            <w:tcW w:w="585" w:type="dxa"/>
            <w:vAlign w:val="center"/>
          </w:tcPr>
          <w:p w14:paraId="0E3D57ED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</w:rPr>
            </w:pPr>
          </w:p>
        </w:tc>
        <w:tc>
          <w:tcPr>
            <w:tcW w:w="585" w:type="dxa"/>
            <w:vAlign w:val="center"/>
          </w:tcPr>
          <w:p w14:paraId="6262CF5A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</w:rPr>
            </w:pPr>
          </w:p>
        </w:tc>
        <w:tc>
          <w:tcPr>
            <w:tcW w:w="585" w:type="dxa"/>
            <w:vAlign w:val="center"/>
          </w:tcPr>
          <w:p w14:paraId="03B988A4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</w:rPr>
            </w:pPr>
          </w:p>
        </w:tc>
        <w:tc>
          <w:tcPr>
            <w:tcW w:w="585" w:type="dxa"/>
            <w:vAlign w:val="center"/>
          </w:tcPr>
          <w:p w14:paraId="2E450B54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</w:rPr>
            </w:pPr>
          </w:p>
        </w:tc>
        <w:tc>
          <w:tcPr>
            <w:tcW w:w="585" w:type="dxa"/>
            <w:vAlign w:val="center"/>
          </w:tcPr>
          <w:p w14:paraId="29D06D55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</w:rPr>
            </w:pPr>
          </w:p>
        </w:tc>
        <w:tc>
          <w:tcPr>
            <w:tcW w:w="585" w:type="dxa"/>
            <w:vAlign w:val="center"/>
          </w:tcPr>
          <w:p w14:paraId="3BFF2B39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</w:rPr>
            </w:pPr>
          </w:p>
        </w:tc>
        <w:tc>
          <w:tcPr>
            <w:tcW w:w="292" w:type="dxa"/>
            <w:vAlign w:val="center"/>
          </w:tcPr>
          <w:p w14:paraId="6A318ADD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</w:rPr>
            </w:pPr>
          </w:p>
        </w:tc>
        <w:tc>
          <w:tcPr>
            <w:tcW w:w="293" w:type="dxa"/>
            <w:vAlign w:val="center"/>
          </w:tcPr>
          <w:p w14:paraId="4729FF46" w14:textId="7E24F0A9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</w:rPr>
            </w:pPr>
          </w:p>
        </w:tc>
      </w:tr>
      <w:tr w:rsidR="00C04C1D" w:rsidRPr="008473F5" w14:paraId="2E48FE14" w14:textId="31330AE7" w:rsidTr="00EB047C">
        <w:tc>
          <w:tcPr>
            <w:tcW w:w="691" w:type="dxa"/>
            <w:vAlign w:val="center"/>
          </w:tcPr>
          <w:p w14:paraId="5BF5B7C0" w14:textId="2F5DCBC7" w:rsidR="00C04C1D" w:rsidRPr="00975002" w:rsidRDefault="001A34DC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48</w:t>
            </w:r>
            <w:r>
              <w:rPr>
                <w:rFonts w:ascii="TH SarabunPSK" w:hAnsi="TH SarabunPSK" w:cs="TH SarabunPSK"/>
                <w:sz w:val="24"/>
                <w:szCs w:val="24"/>
              </w:rPr>
              <w:t>,000</w:t>
            </w:r>
          </w:p>
        </w:tc>
        <w:tc>
          <w:tcPr>
            <w:tcW w:w="584" w:type="dxa"/>
            <w:vAlign w:val="center"/>
          </w:tcPr>
          <w:p w14:paraId="7C9730EA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</w:rPr>
            </w:pPr>
          </w:p>
        </w:tc>
        <w:tc>
          <w:tcPr>
            <w:tcW w:w="585" w:type="dxa"/>
            <w:vAlign w:val="center"/>
          </w:tcPr>
          <w:p w14:paraId="4F3C7DFD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</w:rPr>
            </w:pPr>
          </w:p>
        </w:tc>
        <w:tc>
          <w:tcPr>
            <w:tcW w:w="586" w:type="dxa"/>
            <w:vAlign w:val="center"/>
          </w:tcPr>
          <w:p w14:paraId="5EBA2BD9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</w:rPr>
            </w:pPr>
          </w:p>
        </w:tc>
        <w:tc>
          <w:tcPr>
            <w:tcW w:w="586" w:type="dxa"/>
            <w:vAlign w:val="center"/>
          </w:tcPr>
          <w:p w14:paraId="273114FA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</w:rPr>
            </w:pPr>
          </w:p>
        </w:tc>
        <w:tc>
          <w:tcPr>
            <w:tcW w:w="585" w:type="dxa"/>
            <w:vAlign w:val="center"/>
          </w:tcPr>
          <w:p w14:paraId="20FE78F0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</w:rPr>
            </w:pPr>
          </w:p>
        </w:tc>
        <w:tc>
          <w:tcPr>
            <w:tcW w:w="585" w:type="dxa"/>
            <w:vAlign w:val="center"/>
          </w:tcPr>
          <w:p w14:paraId="5D7258EA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</w:rPr>
            </w:pPr>
          </w:p>
        </w:tc>
        <w:tc>
          <w:tcPr>
            <w:tcW w:w="585" w:type="dxa"/>
            <w:vAlign w:val="center"/>
          </w:tcPr>
          <w:p w14:paraId="06C9FF06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</w:rPr>
            </w:pPr>
          </w:p>
        </w:tc>
        <w:tc>
          <w:tcPr>
            <w:tcW w:w="585" w:type="dxa"/>
            <w:vAlign w:val="center"/>
          </w:tcPr>
          <w:p w14:paraId="0E493FE1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</w:rPr>
            </w:pPr>
          </w:p>
        </w:tc>
        <w:tc>
          <w:tcPr>
            <w:tcW w:w="585" w:type="dxa"/>
            <w:vAlign w:val="center"/>
          </w:tcPr>
          <w:p w14:paraId="2B246525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</w:rPr>
            </w:pPr>
          </w:p>
        </w:tc>
        <w:tc>
          <w:tcPr>
            <w:tcW w:w="585" w:type="dxa"/>
            <w:vAlign w:val="center"/>
          </w:tcPr>
          <w:p w14:paraId="0E361E08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</w:rPr>
            </w:pPr>
          </w:p>
        </w:tc>
        <w:tc>
          <w:tcPr>
            <w:tcW w:w="585" w:type="dxa"/>
            <w:vAlign w:val="center"/>
          </w:tcPr>
          <w:p w14:paraId="4D2AD1C7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</w:rPr>
            </w:pPr>
          </w:p>
        </w:tc>
        <w:tc>
          <w:tcPr>
            <w:tcW w:w="585" w:type="dxa"/>
            <w:vAlign w:val="center"/>
          </w:tcPr>
          <w:p w14:paraId="7EBE93F5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</w:rPr>
            </w:pPr>
          </w:p>
        </w:tc>
        <w:tc>
          <w:tcPr>
            <w:tcW w:w="292" w:type="dxa"/>
            <w:vAlign w:val="center"/>
          </w:tcPr>
          <w:p w14:paraId="65F4DF3C" w14:textId="77777777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</w:rPr>
            </w:pPr>
          </w:p>
        </w:tc>
        <w:tc>
          <w:tcPr>
            <w:tcW w:w="293" w:type="dxa"/>
            <w:vAlign w:val="center"/>
          </w:tcPr>
          <w:p w14:paraId="703F27F2" w14:textId="5480A2DD" w:rsidR="00C04C1D" w:rsidRPr="008473F5" w:rsidRDefault="00C04C1D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  <w:highlight w:val="yellow"/>
              </w:rPr>
            </w:pPr>
          </w:p>
        </w:tc>
      </w:tr>
    </w:tbl>
    <w:p w14:paraId="5F7352D6" w14:textId="650FDA37" w:rsidR="00EF29AA" w:rsidRPr="002937C5" w:rsidRDefault="002937C5" w:rsidP="002937C5">
      <w:pPr>
        <w:pStyle w:val="Caption"/>
        <w:jc w:val="left"/>
        <w:rPr>
          <w:b/>
          <w:bCs/>
        </w:rPr>
      </w:pPr>
      <w:bookmarkStart w:id="56" w:name="_Toc67941028"/>
      <w:r w:rsidRPr="002937C5">
        <w:rPr>
          <w:b/>
          <w:bCs/>
          <w:cs/>
        </w:rPr>
        <w:lastRenderedPageBreak/>
        <w:t xml:space="preserve">ตารางที่ </w:t>
      </w:r>
      <w:r w:rsidR="00F92D11">
        <w:rPr>
          <w:b/>
          <w:bCs/>
          <w:cs/>
        </w:rPr>
        <w:fldChar w:fldCharType="begin"/>
      </w:r>
      <w:r w:rsidR="00F92D11">
        <w:rPr>
          <w:b/>
          <w:bCs/>
          <w:cs/>
        </w:rPr>
        <w:instrText xml:space="preserve"> </w:instrText>
      </w:r>
      <w:r w:rsidR="00F92D11">
        <w:rPr>
          <w:b/>
          <w:bCs/>
        </w:rPr>
        <w:instrText xml:space="preserve">STYLEREF </w:instrText>
      </w:r>
      <w:r w:rsidR="00F92D11">
        <w:rPr>
          <w:b/>
          <w:bCs/>
          <w:cs/>
        </w:rPr>
        <w:instrText xml:space="preserve">1 </w:instrText>
      </w:r>
      <w:r w:rsidR="00F92D11">
        <w:rPr>
          <w:b/>
          <w:bCs/>
        </w:rPr>
        <w:instrText>\s</w:instrText>
      </w:r>
      <w:r w:rsidR="00F92D11">
        <w:rPr>
          <w:b/>
          <w:bCs/>
          <w:cs/>
        </w:rPr>
        <w:instrText xml:space="preserve"> </w:instrText>
      </w:r>
      <w:r w:rsidR="00F92D11">
        <w:rPr>
          <w:b/>
          <w:bCs/>
          <w:cs/>
        </w:rPr>
        <w:fldChar w:fldCharType="separate"/>
      </w:r>
      <w:r w:rsidR="00D55583">
        <w:rPr>
          <w:b/>
          <w:bCs/>
          <w:noProof/>
          <w:cs/>
        </w:rPr>
        <w:t>3</w:t>
      </w:r>
      <w:r w:rsidR="00F92D11">
        <w:rPr>
          <w:b/>
          <w:bCs/>
          <w:cs/>
        </w:rPr>
        <w:fldChar w:fldCharType="end"/>
      </w:r>
      <w:r w:rsidR="00F92D11">
        <w:rPr>
          <w:b/>
          <w:bCs/>
          <w:cs/>
        </w:rPr>
        <w:t>.</w:t>
      </w:r>
      <w:r w:rsidR="00F92D11">
        <w:rPr>
          <w:b/>
          <w:bCs/>
          <w:cs/>
        </w:rPr>
        <w:fldChar w:fldCharType="begin"/>
      </w:r>
      <w:r w:rsidR="00F92D11">
        <w:rPr>
          <w:b/>
          <w:bCs/>
          <w:cs/>
        </w:rPr>
        <w:instrText xml:space="preserve"> </w:instrText>
      </w:r>
      <w:r w:rsidR="00F92D11">
        <w:rPr>
          <w:b/>
          <w:bCs/>
        </w:rPr>
        <w:instrText xml:space="preserve">SEQ </w:instrText>
      </w:r>
      <w:r w:rsidR="00F92D11">
        <w:rPr>
          <w:b/>
          <w:bCs/>
          <w:cs/>
        </w:rPr>
        <w:instrText xml:space="preserve">ตารางที่ </w:instrText>
      </w:r>
      <w:r w:rsidR="00F92D11">
        <w:rPr>
          <w:b/>
          <w:bCs/>
        </w:rPr>
        <w:instrText xml:space="preserve">\* ARABIC \s </w:instrText>
      </w:r>
      <w:r w:rsidR="00F92D11">
        <w:rPr>
          <w:b/>
          <w:bCs/>
          <w:cs/>
        </w:rPr>
        <w:instrText xml:space="preserve">1 </w:instrText>
      </w:r>
      <w:r w:rsidR="00F92D11">
        <w:rPr>
          <w:b/>
          <w:bCs/>
          <w:cs/>
        </w:rPr>
        <w:fldChar w:fldCharType="separate"/>
      </w:r>
      <w:r w:rsidR="00D55583">
        <w:rPr>
          <w:b/>
          <w:bCs/>
          <w:noProof/>
          <w:cs/>
        </w:rPr>
        <w:t>4</w:t>
      </w:r>
      <w:r w:rsidR="00F92D11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r w:rsidRPr="008473F5">
        <w:rPr>
          <w:rFonts w:hint="cs"/>
          <w:cs/>
        </w:rPr>
        <w:t>อธิบายค่าในแต่ละลำดับคอลัมท์</w:t>
      </w:r>
      <w:bookmarkEnd w:id="5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8"/>
        <w:gridCol w:w="2267"/>
        <w:gridCol w:w="1886"/>
        <w:gridCol w:w="1886"/>
      </w:tblGrid>
      <w:tr w:rsidR="00B74D63" w:rsidRPr="008473F5" w14:paraId="06DCCDC4" w14:textId="33A4C8B8" w:rsidTr="00B74D63">
        <w:tc>
          <w:tcPr>
            <w:tcW w:w="2258" w:type="dxa"/>
            <w:vAlign w:val="center"/>
          </w:tcPr>
          <w:p w14:paraId="620CA391" w14:textId="1C01CD3E" w:rsidR="00B74D63" w:rsidRPr="008473F5" w:rsidRDefault="00B74D63" w:rsidP="00EF29A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ลำดับคอลัมน์</w:t>
            </w:r>
          </w:p>
        </w:tc>
        <w:tc>
          <w:tcPr>
            <w:tcW w:w="2267" w:type="dxa"/>
            <w:vAlign w:val="center"/>
          </w:tcPr>
          <w:p w14:paraId="19EBD1D0" w14:textId="69A13536" w:rsidR="00B74D63" w:rsidRPr="008473F5" w:rsidRDefault="00B74D63" w:rsidP="00EF29A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86" w:type="dxa"/>
          </w:tcPr>
          <w:p w14:paraId="53B51774" w14:textId="4C000A17" w:rsidR="00B74D63" w:rsidRPr="008473F5" w:rsidRDefault="00B74D63" w:rsidP="00EF29A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8473F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ลำดับคอลัมน์</w:t>
            </w:r>
          </w:p>
        </w:tc>
        <w:tc>
          <w:tcPr>
            <w:tcW w:w="1886" w:type="dxa"/>
          </w:tcPr>
          <w:p w14:paraId="6551AA76" w14:textId="690CE6EE" w:rsidR="00B74D63" w:rsidRPr="008473F5" w:rsidRDefault="00B74D63" w:rsidP="00EF29A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8473F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ชื่อคอลัมน์</w:t>
            </w:r>
          </w:p>
        </w:tc>
      </w:tr>
      <w:tr w:rsidR="00A969A1" w:rsidRPr="008473F5" w14:paraId="67FE3C75" w14:textId="09054B3C" w:rsidTr="008569FE">
        <w:tc>
          <w:tcPr>
            <w:tcW w:w="2258" w:type="dxa"/>
            <w:vAlign w:val="center"/>
          </w:tcPr>
          <w:p w14:paraId="5FCE8A54" w14:textId="6883371A" w:rsidR="00A969A1" w:rsidRPr="008473F5" w:rsidRDefault="00A969A1" w:rsidP="00A969A1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cs/>
              </w:rPr>
              <w:t>1</w:t>
            </w:r>
          </w:p>
        </w:tc>
        <w:tc>
          <w:tcPr>
            <w:tcW w:w="2267" w:type="dxa"/>
            <w:vAlign w:val="center"/>
          </w:tcPr>
          <w:p w14:paraId="119DA637" w14:textId="7327A41B" w:rsidR="00A969A1" w:rsidRPr="008473F5" w:rsidRDefault="00A969A1" w:rsidP="00A969A1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cs/>
              </w:rPr>
              <w:t>ลำดับข้อมูล</w:t>
            </w:r>
          </w:p>
        </w:tc>
        <w:tc>
          <w:tcPr>
            <w:tcW w:w="1886" w:type="dxa"/>
            <w:vAlign w:val="center"/>
          </w:tcPr>
          <w:p w14:paraId="2B23F286" w14:textId="05E63917" w:rsidR="00A969A1" w:rsidRPr="008473F5" w:rsidRDefault="00A969A1" w:rsidP="00A969A1">
            <w:pPr>
              <w:jc w:val="center"/>
              <w:rPr>
                <w:rFonts w:ascii="TH SarabunPSK" w:hAnsi="TH SarabunPSK" w:cs="TH SarabunPSK"/>
                <w:cs/>
              </w:rPr>
            </w:pPr>
            <w:r w:rsidRPr="008473F5">
              <w:rPr>
                <w:rFonts w:ascii="TH SarabunPSK" w:hAnsi="TH SarabunPSK" w:cs="TH SarabunPSK" w:hint="cs"/>
              </w:rPr>
              <w:t>31</w:t>
            </w:r>
          </w:p>
        </w:tc>
        <w:tc>
          <w:tcPr>
            <w:tcW w:w="1886" w:type="dxa"/>
            <w:vAlign w:val="center"/>
          </w:tcPr>
          <w:p w14:paraId="1D1BBB39" w14:textId="6C28E94A" w:rsidR="00A969A1" w:rsidRPr="008473F5" w:rsidRDefault="00A969A1" w:rsidP="00A969A1">
            <w:pPr>
              <w:jc w:val="center"/>
              <w:rPr>
                <w:rFonts w:ascii="TH SarabunPSK" w:hAnsi="TH SarabunPSK" w:cs="TH SarabunPSK"/>
                <w:cs/>
              </w:rPr>
            </w:pPr>
            <w:r w:rsidRPr="008473F5">
              <w:rPr>
                <w:rFonts w:ascii="TH SarabunPSK" w:eastAsia="Times New Roman" w:hAnsi="TH SarabunPSK" w:cs="TH SarabunPSK" w:hint="cs"/>
                <w:i/>
                <w:iCs/>
              </w:rPr>
              <w:t>WPC</w:t>
            </w:r>
          </w:p>
        </w:tc>
      </w:tr>
      <w:tr w:rsidR="00A969A1" w:rsidRPr="008473F5" w14:paraId="453A58C6" w14:textId="4BEA4A8E" w:rsidTr="008569FE">
        <w:tc>
          <w:tcPr>
            <w:tcW w:w="2258" w:type="dxa"/>
            <w:vAlign w:val="center"/>
          </w:tcPr>
          <w:p w14:paraId="1F62425A" w14:textId="52CF888F" w:rsidR="00A969A1" w:rsidRPr="008473F5" w:rsidRDefault="00A969A1" w:rsidP="00A969A1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cs/>
              </w:rPr>
              <w:t>2</w:t>
            </w:r>
          </w:p>
        </w:tc>
        <w:tc>
          <w:tcPr>
            <w:tcW w:w="2267" w:type="dxa"/>
            <w:vAlign w:val="center"/>
          </w:tcPr>
          <w:p w14:paraId="1798351D" w14:textId="09730C98" w:rsidR="00A969A1" w:rsidRPr="008473F5" w:rsidRDefault="00A969A1" w:rsidP="00A969A1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Open</w:t>
            </w:r>
          </w:p>
        </w:tc>
        <w:tc>
          <w:tcPr>
            <w:tcW w:w="1886" w:type="dxa"/>
            <w:vAlign w:val="center"/>
          </w:tcPr>
          <w:p w14:paraId="763B030C" w14:textId="788AB616" w:rsidR="00A969A1" w:rsidRPr="008473F5" w:rsidRDefault="00A969A1" w:rsidP="00A969A1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32</w:t>
            </w:r>
          </w:p>
        </w:tc>
        <w:tc>
          <w:tcPr>
            <w:tcW w:w="1886" w:type="dxa"/>
            <w:vAlign w:val="center"/>
          </w:tcPr>
          <w:p w14:paraId="50F0DEEA" w14:textId="7C787415" w:rsidR="00A969A1" w:rsidRPr="008473F5" w:rsidRDefault="00A969A1" w:rsidP="00A969A1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eastAsia="Times New Roman" w:hAnsi="TH SarabunPSK" w:cs="TH SarabunPSK" w:hint="cs"/>
                <w:i/>
                <w:iCs/>
              </w:rPr>
              <w:t>ADL</w:t>
            </w:r>
          </w:p>
        </w:tc>
      </w:tr>
      <w:tr w:rsidR="00A969A1" w:rsidRPr="008473F5" w14:paraId="5FC1447E" w14:textId="43A4A514" w:rsidTr="008569FE">
        <w:tc>
          <w:tcPr>
            <w:tcW w:w="2258" w:type="dxa"/>
            <w:vAlign w:val="center"/>
          </w:tcPr>
          <w:p w14:paraId="6A6C8975" w14:textId="7EB6AD63" w:rsidR="00A969A1" w:rsidRPr="008473F5" w:rsidRDefault="00A969A1" w:rsidP="00A969A1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cs/>
              </w:rPr>
              <w:t>3</w:t>
            </w:r>
          </w:p>
        </w:tc>
        <w:tc>
          <w:tcPr>
            <w:tcW w:w="2267" w:type="dxa"/>
            <w:vAlign w:val="center"/>
          </w:tcPr>
          <w:p w14:paraId="60E22C10" w14:textId="12A805F2" w:rsidR="00A969A1" w:rsidRPr="008473F5" w:rsidRDefault="00A969A1" w:rsidP="00A969A1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High</w:t>
            </w:r>
          </w:p>
        </w:tc>
        <w:tc>
          <w:tcPr>
            <w:tcW w:w="1886" w:type="dxa"/>
            <w:vAlign w:val="center"/>
          </w:tcPr>
          <w:p w14:paraId="1E5DC397" w14:textId="340A40D7" w:rsidR="00A969A1" w:rsidRPr="008473F5" w:rsidRDefault="00A969A1" w:rsidP="00A969A1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33-36</w:t>
            </w:r>
          </w:p>
        </w:tc>
        <w:tc>
          <w:tcPr>
            <w:tcW w:w="1886" w:type="dxa"/>
            <w:vAlign w:val="center"/>
          </w:tcPr>
          <w:p w14:paraId="0E252ABC" w14:textId="086651A6" w:rsidR="00A969A1" w:rsidRPr="008473F5" w:rsidRDefault="00A969A1" w:rsidP="00A969A1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eastAsia="Times New Roman" w:hAnsi="TH SarabunPSK" w:cs="TH SarabunPSK" w:hint="cs"/>
                <w:i/>
                <w:iCs/>
              </w:rPr>
              <w:t>ADOSC</w:t>
            </w:r>
          </w:p>
        </w:tc>
      </w:tr>
      <w:tr w:rsidR="00A969A1" w:rsidRPr="008473F5" w14:paraId="2F5FD5CA" w14:textId="42E52E96" w:rsidTr="008569FE">
        <w:tc>
          <w:tcPr>
            <w:tcW w:w="2258" w:type="dxa"/>
            <w:vAlign w:val="center"/>
          </w:tcPr>
          <w:p w14:paraId="146D7815" w14:textId="4126AE31" w:rsidR="00A969A1" w:rsidRPr="008473F5" w:rsidRDefault="00A969A1" w:rsidP="00A969A1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cs/>
              </w:rPr>
              <w:t>4</w:t>
            </w:r>
          </w:p>
        </w:tc>
        <w:tc>
          <w:tcPr>
            <w:tcW w:w="2267" w:type="dxa"/>
            <w:vAlign w:val="center"/>
          </w:tcPr>
          <w:p w14:paraId="46A47D18" w14:textId="38F3C1D2" w:rsidR="00A969A1" w:rsidRPr="008473F5" w:rsidRDefault="00A969A1" w:rsidP="00A969A1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Low</w:t>
            </w:r>
          </w:p>
        </w:tc>
        <w:tc>
          <w:tcPr>
            <w:tcW w:w="1886" w:type="dxa"/>
            <w:vAlign w:val="center"/>
          </w:tcPr>
          <w:p w14:paraId="6D39047C" w14:textId="5857031A" w:rsidR="00A969A1" w:rsidRPr="008473F5" w:rsidRDefault="00A969A1" w:rsidP="00A969A1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37-40</w:t>
            </w:r>
          </w:p>
        </w:tc>
        <w:tc>
          <w:tcPr>
            <w:tcW w:w="1886" w:type="dxa"/>
            <w:vAlign w:val="center"/>
          </w:tcPr>
          <w:p w14:paraId="3F6DFAA3" w14:textId="1D1EE652" w:rsidR="00A969A1" w:rsidRPr="008473F5" w:rsidRDefault="00A969A1" w:rsidP="00A969A1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eastAsia="Times New Roman" w:hAnsi="TH SarabunPSK" w:cs="TH SarabunPSK" w:hint="cs"/>
                <w:i/>
                <w:iCs/>
              </w:rPr>
              <w:t>MACD</w:t>
            </w:r>
          </w:p>
        </w:tc>
      </w:tr>
      <w:tr w:rsidR="00A969A1" w:rsidRPr="008473F5" w14:paraId="537D1DC7" w14:textId="79352723" w:rsidTr="008569FE">
        <w:tc>
          <w:tcPr>
            <w:tcW w:w="2258" w:type="dxa"/>
            <w:vAlign w:val="center"/>
          </w:tcPr>
          <w:p w14:paraId="0A997895" w14:textId="03F57821" w:rsidR="00A969A1" w:rsidRPr="008473F5" w:rsidRDefault="00A969A1" w:rsidP="00A969A1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cs/>
              </w:rPr>
              <w:t>5</w:t>
            </w:r>
          </w:p>
        </w:tc>
        <w:tc>
          <w:tcPr>
            <w:tcW w:w="2267" w:type="dxa"/>
            <w:vAlign w:val="center"/>
          </w:tcPr>
          <w:p w14:paraId="3CB3A992" w14:textId="7CB2369F" w:rsidR="00A969A1" w:rsidRPr="008473F5" w:rsidRDefault="00A969A1" w:rsidP="00A969A1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Close</w:t>
            </w:r>
          </w:p>
        </w:tc>
        <w:tc>
          <w:tcPr>
            <w:tcW w:w="1886" w:type="dxa"/>
            <w:vAlign w:val="center"/>
          </w:tcPr>
          <w:p w14:paraId="072B6773" w14:textId="4576A484" w:rsidR="00A969A1" w:rsidRPr="008473F5" w:rsidRDefault="00A969A1" w:rsidP="00A969A1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41</w:t>
            </w:r>
          </w:p>
        </w:tc>
        <w:tc>
          <w:tcPr>
            <w:tcW w:w="1886" w:type="dxa"/>
            <w:vAlign w:val="center"/>
          </w:tcPr>
          <w:p w14:paraId="272C5276" w14:textId="739235CA" w:rsidR="00A969A1" w:rsidRPr="008473F5" w:rsidRDefault="00A969A1" w:rsidP="00A969A1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eastAsia="Times New Roman" w:hAnsi="TH SarabunPSK" w:cs="TH SarabunPSK" w:hint="cs"/>
                <w:i/>
                <w:iCs/>
              </w:rPr>
              <w:t>CCI</w:t>
            </w:r>
          </w:p>
        </w:tc>
      </w:tr>
      <w:tr w:rsidR="00A969A1" w:rsidRPr="008473F5" w14:paraId="2EA0DD52" w14:textId="6A644EBC" w:rsidTr="008569FE">
        <w:tc>
          <w:tcPr>
            <w:tcW w:w="2258" w:type="dxa"/>
            <w:vAlign w:val="center"/>
          </w:tcPr>
          <w:p w14:paraId="01EC5009" w14:textId="1F1F4761" w:rsidR="00A969A1" w:rsidRPr="008473F5" w:rsidRDefault="00A969A1" w:rsidP="00A969A1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6-9</w:t>
            </w:r>
          </w:p>
        </w:tc>
        <w:tc>
          <w:tcPr>
            <w:tcW w:w="2267" w:type="dxa"/>
            <w:vAlign w:val="center"/>
          </w:tcPr>
          <w:p w14:paraId="61C71C98" w14:textId="58F9FE7B" w:rsidR="00A969A1" w:rsidRPr="008473F5" w:rsidRDefault="00A969A1" w:rsidP="00A969A1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HA</w:t>
            </w:r>
          </w:p>
        </w:tc>
        <w:tc>
          <w:tcPr>
            <w:tcW w:w="1886" w:type="dxa"/>
            <w:vAlign w:val="center"/>
          </w:tcPr>
          <w:p w14:paraId="252D6248" w14:textId="4B267E6B" w:rsidR="00A969A1" w:rsidRPr="008473F5" w:rsidRDefault="00A969A1" w:rsidP="00A969A1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42-44</w:t>
            </w:r>
          </w:p>
        </w:tc>
        <w:tc>
          <w:tcPr>
            <w:tcW w:w="1886" w:type="dxa"/>
            <w:vAlign w:val="center"/>
          </w:tcPr>
          <w:p w14:paraId="592031C8" w14:textId="1ECCA86A" w:rsidR="00A969A1" w:rsidRPr="008473F5" w:rsidRDefault="00A969A1" w:rsidP="00A969A1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eastAsia="Times New Roman" w:hAnsi="TH SarabunPSK" w:cs="TH SarabunPSK" w:hint="cs"/>
                <w:i/>
                <w:iCs/>
              </w:rPr>
              <w:t>BBANDS</w:t>
            </w:r>
          </w:p>
        </w:tc>
      </w:tr>
      <w:tr w:rsidR="00A969A1" w:rsidRPr="008473F5" w14:paraId="2102ED67" w14:textId="4322A664" w:rsidTr="008569FE">
        <w:tc>
          <w:tcPr>
            <w:tcW w:w="2258" w:type="dxa"/>
            <w:vAlign w:val="center"/>
          </w:tcPr>
          <w:p w14:paraId="6C57650F" w14:textId="706F6E78" w:rsidR="00A969A1" w:rsidRPr="008473F5" w:rsidRDefault="00A969A1" w:rsidP="00A969A1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10-15</w:t>
            </w:r>
          </w:p>
        </w:tc>
        <w:tc>
          <w:tcPr>
            <w:tcW w:w="2267" w:type="dxa"/>
            <w:vAlign w:val="center"/>
          </w:tcPr>
          <w:p w14:paraId="6FCCDB38" w14:textId="0B32C2E1" w:rsidR="00A969A1" w:rsidRPr="008473F5" w:rsidRDefault="00A969A1" w:rsidP="00A969A1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MOM</w:t>
            </w:r>
          </w:p>
        </w:tc>
        <w:tc>
          <w:tcPr>
            <w:tcW w:w="1886" w:type="dxa"/>
            <w:vAlign w:val="center"/>
          </w:tcPr>
          <w:p w14:paraId="235610EA" w14:textId="2C65A04F" w:rsidR="00A969A1" w:rsidRPr="008473F5" w:rsidRDefault="00A969A1" w:rsidP="00A969A1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45-48</w:t>
            </w:r>
          </w:p>
        </w:tc>
        <w:tc>
          <w:tcPr>
            <w:tcW w:w="1886" w:type="dxa"/>
            <w:vAlign w:val="center"/>
          </w:tcPr>
          <w:p w14:paraId="37D39888" w14:textId="51C3BA35" w:rsidR="00A969A1" w:rsidRPr="008473F5" w:rsidRDefault="00A969A1" w:rsidP="00A969A1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eastAsia="Times New Roman" w:hAnsi="TH SarabunPSK" w:cs="TH SarabunPSK" w:hint="cs"/>
                <w:i/>
                <w:iCs/>
              </w:rPr>
              <w:t>RSI</w:t>
            </w:r>
          </w:p>
        </w:tc>
      </w:tr>
      <w:tr w:rsidR="00A969A1" w:rsidRPr="008473F5" w14:paraId="02F9A6CF" w14:textId="4B8F63BC" w:rsidTr="008569FE">
        <w:tc>
          <w:tcPr>
            <w:tcW w:w="2258" w:type="dxa"/>
            <w:vAlign w:val="center"/>
          </w:tcPr>
          <w:p w14:paraId="75BA1698" w14:textId="2DD76A70" w:rsidR="00A969A1" w:rsidRPr="008473F5" w:rsidRDefault="00A969A1" w:rsidP="00A969A1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16-21</w:t>
            </w:r>
          </w:p>
        </w:tc>
        <w:tc>
          <w:tcPr>
            <w:tcW w:w="2267" w:type="dxa"/>
            <w:vAlign w:val="center"/>
          </w:tcPr>
          <w:p w14:paraId="7F01CBF0" w14:textId="5FE86C29" w:rsidR="00A969A1" w:rsidRPr="008473F5" w:rsidRDefault="00A969A1" w:rsidP="00A969A1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STOCH</w:t>
            </w:r>
          </w:p>
        </w:tc>
        <w:tc>
          <w:tcPr>
            <w:tcW w:w="1886" w:type="dxa"/>
            <w:vAlign w:val="center"/>
          </w:tcPr>
          <w:p w14:paraId="56F20454" w14:textId="5CCB7658" w:rsidR="00A969A1" w:rsidRPr="008473F5" w:rsidRDefault="00A969A1" w:rsidP="00A969A1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49</w:t>
            </w:r>
          </w:p>
        </w:tc>
        <w:tc>
          <w:tcPr>
            <w:tcW w:w="1886" w:type="dxa"/>
            <w:vAlign w:val="center"/>
          </w:tcPr>
          <w:p w14:paraId="1D9CECF9" w14:textId="5746DCC2" w:rsidR="00A969A1" w:rsidRPr="008473F5" w:rsidRDefault="002417C9" w:rsidP="00A969A1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LINEARSLOPE</w:t>
            </w:r>
          </w:p>
        </w:tc>
      </w:tr>
      <w:tr w:rsidR="00A969A1" w:rsidRPr="008473F5" w14:paraId="403D4246" w14:textId="283BD9DC" w:rsidTr="008569FE">
        <w:tc>
          <w:tcPr>
            <w:tcW w:w="2258" w:type="dxa"/>
            <w:vAlign w:val="center"/>
          </w:tcPr>
          <w:p w14:paraId="3E8106FA" w14:textId="6ECA2F4F" w:rsidR="00A969A1" w:rsidRPr="008473F5" w:rsidRDefault="00A969A1" w:rsidP="00A969A1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22-26</w:t>
            </w:r>
          </w:p>
        </w:tc>
        <w:tc>
          <w:tcPr>
            <w:tcW w:w="2267" w:type="dxa"/>
            <w:vAlign w:val="center"/>
          </w:tcPr>
          <w:p w14:paraId="76F56C00" w14:textId="3F23CBA1" w:rsidR="00A969A1" w:rsidRPr="008473F5" w:rsidRDefault="00A969A1" w:rsidP="00A969A1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eastAsia="Times New Roman" w:hAnsi="TH SarabunPSK" w:cs="TH SarabunPSK" w:hint="cs"/>
                <w:i/>
                <w:iCs/>
              </w:rPr>
              <w:t>WILLR</w:t>
            </w:r>
          </w:p>
        </w:tc>
        <w:tc>
          <w:tcPr>
            <w:tcW w:w="1886" w:type="dxa"/>
            <w:vAlign w:val="center"/>
          </w:tcPr>
          <w:p w14:paraId="1B2198C0" w14:textId="6CD4C1DE" w:rsidR="00A969A1" w:rsidRPr="008473F5" w:rsidRDefault="00A969A1" w:rsidP="00A969A1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50-51</w:t>
            </w:r>
          </w:p>
        </w:tc>
        <w:tc>
          <w:tcPr>
            <w:tcW w:w="1886" w:type="dxa"/>
            <w:vAlign w:val="center"/>
          </w:tcPr>
          <w:p w14:paraId="72EDD0B1" w14:textId="391E6167" w:rsidR="00A969A1" w:rsidRPr="008473F5" w:rsidRDefault="00A969A1" w:rsidP="00A969A1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OUPUT</w:t>
            </w:r>
          </w:p>
        </w:tc>
      </w:tr>
      <w:tr w:rsidR="00A969A1" w:rsidRPr="008473F5" w14:paraId="0869690B" w14:textId="286C196D" w:rsidTr="008569FE">
        <w:tc>
          <w:tcPr>
            <w:tcW w:w="2258" w:type="dxa"/>
            <w:vAlign w:val="center"/>
          </w:tcPr>
          <w:p w14:paraId="09243E17" w14:textId="073465DE" w:rsidR="00A969A1" w:rsidRPr="008473F5" w:rsidRDefault="00A969A1" w:rsidP="00A969A1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27-30</w:t>
            </w:r>
          </w:p>
        </w:tc>
        <w:tc>
          <w:tcPr>
            <w:tcW w:w="2267" w:type="dxa"/>
            <w:vAlign w:val="center"/>
          </w:tcPr>
          <w:p w14:paraId="4E6EB6D8" w14:textId="0034A3BC" w:rsidR="00A969A1" w:rsidRPr="008473F5" w:rsidRDefault="00A969A1" w:rsidP="00A969A1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eastAsia="Times New Roman" w:hAnsi="TH SarabunPSK" w:cs="TH SarabunPSK" w:hint="cs"/>
                <w:i/>
                <w:iCs/>
              </w:rPr>
              <w:t>PROCP</w:t>
            </w:r>
          </w:p>
        </w:tc>
        <w:tc>
          <w:tcPr>
            <w:tcW w:w="1886" w:type="dxa"/>
            <w:vAlign w:val="center"/>
          </w:tcPr>
          <w:p w14:paraId="56183FA4" w14:textId="15A7B3EB" w:rsidR="00A969A1" w:rsidRPr="008473F5" w:rsidRDefault="00A969A1" w:rsidP="00A969A1">
            <w:pPr>
              <w:jc w:val="center"/>
              <w:rPr>
                <w:rFonts w:ascii="TH SarabunPSK" w:eastAsia="Times New Roman" w:hAnsi="TH SarabunPSK" w:cs="TH SarabunPSK"/>
                <w:i/>
                <w:iCs/>
              </w:rPr>
            </w:pPr>
          </w:p>
        </w:tc>
        <w:tc>
          <w:tcPr>
            <w:tcW w:w="1886" w:type="dxa"/>
            <w:vAlign w:val="center"/>
          </w:tcPr>
          <w:p w14:paraId="7B4E56A2" w14:textId="42E9928B" w:rsidR="00A969A1" w:rsidRPr="008473F5" w:rsidRDefault="00A969A1" w:rsidP="00A969A1">
            <w:pPr>
              <w:jc w:val="center"/>
              <w:rPr>
                <w:rFonts w:ascii="TH SarabunPSK" w:eastAsia="Times New Roman" w:hAnsi="TH SarabunPSK" w:cs="TH SarabunPSK"/>
                <w:i/>
                <w:iCs/>
              </w:rPr>
            </w:pPr>
          </w:p>
        </w:tc>
      </w:tr>
    </w:tbl>
    <w:p w14:paraId="04B34F21" w14:textId="77777777" w:rsidR="00EF29AA" w:rsidRPr="008473F5" w:rsidRDefault="00EF29AA" w:rsidP="00EF29AA">
      <w:pPr>
        <w:rPr>
          <w:rFonts w:ascii="TH SarabunPSK" w:hAnsi="TH SarabunPSK" w:cs="TH SarabunPSK"/>
          <w:sz w:val="32"/>
          <w:szCs w:val="32"/>
        </w:rPr>
      </w:pPr>
    </w:p>
    <w:p w14:paraId="4CEDE8FD" w14:textId="7952E592" w:rsidR="00424206" w:rsidRPr="008473F5" w:rsidRDefault="007D5683" w:rsidP="007D5683">
      <w:pPr>
        <w:jc w:val="thaiDistribute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>เมื่อได้ข้อมูลตารางที่ 3.3 ที่พร้อมเข้าสู่การฝึกสอนแล้ว แต่ค่าในแต่ละคอลัมท์มีขอบเขตของตัวเลขที่ต่างกันมากเกินไป เช่น ค่าปริมาณการซื้อขาย</w:t>
      </w:r>
      <w:r w:rsidRPr="008473F5">
        <w:rPr>
          <w:rFonts w:ascii="TH SarabunPSK" w:hAnsi="TH SarabunPSK" w:cs="TH SarabunPSK" w:hint="cs"/>
          <w:sz w:val="32"/>
          <w:szCs w:val="32"/>
        </w:rPr>
        <w:t xml:space="preserve">(Volume) </w:t>
      </w:r>
      <w:r w:rsidRPr="008473F5">
        <w:rPr>
          <w:rFonts w:ascii="TH SarabunPSK" w:hAnsi="TH SarabunPSK" w:cs="TH SarabunPSK" w:hint="cs"/>
          <w:sz w:val="32"/>
          <w:szCs w:val="32"/>
          <w:cs/>
        </w:rPr>
        <w:t>มีค่าในหลักหมื่น แต่กลับกันมีค่าราคาเปิด(</w:t>
      </w:r>
      <w:r w:rsidRPr="008473F5">
        <w:rPr>
          <w:rFonts w:ascii="TH SarabunPSK" w:hAnsi="TH SarabunPSK" w:cs="TH SarabunPSK" w:hint="cs"/>
          <w:sz w:val="32"/>
          <w:szCs w:val="32"/>
        </w:rPr>
        <w:t xml:space="preserve">Open) </w:t>
      </w:r>
      <w:r w:rsidRPr="008473F5">
        <w:rPr>
          <w:rFonts w:ascii="TH SarabunPSK" w:hAnsi="TH SarabunPSK" w:cs="TH SarabunPSK" w:hint="cs"/>
          <w:sz w:val="32"/>
          <w:szCs w:val="32"/>
          <w:cs/>
        </w:rPr>
        <w:t>อยู่ที่หลักหน่วย ซึ่งเมื่อเข้าสู่กันฝึกสอน น้ำหนัก</w:t>
      </w:r>
      <w:r w:rsidRPr="008473F5">
        <w:rPr>
          <w:rFonts w:ascii="TH SarabunPSK" w:hAnsi="TH SarabunPSK" w:cs="TH SarabunPSK" w:hint="cs"/>
          <w:sz w:val="32"/>
          <w:szCs w:val="32"/>
        </w:rPr>
        <w:t xml:space="preserve">(Weight) </w:t>
      </w:r>
      <w:r w:rsidRPr="008473F5">
        <w:rPr>
          <w:rFonts w:ascii="TH SarabunPSK" w:hAnsi="TH SarabunPSK" w:cs="TH SarabunPSK" w:hint="cs"/>
          <w:sz w:val="32"/>
          <w:szCs w:val="32"/>
          <w:cs/>
        </w:rPr>
        <w:t>ของค่าปริมาณการซื้อขาย(</w:t>
      </w:r>
      <w:r w:rsidRPr="008473F5">
        <w:rPr>
          <w:rFonts w:ascii="TH SarabunPSK" w:hAnsi="TH SarabunPSK" w:cs="TH SarabunPSK" w:hint="cs"/>
          <w:sz w:val="32"/>
          <w:szCs w:val="32"/>
        </w:rPr>
        <w:t xml:space="preserve">Volume) </w:t>
      </w:r>
      <w:r w:rsidRPr="008473F5">
        <w:rPr>
          <w:rFonts w:ascii="TH SarabunPSK" w:hAnsi="TH SarabunPSK" w:cs="TH SarabunPSK" w:hint="cs"/>
          <w:sz w:val="32"/>
          <w:szCs w:val="32"/>
          <w:cs/>
        </w:rPr>
        <w:t>จะมีค่าสูงกว่าราคาเปิด</w:t>
      </w:r>
      <w:r w:rsidRPr="008473F5">
        <w:rPr>
          <w:rFonts w:ascii="TH SarabunPSK" w:hAnsi="TH SarabunPSK" w:cs="TH SarabunPSK" w:hint="cs"/>
          <w:sz w:val="32"/>
          <w:szCs w:val="32"/>
        </w:rPr>
        <w:t xml:space="preserve">(Open) </w:t>
      </w:r>
      <w:r w:rsidRPr="008473F5">
        <w:rPr>
          <w:rFonts w:ascii="TH SarabunPSK" w:hAnsi="TH SarabunPSK" w:cs="TH SarabunPSK" w:hint="cs"/>
          <w:sz w:val="32"/>
          <w:szCs w:val="32"/>
          <w:cs/>
        </w:rPr>
        <w:t>อยู่มาก ดังนั้นแล้วจะต้องทำการนำข้อมูลที่ได้ใน</w:t>
      </w:r>
      <w:r w:rsidRPr="008473F5">
        <w:rPr>
          <w:rFonts w:ascii="TH SarabunPSK" w:hAnsi="TH SarabunPSK" w:cs="TH SarabunPSK" w:hint="cs"/>
          <w:sz w:val="32"/>
          <w:szCs w:val="32"/>
          <w:cs/>
        </w:rPr>
        <w:br/>
        <w:t xml:space="preserve">ตารางที่ 3.3 มาทำการ </w:t>
      </w:r>
      <w:r w:rsidR="00B461AE" w:rsidRPr="00B461AE">
        <w:rPr>
          <w:rFonts w:ascii="TH SarabunPSK" w:hAnsi="TH SarabunPSK" w:cs="TH SarabunPSK"/>
          <w:sz w:val="32"/>
          <w:szCs w:val="32"/>
        </w:rPr>
        <w:t>Feature scaling</w:t>
      </w:r>
      <w:r w:rsidR="00B461AE">
        <w:rPr>
          <w:rFonts w:ascii="TH SarabunPSK" w:hAnsi="TH SarabunPSK" w:cs="TH SarabunPSK"/>
          <w:sz w:val="32"/>
          <w:szCs w:val="32"/>
        </w:rPr>
        <w:t xml:space="preserve"> </w:t>
      </w:r>
      <w:r w:rsidR="00A969A1" w:rsidRPr="008473F5">
        <w:rPr>
          <w:rFonts w:ascii="TH SarabunPSK" w:hAnsi="TH SarabunPSK" w:cs="TH SarabunPSK" w:hint="cs"/>
          <w:sz w:val="32"/>
          <w:szCs w:val="32"/>
          <w:cs/>
        </w:rPr>
        <w:t>ข้อมูลทั้งหมด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 โดยใช้ </w:t>
      </w:r>
      <w:r w:rsidRPr="008473F5">
        <w:rPr>
          <w:rFonts w:ascii="TH SarabunPSK" w:hAnsi="TH SarabunPSK" w:cs="TH SarabunPSK" w:hint="cs"/>
          <w:sz w:val="32"/>
          <w:szCs w:val="32"/>
        </w:rPr>
        <w:t>Standardization</w:t>
      </w:r>
      <w:r w:rsidR="00EF5323" w:rsidRPr="008473F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12B79" w:rsidRPr="008473F5">
        <w:rPr>
          <w:rFonts w:ascii="TH SarabunPSK" w:hAnsi="TH SarabunPSK" w:cs="TH SarabunPSK" w:hint="cs"/>
          <w:sz w:val="32"/>
          <w:szCs w:val="32"/>
          <w:cs/>
        </w:rPr>
        <w:t xml:space="preserve">ดังสมการ </w:t>
      </w:r>
      <w:r w:rsidR="008569FE" w:rsidRPr="008473F5">
        <w:rPr>
          <w:rFonts w:ascii="TH SarabunPSK" w:hAnsi="TH SarabunPSK" w:cs="TH SarabunPSK" w:hint="cs"/>
          <w:sz w:val="32"/>
          <w:szCs w:val="32"/>
        </w:rPr>
        <w:t>3</w:t>
      </w:r>
      <w:r w:rsidR="00912B79" w:rsidRPr="008473F5">
        <w:rPr>
          <w:rFonts w:ascii="TH SarabunPSK" w:hAnsi="TH SarabunPSK" w:cs="TH SarabunPSK" w:hint="cs"/>
          <w:sz w:val="32"/>
          <w:szCs w:val="32"/>
          <w:cs/>
        </w:rPr>
        <w:t>.</w:t>
      </w:r>
      <w:r w:rsidR="008569FE" w:rsidRPr="008473F5">
        <w:rPr>
          <w:rFonts w:ascii="TH SarabunPSK" w:hAnsi="TH SarabunPSK" w:cs="TH SarabunPSK" w:hint="cs"/>
          <w:sz w:val="32"/>
          <w:szCs w:val="32"/>
        </w:rPr>
        <w:t>1.0</w:t>
      </w:r>
      <w:r w:rsidR="00A969A1" w:rsidRPr="008473F5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4CA956B" w14:textId="77777777" w:rsidR="008569FE" w:rsidRPr="008473F5" w:rsidRDefault="008569FE" w:rsidP="007D5683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8569FE" w:rsidRPr="008473F5" w14:paraId="544FBBA0" w14:textId="77777777" w:rsidTr="008569FE">
        <w:trPr>
          <w:trHeight w:val="695"/>
        </w:trPr>
        <w:tc>
          <w:tcPr>
            <w:tcW w:w="774" w:type="dxa"/>
          </w:tcPr>
          <w:p w14:paraId="1078F458" w14:textId="77777777" w:rsidR="008569FE" w:rsidRPr="008473F5" w:rsidRDefault="008569FE" w:rsidP="008569FE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0B427F0E" w14:textId="2B6A5968" w:rsidR="008569FE" w:rsidRPr="008473F5" w:rsidRDefault="00A24214" w:rsidP="008569FE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H SarabunPSK" w:hint="cs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Cambria Math" w:cs="TH SarabunPSK" w:hint="cs"/>
                        <w:sz w:val="24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TH SarabunPSK" w:hint="cs"/>
                        <w:sz w:val="24"/>
                      </w:rPr>
                      <m:t>*</m:t>
                    </m:r>
                  </m:sup>
                </m:sSup>
                <m:r>
                  <w:rPr>
                    <w:rFonts w:ascii="Cambria Math" w:hAnsi="Cambria Math" w:cs="TH SarabunPSK" w:hint="cs"/>
                    <w:sz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H SarabunPSK" w:hint="cs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 w:cs="TH SarabunPSK" w:hint="cs"/>
                        <w:sz w:val="24"/>
                      </w:rPr>
                      <m:t>x-</m:t>
                    </m:r>
                    <m:acc>
                      <m:accPr>
                        <m:chr m:val="̅"/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</w:rPr>
                          <m:t>x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 w:cs="TH SarabunPSK" w:hint="cs"/>
                        <w:sz w:val="24"/>
                      </w:rPr>
                      <m:t>σ</m:t>
                    </m:r>
                  </m:den>
                </m:f>
              </m:oMath>
            </m:oMathPara>
          </w:p>
        </w:tc>
        <w:tc>
          <w:tcPr>
            <w:tcW w:w="1066" w:type="dxa"/>
            <w:vAlign w:val="center"/>
          </w:tcPr>
          <w:p w14:paraId="11110093" w14:textId="3CBA4117" w:rsidR="008569FE" w:rsidRPr="008473F5" w:rsidRDefault="008569FE" w:rsidP="008569FE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( 3.1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0 )</w:t>
            </w:r>
          </w:p>
        </w:tc>
      </w:tr>
    </w:tbl>
    <w:p w14:paraId="55142766" w14:textId="77777777" w:rsidR="008569FE" w:rsidRPr="008473F5" w:rsidRDefault="008569FE" w:rsidP="008569FE">
      <w:pPr>
        <w:ind w:left="1440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</w:rPr>
        <w:tab/>
      </w:r>
    </w:p>
    <w:p w14:paraId="2C75358C" w14:textId="57D6713B" w:rsidR="008569FE" w:rsidRPr="008473F5" w:rsidRDefault="008569FE" w:rsidP="008569FE">
      <w:pPr>
        <w:ind w:left="1440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m:oMath>
        <m:r>
          <w:rPr>
            <w:rFonts w:ascii="Cambria Math" w:hAnsi="Cambria Math" w:cs="TH SarabunPSK" w:hint="cs"/>
            <w:sz w:val="24"/>
            <w:szCs w:val="24"/>
          </w:rPr>
          <m:t>x</m:t>
        </m:r>
      </m:oMath>
      <w:r w:rsidRPr="008473F5">
        <w:rPr>
          <w:rFonts w:ascii="TH SarabunPSK" w:hAnsi="TH SarabunPSK" w:cs="TH SarabunPSK" w:hint="cs"/>
          <w:sz w:val="32"/>
          <w:szCs w:val="32"/>
        </w:rPr>
        <w:t xml:space="preserve"> 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คือ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ข้อมูลเดิม</w:t>
      </w:r>
    </w:p>
    <w:p w14:paraId="2794164D" w14:textId="5E6B444D" w:rsidR="008569FE" w:rsidRPr="008473F5" w:rsidRDefault="008569FE" w:rsidP="008569FE">
      <w:pPr>
        <w:ind w:left="1440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m:oMath>
        <m:acc>
          <m:accPr>
            <m:chr m:val="̅"/>
            <m:ctrlPr>
              <w:rPr>
                <w:rFonts w:ascii="Cambria Math" w:hAnsi="Cambria Math" w:cs="TH SarabunPSK" w:hint="cs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="TH SarabunPSK" w:hint="cs"/>
                <w:sz w:val="24"/>
                <w:szCs w:val="24"/>
              </w:rPr>
              <m:t>x</m:t>
            </m:r>
          </m:e>
        </m:acc>
      </m:oMath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คือ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 xml:space="preserve">ค่าเฉลี่ย </w:t>
      </w:r>
    </w:p>
    <w:p w14:paraId="772844A9" w14:textId="60ED50DE" w:rsidR="00784F43" w:rsidRDefault="008569FE" w:rsidP="008569FE">
      <w:pPr>
        <w:ind w:left="1440"/>
        <w:rPr>
          <w:rFonts w:ascii="TH SarabunPSK" w:hAnsi="TH SarabunPSK" w:cs="TH SarabunPSK"/>
          <w:sz w:val="32"/>
          <w:szCs w:val="32"/>
          <w:cs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m:oMath>
        <m:r>
          <w:rPr>
            <w:rFonts w:ascii="Cambria Math" w:hAnsi="Cambria Math" w:cs="TH SarabunPSK" w:hint="cs"/>
            <w:sz w:val="24"/>
            <w:szCs w:val="24"/>
          </w:rPr>
          <m:t>σ</m:t>
        </m:r>
      </m:oMath>
      <w:r w:rsidRPr="008473F5">
        <w:rPr>
          <w:rFonts w:ascii="TH SarabunPSK" w:hAnsi="TH SarabunPSK" w:cs="TH SarabunPSK" w:hint="cs"/>
          <w:sz w:val="32"/>
          <w:szCs w:val="32"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 xml:space="preserve">คือ 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ค่าเบี่ยงเบนมาตรฐาน</w:t>
      </w:r>
    </w:p>
    <w:p w14:paraId="78D00F71" w14:textId="55729825" w:rsidR="008569FE" w:rsidRPr="008473F5" w:rsidRDefault="00784F43" w:rsidP="00784F43">
      <w:pPr>
        <w:spacing w:after="200" w:line="276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A4FECD7" w14:textId="1F5AA786" w:rsidR="00FA55A8" w:rsidRPr="008473F5" w:rsidRDefault="00FA55A8" w:rsidP="00784F43">
      <w:pPr>
        <w:pStyle w:val="Heading3"/>
      </w:pPr>
      <w:bookmarkStart w:id="57" w:name="_Toc67999730"/>
      <w:r w:rsidRPr="008473F5">
        <w:rPr>
          <w:rFonts w:hint="cs"/>
        </w:rPr>
        <w:lastRenderedPageBreak/>
        <w:t>Train</w:t>
      </w:r>
      <w:r w:rsidR="00FD7D55">
        <w:rPr>
          <w:rFonts w:hint="cs"/>
          <w:cs/>
        </w:rPr>
        <w:t xml:space="preserve"> </w:t>
      </w:r>
      <w:r w:rsidR="00FD7D55">
        <w:t>model</w:t>
      </w:r>
      <w:bookmarkEnd w:id="57"/>
    </w:p>
    <w:p w14:paraId="62ACCCBB" w14:textId="1509E032" w:rsidR="004F33C2" w:rsidRPr="004F33C2" w:rsidRDefault="00C7681A" w:rsidP="007A1AD3">
      <w:pPr>
        <w:pStyle w:val="cpeBodyText"/>
        <w:rPr>
          <w:rFonts w:hint="cs"/>
          <w:cs/>
        </w:rPr>
      </w:pPr>
      <w:r w:rsidRPr="008473F5">
        <w:rPr>
          <w:rFonts w:hint="cs"/>
          <w:cs/>
        </w:rPr>
        <w:t>หลังจากผ่านการเตรียมข้อมูล(</w:t>
      </w:r>
      <w:r w:rsidRPr="008473F5">
        <w:rPr>
          <w:rFonts w:hint="cs"/>
        </w:rPr>
        <w:t>Preprocessing)</w:t>
      </w:r>
      <w:r w:rsidRPr="008473F5">
        <w:rPr>
          <w:rFonts w:hint="cs"/>
          <w:cs/>
        </w:rPr>
        <w:t xml:space="preserve"> มาแล้วจะเข้าสู่ขั้นตอนการสร้างสมการทำนายโดยใช้ </w:t>
      </w:r>
      <w:r w:rsidRPr="008473F5">
        <w:rPr>
          <w:rFonts w:hint="cs"/>
        </w:rPr>
        <w:t xml:space="preserve">Support Vector Regression </w:t>
      </w:r>
      <w:r w:rsidRPr="008473F5">
        <w:rPr>
          <w:rFonts w:hint="cs"/>
          <w:cs/>
        </w:rPr>
        <w:t xml:space="preserve">ดังระบุในบทที่ </w:t>
      </w:r>
      <w:r w:rsidRPr="008473F5">
        <w:rPr>
          <w:rFonts w:hint="cs"/>
        </w:rPr>
        <w:t xml:space="preserve">2 </w:t>
      </w:r>
      <w:r w:rsidRPr="008473F5">
        <w:rPr>
          <w:rFonts w:hint="cs"/>
          <w:cs/>
        </w:rPr>
        <w:t>ซึ่งจะต้องกำหนดฟังก์ชันและค่าพารามิเตอร์ต่าง ๆ ได้แก่ ฟังก์ชันการสูญเสีย</w:t>
      </w:r>
      <m:oMath>
        <m:r>
          <w:rPr>
            <w:rFonts w:ascii="Cambria Math" w:hAnsi="Cambria Math" w:hint="cs"/>
            <w:sz w:val="24"/>
            <w:szCs w:val="24"/>
          </w:rPr>
          <m:t xml:space="preserve"> (ξ)</m:t>
        </m:r>
      </m:oMath>
      <w:r w:rsidRPr="008473F5">
        <w:rPr>
          <w:rFonts w:hint="cs"/>
          <w:cs/>
        </w:rPr>
        <w:t xml:space="preserve"> ฟังก์ชันเคอร์เนล</w:t>
      </w:r>
      <w:r w:rsidR="004F33C2">
        <w:t xml:space="preserve"> </w:t>
      </w:r>
      <w:r w:rsidR="004F33C2">
        <w:rPr>
          <w:rFonts w:hint="cs"/>
          <w:cs/>
        </w:rPr>
        <w:t xml:space="preserve">ได้เลือกใช้ตามสมการ 2.1.4 </w:t>
      </w:r>
      <w:r w:rsidR="007A1AD3">
        <w:rPr>
          <w:rFonts w:hint="cs"/>
          <w:cs/>
        </w:rPr>
        <w:t xml:space="preserve">สำหรับ </w:t>
      </w:r>
      <w:r w:rsidRPr="008473F5">
        <w:rPr>
          <w:rFonts w:hint="cs"/>
          <w:cs/>
        </w:rPr>
        <w:t>ค่าคลาดเคลื่อนที่ยอมรับได้</w:t>
      </w:r>
      <m:oMath>
        <m:d>
          <m:dPr>
            <m:ctrlPr>
              <w:rPr>
                <w:rFonts w:ascii="Cambria Math" w:hAnsi="Cambria Math" w:hint="cs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hint="cs"/>
                <w:sz w:val="24"/>
                <w:szCs w:val="24"/>
              </w:rPr>
              <m:t>ε</m:t>
            </m:r>
          </m:e>
        </m:d>
      </m:oMath>
      <w:r w:rsidR="004F33C2">
        <w:t>,</w:t>
      </w:r>
      <w:r w:rsidRPr="008473F5">
        <w:rPr>
          <w:rFonts w:hint="cs"/>
          <w:cs/>
        </w:rPr>
        <w:t>ค่าคงที่สำหรับคุมค่าคลาดเคลื่อน</w:t>
      </w:r>
      <m:oMath>
        <m:d>
          <m:dPr>
            <m:ctrlPr>
              <w:rPr>
                <w:rFonts w:ascii="Cambria Math" w:hAnsi="Cambria Math" w:hint="cs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hint="cs"/>
                <w:sz w:val="24"/>
                <w:szCs w:val="24"/>
              </w:rPr>
              <m:t>C</m:t>
            </m:r>
          </m:e>
        </m:d>
      </m:oMath>
      <w:r w:rsidR="004F33C2">
        <w:t>,</w:t>
      </w:r>
      <w:r w:rsidR="004F33C2">
        <w:rPr>
          <w:rFonts w:hint="cs"/>
          <w:cs/>
        </w:rPr>
        <w:t>และ</w:t>
      </w:r>
      <w:r w:rsidR="007A1AD3">
        <w:t xml:space="preserve"> </w:t>
      </w:r>
      <w:r w:rsidR="007A1AD3">
        <w:rPr>
          <w:rFonts w:hint="cs"/>
          <w:cs/>
        </w:rPr>
        <w:t>แกรมมา</w:t>
      </w:r>
      <m:oMath>
        <m:r>
          <w:rPr>
            <w:rFonts w:ascii="Cambria Math" w:hAnsi="Cambria Math"/>
            <w:sz w:val="24"/>
            <w:szCs w:val="24"/>
          </w:rPr>
          <m:t xml:space="preserve">( </m:t>
        </m:r>
        <m:r>
          <w:rPr>
            <w:rFonts w:ascii="Cambria Math" w:hAnsi="Cambria Math"/>
            <w:sz w:val="24"/>
            <w:szCs w:val="24"/>
          </w:rPr>
          <m:t>γ</m:t>
        </m:r>
        <m:r>
          <w:rPr>
            <w:rFonts w:ascii="Cambria Math" w:hAnsi="Cambria Math"/>
            <w:sz w:val="24"/>
            <w:szCs w:val="24"/>
          </w:rPr>
          <m:t>)</m:t>
        </m:r>
      </m:oMath>
      <w:r w:rsidR="004F33C2">
        <w:rPr>
          <w:rFonts w:hint="cs"/>
          <w:sz w:val="24"/>
          <w:szCs w:val="24"/>
          <w:cs/>
        </w:rPr>
        <w:t xml:space="preserve"> </w:t>
      </w:r>
      <w:r w:rsidR="007A1AD3">
        <w:rPr>
          <w:sz w:val="24"/>
          <w:szCs w:val="24"/>
          <w:cs/>
        </w:rPr>
        <w:br/>
      </w:r>
      <w:r w:rsidR="007A1AD3">
        <w:rPr>
          <w:rFonts w:hint="cs"/>
          <w:sz w:val="28"/>
          <w:cs/>
        </w:rPr>
        <w:t>เกิดจากการปรับแต่ง(</w:t>
      </w:r>
      <w:r w:rsidR="007A1AD3">
        <w:rPr>
          <w:sz w:val="28"/>
        </w:rPr>
        <w:t xml:space="preserve">Tuning) </w:t>
      </w:r>
      <w:r w:rsidR="007A1AD3">
        <w:rPr>
          <w:rFonts w:hint="cs"/>
          <w:sz w:val="28"/>
          <w:cs/>
        </w:rPr>
        <w:t xml:space="preserve">ด้วยหลายๆพารามิเตอร์โดยใช้ค่า </w:t>
      </w:r>
      <w:r w:rsidR="007A1AD3">
        <w:rPr>
          <w:sz w:val="28"/>
        </w:rPr>
        <w:t xml:space="preserve">MAE </w:t>
      </w:r>
      <w:r w:rsidR="007A1AD3">
        <w:rPr>
          <w:rFonts w:hint="cs"/>
          <w:sz w:val="28"/>
          <w:cs/>
        </w:rPr>
        <w:t>เป็นการเปรียบเทียบ</w:t>
      </w:r>
      <w:r w:rsidR="007A1AD3">
        <w:rPr>
          <w:rFonts w:hint="cs"/>
          <w:sz w:val="28"/>
          <w:cs/>
        </w:rPr>
        <w:t xml:space="preserve"> </w:t>
      </w:r>
      <w:r w:rsidR="00784F43">
        <w:rPr>
          <w:rFonts w:hint="cs"/>
          <w:cs/>
        </w:rPr>
        <w:t>ดังตาราง</w:t>
      </w:r>
      <w:r w:rsidR="007A1AD3">
        <w:t xml:space="preserve"> </w:t>
      </w:r>
    </w:p>
    <w:p w14:paraId="03F60A58" w14:textId="77777777" w:rsidR="004F33C2" w:rsidRDefault="004F33C2" w:rsidP="004F33C2">
      <w:pPr>
        <w:pStyle w:val="Caption"/>
        <w:keepNext/>
        <w:jc w:val="left"/>
      </w:pPr>
      <w:r>
        <w:rPr>
          <w:cs/>
        </w:rPr>
        <w:t xml:space="preserve">ตารางที่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6</w:t>
      </w:r>
      <w:r>
        <w:rPr>
          <w:cs/>
        </w:rP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5"/>
      </w:tblGrid>
      <w:tr w:rsidR="004F33C2" w14:paraId="258B7900" w14:textId="77777777" w:rsidTr="004C5904">
        <w:tc>
          <w:tcPr>
            <w:tcW w:w="2074" w:type="dxa"/>
            <w:vAlign w:val="center"/>
          </w:tcPr>
          <w:p w14:paraId="10F79555" w14:textId="77777777" w:rsidR="004F33C2" w:rsidRPr="004F33C2" w:rsidRDefault="004F33C2" w:rsidP="004C5904">
            <w:pPr>
              <w:pStyle w:val="BodyText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Kernel</w:t>
            </w:r>
          </w:p>
        </w:tc>
        <w:tc>
          <w:tcPr>
            <w:tcW w:w="2074" w:type="dxa"/>
            <w:vAlign w:val="center"/>
          </w:tcPr>
          <w:p w14:paraId="05289CAC" w14:textId="77777777" w:rsidR="004F33C2" w:rsidRPr="004F33C2" w:rsidRDefault="004F33C2" w:rsidP="004C5904">
            <w:pPr>
              <w:pStyle w:val="BodyText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</w:t>
            </w:r>
          </w:p>
        </w:tc>
        <w:tc>
          <w:tcPr>
            <w:tcW w:w="2074" w:type="dxa"/>
            <w:vAlign w:val="center"/>
          </w:tcPr>
          <w:p w14:paraId="020F2E35" w14:textId="77777777" w:rsidR="004F33C2" w:rsidRPr="004F33C2" w:rsidRDefault="004F33C2" w:rsidP="004C5904">
            <w:pPr>
              <w:pStyle w:val="BodyText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Epsilon</w:t>
            </w:r>
          </w:p>
        </w:tc>
        <w:tc>
          <w:tcPr>
            <w:tcW w:w="2075" w:type="dxa"/>
            <w:vAlign w:val="center"/>
          </w:tcPr>
          <w:p w14:paraId="1B6C51D1" w14:textId="77777777" w:rsidR="004F33C2" w:rsidRPr="004F33C2" w:rsidRDefault="004F33C2" w:rsidP="004C5904">
            <w:pPr>
              <w:pStyle w:val="BodyText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Gamma</w:t>
            </w:r>
          </w:p>
        </w:tc>
      </w:tr>
      <w:tr w:rsidR="004F33C2" w14:paraId="4683C869" w14:textId="77777777" w:rsidTr="004C5904">
        <w:tc>
          <w:tcPr>
            <w:tcW w:w="2074" w:type="dxa"/>
            <w:vAlign w:val="center"/>
          </w:tcPr>
          <w:p w14:paraId="72ADB6B6" w14:textId="0B2B4224" w:rsidR="004F33C2" w:rsidRDefault="007A1AD3" w:rsidP="004C5904">
            <w:pPr>
              <w:pStyle w:val="BodyTex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RBF</w:t>
            </w:r>
          </w:p>
        </w:tc>
        <w:tc>
          <w:tcPr>
            <w:tcW w:w="2074" w:type="dxa"/>
            <w:vAlign w:val="center"/>
          </w:tcPr>
          <w:p w14:paraId="0D47496C" w14:textId="159509B7" w:rsidR="004F33C2" w:rsidRDefault="007A1AD3" w:rsidP="004C5904">
            <w:pPr>
              <w:pStyle w:val="BodyTex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2074" w:type="dxa"/>
            <w:vAlign w:val="center"/>
          </w:tcPr>
          <w:p w14:paraId="02D87DE5" w14:textId="1D5F9382" w:rsidR="004F33C2" w:rsidRDefault="007A1AD3" w:rsidP="004C5904">
            <w:pPr>
              <w:pStyle w:val="BodyTex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0.001</w:t>
            </w:r>
          </w:p>
        </w:tc>
        <w:tc>
          <w:tcPr>
            <w:tcW w:w="2075" w:type="dxa"/>
            <w:vAlign w:val="center"/>
          </w:tcPr>
          <w:p w14:paraId="46625C82" w14:textId="08967E24" w:rsidR="004F33C2" w:rsidRDefault="007A1AD3" w:rsidP="004C5904">
            <w:pPr>
              <w:pStyle w:val="BodyTex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0.001</w:t>
            </w:r>
          </w:p>
        </w:tc>
      </w:tr>
    </w:tbl>
    <w:p w14:paraId="38409CBA" w14:textId="77777777" w:rsidR="00CC184C" w:rsidRPr="008473F5" w:rsidRDefault="00CC184C" w:rsidP="00CC184C">
      <w:pPr>
        <w:pStyle w:val="BodyText"/>
        <w:ind w:left="1440"/>
        <w:rPr>
          <w:rFonts w:ascii="TH SarabunPSK" w:hAnsi="TH SarabunPSK" w:cs="TH SarabunPSK"/>
          <w:sz w:val="32"/>
          <w:szCs w:val="32"/>
        </w:rPr>
      </w:pPr>
    </w:p>
    <w:p w14:paraId="1743836B" w14:textId="1B9E42F0" w:rsidR="00C7681A" w:rsidRPr="008473F5" w:rsidRDefault="00C31CE0" w:rsidP="00BF5A5A">
      <w:pPr>
        <w:pStyle w:val="Heading3"/>
        <w:rPr>
          <w:i/>
        </w:rPr>
      </w:pPr>
      <w:bookmarkStart w:id="58" w:name="_Toc67999731"/>
      <w:r w:rsidRPr="008473F5">
        <w:rPr>
          <w:rFonts w:hint="cs"/>
          <w:cs/>
        </w:rPr>
        <w:t xml:space="preserve">การทำ </w:t>
      </w:r>
      <w:r w:rsidRPr="008473F5">
        <w:rPr>
          <w:rFonts w:hint="cs"/>
        </w:rPr>
        <w:t>k-Fold Cross – Validation</w:t>
      </w:r>
      <w:bookmarkEnd w:id="58"/>
    </w:p>
    <w:p w14:paraId="6A7BE2D8" w14:textId="2843A9B8" w:rsidR="00D42617" w:rsidRPr="008473F5" w:rsidRDefault="00B1672A" w:rsidP="00784F43">
      <w:pPr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เมื่อทำการกำหนดค่าพารามิเตอร์ต่างๆ แล้ว จะทำการสอนโดยวิธี </w:t>
      </w:r>
      <w:r w:rsidRPr="008473F5">
        <w:rPr>
          <w:rFonts w:ascii="TH SarabunPSK" w:hAnsi="TH SarabunPSK" w:cs="TH SarabunPSK" w:hint="cs"/>
          <w:sz w:val="32"/>
          <w:szCs w:val="32"/>
        </w:rPr>
        <w:t xml:space="preserve">k-Fold Cross – validation </w:t>
      </w:r>
      <w:r w:rsidRPr="008473F5">
        <w:rPr>
          <w:rFonts w:ascii="TH SarabunPSK" w:hAnsi="TH SarabunPSK" w:cs="TH SarabunPSK" w:hint="cs"/>
          <w:sz w:val="32"/>
          <w:szCs w:val="32"/>
          <w:cs/>
        </w:rPr>
        <w:t>โดยใช้ 25</w:t>
      </w:r>
      <w:r w:rsidRPr="008473F5">
        <w:rPr>
          <w:rFonts w:ascii="TH SarabunPSK" w:hAnsi="TH SarabunPSK" w:cs="TH SarabunPSK" w:hint="cs"/>
          <w:sz w:val="32"/>
          <w:szCs w:val="32"/>
        </w:rPr>
        <w:t xml:space="preserve">% Cross – Validation 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นั่คือกลุ่มข้อมูล </w:t>
      </w:r>
      <w:r w:rsidR="00D42617" w:rsidRPr="008473F5">
        <w:rPr>
          <w:rFonts w:ascii="TH SarabunPSK" w:hAnsi="TH SarabunPSK" w:cs="TH SarabunPSK" w:hint="cs"/>
          <w:sz w:val="32"/>
          <w:szCs w:val="32"/>
          <w:cs/>
        </w:rPr>
        <w:t>4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 กลุ่ม</w:t>
      </w:r>
      <w:r w:rsidRPr="008473F5">
        <w:rPr>
          <w:rFonts w:ascii="TH SarabunPSK" w:hAnsi="TH SarabunPSK" w:cs="TH SarabunPSK" w:hint="cs"/>
          <w:sz w:val="32"/>
          <w:szCs w:val="32"/>
        </w:rPr>
        <w:t xml:space="preserve">(k=4) 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ในการหาการสอนที่ดีที่สุด โดยให้ชุดฝึกสอนจากการหาค่าความเป็นสมาชิกในตารางที่ </w:t>
      </w:r>
      <w:r w:rsidRPr="008473F5">
        <w:rPr>
          <w:rFonts w:ascii="TH SarabunPSK" w:hAnsi="TH SarabunPSK" w:cs="TH SarabunPSK" w:hint="cs"/>
          <w:sz w:val="32"/>
          <w:szCs w:val="32"/>
        </w:rPr>
        <w:t>3.</w:t>
      </w:r>
      <w:r w:rsidRPr="008473F5">
        <w:rPr>
          <w:rFonts w:ascii="TH SarabunPSK" w:hAnsi="TH SarabunPSK" w:cs="TH SarabunPSK" w:hint="cs"/>
          <w:sz w:val="32"/>
          <w:szCs w:val="32"/>
          <w:cs/>
        </w:rPr>
        <w:t>5</w:t>
      </w:r>
      <w:r w:rsidRPr="008473F5">
        <w:rPr>
          <w:rFonts w:ascii="TH SarabunPSK" w:hAnsi="TH SarabunPSK" w:cs="TH SarabunPSK" w:hint="cs"/>
          <w:sz w:val="32"/>
          <w:szCs w:val="32"/>
        </w:rPr>
        <w:t xml:space="preserve"> 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ซึ่งมีทั้งหมด </w:t>
      </w:r>
      <w:r w:rsidRPr="008473F5">
        <w:rPr>
          <w:rFonts w:ascii="TH SarabunPSK" w:hAnsi="TH SarabunPSK" w:cs="TH SarabunPSK" w:hint="cs"/>
          <w:sz w:val="32"/>
          <w:szCs w:val="32"/>
        </w:rPr>
        <w:t>1</w:t>
      </w:r>
      <w:r w:rsidR="00D42617" w:rsidRPr="008473F5">
        <w:rPr>
          <w:rFonts w:ascii="TH SarabunPSK" w:hAnsi="TH SarabunPSK" w:cs="TH SarabunPSK" w:hint="cs"/>
          <w:sz w:val="32"/>
          <w:szCs w:val="32"/>
          <w:cs/>
        </w:rPr>
        <w:t>2</w:t>
      </w:r>
      <w:r w:rsidRPr="008473F5">
        <w:rPr>
          <w:rFonts w:ascii="TH SarabunPSK" w:hAnsi="TH SarabunPSK" w:cs="TH SarabunPSK" w:hint="cs"/>
          <w:sz w:val="32"/>
          <w:szCs w:val="32"/>
        </w:rPr>
        <w:t xml:space="preserve"> </w:t>
      </w:r>
      <w:r w:rsidR="00D42617" w:rsidRPr="008473F5">
        <w:rPr>
          <w:rFonts w:ascii="TH SarabunPSK" w:hAnsi="TH SarabunPSK" w:cs="TH SarabunPSK" w:hint="cs"/>
          <w:sz w:val="32"/>
          <w:szCs w:val="32"/>
          <w:cs/>
        </w:rPr>
        <w:t>ชุด</w:t>
      </w:r>
      <w:r w:rsidR="00D42617" w:rsidRPr="008473F5">
        <w:rPr>
          <w:rFonts w:ascii="TH SarabunPSK" w:hAnsi="TH SarabunPSK" w:cs="TH SarabunPSK" w:hint="cs"/>
          <w:sz w:val="32"/>
          <w:szCs w:val="32"/>
          <w:cs/>
        </w:rPr>
        <w:br/>
        <w:t xml:space="preserve">โดย 1 กลุ่มจะมีจำนวนชุดข้อมูลจากตารางที่ </w:t>
      </w:r>
      <w:r w:rsidR="00D42617" w:rsidRPr="008473F5">
        <w:rPr>
          <w:rFonts w:ascii="TH SarabunPSK" w:hAnsi="TH SarabunPSK" w:cs="TH SarabunPSK" w:hint="cs"/>
          <w:sz w:val="32"/>
          <w:szCs w:val="32"/>
        </w:rPr>
        <w:t>3.5</w:t>
      </w:r>
      <w:r w:rsidR="00D42617" w:rsidRPr="008473F5">
        <w:rPr>
          <w:rFonts w:ascii="TH SarabunPSK" w:hAnsi="TH SarabunPSK" w:cs="TH SarabunPSK" w:hint="cs"/>
          <w:sz w:val="32"/>
          <w:szCs w:val="32"/>
          <w:cs/>
        </w:rPr>
        <w:t xml:space="preserve"> คือ 3 กลุ่ม 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 ดังตาราง 3.6</w:t>
      </w:r>
    </w:p>
    <w:p w14:paraId="47A1040D" w14:textId="05C41D7B" w:rsidR="00D42617" w:rsidRPr="008473F5" w:rsidRDefault="00800C4C" w:rsidP="00800C4C">
      <w:pPr>
        <w:pStyle w:val="Caption"/>
        <w:jc w:val="left"/>
      </w:pPr>
      <w:bookmarkStart w:id="59" w:name="_Toc67941030"/>
      <w:r w:rsidRPr="00800C4C">
        <w:rPr>
          <w:b/>
          <w:bCs/>
          <w:cs/>
        </w:rPr>
        <w:t xml:space="preserve">ตารางที่ </w:t>
      </w:r>
      <w:r w:rsidR="00F92D11">
        <w:rPr>
          <w:b/>
          <w:bCs/>
          <w:cs/>
        </w:rPr>
        <w:fldChar w:fldCharType="begin"/>
      </w:r>
      <w:r w:rsidR="00F92D11">
        <w:rPr>
          <w:b/>
          <w:bCs/>
          <w:cs/>
        </w:rPr>
        <w:instrText xml:space="preserve"> </w:instrText>
      </w:r>
      <w:r w:rsidR="00F92D11">
        <w:rPr>
          <w:b/>
          <w:bCs/>
        </w:rPr>
        <w:instrText xml:space="preserve">STYLEREF </w:instrText>
      </w:r>
      <w:r w:rsidR="00F92D11">
        <w:rPr>
          <w:b/>
          <w:bCs/>
          <w:cs/>
        </w:rPr>
        <w:instrText xml:space="preserve">1 </w:instrText>
      </w:r>
      <w:r w:rsidR="00F92D11">
        <w:rPr>
          <w:b/>
          <w:bCs/>
        </w:rPr>
        <w:instrText>\s</w:instrText>
      </w:r>
      <w:r w:rsidR="00F92D11">
        <w:rPr>
          <w:b/>
          <w:bCs/>
          <w:cs/>
        </w:rPr>
        <w:instrText xml:space="preserve"> </w:instrText>
      </w:r>
      <w:r w:rsidR="00F92D11">
        <w:rPr>
          <w:b/>
          <w:bCs/>
          <w:cs/>
        </w:rPr>
        <w:fldChar w:fldCharType="separate"/>
      </w:r>
      <w:r w:rsidR="00D55583">
        <w:rPr>
          <w:b/>
          <w:bCs/>
          <w:noProof/>
          <w:cs/>
        </w:rPr>
        <w:t>3</w:t>
      </w:r>
      <w:r w:rsidR="00F92D11">
        <w:rPr>
          <w:b/>
          <w:bCs/>
          <w:cs/>
        </w:rPr>
        <w:fldChar w:fldCharType="end"/>
      </w:r>
      <w:r w:rsidR="00F92D11">
        <w:rPr>
          <w:b/>
          <w:bCs/>
          <w:cs/>
        </w:rPr>
        <w:t>.</w:t>
      </w:r>
      <w:r w:rsidR="00F92D11">
        <w:rPr>
          <w:b/>
          <w:bCs/>
          <w:cs/>
        </w:rPr>
        <w:fldChar w:fldCharType="begin"/>
      </w:r>
      <w:r w:rsidR="00F92D11">
        <w:rPr>
          <w:b/>
          <w:bCs/>
          <w:cs/>
        </w:rPr>
        <w:instrText xml:space="preserve"> </w:instrText>
      </w:r>
      <w:r w:rsidR="00F92D11">
        <w:rPr>
          <w:b/>
          <w:bCs/>
        </w:rPr>
        <w:instrText xml:space="preserve">SEQ </w:instrText>
      </w:r>
      <w:r w:rsidR="00F92D11">
        <w:rPr>
          <w:b/>
          <w:bCs/>
          <w:cs/>
        </w:rPr>
        <w:instrText xml:space="preserve">ตารางที่ </w:instrText>
      </w:r>
      <w:r w:rsidR="00F92D11">
        <w:rPr>
          <w:b/>
          <w:bCs/>
        </w:rPr>
        <w:instrText xml:space="preserve">\* ARABIC \s </w:instrText>
      </w:r>
      <w:r w:rsidR="00F92D11">
        <w:rPr>
          <w:b/>
          <w:bCs/>
          <w:cs/>
        </w:rPr>
        <w:instrText xml:space="preserve">1 </w:instrText>
      </w:r>
      <w:r w:rsidR="00F92D11">
        <w:rPr>
          <w:b/>
          <w:bCs/>
          <w:cs/>
        </w:rPr>
        <w:fldChar w:fldCharType="separate"/>
      </w:r>
      <w:r w:rsidR="00D55583">
        <w:rPr>
          <w:b/>
          <w:bCs/>
          <w:noProof/>
          <w:cs/>
        </w:rPr>
        <w:t>6</w:t>
      </w:r>
      <w:r w:rsidR="00F92D11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r w:rsidRPr="008473F5">
        <w:rPr>
          <w:rFonts w:hint="cs"/>
          <w:cs/>
        </w:rPr>
        <w:t xml:space="preserve">แบ่งกลุ่มตาม </w:t>
      </w:r>
      <w:r w:rsidRPr="008473F5">
        <w:rPr>
          <w:rFonts w:hint="cs"/>
        </w:rPr>
        <w:t xml:space="preserve">k-fold </w:t>
      </w:r>
      <w:r w:rsidRPr="008473F5">
        <w:rPr>
          <w:rFonts w:hint="cs"/>
          <w:cs/>
        </w:rPr>
        <w:t xml:space="preserve">ที่มี </w:t>
      </w:r>
      <w:r w:rsidRPr="008473F5">
        <w:rPr>
          <w:rFonts w:hint="cs"/>
        </w:rPr>
        <w:t>k = 4</w:t>
      </w:r>
      <w:bookmarkEnd w:id="5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5"/>
      </w:tblGrid>
      <w:tr w:rsidR="00D42617" w:rsidRPr="008473F5" w14:paraId="00FA45A2" w14:textId="77777777" w:rsidTr="00D42617">
        <w:tc>
          <w:tcPr>
            <w:tcW w:w="2074" w:type="dxa"/>
            <w:vAlign w:val="center"/>
          </w:tcPr>
          <w:p w14:paraId="39F433F4" w14:textId="2B447E15" w:rsidR="00D42617" w:rsidRPr="008473F5" w:rsidRDefault="00D42617" w:rsidP="00D426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8473F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กลุ่ม </w:t>
            </w:r>
            <w:r w:rsidRPr="008473F5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fold</w:t>
            </w:r>
          </w:p>
        </w:tc>
        <w:tc>
          <w:tcPr>
            <w:tcW w:w="2074" w:type="dxa"/>
            <w:vAlign w:val="center"/>
          </w:tcPr>
          <w:p w14:paraId="6879E1BE" w14:textId="4D2D6D6A" w:rsidR="00D42617" w:rsidRPr="008473F5" w:rsidRDefault="00D42617" w:rsidP="00D426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ชุดข้อมูล</w:t>
            </w:r>
          </w:p>
        </w:tc>
        <w:tc>
          <w:tcPr>
            <w:tcW w:w="2074" w:type="dxa"/>
            <w:vAlign w:val="center"/>
          </w:tcPr>
          <w:p w14:paraId="00DD186A" w14:textId="6B63399E" w:rsidR="00D42617" w:rsidRPr="008473F5" w:rsidRDefault="00D42617" w:rsidP="00D426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กลุ่ม </w:t>
            </w:r>
            <w:r w:rsidRPr="008473F5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fold</w:t>
            </w:r>
          </w:p>
        </w:tc>
        <w:tc>
          <w:tcPr>
            <w:tcW w:w="2075" w:type="dxa"/>
            <w:vAlign w:val="center"/>
          </w:tcPr>
          <w:p w14:paraId="3CFE406C" w14:textId="1F0C4DF1" w:rsidR="00D42617" w:rsidRPr="008473F5" w:rsidRDefault="00D42617" w:rsidP="00D426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ชุดข้อมูล</w:t>
            </w:r>
          </w:p>
        </w:tc>
      </w:tr>
      <w:tr w:rsidR="00D42617" w:rsidRPr="008473F5" w14:paraId="4D32EFA0" w14:textId="77777777" w:rsidTr="00D42617">
        <w:tc>
          <w:tcPr>
            <w:tcW w:w="2074" w:type="dxa"/>
            <w:vAlign w:val="center"/>
          </w:tcPr>
          <w:p w14:paraId="3B1F5214" w14:textId="0F287C50" w:rsidR="00D42617" w:rsidRPr="008473F5" w:rsidRDefault="008473F5" w:rsidP="00D42617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F</w:t>
            </w:r>
            <w:r w:rsidR="00D42617"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2074" w:type="dxa"/>
            <w:vAlign w:val="center"/>
          </w:tcPr>
          <w:p w14:paraId="3B9C9013" w14:textId="0DF651FB" w:rsidR="00D42617" w:rsidRPr="008473F5" w:rsidRDefault="00D42617" w:rsidP="00D42617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1-3</w:t>
            </w:r>
          </w:p>
        </w:tc>
        <w:tc>
          <w:tcPr>
            <w:tcW w:w="2074" w:type="dxa"/>
            <w:vAlign w:val="center"/>
          </w:tcPr>
          <w:p w14:paraId="004FF555" w14:textId="6B35AFD0" w:rsidR="00D42617" w:rsidRPr="008473F5" w:rsidRDefault="008473F5" w:rsidP="00D42617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F</w:t>
            </w:r>
            <w:r w:rsidR="00D42617"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2075" w:type="dxa"/>
            <w:vAlign w:val="center"/>
          </w:tcPr>
          <w:p w14:paraId="16837BD9" w14:textId="58048F94" w:rsidR="00D42617" w:rsidRPr="008473F5" w:rsidRDefault="00D42617" w:rsidP="00D42617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7-9</w:t>
            </w:r>
          </w:p>
        </w:tc>
      </w:tr>
      <w:tr w:rsidR="00D42617" w:rsidRPr="008473F5" w14:paraId="2489098F" w14:textId="77777777" w:rsidTr="00D42617">
        <w:tc>
          <w:tcPr>
            <w:tcW w:w="2074" w:type="dxa"/>
            <w:vAlign w:val="center"/>
          </w:tcPr>
          <w:p w14:paraId="3A2F84E3" w14:textId="1F35BA38" w:rsidR="00D42617" w:rsidRPr="008473F5" w:rsidRDefault="008473F5" w:rsidP="00D42617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F</w:t>
            </w:r>
            <w:r w:rsidR="00D42617"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2074" w:type="dxa"/>
            <w:vAlign w:val="center"/>
          </w:tcPr>
          <w:p w14:paraId="4C09D334" w14:textId="1CFCA7C1" w:rsidR="00D42617" w:rsidRPr="008473F5" w:rsidRDefault="00D42617" w:rsidP="00D42617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-6</w:t>
            </w:r>
          </w:p>
        </w:tc>
        <w:tc>
          <w:tcPr>
            <w:tcW w:w="2074" w:type="dxa"/>
            <w:vAlign w:val="center"/>
          </w:tcPr>
          <w:p w14:paraId="2FF84A75" w14:textId="05A6A49E" w:rsidR="00D42617" w:rsidRPr="008473F5" w:rsidRDefault="008473F5" w:rsidP="00D42617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F</w:t>
            </w:r>
            <w:r w:rsidR="00D42617"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</w:p>
        </w:tc>
        <w:tc>
          <w:tcPr>
            <w:tcW w:w="2075" w:type="dxa"/>
            <w:vAlign w:val="center"/>
          </w:tcPr>
          <w:p w14:paraId="634D38CD" w14:textId="4D416620" w:rsidR="00D42617" w:rsidRPr="008473F5" w:rsidRDefault="00D42617" w:rsidP="00D4261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10-12</w:t>
            </w:r>
          </w:p>
        </w:tc>
      </w:tr>
    </w:tbl>
    <w:p w14:paraId="56818D9C" w14:textId="1ABC0910" w:rsidR="00B1672A" w:rsidRPr="008473F5" w:rsidRDefault="00800C4C" w:rsidP="00800C4C">
      <w:pPr>
        <w:pStyle w:val="Caption"/>
        <w:jc w:val="left"/>
      </w:pPr>
      <w:bookmarkStart w:id="60" w:name="_Toc67941031"/>
      <w:r w:rsidRPr="00800C4C">
        <w:rPr>
          <w:b/>
          <w:bCs/>
          <w:cs/>
        </w:rPr>
        <w:t xml:space="preserve">ตารางที่ </w:t>
      </w:r>
      <w:r w:rsidR="00F92D11">
        <w:rPr>
          <w:b/>
          <w:bCs/>
          <w:cs/>
        </w:rPr>
        <w:fldChar w:fldCharType="begin"/>
      </w:r>
      <w:r w:rsidR="00F92D11">
        <w:rPr>
          <w:b/>
          <w:bCs/>
          <w:cs/>
        </w:rPr>
        <w:instrText xml:space="preserve"> </w:instrText>
      </w:r>
      <w:r w:rsidR="00F92D11">
        <w:rPr>
          <w:b/>
          <w:bCs/>
        </w:rPr>
        <w:instrText xml:space="preserve">STYLEREF </w:instrText>
      </w:r>
      <w:r w:rsidR="00F92D11">
        <w:rPr>
          <w:b/>
          <w:bCs/>
          <w:cs/>
        </w:rPr>
        <w:instrText xml:space="preserve">1 </w:instrText>
      </w:r>
      <w:r w:rsidR="00F92D11">
        <w:rPr>
          <w:b/>
          <w:bCs/>
        </w:rPr>
        <w:instrText>\s</w:instrText>
      </w:r>
      <w:r w:rsidR="00F92D11">
        <w:rPr>
          <w:b/>
          <w:bCs/>
          <w:cs/>
        </w:rPr>
        <w:instrText xml:space="preserve"> </w:instrText>
      </w:r>
      <w:r w:rsidR="00F92D11">
        <w:rPr>
          <w:b/>
          <w:bCs/>
          <w:cs/>
        </w:rPr>
        <w:fldChar w:fldCharType="separate"/>
      </w:r>
      <w:r w:rsidR="00D55583">
        <w:rPr>
          <w:b/>
          <w:bCs/>
          <w:noProof/>
          <w:cs/>
        </w:rPr>
        <w:t>3</w:t>
      </w:r>
      <w:r w:rsidR="00F92D11">
        <w:rPr>
          <w:b/>
          <w:bCs/>
          <w:cs/>
        </w:rPr>
        <w:fldChar w:fldCharType="end"/>
      </w:r>
      <w:r w:rsidR="00F92D11">
        <w:rPr>
          <w:b/>
          <w:bCs/>
          <w:cs/>
        </w:rPr>
        <w:t>.</w:t>
      </w:r>
      <w:r w:rsidR="00F92D11">
        <w:rPr>
          <w:b/>
          <w:bCs/>
          <w:cs/>
        </w:rPr>
        <w:fldChar w:fldCharType="begin"/>
      </w:r>
      <w:r w:rsidR="00F92D11">
        <w:rPr>
          <w:b/>
          <w:bCs/>
          <w:cs/>
        </w:rPr>
        <w:instrText xml:space="preserve"> </w:instrText>
      </w:r>
      <w:r w:rsidR="00F92D11">
        <w:rPr>
          <w:b/>
          <w:bCs/>
        </w:rPr>
        <w:instrText xml:space="preserve">SEQ </w:instrText>
      </w:r>
      <w:r w:rsidR="00F92D11">
        <w:rPr>
          <w:b/>
          <w:bCs/>
          <w:cs/>
        </w:rPr>
        <w:instrText xml:space="preserve">ตารางที่ </w:instrText>
      </w:r>
      <w:r w:rsidR="00F92D11">
        <w:rPr>
          <w:b/>
          <w:bCs/>
        </w:rPr>
        <w:instrText xml:space="preserve">\* ARABIC \s </w:instrText>
      </w:r>
      <w:r w:rsidR="00F92D11">
        <w:rPr>
          <w:b/>
          <w:bCs/>
          <w:cs/>
        </w:rPr>
        <w:instrText xml:space="preserve">1 </w:instrText>
      </w:r>
      <w:r w:rsidR="00F92D11">
        <w:rPr>
          <w:b/>
          <w:bCs/>
          <w:cs/>
        </w:rPr>
        <w:fldChar w:fldCharType="separate"/>
      </w:r>
      <w:r w:rsidR="00D55583">
        <w:rPr>
          <w:b/>
          <w:bCs/>
          <w:noProof/>
          <w:cs/>
        </w:rPr>
        <w:t>7</w:t>
      </w:r>
      <w:r w:rsidR="00F92D11">
        <w:rPr>
          <w:b/>
          <w:bCs/>
          <w:cs/>
        </w:rPr>
        <w:fldChar w:fldCharType="end"/>
      </w:r>
      <w:r>
        <w:rPr>
          <w:rFonts w:hint="cs"/>
          <w:cs/>
        </w:rPr>
        <w:t xml:space="preserve"> </w:t>
      </w:r>
      <w:r w:rsidRPr="008473F5">
        <w:rPr>
          <w:rFonts w:hint="cs"/>
          <w:cs/>
        </w:rPr>
        <w:t xml:space="preserve">ตัวอย่างข้อมูลที่ใช้ในการฝึกสอนจากตารางที่ </w:t>
      </w:r>
      <w:r w:rsidRPr="008473F5">
        <w:rPr>
          <w:rFonts w:hint="cs"/>
        </w:rPr>
        <w:t>3.6</w:t>
      </w:r>
      <w:bookmarkEnd w:id="6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1657"/>
        <w:gridCol w:w="1662"/>
        <w:gridCol w:w="1662"/>
        <w:gridCol w:w="1662"/>
        <w:gridCol w:w="930"/>
      </w:tblGrid>
      <w:tr w:rsidR="008473F5" w:rsidRPr="008473F5" w14:paraId="14F1AA6D" w14:textId="77777777" w:rsidTr="008473F5">
        <w:tc>
          <w:tcPr>
            <w:tcW w:w="724" w:type="dxa"/>
          </w:tcPr>
          <w:p w14:paraId="43C1DD2F" w14:textId="4ADEE62F" w:rsidR="008473F5" w:rsidRPr="008473F5" w:rsidRDefault="008473F5" w:rsidP="00B1672A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8473F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6643" w:type="dxa"/>
            <w:gridSpan w:val="4"/>
            <w:vAlign w:val="center"/>
          </w:tcPr>
          <w:p w14:paraId="0F8E7C0E" w14:textId="58F6B3F1" w:rsidR="008473F5" w:rsidRPr="008473F5" w:rsidRDefault="008473F5" w:rsidP="008473F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กลุ่ม </w:t>
            </w:r>
            <w:r w:rsidRPr="008473F5"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fold</w:t>
            </w:r>
          </w:p>
        </w:tc>
        <w:tc>
          <w:tcPr>
            <w:tcW w:w="930" w:type="dxa"/>
          </w:tcPr>
          <w:p w14:paraId="4AAE1F40" w14:textId="509EC801" w:rsidR="008473F5" w:rsidRPr="008473F5" w:rsidRDefault="008473F5" w:rsidP="00B1672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เอาต์พุต</w:t>
            </w:r>
          </w:p>
        </w:tc>
      </w:tr>
      <w:tr w:rsidR="008473F5" w:rsidRPr="008473F5" w14:paraId="047DBB51" w14:textId="77777777" w:rsidTr="008473F5">
        <w:tc>
          <w:tcPr>
            <w:tcW w:w="724" w:type="dxa"/>
            <w:vAlign w:val="center"/>
          </w:tcPr>
          <w:p w14:paraId="1623D8B7" w14:textId="3377E2D6" w:rsidR="008473F5" w:rsidRPr="008473F5" w:rsidRDefault="008473F5" w:rsidP="008473F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1657" w:type="dxa"/>
            <w:shd w:val="clear" w:color="auto" w:fill="D9D9D9" w:themeFill="background1" w:themeFillShade="D9"/>
            <w:vAlign w:val="center"/>
          </w:tcPr>
          <w:p w14:paraId="7B271681" w14:textId="63F37DA8" w:rsidR="008473F5" w:rsidRPr="008473F5" w:rsidRDefault="008473F5" w:rsidP="008473F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F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1662" w:type="dxa"/>
            <w:vAlign w:val="center"/>
          </w:tcPr>
          <w:p w14:paraId="3AC4CFF6" w14:textId="65060428" w:rsidR="008473F5" w:rsidRPr="008473F5" w:rsidRDefault="008473F5" w:rsidP="008473F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F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1662" w:type="dxa"/>
            <w:vAlign w:val="center"/>
          </w:tcPr>
          <w:p w14:paraId="0DBA438C" w14:textId="32DA6CAA" w:rsidR="008473F5" w:rsidRPr="008473F5" w:rsidRDefault="008473F5" w:rsidP="008473F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F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1662" w:type="dxa"/>
            <w:vAlign w:val="center"/>
          </w:tcPr>
          <w:p w14:paraId="3AABDF65" w14:textId="00879273" w:rsidR="008473F5" w:rsidRPr="008473F5" w:rsidRDefault="008473F5" w:rsidP="008473F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F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</w:p>
        </w:tc>
        <w:tc>
          <w:tcPr>
            <w:tcW w:w="930" w:type="dxa"/>
            <w:vAlign w:val="center"/>
          </w:tcPr>
          <w:p w14:paraId="58710FF3" w14:textId="261DA302" w:rsidR="008473F5" w:rsidRPr="008473F5" w:rsidRDefault="008473F5" w:rsidP="008473F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Y1</w:t>
            </w:r>
          </w:p>
        </w:tc>
      </w:tr>
      <w:tr w:rsidR="008473F5" w:rsidRPr="008473F5" w14:paraId="0676CC9F" w14:textId="77777777" w:rsidTr="008473F5">
        <w:tc>
          <w:tcPr>
            <w:tcW w:w="724" w:type="dxa"/>
            <w:vAlign w:val="center"/>
          </w:tcPr>
          <w:p w14:paraId="2D9A75B8" w14:textId="1945F853" w:rsidR="008473F5" w:rsidRPr="008473F5" w:rsidRDefault="008473F5" w:rsidP="008473F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1657" w:type="dxa"/>
            <w:vAlign w:val="center"/>
          </w:tcPr>
          <w:p w14:paraId="19A2F135" w14:textId="788128FC" w:rsidR="008473F5" w:rsidRPr="008473F5" w:rsidRDefault="008473F5" w:rsidP="008473F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F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1662" w:type="dxa"/>
            <w:shd w:val="clear" w:color="auto" w:fill="D9D9D9" w:themeFill="background1" w:themeFillShade="D9"/>
            <w:vAlign w:val="center"/>
          </w:tcPr>
          <w:p w14:paraId="1B0C3E2C" w14:textId="0E0E4A8E" w:rsidR="008473F5" w:rsidRPr="008473F5" w:rsidRDefault="008473F5" w:rsidP="008473F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F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1662" w:type="dxa"/>
            <w:vAlign w:val="center"/>
          </w:tcPr>
          <w:p w14:paraId="3FB9CF23" w14:textId="554EE41B" w:rsidR="008473F5" w:rsidRPr="008473F5" w:rsidRDefault="008473F5" w:rsidP="008473F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F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1662" w:type="dxa"/>
            <w:vAlign w:val="center"/>
          </w:tcPr>
          <w:p w14:paraId="564C518C" w14:textId="4E91B454" w:rsidR="008473F5" w:rsidRPr="008473F5" w:rsidRDefault="008473F5" w:rsidP="008473F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F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</w:p>
        </w:tc>
        <w:tc>
          <w:tcPr>
            <w:tcW w:w="930" w:type="dxa"/>
            <w:vAlign w:val="center"/>
          </w:tcPr>
          <w:p w14:paraId="48E14DE9" w14:textId="495DEC92" w:rsidR="008473F5" w:rsidRPr="008473F5" w:rsidRDefault="008473F5" w:rsidP="008473F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Y2</w:t>
            </w:r>
          </w:p>
        </w:tc>
      </w:tr>
      <w:tr w:rsidR="008473F5" w:rsidRPr="008473F5" w14:paraId="144CEFA2" w14:textId="77777777" w:rsidTr="008473F5">
        <w:tc>
          <w:tcPr>
            <w:tcW w:w="724" w:type="dxa"/>
            <w:vAlign w:val="center"/>
          </w:tcPr>
          <w:p w14:paraId="5A856F1E" w14:textId="2C5444B2" w:rsidR="008473F5" w:rsidRPr="008473F5" w:rsidRDefault="008473F5" w:rsidP="008473F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1657" w:type="dxa"/>
            <w:vAlign w:val="center"/>
          </w:tcPr>
          <w:p w14:paraId="4C04C271" w14:textId="5F122D53" w:rsidR="008473F5" w:rsidRPr="008473F5" w:rsidRDefault="008473F5" w:rsidP="008473F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F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1662" w:type="dxa"/>
            <w:vAlign w:val="center"/>
          </w:tcPr>
          <w:p w14:paraId="6DA43C25" w14:textId="5761BE7D" w:rsidR="008473F5" w:rsidRPr="008473F5" w:rsidRDefault="008473F5" w:rsidP="008473F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F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1662" w:type="dxa"/>
            <w:shd w:val="clear" w:color="auto" w:fill="D9D9D9" w:themeFill="background1" w:themeFillShade="D9"/>
            <w:vAlign w:val="center"/>
          </w:tcPr>
          <w:p w14:paraId="50A44223" w14:textId="5BD5AC7B" w:rsidR="008473F5" w:rsidRPr="008473F5" w:rsidRDefault="008473F5" w:rsidP="008473F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F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1662" w:type="dxa"/>
            <w:vAlign w:val="center"/>
          </w:tcPr>
          <w:p w14:paraId="488A2BBB" w14:textId="2F46DA2E" w:rsidR="008473F5" w:rsidRPr="008473F5" w:rsidRDefault="008473F5" w:rsidP="008473F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F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</w:p>
        </w:tc>
        <w:tc>
          <w:tcPr>
            <w:tcW w:w="930" w:type="dxa"/>
            <w:vAlign w:val="center"/>
          </w:tcPr>
          <w:p w14:paraId="77BC77CD" w14:textId="239090DA" w:rsidR="008473F5" w:rsidRPr="008473F5" w:rsidRDefault="008473F5" w:rsidP="008473F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Y3</w:t>
            </w:r>
          </w:p>
        </w:tc>
      </w:tr>
      <w:tr w:rsidR="008473F5" w:rsidRPr="008473F5" w14:paraId="032EBF91" w14:textId="77777777" w:rsidTr="008473F5">
        <w:tc>
          <w:tcPr>
            <w:tcW w:w="724" w:type="dxa"/>
            <w:vAlign w:val="center"/>
          </w:tcPr>
          <w:p w14:paraId="255FEF3A" w14:textId="37DC3183" w:rsidR="008473F5" w:rsidRPr="008473F5" w:rsidRDefault="008473F5" w:rsidP="008473F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</w:p>
        </w:tc>
        <w:tc>
          <w:tcPr>
            <w:tcW w:w="1657" w:type="dxa"/>
            <w:vAlign w:val="center"/>
          </w:tcPr>
          <w:p w14:paraId="6C694C86" w14:textId="6EBAB4E4" w:rsidR="008473F5" w:rsidRPr="008473F5" w:rsidRDefault="008473F5" w:rsidP="008473F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F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1662" w:type="dxa"/>
            <w:vAlign w:val="center"/>
          </w:tcPr>
          <w:p w14:paraId="1EA9A353" w14:textId="0BBA6FDD" w:rsidR="008473F5" w:rsidRPr="008473F5" w:rsidRDefault="008473F5" w:rsidP="008473F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F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1662" w:type="dxa"/>
            <w:vAlign w:val="center"/>
          </w:tcPr>
          <w:p w14:paraId="6CEB5754" w14:textId="0A622D75" w:rsidR="008473F5" w:rsidRPr="008473F5" w:rsidRDefault="008473F5" w:rsidP="008473F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F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1662" w:type="dxa"/>
            <w:shd w:val="clear" w:color="auto" w:fill="D9D9D9" w:themeFill="background1" w:themeFillShade="D9"/>
            <w:vAlign w:val="center"/>
          </w:tcPr>
          <w:p w14:paraId="1B8229DA" w14:textId="73768F82" w:rsidR="008473F5" w:rsidRPr="008473F5" w:rsidRDefault="008473F5" w:rsidP="008473F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F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</w:p>
        </w:tc>
        <w:tc>
          <w:tcPr>
            <w:tcW w:w="930" w:type="dxa"/>
            <w:vAlign w:val="center"/>
          </w:tcPr>
          <w:p w14:paraId="6B8C5F3E" w14:textId="522C7731" w:rsidR="008473F5" w:rsidRPr="008473F5" w:rsidRDefault="008473F5" w:rsidP="008473F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Y4</w:t>
            </w:r>
          </w:p>
        </w:tc>
      </w:tr>
    </w:tbl>
    <w:p w14:paraId="5A14A138" w14:textId="77777777" w:rsidR="00B1672A" w:rsidRPr="008473F5" w:rsidRDefault="00B1672A" w:rsidP="00B1672A">
      <w:pPr>
        <w:rPr>
          <w:rFonts w:ascii="TH SarabunPSK" w:hAnsi="TH SarabunPSK" w:cs="TH SarabunPSK"/>
          <w:sz w:val="32"/>
          <w:szCs w:val="32"/>
          <w:cs/>
        </w:rPr>
      </w:pPr>
    </w:p>
    <w:p w14:paraId="14D5B0DA" w14:textId="753D2442" w:rsidR="00B1672A" w:rsidRDefault="008473F5" w:rsidP="008C51C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จากตารางที่ </w:t>
      </w:r>
      <w:r w:rsidRPr="008473F5">
        <w:rPr>
          <w:rFonts w:ascii="TH SarabunPSK" w:hAnsi="TH SarabunPSK" w:cs="TH SarabunPSK" w:hint="cs"/>
          <w:sz w:val="32"/>
          <w:szCs w:val="32"/>
        </w:rPr>
        <w:t xml:space="preserve">3.6 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การทำ  </w:t>
      </w:r>
      <w:r w:rsidRPr="008473F5">
        <w:rPr>
          <w:rFonts w:ascii="TH SarabunPSK" w:hAnsi="TH SarabunPSK" w:cs="TH SarabunPSK" w:hint="cs"/>
          <w:sz w:val="32"/>
          <w:szCs w:val="32"/>
        </w:rPr>
        <w:t xml:space="preserve">25 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เปอร์เซ็นต์ครอสแวริเดชันจะทำการแบ่งชุดฝึกสอนระบบออกเป็น </w:t>
      </w:r>
      <w:r w:rsidRPr="008473F5">
        <w:rPr>
          <w:rFonts w:ascii="TH SarabunPSK" w:hAnsi="TH SarabunPSK" w:cs="TH SarabunPSK" w:hint="cs"/>
          <w:sz w:val="32"/>
          <w:szCs w:val="32"/>
        </w:rPr>
        <w:t xml:space="preserve">4 </w:t>
      </w:r>
      <w:r w:rsidR="008C51CB">
        <w:rPr>
          <w:rFonts w:ascii="TH SarabunPSK" w:hAnsi="TH SarabunPSK" w:cs="TH SarabunPSK" w:hint="cs"/>
          <w:sz w:val="32"/>
          <w:szCs w:val="32"/>
          <w:cs/>
        </w:rPr>
        <w:t>ซึ่งลำดับที่</w:t>
      </w:r>
      <w:r w:rsidR="008C51CB" w:rsidRPr="00CC184C">
        <w:rPr>
          <w:rFonts w:ascii="TH SarabunPSK" w:hAnsi="TH SarabunPSK" w:cs="TH SarabunPSK"/>
          <w:sz w:val="32"/>
          <w:szCs w:val="32"/>
          <w:cs/>
        </w:rPr>
        <w:t>ให้ค่าเปอร์เซ็นต์ความผิดพลาดสัมบูรณ์เฉลี่ย</w:t>
      </w:r>
      <w:r w:rsidR="008C51CB">
        <w:rPr>
          <w:rFonts w:ascii="TH SarabunPSK" w:hAnsi="TH SarabunPSK" w:cs="TH SarabunPSK"/>
          <w:sz w:val="32"/>
          <w:szCs w:val="32"/>
        </w:rPr>
        <w:t xml:space="preserve">(MAPE) </w:t>
      </w:r>
      <w:r w:rsidR="008C51CB">
        <w:rPr>
          <w:rFonts w:ascii="TH SarabunPSK" w:hAnsi="TH SarabunPSK" w:cs="TH SarabunPSK" w:hint="cs"/>
          <w:sz w:val="32"/>
          <w:szCs w:val="32"/>
          <w:cs/>
        </w:rPr>
        <w:t>น้อยที่สุด จะเป็นชุดฝึกสอนที่ดีที่สุด โดยทำการฝึกสอนระบบดังนี้</w:t>
      </w:r>
    </w:p>
    <w:p w14:paraId="5E50EC30" w14:textId="5C547CB8" w:rsidR="008473F5" w:rsidRPr="008473F5" w:rsidRDefault="008473F5" w:rsidP="008473F5">
      <w:pPr>
        <w:spacing w:before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u w:val="single"/>
          <w:cs/>
        </w:rPr>
        <w:lastRenderedPageBreak/>
        <w:t>ลำดับที่</w:t>
      </w:r>
      <w:r w:rsidRPr="008473F5">
        <w:rPr>
          <w:rFonts w:ascii="TH SarabunPSK" w:hAnsi="TH SarabunPSK" w:cs="TH SarabunPSK" w:hint="cs"/>
          <w:sz w:val="32"/>
          <w:szCs w:val="32"/>
          <w:u w:val="single"/>
          <w:cs/>
        </w:rPr>
        <w:t xml:space="preserve"> </w:t>
      </w:r>
      <w:r w:rsidRPr="008473F5">
        <w:rPr>
          <w:rFonts w:ascii="TH SarabunPSK" w:hAnsi="TH SarabunPSK" w:cs="TH SarabunPSK" w:hint="cs"/>
          <w:sz w:val="32"/>
          <w:szCs w:val="32"/>
          <w:u w:val="single"/>
        </w:rPr>
        <w:t>1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 เอาข้อมูล</w:t>
      </w:r>
      <w:r>
        <w:rPr>
          <w:rFonts w:ascii="TH SarabunPSK" w:hAnsi="TH SarabunPSK" w:cs="TH SarabunPSK" w:hint="cs"/>
          <w:sz w:val="32"/>
          <w:szCs w:val="32"/>
          <w:cs/>
        </w:rPr>
        <w:t>กลุ่ม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5349A8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2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 ถึง </w:t>
      </w:r>
      <w:r w:rsidR="005349A8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4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 ไปสอนระบบ แล้วนำข้อมูล</w:t>
      </w:r>
      <w:r>
        <w:rPr>
          <w:rFonts w:ascii="TH SarabunPSK" w:hAnsi="TH SarabunPSK" w:cs="TH SarabunPSK" w:hint="cs"/>
          <w:sz w:val="32"/>
          <w:szCs w:val="32"/>
          <w:cs/>
        </w:rPr>
        <w:t>กลุ่ม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5349A8">
        <w:rPr>
          <w:rFonts w:ascii="TH SarabunPSK" w:hAnsi="TH SarabunPSK" w:cs="TH SarabunPSK"/>
          <w:sz w:val="32"/>
          <w:szCs w:val="32"/>
        </w:rPr>
        <w:t>F</w:t>
      </w:r>
      <w:r w:rsidRPr="008473F5">
        <w:rPr>
          <w:rFonts w:ascii="TH SarabunPSK" w:hAnsi="TH SarabunPSK" w:cs="TH SarabunPSK" w:hint="cs"/>
          <w:sz w:val="32"/>
          <w:szCs w:val="32"/>
        </w:rPr>
        <w:t>1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 ไปทดสอบ</w:t>
      </w:r>
    </w:p>
    <w:p w14:paraId="6181CE2B" w14:textId="657F125A" w:rsidR="008473F5" w:rsidRPr="008473F5" w:rsidRDefault="008473F5" w:rsidP="008473F5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u w:val="single"/>
          <w:cs/>
        </w:rPr>
        <w:t>ลำดับที่</w:t>
      </w:r>
      <w:r w:rsidRPr="008473F5">
        <w:rPr>
          <w:rFonts w:ascii="TH SarabunPSK" w:hAnsi="TH SarabunPSK" w:cs="TH SarabunPSK" w:hint="cs"/>
          <w:sz w:val="32"/>
          <w:szCs w:val="32"/>
          <w:u w:val="single"/>
          <w:cs/>
        </w:rPr>
        <w:t xml:space="preserve"> </w:t>
      </w:r>
      <w:r w:rsidRPr="008473F5">
        <w:rPr>
          <w:rFonts w:ascii="TH SarabunPSK" w:hAnsi="TH SarabunPSK" w:cs="TH SarabunPSK" w:hint="cs"/>
          <w:sz w:val="32"/>
          <w:szCs w:val="32"/>
          <w:u w:val="single"/>
        </w:rPr>
        <w:t>2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 เอาข้อมูล</w:t>
      </w:r>
      <w:r>
        <w:rPr>
          <w:rFonts w:ascii="TH SarabunPSK" w:hAnsi="TH SarabunPSK" w:cs="TH SarabunPSK" w:hint="cs"/>
          <w:sz w:val="32"/>
          <w:szCs w:val="32"/>
          <w:cs/>
        </w:rPr>
        <w:t>กลุ่ม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5349A8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>,</w:t>
      </w:r>
      <w:r w:rsidR="005349A8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5349A8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4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 ไปสอนระบบ แล้วนำข้อมูล</w:t>
      </w:r>
      <w:r>
        <w:rPr>
          <w:rFonts w:ascii="TH SarabunPSK" w:hAnsi="TH SarabunPSK" w:cs="TH SarabunPSK" w:hint="cs"/>
          <w:sz w:val="32"/>
          <w:szCs w:val="32"/>
          <w:cs/>
        </w:rPr>
        <w:t>กลุ่ม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5349A8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 ไปทดสอบ</w:t>
      </w:r>
    </w:p>
    <w:p w14:paraId="4BCF3491" w14:textId="558180D1" w:rsidR="008473F5" w:rsidRPr="008473F5" w:rsidRDefault="008473F5" w:rsidP="008473F5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u w:val="single"/>
          <w:cs/>
        </w:rPr>
        <w:t>ลำดับที่</w:t>
      </w:r>
      <w:r w:rsidRPr="008473F5">
        <w:rPr>
          <w:rFonts w:ascii="TH SarabunPSK" w:hAnsi="TH SarabunPSK" w:cs="TH SarabunPSK" w:hint="cs"/>
          <w:sz w:val="32"/>
          <w:szCs w:val="32"/>
          <w:u w:val="single"/>
          <w:cs/>
        </w:rPr>
        <w:t xml:space="preserve"> </w:t>
      </w:r>
      <w:r w:rsidRPr="008473F5">
        <w:rPr>
          <w:rFonts w:ascii="TH SarabunPSK" w:hAnsi="TH SarabunPSK" w:cs="TH SarabunPSK" w:hint="cs"/>
          <w:sz w:val="32"/>
          <w:szCs w:val="32"/>
          <w:u w:val="single"/>
        </w:rPr>
        <w:t>3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 เอาข้อมูล</w:t>
      </w:r>
      <w:r>
        <w:rPr>
          <w:rFonts w:ascii="TH SarabunPSK" w:hAnsi="TH SarabunPSK" w:cs="TH SarabunPSK" w:hint="cs"/>
          <w:sz w:val="32"/>
          <w:szCs w:val="32"/>
          <w:cs/>
        </w:rPr>
        <w:t>กลุ่ม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5349A8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>,</w:t>
      </w:r>
      <w:r w:rsidR="005349A8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5349A8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4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 ไปสอนระบบ แล้วนำข้อมูล</w:t>
      </w:r>
      <w:r>
        <w:rPr>
          <w:rFonts w:ascii="TH SarabunPSK" w:hAnsi="TH SarabunPSK" w:cs="TH SarabunPSK" w:hint="cs"/>
          <w:sz w:val="32"/>
          <w:szCs w:val="32"/>
          <w:cs/>
        </w:rPr>
        <w:t>กลุ่ม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5349A8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 ไปทดสอบร</w:t>
      </w:r>
    </w:p>
    <w:p w14:paraId="67207C8F" w14:textId="7D63CD22" w:rsidR="008473F5" w:rsidRDefault="008473F5" w:rsidP="008473F5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u w:val="single"/>
          <w:cs/>
        </w:rPr>
        <w:t>ลำดับที่</w:t>
      </w:r>
      <w:r w:rsidRPr="008473F5">
        <w:rPr>
          <w:rFonts w:ascii="TH SarabunPSK" w:hAnsi="TH SarabunPSK" w:cs="TH SarabunPSK" w:hint="cs"/>
          <w:sz w:val="32"/>
          <w:szCs w:val="32"/>
          <w:u w:val="single"/>
          <w:cs/>
        </w:rPr>
        <w:t xml:space="preserve"> </w:t>
      </w:r>
      <w:r w:rsidRPr="008473F5">
        <w:rPr>
          <w:rFonts w:ascii="TH SarabunPSK" w:hAnsi="TH SarabunPSK" w:cs="TH SarabunPSK" w:hint="cs"/>
          <w:sz w:val="32"/>
          <w:szCs w:val="32"/>
          <w:u w:val="single"/>
        </w:rPr>
        <w:t>4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 เอาข้อมูล</w:t>
      </w:r>
      <w:r>
        <w:rPr>
          <w:rFonts w:ascii="TH SarabunPSK" w:hAnsi="TH SarabunPSK" w:cs="TH SarabunPSK" w:hint="cs"/>
          <w:sz w:val="32"/>
          <w:szCs w:val="32"/>
          <w:cs/>
        </w:rPr>
        <w:t>กลุ่ม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5349A8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 ถึง </w:t>
      </w:r>
      <w:r w:rsidR="005349A8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 ไปสอนระบบ แล้วนำข้อมูล</w:t>
      </w:r>
      <w:r>
        <w:rPr>
          <w:rFonts w:ascii="TH SarabunPSK" w:hAnsi="TH SarabunPSK" w:cs="TH SarabunPSK" w:hint="cs"/>
          <w:sz w:val="32"/>
          <w:szCs w:val="32"/>
          <w:cs/>
        </w:rPr>
        <w:t>กลุ่ม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5349A8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 ไปทดสอบ</w:t>
      </w:r>
    </w:p>
    <w:p w14:paraId="0C9AE090" w14:textId="77777777" w:rsidR="00CC184C" w:rsidRDefault="00CC184C" w:rsidP="00CC184C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0F27748" w14:textId="40D6BF73" w:rsidR="00FD7D55" w:rsidRDefault="00FD7D55" w:rsidP="00CC184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97B84C2" w14:textId="62A0C21E" w:rsidR="00FD7D55" w:rsidRDefault="00FD7D55" w:rsidP="00CC184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43E937" w14:textId="77777777" w:rsidR="00FD7D55" w:rsidRPr="008473F5" w:rsidRDefault="00FD7D55" w:rsidP="00CC184C">
      <w:pPr>
        <w:ind w:firstLine="720"/>
        <w:jc w:val="thaiDistribute"/>
        <w:rPr>
          <w:rFonts w:ascii="TH SarabunPSK" w:hAnsi="TH SarabunPSK" w:cs="TH SarabunPSK"/>
        </w:rPr>
      </w:pPr>
    </w:p>
    <w:p w14:paraId="512C5B07" w14:textId="2807CA90" w:rsidR="005A0E56" w:rsidRDefault="005A0E56" w:rsidP="008473F5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27B6B77" w14:textId="06CB1DAF" w:rsidR="00FD7D55" w:rsidRDefault="00FD7D55" w:rsidP="00FD7D55">
      <w:pPr>
        <w:pStyle w:val="Heading2"/>
      </w:pPr>
      <w:bookmarkStart w:id="61" w:name="_Toc67999732"/>
      <w:r>
        <w:rPr>
          <w:rFonts w:hint="cs"/>
          <w:cs/>
        </w:rPr>
        <w:t>การทดสอบ</w:t>
      </w:r>
      <w:bookmarkEnd w:id="61"/>
    </w:p>
    <w:p w14:paraId="0F6906C4" w14:textId="3A189D3E" w:rsidR="00393C2C" w:rsidRPr="008473F5" w:rsidRDefault="0071599D" w:rsidP="0071599D">
      <w:pPr>
        <w:ind w:firstLine="57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เมื่อสร้างชุดฝึกสอนเสร็จแล้ว จะนำข้อมูลที่ไม่เคยผ่านการฝึกสอน คือข้อมูลที่อยู่ในช่วงของ เดือน ต.ค. 256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ธ.ค. 2563 โดยผลลัพธ์ที่ได้จะทดสอบกับราคาเปิด</w:t>
      </w:r>
      <w:r>
        <w:rPr>
          <w:rFonts w:ascii="TH SarabunPSK" w:hAnsi="TH SarabunPSK" w:cs="TH SarabunPSK"/>
          <w:sz w:val="32"/>
          <w:szCs w:val="32"/>
        </w:rPr>
        <w:t xml:space="preserve">(Open) </w:t>
      </w:r>
      <w:r>
        <w:rPr>
          <w:rFonts w:ascii="TH SarabunPSK" w:hAnsi="TH SarabunPSK" w:cs="TH SarabunPSK" w:hint="cs"/>
          <w:sz w:val="32"/>
          <w:szCs w:val="32"/>
          <w:cs/>
        </w:rPr>
        <w:t>และราคาปิด</w:t>
      </w:r>
      <w:r>
        <w:rPr>
          <w:rFonts w:ascii="TH SarabunPSK" w:hAnsi="TH SarabunPSK" w:cs="TH SarabunPSK"/>
          <w:sz w:val="32"/>
          <w:szCs w:val="32"/>
        </w:rPr>
        <w:t xml:space="preserve">(Close) </w:t>
      </w:r>
      <w:r>
        <w:rPr>
          <w:rFonts w:ascii="TH SarabunPSK" w:hAnsi="TH SarabunPSK" w:cs="TH SarabunPSK" w:hint="cs"/>
          <w:sz w:val="32"/>
          <w:szCs w:val="32"/>
          <w:cs/>
        </w:rPr>
        <w:t>ในอีก 24 ชม. ข้างหน้า</w:t>
      </w:r>
    </w:p>
    <w:p w14:paraId="5729EBEC" w14:textId="4EAB0216" w:rsidR="00393C2C" w:rsidRDefault="00393C2C" w:rsidP="00393C2C">
      <w:pPr>
        <w:pStyle w:val="Heading2"/>
      </w:pPr>
      <w:bookmarkStart w:id="62" w:name="_Toc67999733"/>
      <w:r w:rsidRPr="00393C2C">
        <w:rPr>
          <w:cs/>
        </w:rPr>
        <w:t>การวัดความถูกต้องจากการ</w:t>
      </w:r>
      <w:r>
        <w:rPr>
          <w:rFonts w:hint="cs"/>
          <w:cs/>
        </w:rPr>
        <w:t>ทำนายฟอเร็กซ์</w:t>
      </w:r>
      <w:bookmarkEnd w:id="62"/>
    </w:p>
    <w:p w14:paraId="73A62984" w14:textId="5D902E2C" w:rsidR="00393C2C" w:rsidRDefault="00393C2C" w:rsidP="00393C2C">
      <w:pPr>
        <w:pStyle w:val="cpeBodyText"/>
      </w:pPr>
      <w:r w:rsidRPr="00393C2C">
        <w:rPr>
          <w:cs/>
        </w:rPr>
        <w:t>การทดลองนี้วัดประสิทธิภาพการคำนวณของระบบโดยพิจารณาจากค่าเปอร์เซ็นต์ความผิดพลาดสัมบูรณ์เฉลี่ย</w:t>
      </w:r>
      <w:r>
        <w:rPr>
          <w:rFonts w:hint="cs"/>
          <w:cs/>
        </w:rPr>
        <w:t xml:space="preserve"> </w:t>
      </w:r>
      <w:r w:rsidRPr="00393C2C">
        <w:rPr>
          <w:cs/>
        </w:rPr>
        <w:t>(</w:t>
      </w:r>
      <w:r w:rsidRPr="00393C2C">
        <w:t>Mean Absolute Percentage Error; MAPE)</w:t>
      </w:r>
      <w:r>
        <w:rPr>
          <w:rFonts w:hint="cs"/>
          <w:cs/>
        </w:rPr>
        <w:t xml:space="preserve"> และ </w:t>
      </w:r>
      <w:r w:rsidRPr="00393C2C">
        <w:rPr>
          <w:cs/>
        </w:rPr>
        <w:t>ค่าความผิดพลาดสัมบูรณ์เฉลี่ย</w:t>
      </w:r>
      <w:r>
        <w:rPr>
          <w:rFonts w:hint="cs"/>
          <w:cs/>
        </w:rPr>
        <w:t xml:space="preserve"> </w:t>
      </w:r>
      <w:r w:rsidRPr="00393C2C">
        <w:rPr>
          <w:cs/>
        </w:rPr>
        <w:t>(</w:t>
      </w:r>
      <w:r w:rsidRPr="00393C2C">
        <w:t>Mean Absolute Error; MAE)</w:t>
      </w:r>
      <w:r>
        <w:rPr>
          <w:rFonts w:hint="cs"/>
          <w:cs/>
        </w:rPr>
        <w:t xml:space="preserve"> ดังนี้</w:t>
      </w:r>
    </w:p>
    <w:p w14:paraId="0AED96D4" w14:textId="77777777" w:rsidR="00393C2C" w:rsidRPr="00393C2C" w:rsidRDefault="00393C2C" w:rsidP="00393C2C">
      <w:pPr>
        <w:pStyle w:val="BodyText"/>
      </w:pPr>
      <w:r>
        <w:rPr>
          <w:cs/>
        </w:rPr>
        <w:tab/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393C2C" w:rsidRPr="008473F5" w14:paraId="779EC9EC" w14:textId="77777777" w:rsidTr="00C20560">
        <w:trPr>
          <w:trHeight w:val="1046"/>
        </w:trPr>
        <w:tc>
          <w:tcPr>
            <w:tcW w:w="774" w:type="dxa"/>
          </w:tcPr>
          <w:p w14:paraId="57BFFB96" w14:textId="77777777" w:rsidR="00393C2C" w:rsidRPr="008473F5" w:rsidRDefault="00393C2C" w:rsidP="005349A8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7B2388A6" w14:textId="0838BAAB" w:rsidR="00393C2C" w:rsidRPr="008473F5" w:rsidRDefault="00393C2C" w:rsidP="00393C2C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r>
                  <w:rPr>
                    <w:rFonts w:ascii="Cambria Math" w:cstheme="majorBidi"/>
                    <w:sz w:val="24"/>
                    <w:szCs w:val="24"/>
                  </w:rPr>
                  <m:t>MAPE=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cstheme="majorBidi"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w:rPr>
                        <w:rFonts w:ascii="Cambria Math" w:cstheme="majorBidi"/>
                        <w:sz w:val="24"/>
                        <w:szCs w:val="24"/>
                      </w:rPr>
                      <m:t>2n</m:t>
                    </m:r>
                  </m:den>
                </m:f>
                <m:nary>
                  <m:naryPr>
                    <m:chr m:val="∑"/>
                    <m:ctrlPr>
                      <w:rPr>
                        <w:rFonts w:ascii="Cambria Math" w:hAnsi="Cambria Math" w:cstheme="majorBidi"/>
                        <w:i/>
                        <w:sz w:val="24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cstheme="majorBidi"/>
                        <w:sz w:val="24"/>
                        <w:szCs w:val="24"/>
                      </w:rPr>
                      <m:t>i=1</m:t>
                    </m:r>
                  </m:sub>
                  <m:sup>
                    <m:r>
                      <w:rPr>
                        <w:rFonts w:ascii="Cambria Math" w:cstheme="majorBidi"/>
                        <w:sz w:val="24"/>
                        <w:szCs w:val="24"/>
                      </w:rPr>
                      <m:t>n</m:t>
                    </m:r>
                  </m:sup>
                  <m:e>
                    <m:nary>
                      <m:naryPr>
                        <m:chr m:val="∑"/>
                        <m:ctrlPr>
                          <w:rPr>
                            <w:rFonts w:ascii="Cambria Math" w:hAnsi="Cambria Math" w:cstheme="majorBidi"/>
                            <w:i/>
                            <w:sz w:val="24"/>
                            <w:szCs w:val="24"/>
                          </w:rPr>
                        </m:ctrlPr>
                      </m:naryPr>
                      <m:sub>
                        <m:r>
                          <w:rPr>
                            <w:rFonts w:ascii="Cambria Math" w:cstheme="majorBidi"/>
                            <w:sz w:val="24"/>
                            <w:szCs w:val="24"/>
                          </w:rPr>
                          <m:t>j=1</m:t>
                        </m:r>
                      </m:sub>
                      <m:sup>
                        <m:r>
                          <w:rPr>
                            <w:rFonts w:ascii="Cambria Math" w:cstheme="majorBidi"/>
                            <w:sz w:val="24"/>
                            <w:szCs w:val="24"/>
                          </w:rPr>
                          <m:t>2</m:t>
                        </m:r>
                      </m:sup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 w:cstheme="majorBidi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cstheme="majorBidi"/>
                                <w:sz w:val="24"/>
                                <w:szCs w:val="24"/>
                              </w:rPr>
                              <m:t>Desir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theme="majorBidi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cstheme="majorBidi"/>
                                    <w:sz w:val="24"/>
                                    <w:szCs w:val="24"/>
                                  </w:rPr>
                                  <m:t>e</m:t>
                                </m:r>
                              </m:e>
                              <m:sub>
                                <m:r>
                                  <w:rPr>
                                    <w:rFonts w:ascii="Cambria Math" w:cstheme="majorBidi"/>
                                    <w:sz w:val="24"/>
                                    <w:szCs w:val="24"/>
                                  </w:rPr>
                                  <m:t>ij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-</m:t>
                            </m:r>
                            <m:r>
                              <w:rPr>
                                <w:rFonts w:ascii="Cambria Math" w:cstheme="majorBidi"/>
                                <w:sz w:val="24"/>
                                <w:szCs w:val="24"/>
                              </w:rPr>
                              <m:t>Forecastin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theme="majorBidi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cstheme="majorBidi"/>
                                    <w:sz w:val="24"/>
                                    <w:szCs w:val="24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cstheme="majorBidi"/>
                                    <w:sz w:val="24"/>
                                    <w:szCs w:val="24"/>
                                  </w:rPr>
                                  <m:t>ij</m:t>
                                </m:r>
                              </m:sub>
                            </m:sSub>
                          </m:e>
                        </m:d>
                      </m:e>
                    </m:nary>
                  </m:e>
                </m:nary>
                <m:r>
                  <w:rPr>
                    <w:rFonts w:ascii="Cambria Math" w:cstheme="majorBidi"/>
                    <w:sz w:val="24"/>
                    <w:szCs w:val="24"/>
                  </w:rPr>
                  <m:t>×</m:t>
                </m:r>
                <m:r>
                  <w:rPr>
                    <w:rFonts w:ascii="Cambria Math" w:cstheme="majorBidi"/>
                    <w:sz w:val="24"/>
                    <w:szCs w:val="24"/>
                  </w:rPr>
                  <m:t>100</m:t>
                </m:r>
              </m:oMath>
            </m:oMathPara>
          </w:p>
        </w:tc>
        <w:tc>
          <w:tcPr>
            <w:tcW w:w="1066" w:type="dxa"/>
            <w:vAlign w:val="center"/>
          </w:tcPr>
          <w:p w14:paraId="1D3E3C5F" w14:textId="76C26A1E" w:rsidR="00393C2C" w:rsidRPr="008473F5" w:rsidRDefault="00393C2C" w:rsidP="005349A8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( 3.1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  <w:tr w:rsidR="00393C2C" w:rsidRPr="008473F5" w14:paraId="6EC6FE74" w14:textId="77777777" w:rsidTr="00C20560">
        <w:trPr>
          <w:trHeight w:val="1055"/>
        </w:trPr>
        <w:tc>
          <w:tcPr>
            <w:tcW w:w="774" w:type="dxa"/>
          </w:tcPr>
          <w:p w14:paraId="75B1E0DB" w14:textId="77777777" w:rsidR="00393C2C" w:rsidRPr="008473F5" w:rsidRDefault="00393C2C" w:rsidP="005349A8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440C2FE3" w14:textId="5E8750EF" w:rsidR="00393C2C" w:rsidRPr="008473F5" w:rsidRDefault="00C20560" w:rsidP="005349A8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r>
                  <w:rPr>
                    <w:rFonts w:ascii="Cambria Math" w:cstheme="majorBidi"/>
                    <w:sz w:val="24"/>
                    <w:szCs w:val="24"/>
                  </w:rPr>
                  <m:t>MAE=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cstheme="majorBidi"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w:rPr>
                        <w:rFonts w:ascii="Cambria Math" w:cstheme="majorBidi"/>
                        <w:sz w:val="24"/>
                        <w:szCs w:val="24"/>
                      </w:rPr>
                      <m:t>2n</m:t>
                    </m:r>
                  </m:den>
                </m:f>
                <m:nary>
                  <m:naryPr>
                    <m:chr m:val="∑"/>
                    <m:ctrlPr>
                      <w:rPr>
                        <w:rFonts w:ascii="Cambria Math" w:hAnsi="Cambria Math" w:cstheme="majorBidi"/>
                        <w:i/>
                        <w:sz w:val="24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cstheme="majorBidi"/>
                        <w:sz w:val="24"/>
                        <w:szCs w:val="24"/>
                      </w:rPr>
                      <m:t>i=1</m:t>
                    </m:r>
                  </m:sub>
                  <m:sup>
                    <m:r>
                      <w:rPr>
                        <w:rFonts w:ascii="Cambria Math" w:cstheme="majorBidi"/>
                        <w:sz w:val="24"/>
                        <w:szCs w:val="24"/>
                      </w:rPr>
                      <m:t>n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 w:cstheme="majorBidi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nary>
                          <m:naryPr>
                            <m:chr m:val="∑"/>
                            <m:ctrlPr>
                              <w:rPr>
                                <w:rFonts w:ascii="Cambria Math" w:hAnsi="Cambria Math" w:cstheme="majorBidi"/>
                                <w:i/>
                                <w:sz w:val="24"/>
                                <w:szCs w:val="24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cstheme="majorBidi"/>
                                <w:sz w:val="24"/>
                                <w:szCs w:val="24"/>
                              </w:rPr>
                              <m:t>j=1</m:t>
                            </m:r>
                          </m:sub>
                          <m:sup>
                            <m:r>
                              <w:rPr>
                                <w:rFonts w:ascii="Cambria Math" w:cstheme="majorBidi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  <m:e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hAnsi="Cambria Math" w:cstheme="majorBidi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cstheme="majorBidi"/>
                                    <w:sz w:val="24"/>
                                    <w:szCs w:val="24"/>
                                  </w:rPr>
                                  <m:t>Desir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ajorBidi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cstheme="majorBidi"/>
                                        <w:sz w:val="24"/>
                                        <w:szCs w:val="24"/>
                                      </w:rPr>
                                      <m:t>e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cstheme="majorBidi"/>
                                        <w:sz w:val="24"/>
                                        <w:szCs w:val="24"/>
                                      </w:rPr>
                                      <m:t>ij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</w:rPr>
                                  <m:t>-</m:t>
                                </m:r>
                                <m:r>
                                  <w:rPr>
                                    <w:rFonts w:ascii="Cambria Math" w:cstheme="majorBidi"/>
                                    <w:sz w:val="24"/>
                                    <w:szCs w:val="24"/>
                                  </w:rPr>
                                  <m:t>Forecastin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ajorBidi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cstheme="majorBidi"/>
                                        <w:sz w:val="24"/>
                                        <w:szCs w:val="24"/>
                                      </w:rPr>
                                      <m:t>g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cstheme="majorBidi"/>
                                        <w:sz w:val="24"/>
                                        <w:szCs w:val="24"/>
                                      </w:rPr>
                                      <m:t>ij</m:t>
                                    </m:r>
                                  </m:sub>
                                </m:sSub>
                              </m:e>
                            </m:d>
                          </m:e>
                        </m:nary>
                        <m:r>
                          <w:rPr>
                            <w:rFonts w:ascii="Cambria Math" w:cstheme="majorBidi"/>
                            <w:sz w:val="24"/>
                            <w:szCs w:val="24"/>
                          </w:rPr>
                          <m:t>×</m:t>
                        </m:r>
                        <m:sSup>
                          <m:sSupPr>
                            <m:ctrlPr>
                              <w:rPr>
                                <w:rFonts w:ascii="Cambria Math" w:hAnsi="Cambria Math" w:cstheme="majorBidi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cstheme="majorBidi"/>
                                <w:sz w:val="24"/>
                                <w:szCs w:val="24"/>
                              </w:rPr>
                              <m:t>10</m:t>
                            </m:r>
                          </m:e>
                          <m:sup>
                            <m:r>
                              <w:rPr>
                                <w:rFonts w:ascii="Cambria Math" w:cstheme="majorBidi"/>
                                <w:sz w:val="24"/>
                                <w:szCs w:val="24"/>
                              </w:rPr>
                              <m:t>4</m:t>
                            </m:r>
                          </m:sup>
                        </m:sSup>
                      </m:e>
                    </m:d>
                  </m:e>
                </m:nary>
              </m:oMath>
            </m:oMathPara>
          </w:p>
        </w:tc>
        <w:tc>
          <w:tcPr>
            <w:tcW w:w="1066" w:type="dxa"/>
            <w:vAlign w:val="center"/>
          </w:tcPr>
          <w:p w14:paraId="2295FAE6" w14:textId="671BA988" w:rsidR="00393C2C" w:rsidRPr="008473F5" w:rsidRDefault="00393C2C" w:rsidP="005349A8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( 3.1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3D020CDE" w14:textId="77777777" w:rsidR="00393C2C" w:rsidRPr="00393C2C" w:rsidRDefault="00393C2C" w:rsidP="00393C2C">
      <w:pPr>
        <w:pStyle w:val="BodyText"/>
      </w:pPr>
    </w:p>
    <w:p w14:paraId="1149DDD9" w14:textId="71C886CE" w:rsidR="00C20560" w:rsidRDefault="00C20560" w:rsidP="00C20560">
      <w:pPr>
        <w:spacing w:before="24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20560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C20560">
        <w:rPr>
          <w:rFonts w:ascii="TH SarabunPSK" w:hAnsi="TH SarabunPSK" w:cs="TH SarabunPSK" w:hint="cs"/>
          <w:sz w:val="32"/>
          <w:szCs w:val="32"/>
          <w:cs/>
        </w:rPr>
        <w:tab/>
      </w:r>
      <m:oMath>
        <m:r>
          <w:rPr>
            <w:rFonts w:ascii="Cambria Math" w:hAnsi="TH SarabunPSK" w:cs="TH SarabunPSK"/>
            <w:sz w:val="24"/>
            <w:szCs w:val="24"/>
          </w:rPr>
          <m:t>MAPE</m:t>
        </m:r>
      </m:oMath>
      <w:r w:rsidRPr="00C20560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C20560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C20560">
        <w:rPr>
          <w:rFonts w:ascii="TH SarabunPSK" w:hAnsi="TH SarabunPSK" w:cs="TH SarabunPSK" w:hint="cs"/>
          <w:sz w:val="32"/>
          <w:szCs w:val="32"/>
          <w:cs/>
        </w:rPr>
        <w:tab/>
        <w:t>ค่าเปอร์เซ็นต์ความผิดพลาดสัมบูรณ์เฉลี่ย</w:t>
      </w:r>
    </w:p>
    <w:p w14:paraId="34E87A9B" w14:textId="5437F650" w:rsidR="00C20560" w:rsidRPr="00C20560" w:rsidRDefault="00C20560" w:rsidP="00C20560">
      <w:pPr>
        <w:spacing w:before="24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m:oMath>
        <m:r>
          <w:rPr>
            <w:rFonts w:ascii="Cambria Math" w:hAnsi="TH SarabunPSK" w:cs="TH SarabunPSK"/>
            <w:sz w:val="24"/>
            <w:szCs w:val="24"/>
          </w:rPr>
          <m:t>MAE</m:t>
        </m:r>
      </m:oMath>
      <w:r w:rsidRPr="00C20560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C20560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C20560">
        <w:rPr>
          <w:rFonts w:ascii="TH SarabunPSK" w:hAnsi="TH SarabunPSK" w:cs="TH SarabunPSK" w:hint="cs"/>
          <w:sz w:val="32"/>
          <w:szCs w:val="32"/>
          <w:cs/>
        </w:rPr>
        <w:tab/>
        <w:t>ค่าความผิดพลาดสัมบูรณ์เฉลี่ย</w:t>
      </w:r>
    </w:p>
    <w:p w14:paraId="59D0802F" w14:textId="79DE65C9" w:rsidR="00C20560" w:rsidRDefault="00C20560" w:rsidP="00C20560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20560">
        <w:rPr>
          <w:rFonts w:ascii="TH SarabunPSK" w:hAnsi="TH SarabunPSK" w:cs="TH SarabunPSK" w:hint="cs"/>
          <w:sz w:val="32"/>
          <w:szCs w:val="32"/>
          <w:cs/>
        </w:rPr>
        <w:tab/>
      </w:r>
      <w:r w:rsidRPr="00C20560">
        <w:rPr>
          <w:rFonts w:ascii="TH SarabunPSK" w:hAnsi="TH SarabunPSK" w:cs="TH SarabunPSK" w:hint="cs"/>
          <w:sz w:val="32"/>
          <w:szCs w:val="32"/>
          <w:cs/>
        </w:rPr>
        <w:tab/>
      </w:r>
      <w:r w:rsidRPr="00C20560">
        <w:rPr>
          <w:rFonts w:ascii="TH SarabunPSK" w:hAnsi="TH SarabunPSK" w:cs="TH SarabunPSK" w:hint="cs"/>
          <w:sz w:val="32"/>
          <w:szCs w:val="32"/>
          <w:cs/>
        </w:rPr>
        <w:tab/>
      </w:r>
      <m:oMath>
        <m:r>
          <w:rPr>
            <w:rFonts w:ascii="Cambria Math" w:hAnsi="TH SarabunPSK" w:cs="TH SarabunPSK"/>
            <w:sz w:val="22"/>
            <w:szCs w:val="22"/>
          </w:rPr>
          <m:t>Desir</m:t>
        </m:r>
        <m:sSub>
          <m:sSubPr>
            <m:ctrlPr>
              <w:rPr>
                <w:rFonts w:ascii="Cambria Math" w:hAnsi="TH SarabunPSK" w:cs="TH SarabunPSK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TH SarabunPSK" w:cs="TH SarabunPSK"/>
                <w:sz w:val="24"/>
                <w:szCs w:val="24"/>
              </w:rPr>
              <m:t>e</m:t>
            </m:r>
          </m:e>
          <m:sub>
            <m:r>
              <w:rPr>
                <w:rFonts w:ascii="Cambria Math" w:hAnsi="TH SarabunPSK" w:cs="TH SarabunPSK"/>
                <w:sz w:val="24"/>
                <w:szCs w:val="24"/>
              </w:rPr>
              <m:t>ij</m:t>
            </m:r>
          </m:sub>
        </m:sSub>
      </m:oMath>
      <w:r w:rsidRPr="00C20560">
        <w:rPr>
          <w:rFonts w:ascii="TH SarabunPSK" w:hAnsi="TH SarabunPSK" w:cs="TH SarabunPSK" w:hint="cs"/>
          <w:sz w:val="32"/>
          <w:szCs w:val="32"/>
          <w:cs/>
        </w:rPr>
        <w:tab/>
        <w:t>คือ</w:t>
      </w:r>
      <w:r w:rsidRPr="00C20560">
        <w:rPr>
          <w:rFonts w:ascii="TH SarabunPSK" w:hAnsi="TH SarabunPSK" w:cs="TH SarabunPSK" w:hint="cs"/>
          <w:sz w:val="32"/>
          <w:szCs w:val="32"/>
          <w:cs/>
        </w:rPr>
        <w:tab/>
        <w:t>ราคา</w:t>
      </w:r>
      <w:r>
        <w:rPr>
          <w:rFonts w:ascii="TH SarabunPSK" w:hAnsi="TH SarabunPSK" w:cs="TH SarabunPSK" w:hint="cs"/>
          <w:sz w:val="32"/>
          <w:szCs w:val="32"/>
          <w:cs/>
        </w:rPr>
        <w:t>ฟอเร็กซ์</w:t>
      </w:r>
      <w:r w:rsidRPr="00C20560">
        <w:rPr>
          <w:rFonts w:ascii="TH SarabunPSK" w:hAnsi="TH SarabunPSK" w:cs="TH SarabunPSK" w:hint="cs"/>
          <w:sz w:val="32"/>
          <w:szCs w:val="32"/>
          <w:cs/>
        </w:rPr>
        <w:t>จริง</w:t>
      </w:r>
    </w:p>
    <w:p w14:paraId="6965FDFF" w14:textId="0CC5DF74" w:rsidR="00C20560" w:rsidRDefault="00C20560" w:rsidP="00C2056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m:oMath>
        <m:r>
          <w:rPr>
            <w:rFonts w:ascii="Cambria Math" w:hAnsi="Cambria Math" w:cs="TH SarabunPSK"/>
            <w:sz w:val="24"/>
            <w:szCs w:val="24"/>
          </w:rPr>
          <m:t>j=1</m:t>
        </m:r>
      </m:oMath>
      <w:r>
        <w:rPr>
          <w:rFonts w:ascii="TH SarabunPSK" w:hAnsi="TH SarabunPSK" w:cs="TH SarabunPSK"/>
          <w:sz w:val="24"/>
          <w:szCs w:val="24"/>
        </w:rPr>
        <w:t xml:space="preserve">  </w:t>
      </w:r>
      <w:r>
        <w:rPr>
          <w:rFonts w:ascii="TH SarabunPSK" w:hAnsi="TH SarabunPSK" w:cs="TH SarabunPSK"/>
          <w:sz w:val="24"/>
          <w:szCs w:val="24"/>
        </w:rPr>
        <w:tab/>
      </w:r>
      <w:r>
        <w:rPr>
          <w:rFonts w:ascii="TH SarabunPSK" w:hAnsi="TH SarabunPSK" w:cs="TH SarabunPSK"/>
          <w:sz w:val="24"/>
          <w:szCs w:val="24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ราคาเปิด(</w:t>
      </w:r>
      <w:r>
        <w:rPr>
          <w:rFonts w:ascii="TH SarabunPSK" w:hAnsi="TH SarabunPSK" w:cs="TH SarabunPSK"/>
          <w:sz w:val="32"/>
          <w:szCs w:val="32"/>
        </w:rPr>
        <w:t>Open)</w:t>
      </w:r>
    </w:p>
    <w:p w14:paraId="7CA81E6E" w14:textId="6AF2A630" w:rsidR="00C20560" w:rsidRPr="00C20560" w:rsidRDefault="00C20560" w:rsidP="00C20560">
      <w:pPr>
        <w:ind w:left="1440" w:firstLine="720"/>
        <w:jc w:val="thaiDistribute"/>
        <w:rPr>
          <w:rFonts w:ascii="TH SarabunPSK" w:hAnsi="TH SarabunPSK" w:cs="TH SarabunPSK"/>
          <w:i/>
          <w:sz w:val="32"/>
          <w:szCs w:val="32"/>
          <w:cs/>
        </w:rPr>
      </w:pPr>
      <m:oMath>
        <m:r>
          <w:rPr>
            <w:rFonts w:ascii="Cambria Math" w:hAnsi="Cambria Math" w:cs="TH SarabunPSK"/>
            <w:sz w:val="24"/>
            <w:szCs w:val="24"/>
          </w:rPr>
          <m:t>j=2</m:t>
        </m:r>
      </m:oMath>
      <w:r>
        <w:rPr>
          <w:rFonts w:ascii="TH SarabunPSK" w:hAnsi="TH SarabunPSK" w:cs="TH SarabunPSK"/>
          <w:sz w:val="24"/>
          <w:szCs w:val="24"/>
        </w:rPr>
        <w:t xml:space="preserve">  </w:t>
      </w:r>
      <w:r>
        <w:rPr>
          <w:rFonts w:ascii="TH SarabunPSK" w:hAnsi="TH SarabunPSK" w:cs="TH SarabunPSK"/>
          <w:sz w:val="24"/>
          <w:szCs w:val="24"/>
        </w:rPr>
        <w:tab/>
      </w:r>
      <w:r>
        <w:rPr>
          <w:rFonts w:ascii="TH SarabunPSK" w:hAnsi="TH SarabunPSK" w:cs="TH SarabunPSK"/>
          <w:sz w:val="24"/>
          <w:szCs w:val="24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ราคาปิด</w:t>
      </w:r>
      <w:r>
        <w:rPr>
          <w:rFonts w:ascii="TH SarabunPSK" w:hAnsi="TH SarabunPSK" w:cs="TH SarabunPSK"/>
          <w:sz w:val="32"/>
          <w:szCs w:val="32"/>
        </w:rPr>
        <w:t>(Close)</w:t>
      </w:r>
    </w:p>
    <w:p w14:paraId="2ED26750" w14:textId="1D835FAF" w:rsidR="00C20560" w:rsidRDefault="00C20560" w:rsidP="00C20560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20560"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 w:rsidRPr="00C20560">
        <w:rPr>
          <w:rFonts w:ascii="TH SarabunPSK" w:hAnsi="TH SarabunPSK" w:cs="TH SarabunPSK" w:hint="cs"/>
          <w:sz w:val="32"/>
          <w:szCs w:val="32"/>
          <w:cs/>
        </w:rPr>
        <w:tab/>
      </w:r>
      <w:r w:rsidRPr="00C20560">
        <w:rPr>
          <w:rFonts w:ascii="TH SarabunPSK" w:hAnsi="TH SarabunPSK" w:cs="TH SarabunPSK" w:hint="cs"/>
          <w:sz w:val="32"/>
          <w:szCs w:val="32"/>
          <w:cs/>
        </w:rPr>
        <w:tab/>
      </w:r>
      <m:oMath>
        <m:r>
          <w:rPr>
            <w:rFonts w:ascii="Cambria Math" w:hAnsi="TH SarabunPSK" w:cs="TH SarabunPSK"/>
            <w:sz w:val="22"/>
            <w:szCs w:val="22"/>
          </w:rPr>
          <m:t>Forecastin</m:t>
        </m:r>
        <m:sSub>
          <m:sSubPr>
            <m:ctrlPr>
              <w:rPr>
                <w:rFonts w:ascii="Cambria Math" w:hAnsi="TH SarabunPSK" w:cs="TH SarabunPSK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TH SarabunPSK" w:cs="TH SarabunPSK"/>
                <w:sz w:val="24"/>
                <w:szCs w:val="24"/>
              </w:rPr>
              <m:t>g</m:t>
            </m:r>
          </m:e>
          <m:sub>
            <m:r>
              <w:rPr>
                <w:rFonts w:ascii="Cambria Math" w:hAnsi="TH SarabunPSK" w:cs="TH SarabunPSK"/>
                <w:sz w:val="24"/>
                <w:szCs w:val="24"/>
              </w:rPr>
              <m:t>ij</m:t>
            </m:r>
          </m:sub>
        </m:sSub>
      </m:oMath>
      <w:r w:rsidRPr="00C20560">
        <w:rPr>
          <w:rFonts w:ascii="TH SarabunPSK" w:hAnsi="TH SarabunPSK" w:cs="TH SarabunPSK" w:hint="cs"/>
          <w:sz w:val="32"/>
          <w:szCs w:val="32"/>
          <w:cs/>
        </w:rPr>
        <w:tab/>
        <w:t>คือ</w:t>
      </w:r>
      <w:r w:rsidRPr="00C20560">
        <w:rPr>
          <w:rFonts w:ascii="TH SarabunPSK" w:hAnsi="TH SarabunPSK" w:cs="TH SarabunPSK" w:hint="cs"/>
          <w:sz w:val="32"/>
          <w:szCs w:val="32"/>
          <w:cs/>
        </w:rPr>
        <w:tab/>
        <w:t>ราคา</w:t>
      </w:r>
      <w:r>
        <w:rPr>
          <w:rFonts w:ascii="TH SarabunPSK" w:hAnsi="TH SarabunPSK" w:cs="TH SarabunPSK" w:hint="cs"/>
          <w:sz w:val="32"/>
          <w:szCs w:val="32"/>
          <w:cs/>
        </w:rPr>
        <w:t>ฟอเร็กซ์</w:t>
      </w:r>
      <w:r w:rsidRPr="00C20560">
        <w:rPr>
          <w:rFonts w:ascii="TH SarabunPSK" w:hAnsi="TH SarabunPSK" w:cs="TH SarabunPSK" w:hint="cs"/>
          <w:sz w:val="32"/>
          <w:szCs w:val="32"/>
          <w:cs/>
        </w:rPr>
        <w:t>จากการคำนวณของระบบ</w:t>
      </w:r>
    </w:p>
    <w:p w14:paraId="53FA6E40" w14:textId="77777777" w:rsidR="00C20560" w:rsidRDefault="00C20560" w:rsidP="00C20560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DDD8FB6" w14:textId="5703F6D1" w:rsidR="00C20560" w:rsidRDefault="00C20560" w:rsidP="00C2056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ซึ่งสมการ 3.1.1 </w:t>
      </w:r>
      <w:r w:rsidRPr="00C20560">
        <w:rPr>
          <w:rFonts w:ascii="TH SarabunPSK" w:hAnsi="TH SarabunPSK" w:cs="TH SarabunPSK" w:hint="cs"/>
          <w:sz w:val="32"/>
          <w:szCs w:val="32"/>
          <w:cs/>
        </w:rPr>
        <w:t>จะใช้</w:t>
      </w:r>
      <w:r w:rsidRPr="00C20560">
        <w:rPr>
          <w:rFonts w:cs="TH SarabunPSK"/>
          <w:sz w:val="32"/>
          <w:szCs w:val="32"/>
          <w:cs/>
        </w:rPr>
        <w:t>วัดประสิทธิภาพการคำนวณของระบบ</w:t>
      </w:r>
      <w:r>
        <w:rPr>
          <w:rFonts w:cs="TH SarabunPSK" w:hint="cs"/>
          <w:sz w:val="32"/>
          <w:szCs w:val="32"/>
          <w:cs/>
        </w:rPr>
        <w:t xml:space="preserve"> แต่สมการ 3.1.2 จะใช้วัดความผิดพลาดเฉลี่ย</w:t>
      </w:r>
      <w:r w:rsidRPr="00C20560">
        <w:rPr>
          <w:rFonts w:ascii="TH SarabunPSK" w:hAnsi="TH SarabunPSK" w:cs="TH SarabunPSK" w:hint="cs"/>
          <w:sz w:val="32"/>
          <w:szCs w:val="32"/>
          <w:cs/>
        </w:rPr>
        <w:t xml:space="preserve">นของ </w:t>
      </w:r>
      <w:r w:rsidRPr="00C20560">
        <w:rPr>
          <w:rFonts w:ascii="TH SarabunPSK" w:hAnsi="TH SarabunPSK" w:cs="TH SarabunPSK" w:hint="cs"/>
          <w:sz w:val="32"/>
          <w:szCs w:val="32"/>
        </w:rPr>
        <w:t>Pip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โดยที่คูณด้วย </w:t>
      </w:r>
      <m:oMath>
        <m:sSup>
          <m:sSupPr>
            <m:ctrlPr>
              <w:rPr>
                <w:rFonts w:ascii="Cambria Math" w:hAnsi="Cambria Math" w:cstheme="majorBidi"/>
                <w:i/>
                <w:sz w:val="24"/>
                <w:szCs w:val="24"/>
              </w:rPr>
            </m:ctrlPr>
          </m:sSupPr>
          <m:e>
            <m:r>
              <w:rPr>
                <w:rFonts w:ascii="Cambria Math" w:cstheme="majorBidi"/>
                <w:sz w:val="24"/>
                <w:szCs w:val="24"/>
              </w:rPr>
              <m:t>10</m:t>
            </m:r>
          </m:e>
          <m:sup>
            <m:r>
              <w:rPr>
                <w:rFonts w:ascii="Cambria Math" w:cstheme="majorBidi"/>
                <w:sz w:val="24"/>
                <w:szCs w:val="24"/>
              </w:rPr>
              <m:t>4</m:t>
            </m:r>
          </m:sup>
        </m:sSup>
      </m:oMath>
      <w:r>
        <w:rPr>
          <w:rFonts w:ascii="TH SarabunPSK" w:hAnsi="TH SarabunPSK" w:cs="TH SarabunPSK"/>
          <w:sz w:val="24"/>
          <w:szCs w:val="24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เพราะ </w:t>
      </w:r>
      <w:r>
        <w:rPr>
          <w:rFonts w:ascii="TH SarabunPSK" w:hAnsi="TH SarabunPSK" w:cs="TH SarabunPSK"/>
          <w:sz w:val="32"/>
          <w:szCs w:val="32"/>
        </w:rPr>
        <w:t xml:space="preserve">1 pip </w:t>
      </w:r>
      <w:r>
        <w:rPr>
          <w:rFonts w:ascii="TH SarabunPSK" w:hAnsi="TH SarabunPSK" w:cs="TH SarabunPSK" w:hint="cs"/>
          <w:sz w:val="32"/>
          <w:szCs w:val="32"/>
          <w:cs/>
        </w:rPr>
        <w:t>เท่ากับ ทศนิยม 4 ตำแหน่ง ตามที่กล</w:t>
      </w:r>
      <w:r w:rsidR="004173A2">
        <w:rPr>
          <w:rFonts w:ascii="TH SarabunPSK" w:hAnsi="TH SarabunPSK" w:cs="TH SarabunPSK" w:hint="cs"/>
          <w:sz w:val="32"/>
          <w:szCs w:val="32"/>
          <w:cs/>
        </w:rPr>
        <w:t>่</w:t>
      </w:r>
      <w:r>
        <w:rPr>
          <w:rFonts w:ascii="TH SarabunPSK" w:hAnsi="TH SarabunPSK" w:cs="TH SarabunPSK" w:hint="cs"/>
          <w:sz w:val="32"/>
          <w:szCs w:val="32"/>
          <w:cs/>
        </w:rPr>
        <w:t>า</w:t>
      </w:r>
      <w:r w:rsidR="004173A2">
        <w:rPr>
          <w:rFonts w:ascii="TH SarabunPSK" w:hAnsi="TH SarabunPSK" w:cs="TH SarabunPSK" w:hint="cs"/>
          <w:sz w:val="32"/>
          <w:szCs w:val="32"/>
          <w:cs/>
        </w:rPr>
        <w:t>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ในหัวข้อ </w:t>
      </w:r>
      <w:r>
        <w:rPr>
          <w:rFonts w:ascii="TH SarabunPSK" w:hAnsi="TH SarabunPSK" w:cs="TH SarabunPSK"/>
          <w:sz w:val="32"/>
          <w:szCs w:val="32"/>
        </w:rPr>
        <w:t>2.2.1.2</w:t>
      </w:r>
    </w:p>
    <w:p w14:paraId="24D3E914" w14:textId="70A167B3" w:rsidR="00F14D90" w:rsidRDefault="00F14D90" w:rsidP="00C20560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B142A25" w14:textId="4FA1D1D7" w:rsidR="00F14D90" w:rsidRDefault="00F14D90" w:rsidP="00C20560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151FCE3" w14:textId="715F78EA" w:rsidR="00F14D90" w:rsidRDefault="00F14D90" w:rsidP="00C20560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88006CE" w14:textId="77777777" w:rsidR="00F14D90" w:rsidRDefault="00F14D90" w:rsidP="00C20560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77B955C" w14:textId="604359DA" w:rsidR="0043089E" w:rsidRDefault="0043089E" w:rsidP="0043089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3089E">
        <w:rPr>
          <w:rFonts w:ascii="TH SarabunPSK" w:hAnsi="TH SarabunPSK" w:cs="TH SarabunPSK"/>
          <w:sz w:val="32"/>
          <w:szCs w:val="32"/>
          <w:cs/>
        </w:rPr>
        <w:t>โปรแกรมจะทำการวัดค่าเปอร์เซ็นต์ความถูกต้องหรือความแม่นยำ (</w:t>
      </w:r>
      <w:r w:rsidRPr="0043089E">
        <w:rPr>
          <w:rFonts w:ascii="TH SarabunPSK" w:hAnsi="TH SarabunPSK" w:cs="TH SarabunPSK"/>
          <w:sz w:val="32"/>
          <w:szCs w:val="32"/>
        </w:rPr>
        <w:t xml:space="preserve">Percent of Accuracy) </w:t>
      </w:r>
      <w:r w:rsidRPr="0043089E">
        <w:rPr>
          <w:rFonts w:ascii="TH SarabunPSK" w:hAnsi="TH SarabunPSK" w:cs="TH SarabunPSK"/>
          <w:sz w:val="32"/>
          <w:szCs w:val="32"/>
          <w:cs/>
        </w:rPr>
        <w:t>ของผลการคาดคะเนราคา</w:t>
      </w:r>
      <w:r>
        <w:rPr>
          <w:rFonts w:ascii="TH SarabunPSK" w:hAnsi="TH SarabunPSK" w:cs="TH SarabunPSK" w:hint="cs"/>
          <w:sz w:val="32"/>
          <w:szCs w:val="32"/>
          <w:cs/>
        </w:rPr>
        <w:t>ฟอเร็กซ์</w:t>
      </w:r>
      <w:r w:rsidRPr="0043089E">
        <w:rPr>
          <w:rFonts w:ascii="TH SarabunPSK" w:hAnsi="TH SarabunPSK" w:cs="TH SarabunPSK"/>
          <w:sz w:val="32"/>
          <w:szCs w:val="32"/>
          <w:cs/>
        </w:rPr>
        <w:t>ใน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24 ชม. </w:t>
      </w:r>
      <w:r w:rsidRPr="0043089E">
        <w:rPr>
          <w:rFonts w:ascii="TH SarabunPSK" w:hAnsi="TH SarabunPSK" w:cs="TH SarabunPSK"/>
          <w:sz w:val="32"/>
          <w:szCs w:val="32"/>
          <w:cs/>
        </w:rPr>
        <w:t>ถัดไป ดังสมการ</w:t>
      </w:r>
    </w:p>
    <w:p w14:paraId="12DAF503" w14:textId="77777777" w:rsidR="0043089E" w:rsidRPr="00C20560" w:rsidRDefault="0043089E" w:rsidP="0043089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43089E" w:rsidRPr="008473F5" w14:paraId="7DD08E4E" w14:textId="77777777" w:rsidTr="005349A8">
        <w:trPr>
          <w:trHeight w:val="1046"/>
        </w:trPr>
        <w:tc>
          <w:tcPr>
            <w:tcW w:w="774" w:type="dxa"/>
          </w:tcPr>
          <w:p w14:paraId="334ACAC1" w14:textId="77777777" w:rsidR="0043089E" w:rsidRPr="008473F5" w:rsidRDefault="0043089E" w:rsidP="005349A8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575121E2" w14:textId="709644B3" w:rsidR="0043089E" w:rsidRPr="008473F5" w:rsidRDefault="0043089E" w:rsidP="0043089E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r>
                  <w:rPr>
                    <w:rFonts w:ascii="Cambria Math" w:hAnsi="Angsana New"/>
                    <w:sz w:val="22"/>
                    <w:szCs w:val="24"/>
                  </w:rPr>
                  <m:t>Acc=1</m:t>
                </m:r>
                <m:r>
                  <w:rPr>
                    <w:rFonts w:ascii="Times New Roman" w:hAnsi="Times New Roman" w:cs="Times New Roman"/>
                    <w:sz w:val="22"/>
                    <w:szCs w:val="24"/>
                  </w:rPr>
                  <m:t>-</m:t>
                </m:r>
                <m:r>
                  <w:rPr>
                    <w:rFonts w:ascii="Cambria Math" w:hAnsi="Angsana New"/>
                    <w:sz w:val="22"/>
                    <w:szCs w:val="24"/>
                  </w:rPr>
                  <m:t>%Error</m:t>
                </m:r>
              </m:oMath>
            </m:oMathPara>
          </w:p>
        </w:tc>
        <w:tc>
          <w:tcPr>
            <w:tcW w:w="1066" w:type="dxa"/>
            <w:vAlign w:val="center"/>
          </w:tcPr>
          <w:p w14:paraId="5E8DB7C9" w14:textId="235E4B95" w:rsidR="0043089E" w:rsidRPr="008473F5" w:rsidRDefault="0043089E" w:rsidP="005349A8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( 3.1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  <w:tr w:rsidR="0043089E" w:rsidRPr="008473F5" w14:paraId="51AFCC74" w14:textId="77777777" w:rsidTr="005349A8">
        <w:trPr>
          <w:trHeight w:val="1055"/>
        </w:trPr>
        <w:tc>
          <w:tcPr>
            <w:tcW w:w="774" w:type="dxa"/>
          </w:tcPr>
          <w:p w14:paraId="44F042F1" w14:textId="77777777" w:rsidR="0043089E" w:rsidRPr="008473F5" w:rsidRDefault="0043089E" w:rsidP="005349A8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5044F416" w14:textId="67781D51" w:rsidR="0043089E" w:rsidRPr="008473F5" w:rsidRDefault="0043089E" w:rsidP="0043089E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r>
                  <w:rPr>
                    <w:rFonts w:ascii="Cambria Math" w:hAnsi="Angsana New"/>
                    <w:sz w:val="22"/>
                    <w:szCs w:val="24"/>
                  </w:rPr>
                  <m:t>%Error=</m:t>
                </m:r>
                <m:d>
                  <m:dPr>
                    <m:ctrlPr>
                      <w:rPr>
                        <w:rFonts w:ascii="Cambria Math" w:hAnsi="Angsana New"/>
                        <w:i/>
                        <w:sz w:val="22"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theme="majorBidi"/>
                            <w:i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cstheme="majorBidi"/>
                            <w:sz w:val="24"/>
                            <w:szCs w:val="24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cstheme="majorBidi"/>
                            <w:sz w:val="24"/>
                            <w:szCs w:val="24"/>
                          </w:rPr>
                          <m:t>2</m:t>
                        </m:r>
                      </m:den>
                    </m:f>
                    <m:nary>
                      <m:naryPr>
                        <m:chr m:val="∑"/>
                        <m:ctrlPr>
                          <w:rPr>
                            <w:rFonts w:ascii="Cambria Math" w:hAnsi="Cambria Math" w:cstheme="majorBidi"/>
                            <w:i/>
                            <w:sz w:val="24"/>
                            <w:szCs w:val="24"/>
                          </w:rPr>
                        </m:ctrlPr>
                      </m:naryPr>
                      <m:sub>
                        <m:r>
                          <w:rPr>
                            <w:rFonts w:ascii="Cambria Math" w:cstheme="majorBidi"/>
                            <w:sz w:val="24"/>
                            <w:szCs w:val="24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cstheme="majorBidi"/>
                            <w:sz w:val="24"/>
                            <w:szCs w:val="24"/>
                          </w:rPr>
                          <m:t>n</m:t>
                        </m:r>
                      </m:sup>
                      <m:e>
                        <m:nary>
                          <m:naryPr>
                            <m:chr m:val="∑"/>
                            <m:ctrlPr>
                              <w:rPr>
                                <w:rFonts w:ascii="Cambria Math" w:hAnsi="Cambria Math" w:cstheme="majorBidi"/>
                                <w:i/>
                                <w:sz w:val="24"/>
                                <w:szCs w:val="24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cstheme="majorBidi"/>
                                <w:sz w:val="24"/>
                                <w:szCs w:val="24"/>
                              </w:rPr>
                              <m:t>j=1</m:t>
                            </m:r>
                          </m:sub>
                          <m:sup>
                            <m:r>
                              <w:rPr>
                                <w:rFonts w:ascii="Cambria Math" w:cstheme="majorBidi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  <m:e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hAnsi="Cambria Math" w:cstheme="majorBidi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hAnsi="Angsana New"/>
                                        <w:i/>
                                        <w:sz w:val="22"/>
                                        <w:szCs w:val="24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Angsana New"/>
                                        <w:sz w:val="22"/>
                                        <w:szCs w:val="24"/>
                                      </w:rPr>
                                      <m:t>Desir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Angsana New"/>
                                            <w:i/>
                                            <w:sz w:val="22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Angsana New"/>
                                            <w:sz w:val="22"/>
                                            <w:szCs w:val="24"/>
                                          </w:rPr>
                                          <m:t>e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Angsana New"/>
                                            <w:sz w:val="22"/>
                                            <w:szCs w:val="24"/>
                                          </w:rPr>
                                          <m:t>ij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 w:cs="Times New Roman"/>
                                        <w:sz w:val="22"/>
                                        <w:szCs w:val="24"/>
                                      </w:rPr>
                                      <m:t>-</m:t>
                                    </m:r>
                                    <m:r>
                                      <w:rPr>
                                        <w:rFonts w:ascii="Cambria Math" w:hAnsi="Angsana New"/>
                                        <w:sz w:val="20"/>
                                        <w:szCs w:val="22"/>
                                      </w:rPr>
                                      <m:t>Forecastin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Angsana New"/>
                                            <w:i/>
                                            <w:sz w:val="22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Angsana New"/>
                                            <w:sz w:val="22"/>
                                            <w:szCs w:val="24"/>
                                          </w:rPr>
                                          <m:t>g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Angsana New"/>
                                            <w:sz w:val="22"/>
                                            <w:szCs w:val="24"/>
                                          </w:rPr>
                                          <m:t>ij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w:rPr>
                                        <w:rFonts w:ascii="Cambria Math" w:hAnsi="Angsana New"/>
                                        <w:sz w:val="22"/>
                                        <w:szCs w:val="24"/>
                                      </w:rPr>
                                      <m:t>Forecastin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Angsana New"/>
                                            <w:i/>
                                            <w:sz w:val="22"/>
                                            <w:szCs w:val="24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Angsana New"/>
                                            <w:sz w:val="22"/>
                                            <w:szCs w:val="24"/>
                                          </w:rPr>
                                          <m:t>g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Angsana New"/>
                                            <w:sz w:val="22"/>
                                            <w:szCs w:val="24"/>
                                          </w:rPr>
                                          <m:t>ij</m:t>
                                        </m:r>
                                      </m:sub>
                                    </m:sSub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22"/>
                                        <w:szCs w:val="24"/>
                                      </w:rPr>
                                    </m:ctrlPr>
                                  </m:den>
                                </m:f>
                              </m:e>
                            </m:d>
                          </m:e>
                        </m:nary>
                      </m:e>
                    </m:nary>
                  </m:e>
                </m:d>
                <m:r>
                  <w:rPr>
                    <w:rFonts w:ascii="Cambria Math" w:hAnsi="Angsana New"/>
                    <w:sz w:val="22"/>
                    <w:szCs w:val="24"/>
                  </w:rPr>
                  <m:t>×</m:t>
                </m:r>
                <m:r>
                  <w:rPr>
                    <w:rFonts w:ascii="Cambria Math" w:hAnsi="Angsana New"/>
                    <w:sz w:val="22"/>
                    <w:szCs w:val="24"/>
                  </w:rPr>
                  <m:t>100</m:t>
                </m:r>
              </m:oMath>
            </m:oMathPara>
          </w:p>
        </w:tc>
        <w:tc>
          <w:tcPr>
            <w:tcW w:w="1066" w:type="dxa"/>
            <w:vAlign w:val="center"/>
          </w:tcPr>
          <w:p w14:paraId="0054D659" w14:textId="028BABC2" w:rsidR="0043089E" w:rsidRPr="008473F5" w:rsidRDefault="0043089E" w:rsidP="005349A8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( 3.1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74CFADF1" w14:textId="615F4E2B" w:rsidR="008473F5" w:rsidRDefault="008473F5" w:rsidP="008473F5">
      <w:pPr>
        <w:jc w:val="thaiDistribute"/>
        <w:rPr>
          <w:rFonts w:ascii="TH SarabunPSK" w:hAnsi="TH SarabunPSK" w:cs="TH SarabunPSK"/>
        </w:rPr>
      </w:pPr>
    </w:p>
    <w:p w14:paraId="4A941ADA" w14:textId="42E396D0" w:rsidR="00F14D90" w:rsidRPr="00F14D90" w:rsidRDefault="00F14D90" w:rsidP="00F14D90">
      <w:pPr>
        <w:tabs>
          <w:tab w:val="right" w:pos="-2268"/>
          <w:tab w:val="left" w:pos="-2127"/>
          <w:tab w:val="left" w:pos="1418"/>
          <w:tab w:val="left" w:pos="2127"/>
          <w:tab w:val="left" w:pos="3544"/>
          <w:tab w:val="left" w:pos="4395"/>
          <w:tab w:val="right" w:pos="8460"/>
        </w:tabs>
        <w:spacing w:before="240"/>
        <w:rPr>
          <w:rFonts w:ascii="TH SarabunPSK" w:hAnsi="TH SarabunPSK" w:cs="TH SarabunPSK"/>
          <w:szCs w:val="32"/>
        </w:rPr>
      </w:pPr>
      <w:r>
        <w:rPr>
          <w:rFonts w:cstheme="majorBidi"/>
          <w:sz w:val="32"/>
          <w:szCs w:val="32"/>
        </w:rPr>
        <w:tab/>
      </w:r>
      <w:r w:rsidRPr="00F14D90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F14D90">
        <w:rPr>
          <w:rFonts w:ascii="TH SarabunPSK" w:hAnsi="TH SarabunPSK" w:cs="TH SarabunPSK" w:hint="cs"/>
          <w:sz w:val="32"/>
          <w:szCs w:val="32"/>
          <w:cs/>
        </w:rPr>
        <w:tab/>
      </w:r>
      <w:r w:rsidRPr="00F14D90">
        <w:rPr>
          <w:rFonts w:ascii="TH SarabunPSK" w:hAnsi="TH SarabunPSK" w:cs="TH SarabunPSK" w:hint="cs"/>
          <w:position w:val="-6"/>
          <w:szCs w:val="32"/>
          <w:cs/>
        </w:rPr>
        <w:object w:dxaOrig="460" w:dyaOrig="279" w14:anchorId="588888B9">
          <v:shape id="_x0000_i1052" type="#_x0000_t75" style="width:21.75pt;height:14.25pt" o:ole="">
            <v:imagedata r:id="rId79" o:title=""/>
          </v:shape>
          <o:OLEObject Type="Embed" ProgID="Equation.3" ShapeID="_x0000_i1052" DrawAspect="Content" ObjectID="_1678635338" r:id="rId80"/>
        </w:object>
      </w:r>
      <w:r w:rsidRPr="00F14D90">
        <w:rPr>
          <w:rFonts w:ascii="TH SarabunPSK" w:hAnsi="TH SarabunPSK" w:cs="TH SarabunPSK" w:hint="cs"/>
          <w:szCs w:val="32"/>
        </w:rPr>
        <w:tab/>
      </w:r>
      <w:r w:rsidRPr="00F14D90">
        <w:rPr>
          <w:rFonts w:ascii="TH SarabunPSK" w:hAnsi="TH SarabunPSK" w:cs="TH SarabunPSK" w:hint="cs"/>
          <w:szCs w:val="32"/>
          <w:cs/>
        </w:rPr>
        <w:t>คือ</w:t>
      </w:r>
      <w:r w:rsidRPr="00F14D90">
        <w:rPr>
          <w:rFonts w:ascii="TH SarabunPSK" w:hAnsi="TH SarabunPSK" w:cs="TH SarabunPSK" w:hint="cs"/>
          <w:szCs w:val="32"/>
          <w:cs/>
        </w:rPr>
        <w:tab/>
        <w:t>ค่าเปอร์เซ็นต์ความถูกต้อง</w:t>
      </w:r>
    </w:p>
    <w:p w14:paraId="2ED702E0" w14:textId="77777777" w:rsidR="00F14D90" w:rsidRPr="00F14D90" w:rsidRDefault="00F14D90" w:rsidP="00F14D90">
      <w:pPr>
        <w:tabs>
          <w:tab w:val="right" w:pos="-2268"/>
          <w:tab w:val="left" w:pos="-2127"/>
          <w:tab w:val="left" w:pos="1418"/>
          <w:tab w:val="left" w:pos="2127"/>
          <w:tab w:val="left" w:pos="3544"/>
          <w:tab w:val="left" w:pos="4395"/>
          <w:tab w:val="right" w:pos="8460"/>
        </w:tabs>
        <w:rPr>
          <w:rFonts w:ascii="TH SarabunPSK" w:hAnsi="TH SarabunPSK" w:cs="TH SarabunPSK"/>
          <w:szCs w:val="32"/>
          <w:cs/>
        </w:rPr>
      </w:pPr>
      <w:r w:rsidRPr="00F14D90">
        <w:rPr>
          <w:rFonts w:ascii="TH SarabunPSK" w:hAnsi="TH SarabunPSK" w:cs="TH SarabunPSK" w:hint="cs"/>
          <w:szCs w:val="32"/>
          <w:cs/>
        </w:rPr>
        <w:tab/>
      </w:r>
      <w:r w:rsidRPr="00F14D90">
        <w:rPr>
          <w:rFonts w:ascii="TH SarabunPSK" w:hAnsi="TH SarabunPSK" w:cs="TH SarabunPSK" w:hint="cs"/>
          <w:szCs w:val="32"/>
          <w:cs/>
        </w:rPr>
        <w:tab/>
      </w:r>
      <w:r w:rsidRPr="00F14D90">
        <w:rPr>
          <w:rFonts w:ascii="TH SarabunPSK" w:hAnsi="TH SarabunPSK" w:cs="TH SarabunPSK" w:hint="cs"/>
          <w:position w:val="-6"/>
          <w:szCs w:val="32"/>
          <w:cs/>
        </w:rPr>
        <w:object w:dxaOrig="840" w:dyaOrig="279" w14:anchorId="08F2181F">
          <v:shape id="_x0000_i1053" type="#_x0000_t75" style="width:44.25pt;height:14.25pt" o:ole="">
            <v:imagedata r:id="rId81" o:title=""/>
          </v:shape>
          <o:OLEObject Type="Embed" ProgID="Equation.3" ShapeID="_x0000_i1053" DrawAspect="Content" ObjectID="_1678635339" r:id="rId82"/>
        </w:object>
      </w:r>
      <w:r w:rsidRPr="00F14D90">
        <w:rPr>
          <w:rFonts w:ascii="TH SarabunPSK" w:hAnsi="TH SarabunPSK" w:cs="TH SarabunPSK" w:hint="cs"/>
          <w:szCs w:val="32"/>
          <w:cs/>
        </w:rPr>
        <w:tab/>
        <w:t>คือ</w:t>
      </w:r>
      <w:r w:rsidRPr="00F14D90">
        <w:rPr>
          <w:rFonts w:ascii="TH SarabunPSK" w:hAnsi="TH SarabunPSK" w:cs="TH SarabunPSK" w:hint="cs"/>
          <w:szCs w:val="32"/>
          <w:cs/>
        </w:rPr>
        <w:tab/>
        <w:t>ค่าเปอร์เซ็นต์ความผิดพลาด</w:t>
      </w:r>
    </w:p>
    <w:p w14:paraId="78875FAF" w14:textId="470624D3" w:rsidR="00FC4BB3" w:rsidRDefault="00FC4BB3" w:rsidP="00FC4BB3">
      <w:pPr>
        <w:pStyle w:val="Heading2"/>
      </w:pPr>
      <w:bookmarkStart w:id="63" w:name="_Toc67999734"/>
      <w:r w:rsidRPr="00393C2C">
        <w:rPr>
          <w:cs/>
        </w:rPr>
        <w:t>การ</w:t>
      </w:r>
      <w:r>
        <w:rPr>
          <w:rFonts w:hint="cs"/>
          <w:cs/>
        </w:rPr>
        <w:t>พัฒนาเว็บไซต์</w:t>
      </w:r>
      <w:bookmarkEnd w:id="63"/>
    </w:p>
    <w:p w14:paraId="51BF855F" w14:textId="39813368" w:rsidR="00FC4BB3" w:rsidRPr="00FC4BB3" w:rsidRDefault="00FC4BB3" w:rsidP="00FC4BB3">
      <w:pPr>
        <w:pStyle w:val="cpeBodyText"/>
      </w:pPr>
      <w:r>
        <w:rPr>
          <w:rFonts w:hint="cs"/>
          <w:cs/>
        </w:rPr>
        <w:t xml:space="preserve">สำหรับการพัฒนาเว็บไซต์ไว้สำหรับแสดงผลลัพธ์ในการสร้างชุดฝึกสอนในข้อ 3.1 ซึ่งพัฒนาโดยใช้ </w:t>
      </w:r>
      <w:r>
        <w:t xml:space="preserve">Flask </w:t>
      </w:r>
      <w:r>
        <w:rPr>
          <w:rFonts w:hint="cs"/>
          <w:cs/>
        </w:rPr>
        <w:t xml:space="preserve">เป็นส่วนของ </w:t>
      </w:r>
      <w:r>
        <w:t xml:space="preserve">Back-end </w:t>
      </w:r>
      <w:r>
        <w:rPr>
          <w:rFonts w:hint="cs"/>
          <w:cs/>
        </w:rPr>
        <w:t>ที่เป็นเว็บเฟรมเวิร์ค(</w:t>
      </w:r>
      <w:r>
        <w:t xml:space="preserve">Web framework) </w:t>
      </w:r>
      <w:r>
        <w:rPr>
          <w:rFonts w:hint="cs"/>
          <w:cs/>
        </w:rPr>
        <w:t xml:space="preserve">ที่ใช้ร่วมกับภาษา </w:t>
      </w:r>
      <w:r>
        <w:t xml:space="preserve">Python </w:t>
      </w:r>
      <w:r>
        <w:rPr>
          <w:rFonts w:hint="cs"/>
          <w:cs/>
        </w:rPr>
        <w:t xml:space="preserve">ที่ใช้สำหรับพัฒนาการสร้างชุดฝึกสอน และในส่วนของ </w:t>
      </w:r>
      <w:r>
        <w:t xml:space="preserve">Front-end </w:t>
      </w:r>
      <w:r>
        <w:rPr>
          <w:rFonts w:hint="cs"/>
          <w:cs/>
        </w:rPr>
        <w:t xml:space="preserve">ใช้ </w:t>
      </w:r>
      <w:r>
        <w:t xml:space="preserve">Nuxt.js </w:t>
      </w:r>
      <w:r>
        <w:rPr>
          <w:rFonts w:hint="cs"/>
          <w:cs/>
        </w:rPr>
        <w:t>ในการพัฒนา</w:t>
      </w:r>
    </w:p>
    <w:p w14:paraId="2046A908" w14:textId="75D26721" w:rsidR="00F14D90" w:rsidRDefault="00F14D90" w:rsidP="008473F5">
      <w:pPr>
        <w:jc w:val="thaiDistribute"/>
        <w:rPr>
          <w:rFonts w:ascii="TH SarabunPSK" w:hAnsi="TH SarabunPSK" w:cs="TH SarabunPSK"/>
        </w:rPr>
      </w:pPr>
    </w:p>
    <w:p w14:paraId="23CB576C" w14:textId="5ED21D15" w:rsidR="00B461AE" w:rsidRDefault="00B461AE" w:rsidP="008473F5">
      <w:pPr>
        <w:jc w:val="thaiDistribute"/>
        <w:rPr>
          <w:rFonts w:ascii="TH SarabunPSK" w:hAnsi="TH SarabunPSK" w:cs="TH SarabunPSK"/>
        </w:rPr>
      </w:pPr>
    </w:p>
    <w:p w14:paraId="3DB29847" w14:textId="0788B9FB" w:rsidR="00FC0242" w:rsidRDefault="00FC0242" w:rsidP="008473F5">
      <w:pPr>
        <w:jc w:val="thaiDistribute"/>
        <w:rPr>
          <w:rFonts w:ascii="TH SarabunPSK" w:hAnsi="TH SarabunPSK" w:cs="TH SarabunPSK"/>
        </w:rPr>
      </w:pPr>
    </w:p>
    <w:p w14:paraId="23539206" w14:textId="5815C0BA" w:rsidR="00FC0242" w:rsidRDefault="00FC0242" w:rsidP="008473F5">
      <w:pPr>
        <w:jc w:val="thaiDistribute"/>
        <w:rPr>
          <w:rFonts w:ascii="TH SarabunPSK" w:hAnsi="TH SarabunPSK" w:cs="TH SarabunPSK"/>
        </w:rPr>
      </w:pPr>
    </w:p>
    <w:p w14:paraId="558F8386" w14:textId="7DB5915B" w:rsidR="00FC0242" w:rsidRDefault="00FC0242" w:rsidP="008473F5">
      <w:pPr>
        <w:jc w:val="thaiDistribute"/>
        <w:rPr>
          <w:rFonts w:ascii="TH SarabunPSK" w:hAnsi="TH SarabunPSK" w:cs="TH SarabunPSK"/>
        </w:rPr>
      </w:pPr>
    </w:p>
    <w:p w14:paraId="39963C8E" w14:textId="539DEE06" w:rsidR="00FC0242" w:rsidRDefault="00FC0242" w:rsidP="008473F5">
      <w:pPr>
        <w:jc w:val="thaiDistribute"/>
        <w:rPr>
          <w:rFonts w:ascii="TH SarabunPSK" w:hAnsi="TH SarabunPSK" w:cs="TH SarabunPSK"/>
        </w:rPr>
      </w:pPr>
    </w:p>
    <w:p w14:paraId="6CC13F3C" w14:textId="4CA3BF95" w:rsidR="00FC0242" w:rsidRDefault="00FC0242" w:rsidP="008473F5">
      <w:pPr>
        <w:jc w:val="thaiDistribute"/>
        <w:rPr>
          <w:rFonts w:ascii="TH SarabunPSK" w:hAnsi="TH SarabunPSK" w:cs="TH SarabunPSK"/>
        </w:rPr>
      </w:pPr>
    </w:p>
    <w:p w14:paraId="40F9886D" w14:textId="77777777" w:rsidR="00FC0242" w:rsidRDefault="00FC0242" w:rsidP="008473F5">
      <w:pPr>
        <w:jc w:val="thaiDistribute"/>
        <w:rPr>
          <w:rFonts w:ascii="TH SarabunPSK" w:hAnsi="TH SarabunPSK" w:cs="TH SarabunPSK"/>
        </w:rPr>
      </w:pPr>
    </w:p>
    <w:p w14:paraId="686AABF3" w14:textId="2C0A1227" w:rsidR="00B461AE" w:rsidRPr="00C04C1D" w:rsidRDefault="00876A76" w:rsidP="00C04C1D">
      <w:pPr>
        <w:pStyle w:val="Heading2"/>
      </w:pPr>
      <w:bookmarkStart w:id="64" w:name="_Toc67999735"/>
      <w:r w:rsidRPr="00876A76">
        <w:rPr>
          <w:cs/>
        </w:rPr>
        <w:t>ดาต้าโฟลว์ไดอะแกรม</w:t>
      </w:r>
      <w:r>
        <w:rPr>
          <w:rFonts w:hint="cs"/>
          <w:cs/>
        </w:rPr>
        <w:t xml:space="preserve"> </w:t>
      </w:r>
      <w:r>
        <w:t>(Data Flow Diagram)</w:t>
      </w:r>
      <w:bookmarkEnd w:id="64"/>
    </w:p>
    <w:p w14:paraId="47293930" w14:textId="639CC75A" w:rsidR="00C04C1D" w:rsidRDefault="00FE2B2C" w:rsidP="00C04C1D">
      <w:pPr>
        <w:keepNext/>
        <w:jc w:val="center"/>
      </w:pPr>
      <w:r>
        <w:rPr>
          <w:noProof/>
        </w:rPr>
        <w:drawing>
          <wp:inline distT="0" distB="0" distL="0" distR="0" wp14:anchorId="77783822" wp14:editId="1B732003">
            <wp:extent cx="5274945" cy="30968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10B0F" w14:textId="60A577C8" w:rsidR="00FC0242" w:rsidRDefault="00C04C1D" w:rsidP="00FC0242">
      <w:pPr>
        <w:pStyle w:val="Caption"/>
        <w:rPr>
          <w:cs/>
        </w:rPr>
      </w:pPr>
      <w:bookmarkStart w:id="65" w:name="_Toc67999971"/>
      <w:r>
        <w:rPr>
          <w:cs/>
        </w:rPr>
        <w:t xml:space="preserve">รูปที่ </w:t>
      </w:r>
      <w:r w:rsidR="00A24214">
        <w:fldChar w:fldCharType="begin"/>
      </w:r>
      <w:r w:rsidR="00A24214">
        <w:instrText xml:space="preserve"> SEQ </w:instrText>
      </w:r>
      <w:r w:rsidR="00A24214">
        <w:rPr>
          <w:cs/>
        </w:rPr>
        <w:instrText xml:space="preserve">รูปที่ </w:instrText>
      </w:r>
      <w:r w:rsidR="00A24214">
        <w:instrText xml:space="preserve">\* ARABIC </w:instrText>
      </w:r>
      <w:r w:rsidR="00A24214">
        <w:fldChar w:fldCharType="separate"/>
      </w:r>
      <w:r w:rsidR="000C088A">
        <w:rPr>
          <w:noProof/>
        </w:rPr>
        <w:t>12</w:t>
      </w:r>
      <w:r w:rsidR="00A24214">
        <w:rPr>
          <w:noProof/>
        </w:rPr>
        <w:fldChar w:fldCharType="end"/>
      </w:r>
      <w:r>
        <w:t xml:space="preserve"> </w:t>
      </w:r>
      <w:r>
        <w:rPr>
          <w:rFonts w:hint="cs"/>
          <w:cs/>
        </w:rPr>
        <w:t>แสดง</w:t>
      </w:r>
      <w:r w:rsidR="00876A76">
        <w:rPr>
          <w:rFonts w:hint="cs"/>
          <w:cs/>
        </w:rPr>
        <w:t xml:space="preserve"> </w:t>
      </w:r>
      <w:r w:rsidR="00876A76">
        <w:t xml:space="preserve">Data Flow Diagram </w:t>
      </w:r>
      <w:r w:rsidR="00876A76">
        <w:rPr>
          <w:rFonts w:hint="cs"/>
          <w:cs/>
        </w:rPr>
        <w:t>ของระบบ</w:t>
      </w:r>
      <w:bookmarkEnd w:id="65"/>
    </w:p>
    <w:p w14:paraId="7CC7893F" w14:textId="77777777" w:rsidR="00FC0242" w:rsidRPr="00FC0242" w:rsidRDefault="00FC0242" w:rsidP="00FC0242">
      <w:pPr>
        <w:rPr>
          <w:cs/>
        </w:rPr>
      </w:pPr>
    </w:p>
    <w:p w14:paraId="0F0FE32A" w14:textId="7161A83E" w:rsidR="00F53D1D" w:rsidRDefault="00C04C1D" w:rsidP="00F53D1D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ระบบจะรับอินพุตที่ประกอบไปด้วยค่าพื้นฐานดังตัวอย่างตาราง 3.1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เป็นราคาในชั่วโมงล่าสุดเพื่อทำการทำนายในส่วนของ</w:t>
      </w:r>
      <w:r w:rsidRPr="00C04C1D">
        <w:rPr>
          <w:rFonts w:ascii="TH SarabunPSK" w:hAnsi="TH SarabunPSK" w:cs="TH SarabunPSK" w:hint="cs"/>
          <w:sz w:val="32"/>
          <w:szCs w:val="32"/>
          <w:cs/>
        </w:rPr>
        <w:t>ซัพพอร์ตเวกเตอร์รีเกรสชัน</w:t>
      </w:r>
      <w:r>
        <w:rPr>
          <w:rFonts w:ascii="TH SarabunPSK" w:hAnsi="TH SarabunPSK" w:cs="TH SarabunPSK" w:hint="cs"/>
          <w:sz w:val="32"/>
          <w:szCs w:val="32"/>
          <w:cs/>
        </w:rPr>
        <w:t>ที่ดีที่สุดจากการเทรนในข้อ 3.1 โดยผลลัพธ์ที่ทำนายได้ จะประกอบไปด้วย ค่าเปิด</w:t>
      </w:r>
      <w:r>
        <w:rPr>
          <w:rFonts w:ascii="TH SarabunPSK" w:hAnsi="TH SarabunPSK" w:cs="TH SarabunPSK"/>
          <w:sz w:val="32"/>
          <w:szCs w:val="32"/>
        </w:rPr>
        <w:t xml:space="preserve">(Open) </w:t>
      </w:r>
      <w:r>
        <w:rPr>
          <w:rFonts w:ascii="TH SarabunPSK" w:hAnsi="TH SarabunPSK" w:cs="TH SarabunPSK" w:hint="cs"/>
          <w:sz w:val="32"/>
          <w:szCs w:val="32"/>
          <w:cs/>
        </w:rPr>
        <w:t>และ ค่าปิด(</w:t>
      </w:r>
      <w:r>
        <w:rPr>
          <w:rFonts w:ascii="TH SarabunPSK" w:hAnsi="TH SarabunPSK" w:cs="TH SarabunPSK"/>
          <w:sz w:val="32"/>
          <w:szCs w:val="32"/>
        </w:rPr>
        <w:t xml:space="preserve">Close) </w:t>
      </w:r>
      <w:r>
        <w:rPr>
          <w:rFonts w:ascii="TH SarabunPSK" w:hAnsi="TH SarabunPSK" w:cs="TH SarabunPSK" w:hint="cs"/>
          <w:sz w:val="32"/>
          <w:szCs w:val="32"/>
          <w:cs/>
        </w:rPr>
        <w:t>ในอีก 24 ชม. ข้างหน้า</w:t>
      </w:r>
      <w:r w:rsidR="00FC0242">
        <w:rPr>
          <w:rFonts w:ascii="TH SarabunPSK" w:hAnsi="TH SarabunPSK" w:cs="TH SarabunPSK" w:hint="cs"/>
          <w:sz w:val="32"/>
          <w:szCs w:val="32"/>
          <w:cs/>
        </w:rPr>
        <w:t xml:space="preserve"> โดยจะมีเว็บไซต์ที่รองรับการแสดงผลไว้</w:t>
      </w:r>
      <w:bookmarkStart w:id="66" w:name="_เอกสารอ้างอิง"/>
      <w:bookmarkEnd w:id="66"/>
    </w:p>
    <w:p w14:paraId="4A8035E1" w14:textId="77777777" w:rsidR="00F53D1D" w:rsidRDefault="00F53D1D">
      <w:p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39FCD2F" w14:textId="77777777" w:rsidR="00F53D1D" w:rsidRPr="008473F5" w:rsidRDefault="00F53D1D" w:rsidP="00F53D1D">
      <w:pPr>
        <w:pStyle w:val="Heading1"/>
        <w:numPr>
          <w:ilvl w:val="0"/>
          <w:numId w:val="0"/>
        </w:numPr>
      </w:pPr>
      <w:bookmarkStart w:id="67" w:name="_Toc67999736"/>
      <w:r w:rsidRPr="008473F5">
        <w:rPr>
          <w:rFonts w:hint="cs"/>
          <w:cs/>
        </w:rPr>
        <w:lastRenderedPageBreak/>
        <w:t>เอกสารอ้างอิง</w:t>
      </w:r>
      <w:bookmarkEnd w:id="67"/>
    </w:p>
    <w:p w14:paraId="0D898FE3" w14:textId="77777777" w:rsidR="00B461AE" w:rsidRPr="00F53D1D" w:rsidRDefault="00B461AE" w:rsidP="00F53D1D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sectPr w:rsidR="00B461AE" w:rsidRPr="00F53D1D" w:rsidSect="00EA5031">
      <w:pgSz w:w="11907" w:h="16839" w:code="9"/>
      <w:pgMar w:top="1702" w:right="1440" w:bottom="1440" w:left="2160" w:header="144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B9DED90" w14:textId="77777777" w:rsidR="00141CF5" w:rsidRDefault="00141CF5" w:rsidP="00E44F78">
      <w:r>
        <w:separator/>
      </w:r>
    </w:p>
    <w:p w14:paraId="34AF79E4" w14:textId="77777777" w:rsidR="00141CF5" w:rsidRDefault="00141CF5"/>
    <w:p w14:paraId="4AE3EBBB" w14:textId="77777777" w:rsidR="00141CF5" w:rsidRDefault="00141CF5" w:rsidP="00844E49"/>
  </w:endnote>
  <w:endnote w:type="continuationSeparator" w:id="0">
    <w:p w14:paraId="7092E378" w14:textId="77777777" w:rsidR="00141CF5" w:rsidRDefault="00141CF5" w:rsidP="00E44F78">
      <w:r>
        <w:continuationSeparator/>
      </w:r>
    </w:p>
    <w:p w14:paraId="4E2D6E3A" w14:textId="77777777" w:rsidR="00141CF5" w:rsidRDefault="00141CF5"/>
    <w:p w14:paraId="3FEA75D2" w14:textId="77777777" w:rsidR="00141CF5" w:rsidRDefault="00141CF5" w:rsidP="00844E4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" w:fontKey="{82A653DD-E75F-451E-8A90-0E38F0FD5D91}"/>
    <w:embedBold r:id="rId2" w:fontKey="{E7AEFC7B-5DA2-4276-B3F2-C96A4DB6715D}"/>
    <w:embedItalic r:id="rId3" w:fontKey="{963507D5-1634-45B5-B2E9-35DBBFB7D0BF}"/>
    <w:embedBoldItalic r:id="rId4" w:fontKey="{1BCD45F5-08D3-4E02-BD14-7D6E16F1BC74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5" w:fontKey="{BD1F8303-B903-4E59-8E98-7539A5DB43C8}"/>
    <w:embedBold r:id="rId6" w:fontKey="{A4262775-FAE8-47DF-A246-7BDAE417C606}"/>
    <w:embedItalic r:id="rId7" w:fontKey="{FE4C1064-CB06-46DC-8DCB-158FD406ED5C}"/>
    <w:embedBoldItalic r:id="rId8" w:fontKey="{BBD03628-FA93-43CE-ACDD-D5267D8A031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9" w:fontKey="{9D6A22B7-B9AA-4E78-96F8-CE2E75171C92}"/>
    <w:embedBold r:id="rId10" w:fontKey="{DC96F412-7BE9-4BA0-83EC-65ED9A28F251}"/>
    <w:embedItalic r:id="rId11" w:fontKey="{3C8FAC92-F5B1-4BCE-B0F6-33F379EFD1BB}"/>
    <w:embedBoldItalic r:id="rId12" w:fontKey="{84DFEA54-B0A9-4651-8492-9E8D1D99C883}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3" w:fontKey="{F68135B7-4EB6-4539-AFC7-B2B354C6901D}"/>
    <w:embedBold r:id="rId14" w:fontKey="{57B0A582-2228-4478-B591-9818624F57B0}"/>
    <w:embedItalic r:id="rId15" w:fontKey="{D20DE292-F1B1-4BE2-831D-D261D21FE02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6" w:fontKey="{3F81F37F-0606-4A5E-A5F2-4D0398740AF5}"/>
    <w:embedBold r:id="rId17" w:fontKey="{7E61425C-6995-4657-B835-35EF9AABD902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8" w:fontKey="{E377F700-4833-4ED6-AB74-28EDC5BB850D}"/>
    <w:embedItalic r:id="rId19" w:fontKey="{928D270F-DA12-462F-9716-DD65C0F8BCA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C91378F" w14:textId="77777777" w:rsidR="00A24214" w:rsidRDefault="00A24214" w:rsidP="00381FA4">
    <w:pPr>
      <w:pStyle w:val="Footer"/>
      <w:tabs>
        <w:tab w:val="center" w:pos="4153"/>
        <w:tab w:val="left" w:pos="4714"/>
      </w:tabs>
      <w:jc w:val="left"/>
    </w:pPr>
    <w:r>
      <w:tab/>
    </w:r>
    <w:sdt>
      <w:sdtPr>
        <w:id w:val="872044326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cs/>
          </w:rPr>
          <w:t>ข</w:t>
        </w:r>
        <w:r>
          <w:rPr>
            <w:noProof/>
          </w:rPr>
          <w:fldChar w:fldCharType="end"/>
        </w:r>
      </w:sdtContent>
    </w:sdt>
    <w:r>
      <w:rPr>
        <w:noProof/>
      </w:rPr>
      <w:tab/>
    </w:r>
    <w:r>
      <w:rPr>
        <w:noProof/>
      </w:rPr>
      <w:tab/>
    </w:r>
  </w:p>
  <w:p w14:paraId="6A0D5A8A" w14:textId="77777777" w:rsidR="00A24214" w:rsidRDefault="00A24214" w:rsidP="001E14F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743ED1" w14:textId="77777777" w:rsidR="00A24214" w:rsidRDefault="00A24214">
    <w:pPr>
      <w:pStyle w:val="Footer"/>
    </w:pPr>
  </w:p>
  <w:p w14:paraId="5E9AA9D2" w14:textId="77777777" w:rsidR="00A24214" w:rsidRDefault="00A24214" w:rsidP="001E14F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0EFE78" w14:textId="77777777" w:rsidR="00A24214" w:rsidRDefault="00A24214" w:rsidP="00381FA4">
    <w:pPr>
      <w:pStyle w:val="Footer"/>
      <w:tabs>
        <w:tab w:val="center" w:pos="4153"/>
        <w:tab w:val="left" w:pos="4714"/>
      </w:tabs>
      <w:jc w:val="left"/>
    </w:pPr>
    <w:r>
      <w:tab/>
    </w:r>
    <w:sdt>
      <w:sdtPr>
        <w:id w:val="-242647952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11</w:t>
        </w:r>
        <w:r>
          <w:rPr>
            <w:noProof/>
          </w:rPr>
          <w:fldChar w:fldCharType="end"/>
        </w:r>
      </w:sdtContent>
    </w:sdt>
    <w:r>
      <w:rPr>
        <w:noProof/>
      </w:rPr>
      <w:tab/>
    </w:r>
    <w:r>
      <w:rPr>
        <w:noProof/>
      </w:rPr>
      <w:tab/>
    </w:r>
  </w:p>
  <w:p w14:paraId="18452D45" w14:textId="77777777" w:rsidR="00A24214" w:rsidRDefault="00A24214" w:rsidP="001E14F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CD613B5" w14:textId="77777777" w:rsidR="00141CF5" w:rsidRDefault="00141CF5" w:rsidP="00E44F78">
      <w:r>
        <w:separator/>
      </w:r>
    </w:p>
    <w:p w14:paraId="0BBED056" w14:textId="77777777" w:rsidR="00141CF5" w:rsidRDefault="00141CF5"/>
    <w:p w14:paraId="324B34F5" w14:textId="77777777" w:rsidR="00141CF5" w:rsidRDefault="00141CF5" w:rsidP="00844E49"/>
  </w:footnote>
  <w:footnote w:type="continuationSeparator" w:id="0">
    <w:p w14:paraId="21F66292" w14:textId="77777777" w:rsidR="00141CF5" w:rsidRDefault="00141CF5" w:rsidP="00E44F78">
      <w:r>
        <w:continuationSeparator/>
      </w:r>
    </w:p>
    <w:p w14:paraId="043043B9" w14:textId="77777777" w:rsidR="00141CF5" w:rsidRDefault="00141CF5"/>
    <w:p w14:paraId="4AA2CB07" w14:textId="77777777" w:rsidR="00141CF5" w:rsidRDefault="00141CF5" w:rsidP="00844E4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D8D2B7" w14:textId="77777777" w:rsidR="00A24214" w:rsidRDefault="00A24214" w:rsidP="001363B3">
    <w:pPr>
      <w:pStyle w:val="Header"/>
      <w:tabs>
        <w:tab w:val="clear" w:pos="4680"/>
        <w:tab w:val="clear" w:pos="9360"/>
      </w:tabs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9BFB5B" w14:textId="77777777" w:rsidR="00A24214" w:rsidRDefault="00A24214" w:rsidP="001363B3">
    <w:pPr>
      <w:pStyle w:val="Header"/>
      <w:tabs>
        <w:tab w:val="clear" w:pos="4680"/>
        <w:tab w:val="clear" w:pos="9360"/>
      </w:tabs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2E2C40"/>
    <w:multiLevelType w:val="hybridMultilevel"/>
    <w:tmpl w:val="9A6461D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C00196D"/>
    <w:multiLevelType w:val="hybridMultilevel"/>
    <w:tmpl w:val="E80244AE"/>
    <w:lvl w:ilvl="0" w:tplc="DD9C6E2C">
      <w:start w:val="8500"/>
      <w:numFmt w:val="bullet"/>
      <w:lvlText w:val="-"/>
      <w:lvlJc w:val="left"/>
      <w:pPr>
        <w:ind w:left="1080" w:hanging="360"/>
      </w:pPr>
      <w:rPr>
        <w:rFonts w:ascii="Angsana New" w:eastAsia="Cordia New" w:hAnsi="Angsana New" w:cs="Angsana New" w:hint="default"/>
        <w:sz w:val="35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E59686D"/>
    <w:multiLevelType w:val="hybridMultilevel"/>
    <w:tmpl w:val="C3B2FB8C"/>
    <w:lvl w:ilvl="0" w:tplc="F4342360">
      <w:start w:val="1"/>
      <w:numFmt w:val="decimal"/>
      <w:pStyle w:val="ListParagraph"/>
      <w:lvlText w:val="%1."/>
      <w:lvlJc w:val="left"/>
      <w:pPr>
        <w:ind w:left="108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1184187"/>
    <w:multiLevelType w:val="hybridMultilevel"/>
    <w:tmpl w:val="6AEC7378"/>
    <w:lvl w:ilvl="0" w:tplc="63FAE8A0">
      <w:start w:val="1"/>
      <w:numFmt w:val="decimal"/>
      <w:lvlText w:val="%1."/>
      <w:lvlJc w:val="left"/>
      <w:pPr>
        <w:ind w:left="1080" w:hanging="360"/>
      </w:pPr>
      <w:rPr>
        <w:rFonts w:ascii="TH SarabunPSK" w:eastAsia="Cordia New" w:hAnsi="TH SarabunPSK" w:cs="TH SarabunPSK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ED56909"/>
    <w:multiLevelType w:val="hybridMultilevel"/>
    <w:tmpl w:val="1BAE2AAE"/>
    <w:lvl w:ilvl="0" w:tplc="7B0AAACE">
      <w:numFmt w:val="bullet"/>
      <w:lvlText w:val="-"/>
      <w:lvlJc w:val="left"/>
      <w:pPr>
        <w:ind w:left="1800" w:hanging="360"/>
      </w:pPr>
      <w:rPr>
        <w:rFonts w:ascii="Angsana New" w:eastAsia="Cordia New" w:hAnsi="Angsana New" w:cs="Angsana New" w:hint="default"/>
        <w:sz w:val="35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43AF5812"/>
    <w:multiLevelType w:val="hybridMultilevel"/>
    <w:tmpl w:val="776E56B2"/>
    <w:lvl w:ilvl="0" w:tplc="1C2870EC">
      <w:numFmt w:val="bullet"/>
      <w:lvlText w:val="-"/>
      <w:lvlJc w:val="left"/>
      <w:pPr>
        <w:ind w:left="1800" w:hanging="360"/>
      </w:pPr>
      <w:rPr>
        <w:rFonts w:ascii="Angsana New" w:eastAsia="Cordia New" w:hAnsi="Angsana New" w:cs="Angsana New" w:hint="default"/>
        <w:sz w:val="35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441E6EFE"/>
    <w:multiLevelType w:val="hybridMultilevel"/>
    <w:tmpl w:val="C6F670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545250C"/>
    <w:multiLevelType w:val="multilevel"/>
    <w:tmpl w:val="BFA6EEC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ก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4A5C73E8"/>
    <w:multiLevelType w:val="hybridMultilevel"/>
    <w:tmpl w:val="C5BEA6B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D904490"/>
    <w:multiLevelType w:val="multilevel"/>
    <w:tmpl w:val="8206C1B2"/>
    <w:lvl w:ilvl="0">
      <w:start w:val="1"/>
      <w:numFmt w:val="decimal"/>
      <w:pStyle w:val="cpeHeaderAppendixSu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cpeHeaderAppendixSub"/>
      <w:lvlText w:val="ข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0" w15:restartNumberingAfterBreak="0">
    <w:nsid w:val="4EBB167F"/>
    <w:multiLevelType w:val="hybridMultilevel"/>
    <w:tmpl w:val="8A8A7666"/>
    <w:lvl w:ilvl="0" w:tplc="1C0C4F60">
      <w:numFmt w:val="bullet"/>
      <w:lvlText w:val="-"/>
      <w:lvlJc w:val="left"/>
      <w:pPr>
        <w:ind w:left="1080" w:hanging="360"/>
      </w:pPr>
      <w:rPr>
        <w:rFonts w:ascii="Angsana New" w:eastAsia="Cordia New" w:hAnsi="Angsana New" w:cs="Angsana New" w:hint="default"/>
        <w:sz w:val="35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9612F79"/>
    <w:multiLevelType w:val="hybridMultilevel"/>
    <w:tmpl w:val="EF38BE0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596A6EB0"/>
    <w:multiLevelType w:val="hybridMultilevel"/>
    <w:tmpl w:val="27F089E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5E5829EC"/>
    <w:multiLevelType w:val="hybridMultilevel"/>
    <w:tmpl w:val="0EA4264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61EC645E"/>
    <w:multiLevelType w:val="hybridMultilevel"/>
    <w:tmpl w:val="577CC546"/>
    <w:lvl w:ilvl="0" w:tplc="DCE4A5C8">
      <w:start w:val="30"/>
      <w:numFmt w:val="bullet"/>
      <w:lvlText w:val="-"/>
      <w:lvlJc w:val="left"/>
      <w:pPr>
        <w:ind w:left="720" w:hanging="360"/>
      </w:pPr>
      <w:rPr>
        <w:rFonts w:ascii="AngsanaUPC" w:eastAsia="Cord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23275AE"/>
    <w:multiLevelType w:val="hybridMultilevel"/>
    <w:tmpl w:val="8340D5CC"/>
    <w:lvl w:ilvl="0" w:tplc="F12A87F6">
      <w:start w:val="30"/>
      <w:numFmt w:val="bullet"/>
      <w:lvlText w:val="-"/>
      <w:lvlJc w:val="left"/>
      <w:pPr>
        <w:ind w:left="720" w:hanging="360"/>
      </w:pPr>
      <w:rPr>
        <w:rFonts w:ascii="TH SarabunPSK" w:eastAsia="Cordia New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6103F97"/>
    <w:multiLevelType w:val="multilevel"/>
    <w:tmpl w:val="5B38CB2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ข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733A3708"/>
    <w:multiLevelType w:val="multilevel"/>
    <w:tmpl w:val="4B543896"/>
    <w:lvl w:ilvl="0">
      <w:start w:val="1"/>
      <w:numFmt w:val="decimal"/>
      <w:pStyle w:val="Heading1"/>
      <w:suff w:val="nothing"/>
      <w:lvlText w:val="บทที่ %1"/>
      <w:lvlJc w:val="left"/>
      <w:pPr>
        <w:ind w:left="4827" w:hanging="432"/>
      </w:pPr>
      <w:rPr>
        <w:rFonts w:cs="TH SarabunPSK" w:hint="default"/>
        <w:b w:val="0"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Cs w:val="36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  <w:lang w:bidi="th-TH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  <w:i w:val="0"/>
        <w:iCs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ascii="TH SarabunPSK" w:hAnsi="TH SarabunPSK" w:cs="TH SarabunPSK" w:hint="cs"/>
        <w:i w:val="0"/>
        <w:iCs w:val="0"/>
        <w:color w:val="auto"/>
        <w:sz w:val="32"/>
        <w:szCs w:val="36"/>
        <w:lang w:bidi="th-TH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ascii="TH SarabunPSK" w:hAnsi="TH SarabunPSK" w:cs="TH SarabunPSK" w:hint="default"/>
        <w:b/>
        <w:bCs/>
        <w:sz w:val="32"/>
        <w:szCs w:val="32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8" w15:restartNumberingAfterBreak="0">
    <w:nsid w:val="7A2E7E0D"/>
    <w:multiLevelType w:val="hybridMultilevel"/>
    <w:tmpl w:val="03AE7E34"/>
    <w:lvl w:ilvl="0" w:tplc="11CC3C9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7"/>
  </w:num>
  <w:num w:numId="2">
    <w:abstractNumId w:val="2"/>
  </w:num>
  <w:num w:numId="3">
    <w:abstractNumId w:val="11"/>
  </w:num>
  <w:num w:numId="4">
    <w:abstractNumId w:val="8"/>
  </w:num>
  <w:num w:numId="5">
    <w:abstractNumId w:val="12"/>
  </w:num>
  <w:num w:numId="6">
    <w:abstractNumId w:val="13"/>
  </w:num>
  <w:num w:numId="7">
    <w:abstractNumId w:val="9"/>
  </w:num>
  <w:num w:numId="8">
    <w:abstractNumId w:val="6"/>
  </w:num>
  <w:num w:numId="9">
    <w:abstractNumId w:val="2"/>
    <w:lvlOverride w:ilvl="0">
      <w:startOverride w:val="1"/>
    </w:lvlOverride>
  </w:num>
  <w:num w:numId="10">
    <w:abstractNumId w:val="2"/>
    <w:lvlOverride w:ilvl="0">
      <w:startOverride w:val="1"/>
    </w:lvlOverride>
  </w:num>
  <w:num w:numId="11">
    <w:abstractNumId w:val="2"/>
    <w:lvlOverride w:ilvl="0">
      <w:startOverride w:val="1"/>
    </w:lvlOverride>
  </w:num>
  <w:num w:numId="12">
    <w:abstractNumId w:val="7"/>
  </w:num>
  <w:num w:numId="13">
    <w:abstractNumId w:val="16"/>
  </w:num>
  <w:num w:numId="14">
    <w:abstractNumId w:val="17"/>
  </w:num>
  <w:num w:numId="15">
    <w:abstractNumId w:val="2"/>
    <w:lvlOverride w:ilvl="0">
      <w:startOverride w:val="1"/>
    </w:lvlOverride>
  </w:num>
  <w:num w:numId="16">
    <w:abstractNumId w:val="4"/>
  </w:num>
  <w:num w:numId="17">
    <w:abstractNumId w:val="10"/>
  </w:num>
  <w:num w:numId="18">
    <w:abstractNumId w:val="5"/>
  </w:num>
  <w:num w:numId="19">
    <w:abstractNumId w:val="18"/>
  </w:num>
  <w:num w:numId="20">
    <w:abstractNumId w:val="15"/>
  </w:num>
  <w:num w:numId="21">
    <w:abstractNumId w:val="14"/>
  </w:num>
  <w:num w:numId="22">
    <w:abstractNumId w:val="0"/>
  </w:num>
  <w:num w:numId="23">
    <w:abstractNumId w:val="3"/>
  </w:num>
  <w:num w:numId="24">
    <w:abstractNumId w:val="1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proofState w:spelling="clean" w:grammar="clean"/>
  <w:attachedTemplate r:id="rId1"/>
  <w:stylePaneSortMethod w:val="0000"/>
  <w:documentProtection w:edit="readOnly" w:formatting="1" w:enforcement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1158"/>
    <w:rsid w:val="00003001"/>
    <w:rsid w:val="00003178"/>
    <w:rsid w:val="00016353"/>
    <w:rsid w:val="00017773"/>
    <w:rsid w:val="00017EE4"/>
    <w:rsid w:val="00020FD6"/>
    <w:rsid w:val="00025B6B"/>
    <w:rsid w:val="000333D3"/>
    <w:rsid w:val="00036023"/>
    <w:rsid w:val="000410B4"/>
    <w:rsid w:val="0004468B"/>
    <w:rsid w:val="000452C8"/>
    <w:rsid w:val="000454B0"/>
    <w:rsid w:val="000459DB"/>
    <w:rsid w:val="00045BA5"/>
    <w:rsid w:val="00046B09"/>
    <w:rsid w:val="00046EEF"/>
    <w:rsid w:val="0005234F"/>
    <w:rsid w:val="00055234"/>
    <w:rsid w:val="000552C2"/>
    <w:rsid w:val="00056019"/>
    <w:rsid w:val="00061F1C"/>
    <w:rsid w:val="00062495"/>
    <w:rsid w:val="00065D69"/>
    <w:rsid w:val="00065DBA"/>
    <w:rsid w:val="00067D15"/>
    <w:rsid w:val="000716C8"/>
    <w:rsid w:val="00073556"/>
    <w:rsid w:val="00076AEB"/>
    <w:rsid w:val="000800E9"/>
    <w:rsid w:val="00081A7B"/>
    <w:rsid w:val="00082F63"/>
    <w:rsid w:val="000844DB"/>
    <w:rsid w:val="00084F9E"/>
    <w:rsid w:val="00086C06"/>
    <w:rsid w:val="00086CDE"/>
    <w:rsid w:val="000905E1"/>
    <w:rsid w:val="00090944"/>
    <w:rsid w:val="00093F5E"/>
    <w:rsid w:val="000947AD"/>
    <w:rsid w:val="0009614D"/>
    <w:rsid w:val="000975D0"/>
    <w:rsid w:val="00097B88"/>
    <w:rsid w:val="000C088A"/>
    <w:rsid w:val="000C0E93"/>
    <w:rsid w:val="000C21A8"/>
    <w:rsid w:val="000C377D"/>
    <w:rsid w:val="000C3E82"/>
    <w:rsid w:val="000C4C25"/>
    <w:rsid w:val="000C5192"/>
    <w:rsid w:val="000D118F"/>
    <w:rsid w:val="000D287F"/>
    <w:rsid w:val="000D30C7"/>
    <w:rsid w:val="000D40C2"/>
    <w:rsid w:val="000E1E3A"/>
    <w:rsid w:val="000E4AF0"/>
    <w:rsid w:val="000E5926"/>
    <w:rsid w:val="000E59C6"/>
    <w:rsid w:val="000F2E87"/>
    <w:rsid w:val="000F47B1"/>
    <w:rsid w:val="000F7308"/>
    <w:rsid w:val="001005EB"/>
    <w:rsid w:val="00100DB8"/>
    <w:rsid w:val="00101E08"/>
    <w:rsid w:val="001040EA"/>
    <w:rsid w:val="001047B1"/>
    <w:rsid w:val="0010661A"/>
    <w:rsid w:val="001121B0"/>
    <w:rsid w:val="0011640E"/>
    <w:rsid w:val="00122716"/>
    <w:rsid w:val="00123D6D"/>
    <w:rsid w:val="00127DB7"/>
    <w:rsid w:val="00131783"/>
    <w:rsid w:val="0013245E"/>
    <w:rsid w:val="001363B3"/>
    <w:rsid w:val="00136476"/>
    <w:rsid w:val="00136970"/>
    <w:rsid w:val="001370E9"/>
    <w:rsid w:val="001371E4"/>
    <w:rsid w:val="00141CF5"/>
    <w:rsid w:val="00142A86"/>
    <w:rsid w:val="00142EC0"/>
    <w:rsid w:val="00144161"/>
    <w:rsid w:val="001444C4"/>
    <w:rsid w:val="0014501E"/>
    <w:rsid w:val="00151357"/>
    <w:rsid w:val="00153151"/>
    <w:rsid w:val="001537E2"/>
    <w:rsid w:val="00154600"/>
    <w:rsid w:val="00157635"/>
    <w:rsid w:val="00162035"/>
    <w:rsid w:val="001624C6"/>
    <w:rsid w:val="0016524B"/>
    <w:rsid w:val="001709FC"/>
    <w:rsid w:val="001738B7"/>
    <w:rsid w:val="0017474D"/>
    <w:rsid w:val="00174EB6"/>
    <w:rsid w:val="00176F5B"/>
    <w:rsid w:val="00181B68"/>
    <w:rsid w:val="0018720A"/>
    <w:rsid w:val="001874D0"/>
    <w:rsid w:val="0019463A"/>
    <w:rsid w:val="00194777"/>
    <w:rsid w:val="00194A77"/>
    <w:rsid w:val="00195679"/>
    <w:rsid w:val="0019595B"/>
    <w:rsid w:val="00195B40"/>
    <w:rsid w:val="0019748A"/>
    <w:rsid w:val="001975E6"/>
    <w:rsid w:val="001A03B5"/>
    <w:rsid w:val="001A08CF"/>
    <w:rsid w:val="001A1F93"/>
    <w:rsid w:val="001A2AAE"/>
    <w:rsid w:val="001A2C0E"/>
    <w:rsid w:val="001A34DC"/>
    <w:rsid w:val="001A4583"/>
    <w:rsid w:val="001A49C8"/>
    <w:rsid w:val="001B6C02"/>
    <w:rsid w:val="001C0404"/>
    <w:rsid w:val="001C0D3C"/>
    <w:rsid w:val="001C6FA4"/>
    <w:rsid w:val="001D106E"/>
    <w:rsid w:val="001D127A"/>
    <w:rsid w:val="001D13AA"/>
    <w:rsid w:val="001E14FC"/>
    <w:rsid w:val="001E2B24"/>
    <w:rsid w:val="001E4B98"/>
    <w:rsid w:val="001E571D"/>
    <w:rsid w:val="001F0D15"/>
    <w:rsid w:val="001F1083"/>
    <w:rsid w:val="001F2848"/>
    <w:rsid w:val="001F30B9"/>
    <w:rsid w:val="001F33CD"/>
    <w:rsid w:val="001F445B"/>
    <w:rsid w:val="001F6ADA"/>
    <w:rsid w:val="00201BDF"/>
    <w:rsid w:val="002023CE"/>
    <w:rsid w:val="00202C3F"/>
    <w:rsid w:val="002032D4"/>
    <w:rsid w:val="00220529"/>
    <w:rsid w:val="0022176D"/>
    <w:rsid w:val="002246B6"/>
    <w:rsid w:val="002247CF"/>
    <w:rsid w:val="002247DC"/>
    <w:rsid w:val="00226E00"/>
    <w:rsid w:val="00227687"/>
    <w:rsid w:val="00234A4C"/>
    <w:rsid w:val="00235CA4"/>
    <w:rsid w:val="002417C9"/>
    <w:rsid w:val="0024284F"/>
    <w:rsid w:val="00243EB9"/>
    <w:rsid w:val="00247776"/>
    <w:rsid w:val="00254C5B"/>
    <w:rsid w:val="00255B45"/>
    <w:rsid w:val="00256C1E"/>
    <w:rsid w:val="002638E8"/>
    <w:rsid w:val="00264E02"/>
    <w:rsid w:val="00265543"/>
    <w:rsid w:val="0026569D"/>
    <w:rsid w:val="002668AB"/>
    <w:rsid w:val="00270E1D"/>
    <w:rsid w:val="00277D3F"/>
    <w:rsid w:val="0028321B"/>
    <w:rsid w:val="00284280"/>
    <w:rsid w:val="00291A49"/>
    <w:rsid w:val="00292778"/>
    <w:rsid w:val="002937C5"/>
    <w:rsid w:val="0029655A"/>
    <w:rsid w:val="002971C6"/>
    <w:rsid w:val="00297CEA"/>
    <w:rsid w:val="002A0185"/>
    <w:rsid w:val="002A108A"/>
    <w:rsid w:val="002A1C6A"/>
    <w:rsid w:val="002A3952"/>
    <w:rsid w:val="002A42C1"/>
    <w:rsid w:val="002A42E7"/>
    <w:rsid w:val="002A53C6"/>
    <w:rsid w:val="002A57F6"/>
    <w:rsid w:val="002B0077"/>
    <w:rsid w:val="002B1996"/>
    <w:rsid w:val="002B1FFB"/>
    <w:rsid w:val="002B4503"/>
    <w:rsid w:val="002C3E6C"/>
    <w:rsid w:val="002C7E24"/>
    <w:rsid w:val="002D0B52"/>
    <w:rsid w:val="002D18CC"/>
    <w:rsid w:val="002D5A09"/>
    <w:rsid w:val="002E2739"/>
    <w:rsid w:val="002E6173"/>
    <w:rsid w:val="002F00E3"/>
    <w:rsid w:val="002F06CF"/>
    <w:rsid w:val="002F3FA1"/>
    <w:rsid w:val="002F4BC4"/>
    <w:rsid w:val="002F640D"/>
    <w:rsid w:val="002F78F0"/>
    <w:rsid w:val="00301158"/>
    <w:rsid w:val="00301BFA"/>
    <w:rsid w:val="00307AA8"/>
    <w:rsid w:val="00313CAF"/>
    <w:rsid w:val="0032281B"/>
    <w:rsid w:val="003268E7"/>
    <w:rsid w:val="00330CBC"/>
    <w:rsid w:val="00331343"/>
    <w:rsid w:val="00334FD2"/>
    <w:rsid w:val="00343054"/>
    <w:rsid w:val="0035093D"/>
    <w:rsid w:val="003512B6"/>
    <w:rsid w:val="003518F9"/>
    <w:rsid w:val="00352DDB"/>
    <w:rsid w:val="00356828"/>
    <w:rsid w:val="00356A4D"/>
    <w:rsid w:val="00363B51"/>
    <w:rsid w:val="00363EC0"/>
    <w:rsid w:val="00363F36"/>
    <w:rsid w:val="003704E3"/>
    <w:rsid w:val="003706C1"/>
    <w:rsid w:val="003731D3"/>
    <w:rsid w:val="00381439"/>
    <w:rsid w:val="00381FA4"/>
    <w:rsid w:val="003863E1"/>
    <w:rsid w:val="003937D1"/>
    <w:rsid w:val="00393C2C"/>
    <w:rsid w:val="00393C67"/>
    <w:rsid w:val="003A171E"/>
    <w:rsid w:val="003A244A"/>
    <w:rsid w:val="003A43F2"/>
    <w:rsid w:val="003A5799"/>
    <w:rsid w:val="003B2584"/>
    <w:rsid w:val="003B2C7B"/>
    <w:rsid w:val="003B467E"/>
    <w:rsid w:val="003B6670"/>
    <w:rsid w:val="003B706F"/>
    <w:rsid w:val="003C20C6"/>
    <w:rsid w:val="003C27A1"/>
    <w:rsid w:val="003C3885"/>
    <w:rsid w:val="003C71B8"/>
    <w:rsid w:val="003D1B5A"/>
    <w:rsid w:val="003D1E8E"/>
    <w:rsid w:val="003D2D67"/>
    <w:rsid w:val="003D37EB"/>
    <w:rsid w:val="003D4DA3"/>
    <w:rsid w:val="003D54FC"/>
    <w:rsid w:val="003E25A4"/>
    <w:rsid w:val="003E2F42"/>
    <w:rsid w:val="003E6B5D"/>
    <w:rsid w:val="003E769E"/>
    <w:rsid w:val="003F34D1"/>
    <w:rsid w:val="003F60CF"/>
    <w:rsid w:val="00401FC2"/>
    <w:rsid w:val="00402303"/>
    <w:rsid w:val="004073A6"/>
    <w:rsid w:val="00414B74"/>
    <w:rsid w:val="00415EB5"/>
    <w:rsid w:val="004161E6"/>
    <w:rsid w:val="004173A2"/>
    <w:rsid w:val="00423559"/>
    <w:rsid w:val="00424206"/>
    <w:rsid w:val="00424640"/>
    <w:rsid w:val="00424C88"/>
    <w:rsid w:val="00425A32"/>
    <w:rsid w:val="00425D16"/>
    <w:rsid w:val="00426144"/>
    <w:rsid w:val="004261C8"/>
    <w:rsid w:val="0043089E"/>
    <w:rsid w:val="0043240D"/>
    <w:rsid w:val="00432C4A"/>
    <w:rsid w:val="00432D1E"/>
    <w:rsid w:val="004335F0"/>
    <w:rsid w:val="00434A53"/>
    <w:rsid w:val="00436C3F"/>
    <w:rsid w:val="00437989"/>
    <w:rsid w:val="0044352E"/>
    <w:rsid w:val="00444577"/>
    <w:rsid w:val="00445C2B"/>
    <w:rsid w:val="00453D87"/>
    <w:rsid w:val="00456BF0"/>
    <w:rsid w:val="00460947"/>
    <w:rsid w:val="00460BE8"/>
    <w:rsid w:val="0046144D"/>
    <w:rsid w:val="00466AF9"/>
    <w:rsid w:val="0046765C"/>
    <w:rsid w:val="00473E4A"/>
    <w:rsid w:val="00475CAD"/>
    <w:rsid w:val="00476547"/>
    <w:rsid w:val="00477EF3"/>
    <w:rsid w:val="00483E4D"/>
    <w:rsid w:val="00486BB7"/>
    <w:rsid w:val="00493B9D"/>
    <w:rsid w:val="004A4CCE"/>
    <w:rsid w:val="004B3DBD"/>
    <w:rsid w:val="004B7134"/>
    <w:rsid w:val="004C30B6"/>
    <w:rsid w:val="004C5520"/>
    <w:rsid w:val="004C670E"/>
    <w:rsid w:val="004C779A"/>
    <w:rsid w:val="004C7BB6"/>
    <w:rsid w:val="004D3B69"/>
    <w:rsid w:val="004D3FF7"/>
    <w:rsid w:val="004D4CEB"/>
    <w:rsid w:val="004D5439"/>
    <w:rsid w:val="004E2478"/>
    <w:rsid w:val="004E58FB"/>
    <w:rsid w:val="004E6DCC"/>
    <w:rsid w:val="004F0BC0"/>
    <w:rsid w:val="004F23BF"/>
    <w:rsid w:val="004F33C2"/>
    <w:rsid w:val="004F4566"/>
    <w:rsid w:val="004F5A13"/>
    <w:rsid w:val="004F6116"/>
    <w:rsid w:val="004F6FE8"/>
    <w:rsid w:val="005031E9"/>
    <w:rsid w:val="0051301B"/>
    <w:rsid w:val="005146E2"/>
    <w:rsid w:val="00515077"/>
    <w:rsid w:val="00517A18"/>
    <w:rsid w:val="005236CF"/>
    <w:rsid w:val="00525520"/>
    <w:rsid w:val="00527B4D"/>
    <w:rsid w:val="00530817"/>
    <w:rsid w:val="005349A8"/>
    <w:rsid w:val="00534F40"/>
    <w:rsid w:val="00536165"/>
    <w:rsid w:val="00556535"/>
    <w:rsid w:val="005573B3"/>
    <w:rsid w:val="00557B16"/>
    <w:rsid w:val="005613EB"/>
    <w:rsid w:val="00561C1E"/>
    <w:rsid w:val="00562692"/>
    <w:rsid w:val="00562DD5"/>
    <w:rsid w:val="00563E9B"/>
    <w:rsid w:val="00567B5B"/>
    <w:rsid w:val="005712AA"/>
    <w:rsid w:val="0057267D"/>
    <w:rsid w:val="0057281B"/>
    <w:rsid w:val="00572B21"/>
    <w:rsid w:val="00573E47"/>
    <w:rsid w:val="005747F6"/>
    <w:rsid w:val="00576EAB"/>
    <w:rsid w:val="005803D9"/>
    <w:rsid w:val="0058111B"/>
    <w:rsid w:val="00583F11"/>
    <w:rsid w:val="00583FA7"/>
    <w:rsid w:val="00585E31"/>
    <w:rsid w:val="00585E3B"/>
    <w:rsid w:val="005902CC"/>
    <w:rsid w:val="00592442"/>
    <w:rsid w:val="0059391A"/>
    <w:rsid w:val="005952F7"/>
    <w:rsid w:val="00595AE4"/>
    <w:rsid w:val="005961A4"/>
    <w:rsid w:val="00596584"/>
    <w:rsid w:val="00597807"/>
    <w:rsid w:val="005A0E56"/>
    <w:rsid w:val="005A207E"/>
    <w:rsid w:val="005A2FC5"/>
    <w:rsid w:val="005B2517"/>
    <w:rsid w:val="005B42C4"/>
    <w:rsid w:val="005B7606"/>
    <w:rsid w:val="005B7BDF"/>
    <w:rsid w:val="005C06D5"/>
    <w:rsid w:val="005C0DD1"/>
    <w:rsid w:val="005C2AA1"/>
    <w:rsid w:val="005C50CE"/>
    <w:rsid w:val="005C68A9"/>
    <w:rsid w:val="005D0049"/>
    <w:rsid w:val="005D1B04"/>
    <w:rsid w:val="005D53CD"/>
    <w:rsid w:val="005D58F0"/>
    <w:rsid w:val="005E07EF"/>
    <w:rsid w:val="005E25A9"/>
    <w:rsid w:val="005E3039"/>
    <w:rsid w:val="005E3725"/>
    <w:rsid w:val="005E39B6"/>
    <w:rsid w:val="005E3A19"/>
    <w:rsid w:val="005E4E26"/>
    <w:rsid w:val="005E6C7F"/>
    <w:rsid w:val="005E6F25"/>
    <w:rsid w:val="005F46F4"/>
    <w:rsid w:val="005F4A3C"/>
    <w:rsid w:val="005F67E2"/>
    <w:rsid w:val="00600413"/>
    <w:rsid w:val="0060111E"/>
    <w:rsid w:val="006031F1"/>
    <w:rsid w:val="006034EB"/>
    <w:rsid w:val="00604784"/>
    <w:rsid w:val="006067B6"/>
    <w:rsid w:val="00610440"/>
    <w:rsid w:val="00610DFC"/>
    <w:rsid w:val="00612333"/>
    <w:rsid w:val="00612763"/>
    <w:rsid w:val="00613007"/>
    <w:rsid w:val="006168C8"/>
    <w:rsid w:val="00617928"/>
    <w:rsid w:val="006219CD"/>
    <w:rsid w:val="00626112"/>
    <w:rsid w:val="006261CB"/>
    <w:rsid w:val="00626542"/>
    <w:rsid w:val="006338A1"/>
    <w:rsid w:val="006339DB"/>
    <w:rsid w:val="00633EB7"/>
    <w:rsid w:val="00634655"/>
    <w:rsid w:val="00635BF0"/>
    <w:rsid w:val="0064025E"/>
    <w:rsid w:val="00640619"/>
    <w:rsid w:val="00641A15"/>
    <w:rsid w:val="00642802"/>
    <w:rsid w:val="00642BEB"/>
    <w:rsid w:val="00645305"/>
    <w:rsid w:val="0065022B"/>
    <w:rsid w:val="00650531"/>
    <w:rsid w:val="0065114C"/>
    <w:rsid w:val="00652013"/>
    <w:rsid w:val="00655EB2"/>
    <w:rsid w:val="00656775"/>
    <w:rsid w:val="00657BAB"/>
    <w:rsid w:val="00660F49"/>
    <w:rsid w:val="00661380"/>
    <w:rsid w:val="0066283A"/>
    <w:rsid w:val="006670EA"/>
    <w:rsid w:val="006731D0"/>
    <w:rsid w:val="0067462C"/>
    <w:rsid w:val="006749F8"/>
    <w:rsid w:val="00675E84"/>
    <w:rsid w:val="006760D9"/>
    <w:rsid w:val="00682549"/>
    <w:rsid w:val="00687A1C"/>
    <w:rsid w:val="00694182"/>
    <w:rsid w:val="006948A4"/>
    <w:rsid w:val="00695828"/>
    <w:rsid w:val="00695A59"/>
    <w:rsid w:val="006A4666"/>
    <w:rsid w:val="006A5727"/>
    <w:rsid w:val="006B2167"/>
    <w:rsid w:val="006C3A47"/>
    <w:rsid w:val="006C7B83"/>
    <w:rsid w:val="006D5ACA"/>
    <w:rsid w:val="006D71F6"/>
    <w:rsid w:val="006D7EA1"/>
    <w:rsid w:val="006E14CD"/>
    <w:rsid w:val="006E1FAE"/>
    <w:rsid w:val="006E4152"/>
    <w:rsid w:val="006E7157"/>
    <w:rsid w:val="006F26DA"/>
    <w:rsid w:val="006F3055"/>
    <w:rsid w:val="007046BA"/>
    <w:rsid w:val="00706562"/>
    <w:rsid w:val="007155B5"/>
    <w:rsid w:val="0071599D"/>
    <w:rsid w:val="00715BB0"/>
    <w:rsid w:val="00715CBD"/>
    <w:rsid w:val="00715D38"/>
    <w:rsid w:val="00725DA2"/>
    <w:rsid w:val="00726A3D"/>
    <w:rsid w:val="0073463A"/>
    <w:rsid w:val="007376D4"/>
    <w:rsid w:val="00740568"/>
    <w:rsid w:val="00740D13"/>
    <w:rsid w:val="007411CA"/>
    <w:rsid w:val="0074166E"/>
    <w:rsid w:val="0074438D"/>
    <w:rsid w:val="00744A14"/>
    <w:rsid w:val="00750467"/>
    <w:rsid w:val="00757588"/>
    <w:rsid w:val="007663BD"/>
    <w:rsid w:val="0077358A"/>
    <w:rsid w:val="00775212"/>
    <w:rsid w:val="007807BF"/>
    <w:rsid w:val="00780B77"/>
    <w:rsid w:val="0078108B"/>
    <w:rsid w:val="007814B2"/>
    <w:rsid w:val="00784F43"/>
    <w:rsid w:val="00786D90"/>
    <w:rsid w:val="007875C2"/>
    <w:rsid w:val="0079223A"/>
    <w:rsid w:val="007929DF"/>
    <w:rsid w:val="00792AB1"/>
    <w:rsid w:val="00792B75"/>
    <w:rsid w:val="00792ED3"/>
    <w:rsid w:val="0079593D"/>
    <w:rsid w:val="007A0766"/>
    <w:rsid w:val="007A1281"/>
    <w:rsid w:val="007A1AD3"/>
    <w:rsid w:val="007A4AA2"/>
    <w:rsid w:val="007A7975"/>
    <w:rsid w:val="007B2957"/>
    <w:rsid w:val="007B33BC"/>
    <w:rsid w:val="007B4E3E"/>
    <w:rsid w:val="007B5F9D"/>
    <w:rsid w:val="007B789D"/>
    <w:rsid w:val="007C131F"/>
    <w:rsid w:val="007C31F0"/>
    <w:rsid w:val="007C6391"/>
    <w:rsid w:val="007D0FE6"/>
    <w:rsid w:val="007D25B3"/>
    <w:rsid w:val="007D2ACE"/>
    <w:rsid w:val="007D5683"/>
    <w:rsid w:val="007E0941"/>
    <w:rsid w:val="007E0D07"/>
    <w:rsid w:val="007E183F"/>
    <w:rsid w:val="007E2181"/>
    <w:rsid w:val="007E3D8D"/>
    <w:rsid w:val="007E5F58"/>
    <w:rsid w:val="007E7600"/>
    <w:rsid w:val="007F1236"/>
    <w:rsid w:val="007F12B6"/>
    <w:rsid w:val="007F2487"/>
    <w:rsid w:val="007F3A95"/>
    <w:rsid w:val="007F3AEC"/>
    <w:rsid w:val="00800C4C"/>
    <w:rsid w:val="00803A82"/>
    <w:rsid w:val="00805937"/>
    <w:rsid w:val="00806376"/>
    <w:rsid w:val="00806A3D"/>
    <w:rsid w:val="00811A1D"/>
    <w:rsid w:val="00815B98"/>
    <w:rsid w:val="00816969"/>
    <w:rsid w:val="00816DCB"/>
    <w:rsid w:val="00821733"/>
    <w:rsid w:val="00822419"/>
    <w:rsid w:val="00827351"/>
    <w:rsid w:val="0083455F"/>
    <w:rsid w:val="008350AA"/>
    <w:rsid w:val="0084012C"/>
    <w:rsid w:val="00841AD7"/>
    <w:rsid w:val="008434B6"/>
    <w:rsid w:val="00844E49"/>
    <w:rsid w:val="00844E8A"/>
    <w:rsid w:val="0084510D"/>
    <w:rsid w:val="008451C6"/>
    <w:rsid w:val="008473F5"/>
    <w:rsid w:val="00847670"/>
    <w:rsid w:val="00847AC7"/>
    <w:rsid w:val="00854189"/>
    <w:rsid w:val="0085450C"/>
    <w:rsid w:val="00854EDF"/>
    <w:rsid w:val="00855504"/>
    <w:rsid w:val="00856794"/>
    <w:rsid w:val="008569FE"/>
    <w:rsid w:val="00856CA1"/>
    <w:rsid w:val="00871229"/>
    <w:rsid w:val="008736C4"/>
    <w:rsid w:val="00876A76"/>
    <w:rsid w:val="00885230"/>
    <w:rsid w:val="00887963"/>
    <w:rsid w:val="0089213B"/>
    <w:rsid w:val="00892EC5"/>
    <w:rsid w:val="0089343C"/>
    <w:rsid w:val="00895461"/>
    <w:rsid w:val="0089548B"/>
    <w:rsid w:val="00895FBC"/>
    <w:rsid w:val="0089676C"/>
    <w:rsid w:val="00897522"/>
    <w:rsid w:val="008A013E"/>
    <w:rsid w:val="008A0E90"/>
    <w:rsid w:val="008A0EA5"/>
    <w:rsid w:val="008A12AC"/>
    <w:rsid w:val="008A2895"/>
    <w:rsid w:val="008A4D99"/>
    <w:rsid w:val="008A56BF"/>
    <w:rsid w:val="008B104F"/>
    <w:rsid w:val="008B123D"/>
    <w:rsid w:val="008B215F"/>
    <w:rsid w:val="008B2A91"/>
    <w:rsid w:val="008B2C0E"/>
    <w:rsid w:val="008B5C97"/>
    <w:rsid w:val="008B6920"/>
    <w:rsid w:val="008B70C5"/>
    <w:rsid w:val="008C0A5E"/>
    <w:rsid w:val="008C51CB"/>
    <w:rsid w:val="008C710E"/>
    <w:rsid w:val="008D14DC"/>
    <w:rsid w:val="008D4C96"/>
    <w:rsid w:val="008D66FF"/>
    <w:rsid w:val="008D716A"/>
    <w:rsid w:val="008E0359"/>
    <w:rsid w:val="008E5F66"/>
    <w:rsid w:val="008E6277"/>
    <w:rsid w:val="008E7394"/>
    <w:rsid w:val="008E7D64"/>
    <w:rsid w:val="008F6357"/>
    <w:rsid w:val="008F6C81"/>
    <w:rsid w:val="00902C44"/>
    <w:rsid w:val="0090781B"/>
    <w:rsid w:val="009127A1"/>
    <w:rsid w:val="00912B79"/>
    <w:rsid w:val="009131C6"/>
    <w:rsid w:val="009146DE"/>
    <w:rsid w:val="0091493B"/>
    <w:rsid w:val="00917B8F"/>
    <w:rsid w:val="00921AE7"/>
    <w:rsid w:val="009345C4"/>
    <w:rsid w:val="009348E0"/>
    <w:rsid w:val="00935F26"/>
    <w:rsid w:val="009401A6"/>
    <w:rsid w:val="00941C72"/>
    <w:rsid w:val="00942723"/>
    <w:rsid w:val="00946FF0"/>
    <w:rsid w:val="00950FB3"/>
    <w:rsid w:val="00952CBD"/>
    <w:rsid w:val="0095357D"/>
    <w:rsid w:val="00960A23"/>
    <w:rsid w:val="00961C48"/>
    <w:rsid w:val="00962B85"/>
    <w:rsid w:val="00966578"/>
    <w:rsid w:val="00972849"/>
    <w:rsid w:val="00975002"/>
    <w:rsid w:val="00975C18"/>
    <w:rsid w:val="0098006C"/>
    <w:rsid w:val="0098528C"/>
    <w:rsid w:val="00985357"/>
    <w:rsid w:val="00986F4C"/>
    <w:rsid w:val="00987C95"/>
    <w:rsid w:val="00992FA4"/>
    <w:rsid w:val="00993A0C"/>
    <w:rsid w:val="00993A4C"/>
    <w:rsid w:val="00994B82"/>
    <w:rsid w:val="009A0C03"/>
    <w:rsid w:val="009A3E7B"/>
    <w:rsid w:val="009B3CA6"/>
    <w:rsid w:val="009B424D"/>
    <w:rsid w:val="009C3D77"/>
    <w:rsid w:val="009C4F7F"/>
    <w:rsid w:val="009C76E1"/>
    <w:rsid w:val="009D0A3E"/>
    <w:rsid w:val="009D1304"/>
    <w:rsid w:val="009D617F"/>
    <w:rsid w:val="009E029B"/>
    <w:rsid w:val="009E26A2"/>
    <w:rsid w:val="009E77FA"/>
    <w:rsid w:val="009E7AAD"/>
    <w:rsid w:val="009F31B2"/>
    <w:rsid w:val="009F32BD"/>
    <w:rsid w:val="009F48CE"/>
    <w:rsid w:val="009F65AE"/>
    <w:rsid w:val="009F7416"/>
    <w:rsid w:val="009F7F79"/>
    <w:rsid w:val="00A01173"/>
    <w:rsid w:val="00A01CAC"/>
    <w:rsid w:val="00A02886"/>
    <w:rsid w:val="00A02E09"/>
    <w:rsid w:val="00A034B7"/>
    <w:rsid w:val="00A06ECB"/>
    <w:rsid w:val="00A10128"/>
    <w:rsid w:val="00A12550"/>
    <w:rsid w:val="00A15648"/>
    <w:rsid w:val="00A206C2"/>
    <w:rsid w:val="00A21BBD"/>
    <w:rsid w:val="00A24214"/>
    <w:rsid w:val="00A2454A"/>
    <w:rsid w:val="00A25253"/>
    <w:rsid w:val="00A2642B"/>
    <w:rsid w:val="00A3496C"/>
    <w:rsid w:val="00A454F2"/>
    <w:rsid w:val="00A464D9"/>
    <w:rsid w:val="00A53B05"/>
    <w:rsid w:val="00A540E9"/>
    <w:rsid w:val="00A66EF9"/>
    <w:rsid w:val="00A6770D"/>
    <w:rsid w:val="00A70CA6"/>
    <w:rsid w:val="00A721AF"/>
    <w:rsid w:val="00A75D0E"/>
    <w:rsid w:val="00A81EA5"/>
    <w:rsid w:val="00A828CE"/>
    <w:rsid w:val="00A83C33"/>
    <w:rsid w:val="00A83F64"/>
    <w:rsid w:val="00A87E75"/>
    <w:rsid w:val="00A9395D"/>
    <w:rsid w:val="00A93A68"/>
    <w:rsid w:val="00A94365"/>
    <w:rsid w:val="00A95199"/>
    <w:rsid w:val="00A95DA6"/>
    <w:rsid w:val="00A969A1"/>
    <w:rsid w:val="00AA0C6E"/>
    <w:rsid w:val="00AB0394"/>
    <w:rsid w:val="00AB20C9"/>
    <w:rsid w:val="00AB2639"/>
    <w:rsid w:val="00AB3DF8"/>
    <w:rsid w:val="00AB46C2"/>
    <w:rsid w:val="00AB5155"/>
    <w:rsid w:val="00AC7179"/>
    <w:rsid w:val="00AD09CC"/>
    <w:rsid w:val="00AD3072"/>
    <w:rsid w:val="00AD79EF"/>
    <w:rsid w:val="00AE1D07"/>
    <w:rsid w:val="00AE1E41"/>
    <w:rsid w:val="00AE37FE"/>
    <w:rsid w:val="00AE3BEB"/>
    <w:rsid w:val="00AF02EE"/>
    <w:rsid w:val="00AF0B3C"/>
    <w:rsid w:val="00AF1C2D"/>
    <w:rsid w:val="00AF220B"/>
    <w:rsid w:val="00AF24AB"/>
    <w:rsid w:val="00AF3F96"/>
    <w:rsid w:val="00AF68F2"/>
    <w:rsid w:val="00AF6AF6"/>
    <w:rsid w:val="00B00CF1"/>
    <w:rsid w:val="00B02B96"/>
    <w:rsid w:val="00B10D75"/>
    <w:rsid w:val="00B120BB"/>
    <w:rsid w:val="00B13BCA"/>
    <w:rsid w:val="00B14254"/>
    <w:rsid w:val="00B1672A"/>
    <w:rsid w:val="00B22DB3"/>
    <w:rsid w:val="00B2765B"/>
    <w:rsid w:val="00B30BED"/>
    <w:rsid w:val="00B3294C"/>
    <w:rsid w:val="00B368CC"/>
    <w:rsid w:val="00B37D32"/>
    <w:rsid w:val="00B4140C"/>
    <w:rsid w:val="00B43F22"/>
    <w:rsid w:val="00B43FBA"/>
    <w:rsid w:val="00B4614A"/>
    <w:rsid w:val="00B461AE"/>
    <w:rsid w:val="00B46807"/>
    <w:rsid w:val="00B50692"/>
    <w:rsid w:val="00B53218"/>
    <w:rsid w:val="00B53EA0"/>
    <w:rsid w:val="00B54A2D"/>
    <w:rsid w:val="00B60C82"/>
    <w:rsid w:val="00B6185E"/>
    <w:rsid w:val="00B61F49"/>
    <w:rsid w:val="00B63D63"/>
    <w:rsid w:val="00B70767"/>
    <w:rsid w:val="00B71A1E"/>
    <w:rsid w:val="00B71DAD"/>
    <w:rsid w:val="00B71FB0"/>
    <w:rsid w:val="00B74D63"/>
    <w:rsid w:val="00B8084C"/>
    <w:rsid w:val="00B82ADC"/>
    <w:rsid w:val="00B82FEC"/>
    <w:rsid w:val="00B843E7"/>
    <w:rsid w:val="00B85325"/>
    <w:rsid w:val="00B879F1"/>
    <w:rsid w:val="00B90AB5"/>
    <w:rsid w:val="00B92DFF"/>
    <w:rsid w:val="00B959C8"/>
    <w:rsid w:val="00B96079"/>
    <w:rsid w:val="00BA0D9E"/>
    <w:rsid w:val="00BA0E15"/>
    <w:rsid w:val="00BA2A8C"/>
    <w:rsid w:val="00BA575D"/>
    <w:rsid w:val="00BA7BB7"/>
    <w:rsid w:val="00BA7F67"/>
    <w:rsid w:val="00BB380F"/>
    <w:rsid w:val="00BB3C6E"/>
    <w:rsid w:val="00BB4CFF"/>
    <w:rsid w:val="00BC5C50"/>
    <w:rsid w:val="00BC5DF2"/>
    <w:rsid w:val="00BD2121"/>
    <w:rsid w:val="00BD4E53"/>
    <w:rsid w:val="00BD5AC7"/>
    <w:rsid w:val="00BD7563"/>
    <w:rsid w:val="00BD7FF6"/>
    <w:rsid w:val="00BE4DBE"/>
    <w:rsid w:val="00BF3F9C"/>
    <w:rsid w:val="00BF469A"/>
    <w:rsid w:val="00BF5A5A"/>
    <w:rsid w:val="00C00682"/>
    <w:rsid w:val="00C00C4E"/>
    <w:rsid w:val="00C0117D"/>
    <w:rsid w:val="00C0165D"/>
    <w:rsid w:val="00C017A1"/>
    <w:rsid w:val="00C02A4D"/>
    <w:rsid w:val="00C04164"/>
    <w:rsid w:val="00C042E3"/>
    <w:rsid w:val="00C04C1D"/>
    <w:rsid w:val="00C06FBC"/>
    <w:rsid w:val="00C14581"/>
    <w:rsid w:val="00C145EE"/>
    <w:rsid w:val="00C15162"/>
    <w:rsid w:val="00C20560"/>
    <w:rsid w:val="00C22011"/>
    <w:rsid w:val="00C22548"/>
    <w:rsid w:val="00C26025"/>
    <w:rsid w:val="00C30BF6"/>
    <w:rsid w:val="00C30F4D"/>
    <w:rsid w:val="00C31CE0"/>
    <w:rsid w:val="00C437F5"/>
    <w:rsid w:val="00C44106"/>
    <w:rsid w:val="00C44ABD"/>
    <w:rsid w:val="00C44D7E"/>
    <w:rsid w:val="00C53AFF"/>
    <w:rsid w:val="00C579FA"/>
    <w:rsid w:val="00C60E3F"/>
    <w:rsid w:val="00C61BEE"/>
    <w:rsid w:val="00C62334"/>
    <w:rsid w:val="00C6300D"/>
    <w:rsid w:val="00C64A2B"/>
    <w:rsid w:val="00C67EB9"/>
    <w:rsid w:val="00C7681A"/>
    <w:rsid w:val="00C76CA4"/>
    <w:rsid w:val="00C81BC0"/>
    <w:rsid w:val="00C84337"/>
    <w:rsid w:val="00C86286"/>
    <w:rsid w:val="00C873C2"/>
    <w:rsid w:val="00C92EB4"/>
    <w:rsid w:val="00C93D9C"/>
    <w:rsid w:val="00CA3152"/>
    <w:rsid w:val="00CA35D7"/>
    <w:rsid w:val="00CA4E43"/>
    <w:rsid w:val="00CA6BBC"/>
    <w:rsid w:val="00CA6F75"/>
    <w:rsid w:val="00CB06D6"/>
    <w:rsid w:val="00CB1664"/>
    <w:rsid w:val="00CB1F8A"/>
    <w:rsid w:val="00CB7A97"/>
    <w:rsid w:val="00CC0306"/>
    <w:rsid w:val="00CC0A4D"/>
    <w:rsid w:val="00CC184C"/>
    <w:rsid w:val="00CC2170"/>
    <w:rsid w:val="00CC51EA"/>
    <w:rsid w:val="00CC64EB"/>
    <w:rsid w:val="00CC7AC0"/>
    <w:rsid w:val="00CC7DC3"/>
    <w:rsid w:val="00CD4FC8"/>
    <w:rsid w:val="00CE1283"/>
    <w:rsid w:val="00CE4217"/>
    <w:rsid w:val="00CE5B37"/>
    <w:rsid w:val="00CF0C93"/>
    <w:rsid w:val="00CF0FC2"/>
    <w:rsid w:val="00CF169E"/>
    <w:rsid w:val="00CF25DD"/>
    <w:rsid w:val="00CF31CC"/>
    <w:rsid w:val="00CF4326"/>
    <w:rsid w:val="00CF468C"/>
    <w:rsid w:val="00CF64C1"/>
    <w:rsid w:val="00CF7C2D"/>
    <w:rsid w:val="00D03A6B"/>
    <w:rsid w:val="00D0527C"/>
    <w:rsid w:val="00D06532"/>
    <w:rsid w:val="00D06785"/>
    <w:rsid w:val="00D069D1"/>
    <w:rsid w:val="00D07265"/>
    <w:rsid w:val="00D077EA"/>
    <w:rsid w:val="00D1312C"/>
    <w:rsid w:val="00D13498"/>
    <w:rsid w:val="00D13851"/>
    <w:rsid w:val="00D2248B"/>
    <w:rsid w:val="00D22CED"/>
    <w:rsid w:val="00D23881"/>
    <w:rsid w:val="00D27B2C"/>
    <w:rsid w:val="00D3023C"/>
    <w:rsid w:val="00D327D6"/>
    <w:rsid w:val="00D33B92"/>
    <w:rsid w:val="00D370E5"/>
    <w:rsid w:val="00D37572"/>
    <w:rsid w:val="00D42617"/>
    <w:rsid w:val="00D434E4"/>
    <w:rsid w:val="00D43BDC"/>
    <w:rsid w:val="00D450CF"/>
    <w:rsid w:val="00D45315"/>
    <w:rsid w:val="00D478AC"/>
    <w:rsid w:val="00D47CFD"/>
    <w:rsid w:val="00D50D25"/>
    <w:rsid w:val="00D51A8F"/>
    <w:rsid w:val="00D55583"/>
    <w:rsid w:val="00D55606"/>
    <w:rsid w:val="00D61548"/>
    <w:rsid w:val="00D84325"/>
    <w:rsid w:val="00D84B05"/>
    <w:rsid w:val="00D86CE6"/>
    <w:rsid w:val="00D8750B"/>
    <w:rsid w:val="00D915C1"/>
    <w:rsid w:val="00D935C5"/>
    <w:rsid w:val="00DA23F6"/>
    <w:rsid w:val="00DA657B"/>
    <w:rsid w:val="00DA663D"/>
    <w:rsid w:val="00DA66AC"/>
    <w:rsid w:val="00DA729C"/>
    <w:rsid w:val="00DB5359"/>
    <w:rsid w:val="00DB6C95"/>
    <w:rsid w:val="00DB7286"/>
    <w:rsid w:val="00DC1F99"/>
    <w:rsid w:val="00DC1F9A"/>
    <w:rsid w:val="00DC4BAF"/>
    <w:rsid w:val="00DC4D52"/>
    <w:rsid w:val="00DC50F5"/>
    <w:rsid w:val="00DE3645"/>
    <w:rsid w:val="00DE4FE7"/>
    <w:rsid w:val="00DE5560"/>
    <w:rsid w:val="00DE59FC"/>
    <w:rsid w:val="00DE78B0"/>
    <w:rsid w:val="00DF0809"/>
    <w:rsid w:val="00DF15A4"/>
    <w:rsid w:val="00DF4249"/>
    <w:rsid w:val="00DF67CB"/>
    <w:rsid w:val="00E05F9D"/>
    <w:rsid w:val="00E060AC"/>
    <w:rsid w:val="00E06236"/>
    <w:rsid w:val="00E06F20"/>
    <w:rsid w:val="00E11263"/>
    <w:rsid w:val="00E11BEB"/>
    <w:rsid w:val="00E13C29"/>
    <w:rsid w:val="00E1727E"/>
    <w:rsid w:val="00E1784B"/>
    <w:rsid w:val="00E26AAD"/>
    <w:rsid w:val="00E26C9A"/>
    <w:rsid w:val="00E34352"/>
    <w:rsid w:val="00E36295"/>
    <w:rsid w:val="00E37865"/>
    <w:rsid w:val="00E427BF"/>
    <w:rsid w:val="00E44858"/>
    <w:rsid w:val="00E44F78"/>
    <w:rsid w:val="00E4739E"/>
    <w:rsid w:val="00E51453"/>
    <w:rsid w:val="00E521D8"/>
    <w:rsid w:val="00E524A7"/>
    <w:rsid w:val="00E52B55"/>
    <w:rsid w:val="00E5395F"/>
    <w:rsid w:val="00E56069"/>
    <w:rsid w:val="00E60873"/>
    <w:rsid w:val="00E62DAE"/>
    <w:rsid w:val="00E63296"/>
    <w:rsid w:val="00E67469"/>
    <w:rsid w:val="00E6761D"/>
    <w:rsid w:val="00E701FC"/>
    <w:rsid w:val="00E70FA5"/>
    <w:rsid w:val="00E71DC4"/>
    <w:rsid w:val="00E732D4"/>
    <w:rsid w:val="00E75F31"/>
    <w:rsid w:val="00E76403"/>
    <w:rsid w:val="00E80230"/>
    <w:rsid w:val="00E810C4"/>
    <w:rsid w:val="00E822EF"/>
    <w:rsid w:val="00E8297E"/>
    <w:rsid w:val="00E831A7"/>
    <w:rsid w:val="00E844D4"/>
    <w:rsid w:val="00E85B7B"/>
    <w:rsid w:val="00E8690C"/>
    <w:rsid w:val="00E869D1"/>
    <w:rsid w:val="00E878DB"/>
    <w:rsid w:val="00E90E36"/>
    <w:rsid w:val="00E92063"/>
    <w:rsid w:val="00E93112"/>
    <w:rsid w:val="00E936E8"/>
    <w:rsid w:val="00EA1C29"/>
    <w:rsid w:val="00EA5031"/>
    <w:rsid w:val="00EB047C"/>
    <w:rsid w:val="00EB4983"/>
    <w:rsid w:val="00EB658E"/>
    <w:rsid w:val="00EC3CF5"/>
    <w:rsid w:val="00ED0D20"/>
    <w:rsid w:val="00ED7556"/>
    <w:rsid w:val="00EE05D2"/>
    <w:rsid w:val="00EE09BE"/>
    <w:rsid w:val="00EE0A4C"/>
    <w:rsid w:val="00EE1596"/>
    <w:rsid w:val="00EE4FC1"/>
    <w:rsid w:val="00EF17A2"/>
    <w:rsid w:val="00EF29AA"/>
    <w:rsid w:val="00EF32E4"/>
    <w:rsid w:val="00EF5318"/>
    <w:rsid w:val="00EF5323"/>
    <w:rsid w:val="00EF5AC9"/>
    <w:rsid w:val="00EF6EDB"/>
    <w:rsid w:val="00F00005"/>
    <w:rsid w:val="00F03156"/>
    <w:rsid w:val="00F12B1F"/>
    <w:rsid w:val="00F14D90"/>
    <w:rsid w:val="00F152A0"/>
    <w:rsid w:val="00F16FF9"/>
    <w:rsid w:val="00F23C26"/>
    <w:rsid w:val="00F242B1"/>
    <w:rsid w:val="00F2457D"/>
    <w:rsid w:val="00F249A1"/>
    <w:rsid w:val="00F26E87"/>
    <w:rsid w:val="00F30663"/>
    <w:rsid w:val="00F30E05"/>
    <w:rsid w:val="00F37A49"/>
    <w:rsid w:val="00F4195B"/>
    <w:rsid w:val="00F444C1"/>
    <w:rsid w:val="00F46011"/>
    <w:rsid w:val="00F46211"/>
    <w:rsid w:val="00F47F7A"/>
    <w:rsid w:val="00F53D1D"/>
    <w:rsid w:val="00F53E4D"/>
    <w:rsid w:val="00F5650B"/>
    <w:rsid w:val="00F5737C"/>
    <w:rsid w:val="00F6305F"/>
    <w:rsid w:val="00F634F8"/>
    <w:rsid w:val="00F66609"/>
    <w:rsid w:val="00F6714B"/>
    <w:rsid w:val="00F718F7"/>
    <w:rsid w:val="00F73FD5"/>
    <w:rsid w:val="00F75ED0"/>
    <w:rsid w:val="00F77427"/>
    <w:rsid w:val="00F81E94"/>
    <w:rsid w:val="00F8336F"/>
    <w:rsid w:val="00F83948"/>
    <w:rsid w:val="00F925DA"/>
    <w:rsid w:val="00F926F2"/>
    <w:rsid w:val="00F92D11"/>
    <w:rsid w:val="00F96E84"/>
    <w:rsid w:val="00FA00C0"/>
    <w:rsid w:val="00FA14D1"/>
    <w:rsid w:val="00FA1C44"/>
    <w:rsid w:val="00FA2245"/>
    <w:rsid w:val="00FA35CF"/>
    <w:rsid w:val="00FA55A8"/>
    <w:rsid w:val="00FA7416"/>
    <w:rsid w:val="00FB47DA"/>
    <w:rsid w:val="00FB5834"/>
    <w:rsid w:val="00FC0242"/>
    <w:rsid w:val="00FC0845"/>
    <w:rsid w:val="00FC38A9"/>
    <w:rsid w:val="00FC402E"/>
    <w:rsid w:val="00FC4BB3"/>
    <w:rsid w:val="00FD026E"/>
    <w:rsid w:val="00FD3008"/>
    <w:rsid w:val="00FD31C1"/>
    <w:rsid w:val="00FD7D55"/>
    <w:rsid w:val="00FE1436"/>
    <w:rsid w:val="00FE2B2C"/>
    <w:rsid w:val="00FE6FDF"/>
    <w:rsid w:val="00FF0F2F"/>
    <w:rsid w:val="00FF6B7F"/>
    <w:rsid w:val="00FF72E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E83BB19"/>
  <w15:docId w15:val="{17CDC33A-79FF-4E98-9F75-8231BF42C2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0D75"/>
    <w:pPr>
      <w:spacing w:after="0" w:line="240" w:lineRule="auto"/>
    </w:pPr>
    <w:rPr>
      <w:rFonts w:ascii="AngsanaUPC" w:eastAsia="Cordia New" w:hAnsi="AngsanaUPC" w:cs="AngsanaUPC"/>
      <w:sz w:val="28"/>
      <w:szCs w:val="28"/>
      <w:lang w:bidi="th-TH"/>
    </w:rPr>
  </w:style>
  <w:style w:type="paragraph" w:styleId="Heading1">
    <w:name w:val="heading 1"/>
    <w:basedOn w:val="Normal"/>
    <w:next w:val="cpeBodyText"/>
    <w:link w:val="Heading1Char"/>
    <w:uiPriority w:val="9"/>
    <w:qFormat/>
    <w:rsid w:val="00B14254"/>
    <w:pPr>
      <w:keepNext/>
      <w:keepLines/>
      <w:numPr>
        <w:numId w:val="1"/>
      </w:numPr>
      <w:spacing w:before="480" w:after="240"/>
      <w:ind w:left="0" w:firstLine="0"/>
      <w:contextualSpacing/>
      <w:jc w:val="center"/>
      <w:outlineLvl w:val="0"/>
    </w:pPr>
    <w:rPr>
      <w:rFonts w:ascii="TH SarabunPSK" w:eastAsiaTheme="majorEastAsia" w:hAnsi="TH SarabunPSK" w:cs="TH SarabunPSK"/>
      <w:b/>
      <w:bCs/>
      <w:sz w:val="36"/>
      <w:szCs w:val="36"/>
    </w:rPr>
  </w:style>
  <w:style w:type="paragraph" w:styleId="Heading2">
    <w:name w:val="heading 2"/>
    <w:basedOn w:val="Normal"/>
    <w:next w:val="cpeBodyText"/>
    <w:link w:val="Heading2Char"/>
    <w:uiPriority w:val="9"/>
    <w:unhideWhenUsed/>
    <w:qFormat/>
    <w:rsid w:val="00844E49"/>
    <w:pPr>
      <w:keepNext/>
      <w:keepLines/>
      <w:numPr>
        <w:ilvl w:val="1"/>
        <w:numId w:val="1"/>
      </w:numPr>
      <w:spacing w:before="280"/>
      <w:outlineLvl w:val="1"/>
    </w:pPr>
    <w:rPr>
      <w:rFonts w:ascii="TH SarabunPSK" w:eastAsiaTheme="majorEastAsia" w:hAnsi="TH SarabunPSK" w:cs="TH SarabunPSK"/>
      <w:b/>
      <w:bCs/>
      <w:sz w:val="32"/>
      <w:szCs w:val="32"/>
    </w:rPr>
  </w:style>
  <w:style w:type="paragraph" w:styleId="Heading3">
    <w:name w:val="heading 3"/>
    <w:basedOn w:val="Normal"/>
    <w:next w:val="cpeBodyText"/>
    <w:link w:val="Heading3Char"/>
    <w:qFormat/>
    <w:rsid w:val="00844E49"/>
    <w:pPr>
      <w:keepNext/>
      <w:numPr>
        <w:ilvl w:val="2"/>
        <w:numId w:val="1"/>
      </w:numPr>
      <w:spacing w:before="200"/>
      <w:outlineLvl w:val="2"/>
    </w:pPr>
    <w:rPr>
      <w:rFonts w:ascii="TH SarabunPSK" w:hAnsi="TH SarabunPSK" w:cs="TH SarabunPSK"/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E4FC1"/>
    <w:pPr>
      <w:keepNext/>
      <w:keepLines/>
      <w:numPr>
        <w:ilvl w:val="3"/>
        <w:numId w:val="1"/>
      </w:numPr>
      <w:spacing w:before="200"/>
      <w:outlineLvl w:val="3"/>
    </w:pPr>
    <w:rPr>
      <w:rFonts w:ascii="TH SarabunPSK" w:eastAsiaTheme="majorEastAsia" w:hAnsi="TH SarabunPSK" w:cstheme="majorBidi"/>
      <w:b/>
      <w:bCs/>
      <w:iCs/>
      <w:sz w:val="32"/>
      <w:szCs w:val="35"/>
    </w:rPr>
  </w:style>
  <w:style w:type="paragraph" w:styleId="Heading5">
    <w:name w:val="heading 5"/>
    <w:basedOn w:val="Heading4"/>
    <w:next w:val="Normal"/>
    <w:link w:val="Heading5Char"/>
    <w:uiPriority w:val="9"/>
    <w:unhideWhenUsed/>
    <w:qFormat/>
    <w:rsid w:val="001121B0"/>
    <w:pPr>
      <w:numPr>
        <w:ilvl w:val="4"/>
      </w:numPr>
      <w:outlineLvl w:val="4"/>
    </w:p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2A108A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  <w:szCs w:val="35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2A108A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szCs w:val="35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A108A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5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A108A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44F7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4F78"/>
  </w:style>
  <w:style w:type="paragraph" w:styleId="Footer">
    <w:name w:val="footer"/>
    <w:basedOn w:val="Normal"/>
    <w:link w:val="FooterChar"/>
    <w:uiPriority w:val="99"/>
    <w:unhideWhenUsed/>
    <w:rsid w:val="001E14FC"/>
    <w:pPr>
      <w:tabs>
        <w:tab w:val="center" w:pos="4680"/>
        <w:tab w:val="right" w:pos="9360"/>
      </w:tabs>
      <w:jc w:val="center"/>
    </w:pPr>
    <w:rPr>
      <w:rFonts w:ascii="TH SarabunPSK" w:hAnsi="TH SarabunPSK" w:cs="TH SarabunPSK"/>
    </w:rPr>
  </w:style>
  <w:style w:type="character" w:customStyle="1" w:styleId="FooterChar">
    <w:name w:val="Footer Char"/>
    <w:basedOn w:val="DefaultParagraphFont"/>
    <w:link w:val="Footer"/>
    <w:uiPriority w:val="99"/>
    <w:rsid w:val="001E14FC"/>
    <w:rPr>
      <w:rFonts w:ascii="TH SarabunPSK" w:eastAsia="Cordia New" w:hAnsi="TH SarabunPSK" w:cs="TH SarabunPSK"/>
      <w:sz w:val="28"/>
      <w:szCs w:val="28"/>
      <w:lang w:bidi="th-TH"/>
    </w:rPr>
  </w:style>
  <w:style w:type="character" w:customStyle="1" w:styleId="Heading3Char">
    <w:name w:val="Heading 3 Char"/>
    <w:basedOn w:val="DefaultParagraphFont"/>
    <w:link w:val="Heading3"/>
    <w:rsid w:val="00844E49"/>
    <w:rPr>
      <w:rFonts w:ascii="TH SarabunPSK" w:eastAsia="Cordia New" w:hAnsi="TH SarabunPSK" w:cs="TH SarabunPSK"/>
      <w:b/>
      <w:bCs/>
      <w:sz w:val="32"/>
      <w:szCs w:val="32"/>
      <w:lang w:bidi="th-TH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E6F25"/>
    <w:rPr>
      <w:rFonts w:ascii="Tahoma" w:hAnsi="Tahoma" w:cs="Angsana New"/>
      <w:sz w:val="16"/>
      <w:szCs w:val="20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E6F25"/>
    <w:rPr>
      <w:rFonts w:ascii="Tahoma" w:eastAsia="Cordia New" w:hAnsi="Tahoma" w:cs="Angsana New"/>
      <w:sz w:val="16"/>
      <w:szCs w:val="20"/>
      <w:lang w:bidi="th-TH"/>
    </w:rPr>
  </w:style>
  <w:style w:type="paragraph" w:customStyle="1" w:styleId="cpeBodyTextNext">
    <w:name w:val="cpeBodyTextNext"/>
    <w:basedOn w:val="cpeBodyText"/>
    <w:qFormat/>
    <w:rsid w:val="001E14FC"/>
    <w:pPr>
      <w:spacing w:before="120"/>
      <w:ind w:firstLine="0"/>
    </w:pPr>
  </w:style>
  <w:style w:type="paragraph" w:customStyle="1" w:styleId="cpeReference">
    <w:name w:val="cpeReference"/>
    <w:basedOn w:val="Normal"/>
    <w:qFormat/>
    <w:rsid w:val="008434B6"/>
    <w:pPr>
      <w:tabs>
        <w:tab w:val="left" w:pos="540"/>
      </w:tabs>
      <w:ind w:left="540" w:hanging="540"/>
    </w:pPr>
    <w:rPr>
      <w:rFonts w:ascii="TH SarabunPSK" w:hAnsi="TH SarabunPSK" w:cs="TH SarabunPSK"/>
      <w:sz w:val="32"/>
      <w:szCs w:val="32"/>
    </w:rPr>
  </w:style>
  <w:style w:type="character" w:customStyle="1" w:styleId="Heading1Char">
    <w:name w:val="Heading 1 Char"/>
    <w:basedOn w:val="DefaultParagraphFont"/>
    <w:link w:val="Heading1"/>
    <w:uiPriority w:val="9"/>
    <w:rsid w:val="00B14254"/>
    <w:rPr>
      <w:rFonts w:ascii="TH SarabunPSK" w:eastAsiaTheme="majorEastAsia" w:hAnsi="TH SarabunPSK" w:cs="TH SarabunPSK"/>
      <w:b/>
      <w:bCs/>
      <w:sz w:val="36"/>
      <w:szCs w:val="36"/>
      <w:lang w:bidi="th-TH"/>
    </w:rPr>
  </w:style>
  <w:style w:type="character" w:customStyle="1" w:styleId="Heading2Char">
    <w:name w:val="Heading 2 Char"/>
    <w:basedOn w:val="DefaultParagraphFont"/>
    <w:link w:val="Heading2"/>
    <w:uiPriority w:val="9"/>
    <w:rsid w:val="00844E49"/>
    <w:rPr>
      <w:rFonts w:ascii="TH SarabunPSK" w:eastAsiaTheme="majorEastAsia" w:hAnsi="TH SarabunPSK" w:cs="TH SarabunPSK"/>
      <w:b/>
      <w:bCs/>
      <w:sz w:val="32"/>
      <w:szCs w:val="32"/>
      <w:lang w:bidi="th-TH"/>
    </w:rPr>
  </w:style>
  <w:style w:type="character" w:customStyle="1" w:styleId="Heading4Char">
    <w:name w:val="Heading 4 Char"/>
    <w:basedOn w:val="DefaultParagraphFont"/>
    <w:link w:val="Heading4"/>
    <w:uiPriority w:val="9"/>
    <w:rsid w:val="00EE4FC1"/>
    <w:rPr>
      <w:rFonts w:ascii="TH SarabunPSK" w:eastAsiaTheme="majorEastAsia" w:hAnsi="TH SarabunPSK" w:cstheme="majorBidi"/>
      <w:b/>
      <w:bCs/>
      <w:iCs/>
      <w:sz w:val="32"/>
      <w:szCs w:val="35"/>
      <w:lang w:bidi="th-TH"/>
    </w:rPr>
  </w:style>
  <w:style w:type="character" w:customStyle="1" w:styleId="Heading5Char">
    <w:name w:val="Heading 5 Char"/>
    <w:basedOn w:val="DefaultParagraphFont"/>
    <w:link w:val="Heading5"/>
    <w:uiPriority w:val="9"/>
    <w:rsid w:val="001121B0"/>
    <w:rPr>
      <w:rFonts w:ascii="TH SarabunPSK" w:eastAsiaTheme="majorEastAsia" w:hAnsi="TH SarabunPSK" w:cstheme="majorBidi"/>
      <w:b/>
      <w:bCs/>
      <w:iCs/>
      <w:sz w:val="32"/>
      <w:szCs w:val="35"/>
      <w:lang w:bidi="th-TH"/>
    </w:rPr>
  </w:style>
  <w:style w:type="character" w:customStyle="1" w:styleId="Heading6Char">
    <w:name w:val="Heading 6 Char"/>
    <w:basedOn w:val="DefaultParagraphFont"/>
    <w:link w:val="Heading6"/>
    <w:uiPriority w:val="9"/>
    <w:rsid w:val="002A108A"/>
    <w:rPr>
      <w:rFonts w:asciiTheme="majorHAnsi" w:eastAsiaTheme="majorEastAsia" w:hAnsiTheme="majorHAnsi" w:cstheme="majorBidi"/>
      <w:i/>
      <w:iCs/>
      <w:color w:val="243F60" w:themeColor="accent1" w:themeShade="7F"/>
      <w:sz w:val="28"/>
      <w:szCs w:val="35"/>
      <w:lang w:bidi="th-TH"/>
    </w:rPr>
  </w:style>
  <w:style w:type="character" w:customStyle="1" w:styleId="Heading7Char">
    <w:name w:val="Heading 7 Char"/>
    <w:basedOn w:val="DefaultParagraphFont"/>
    <w:link w:val="Heading7"/>
    <w:uiPriority w:val="9"/>
    <w:rsid w:val="002A108A"/>
    <w:rPr>
      <w:rFonts w:asciiTheme="majorHAnsi" w:eastAsiaTheme="majorEastAsia" w:hAnsiTheme="majorHAnsi" w:cstheme="majorBidi"/>
      <w:i/>
      <w:iCs/>
      <w:color w:val="404040" w:themeColor="text1" w:themeTint="BF"/>
      <w:sz w:val="28"/>
      <w:szCs w:val="35"/>
      <w:lang w:bidi="th-TH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A108A"/>
    <w:rPr>
      <w:rFonts w:asciiTheme="majorHAnsi" w:eastAsiaTheme="majorEastAsia" w:hAnsiTheme="majorHAnsi" w:cstheme="majorBidi"/>
      <w:color w:val="404040" w:themeColor="text1" w:themeTint="BF"/>
      <w:sz w:val="20"/>
      <w:szCs w:val="25"/>
      <w:lang w:bidi="th-TH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A108A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5"/>
      <w:lang w:bidi="th-TH"/>
    </w:rPr>
  </w:style>
  <w:style w:type="paragraph" w:customStyle="1" w:styleId="cpeBodyText">
    <w:name w:val="cpeBodyText"/>
    <w:basedOn w:val="Normal"/>
    <w:next w:val="BodyText"/>
    <w:qFormat/>
    <w:rsid w:val="0065114C"/>
    <w:pPr>
      <w:spacing w:before="200"/>
      <w:ind w:firstLine="720"/>
      <w:jc w:val="thaiDistribute"/>
    </w:pPr>
    <w:rPr>
      <w:rFonts w:ascii="TH SarabunPSK" w:hAnsi="TH SarabunPSK" w:cs="TH SarabunPSK"/>
      <w:sz w:val="32"/>
      <w:szCs w:val="32"/>
    </w:rPr>
  </w:style>
  <w:style w:type="character" w:styleId="PlaceholderText">
    <w:name w:val="Placeholder Text"/>
    <w:basedOn w:val="DefaultParagraphFont"/>
    <w:uiPriority w:val="99"/>
    <w:semiHidden/>
    <w:rsid w:val="00E1784B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1784B"/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784B"/>
    <w:rPr>
      <w:rFonts w:ascii="Tahoma" w:eastAsia="Cordia New" w:hAnsi="Tahoma" w:cs="Angsana New"/>
      <w:sz w:val="16"/>
      <w:szCs w:val="20"/>
      <w:lang w:bidi="th-TH"/>
    </w:rPr>
  </w:style>
  <w:style w:type="paragraph" w:styleId="ListParagraph">
    <w:name w:val="List Paragraph"/>
    <w:basedOn w:val="Normal"/>
    <w:uiPriority w:val="34"/>
    <w:qFormat/>
    <w:rsid w:val="00844E49"/>
    <w:pPr>
      <w:numPr>
        <w:numId w:val="2"/>
      </w:numPr>
      <w:spacing w:before="200"/>
      <w:contextualSpacing/>
    </w:pPr>
    <w:rPr>
      <w:rFonts w:ascii="TH SarabunPSK" w:hAnsi="TH SarabunPSK" w:cs="TH SarabunPSK"/>
      <w:sz w:val="32"/>
      <w:szCs w:val="32"/>
    </w:rPr>
  </w:style>
  <w:style w:type="paragraph" w:customStyle="1" w:styleId="cpeCover">
    <w:name w:val="cpeCover"/>
    <w:basedOn w:val="Normal"/>
    <w:qFormat/>
    <w:rsid w:val="0065114C"/>
    <w:pPr>
      <w:contextualSpacing/>
      <w:jc w:val="center"/>
    </w:pPr>
    <w:rPr>
      <w:rFonts w:ascii="TH SarabunPSK" w:hAnsi="TH SarabunPSK" w:cs="TH SarabunPSK"/>
      <w:b/>
      <w:bCs/>
      <w:sz w:val="36"/>
      <w:szCs w:val="36"/>
    </w:rPr>
  </w:style>
  <w:style w:type="table" w:styleId="TableGrid">
    <w:name w:val="Table Grid"/>
    <w:basedOn w:val="TableNormal"/>
    <w:uiPriority w:val="59"/>
    <w:rsid w:val="00744A14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cpeHeader">
    <w:name w:val="cpeHeader"/>
    <w:basedOn w:val="Normal"/>
    <w:qFormat/>
    <w:rsid w:val="00892EC5"/>
    <w:pPr>
      <w:jc w:val="center"/>
      <w:outlineLvl w:val="0"/>
    </w:pPr>
    <w:rPr>
      <w:rFonts w:ascii="TH SarabunPSK" w:hAnsi="TH SarabunPSK" w:cs="TH SarabunPSK"/>
      <w:b/>
      <w:bCs/>
      <w:sz w:val="36"/>
      <w:szCs w:val="36"/>
    </w:rPr>
  </w:style>
  <w:style w:type="paragraph" w:styleId="TOC1">
    <w:name w:val="toc 1"/>
    <w:basedOn w:val="Normal"/>
    <w:next w:val="Normal"/>
    <w:autoRedefine/>
    <w:uiPriority w:val="39"/>
    <w:unhideWhenUsed/>
    <w:rsid w:val="00597807"/>
    <w:pPr>
      <w:tabs>
        <w:tab w:val="right" w:leader="dot" w:pos="8630"/>
      </w:tabs>
    </w:pPr>
    <w:rPr>
      <w:rFonts w:asciiTheme="majorHAnsi" w:hAnsiTheme="majorHAnsi" w:cstheme="majorBidi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C042E3"/>
    <w:pPr>
      <w:tabs>
        <w:tab w:val="left" w:pos="1080"/>
        <w:tab w:val="right" w:leader="dot" w:pos="8630"/>
      </w:tabs>
      <w:ind w:left="630"/>
    </w:pPr>
    <w:rPr>
      <w:rFonts w:asciiTheme="majorHAnsi" w:hAnsiTheme="majorHAnsi" w:cstheme="majorBidi"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C042E3"/>
    <w:pPr>
      <w:tabs>
        <w:tab w:val="left" w:pos="1800"/>
        <w:tab w:val="right" w:leader="dot" w:pos="8630"/>
      </w:tabs>
      <w:ind w:left="1080"/>
    </w:pPr>
    <w:rPr>
      <w:rFonts w:asciiTheme="majorHAnsi" w:hAnsiTheme="majorHAnsi" w:cstheme="majorBidi"/>
      <w:sz w:val="32"/>
      <w:szCs w:val="32"/>
    </w:rPr>
  </w:style>
  <w:style w:type="paragraph" w:styleId="Caption">
    <w:name w:val="caption"/>
    <w:aliases w:val="cpeCaption"/>
    <w:basedOn w:val="Normal"/>
    <w:next w:val="Normal"/>
    <w:uiPriority w:val="35"/>
    <w:unhideWhenUsed/>
    <w:qFormat/>
    <w:rsid w:val="00844E49"/>
    <w:pPr>
      <w:spacing w:before="120"/>
      <w:jc w:val="center"/>
    </w:pPr>
    <w:rPr>
      <w:rFonts w:ascii="TH SarabunPSK" w:hAnsi="TH SarabunPSK" w:cs="TH SarabunPSK"/>
      <w:sz w:val="32"/>
      <w:szCs w:val="32"/>
    </w:rPr>
  </w:style>
  <w:style w:type="paragraph" w:styleId="TableofFigures">
    <w:name w:val="table of figures"/>
    <w:aliases w:val="cpeTableofFigures"/>
    <w:basedOn w:val="Normal"/>
    <w:next w:val="Normal"/>
    <w:uiPriority w:val="99"/>
    <w:unhideWhenUsed/>
    <w:qFormat/>
    <w:rsid w:val="00C00682"/>
    <w:pPr>
      <w:tabs>
        <w:tab w:val="right" w:pos="8297"/>
      </w:tabs>
      <w:spacing w:before="120" w:after="120"/>
    </w:pPr>
    <w:rPr>
      <w:rFonts w:ascii="TH SarabunPSK" w:hAnsi="TH SarabunPSK" w:cs="TH SarabunPSK"/>
      <w:noProof/>
      <w:sz w:val="32"/>
      <w:szCs w:val="32"/>
    </w:rPr>
  </w:style>
  <w:style w:type="paragraph" w:customStyle="1" w:styleId="cpeHeaderAppendix">
    <w:name w:val="cpeHeaderAppendix"/>
    <w:basedOn w:val="cpeHeader"/>
    <w:qFormat/>
    <w:rsid w:val="008434B6"/>
    <w:rPr>
      <w:sz w:val="96"/>
      <w:szCs w:val="96"/>
    </w:rPr>
  </w:style>
  <w:style w:type="character" w:styleId="Hyperlink">
    <w:name w:val="Hyperlink"/>
    <w:basedOn w:val="DefaultParagraphFont"/>
    <w:uiPriority w:val="99"/>
    <w:unhideWhenUsed/>
    <w:rsid w:val="00CC64EB"/>
    <w:rPr>
      <w:rFonts w:ascii="TH SarabunPSK" w:hAnsi="TH SarabunPSK"/>
      <w:color w:val="auto"/>
      <w:sz w:val="32"/>
      <w:u w:val="single"/>
    </w:rPr>
  </w:style>
  <w:style w:type="paragraph" w:customStyle="1" w:styleId="cpeHeaderAppendixSub">
    <w:name w:val="cpeHeaderAppendixSub"/>
    <w:basedOn w:val="Heading2"/>
    <w:qFormat/>
    <w:rsid w:val="000459DB"/>
    <w:pPr>
      <w:numPr>
        <w:numId w:val="7"/>
      </w:numPr>
      <w:spacing w:before="120" w:after="120"/>
    </w:pPr>
  </w:style>
  <w:style w:type="character" w:styleId="CommentReference">
    <w:name w:val="annotation reference"/>
    <w:basedOn w:val="DefaultParagraphFont"/>
    <w:uiPriority w:val="99"/>
    <w:semiHidden/>
    <w:unhideWhenUsed/>
    <w:rsid w:val="001371E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371E4"/>
    <w:rPr>
      <w:rFonts w:cs="Angsan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371E4"/>
    <w:rPr>
      <w:rFonts w:ascii="AngsanaUPC" w:eastAsia="Cordia New" w:hAnsi="AngsanaUPC" w:cs="Angsana New"/>
      <w:sz w:val="20"/>
      <w:szCs w:val="25"/>
      <w:lang w:bidi="th-TH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371E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371E4"/>
    <w:rPr>
      <w:rFonts w:ascii="AngsanaUPC" w:eastAsia="Cordia New" w:hAnsi="AngsanaUPC" w:cs="Angsana New"/>
      <w:b/>
      <w:bCs/>
      <w:sz w:val="20"/>
      <w:szCs w:val="25"/>
      <w:lang w:bidi="th-TH"/>
    </w:rPr>
  </w:style>
  <w:style w:type="paragraph" w:customStyle="1" w:styleId="cpeTitleTable">
    <w:name w:val="cpeTitleTable"/>
    <w:basedOn w:val="Normal"/>
    <w:qFormat/>
    <w:rsid w:val="0065114C"/>
    <w:pPr>
      <w:spacing w:line="400" w:lineRule="exact"/>
    </w:pPr>
    <w:rPr>
      <w:rFonts w:ascii="TH SarabunPSK" w:hAnsi="TH SarabunPSK" w:cs="TH SarabunPSK"/>
      <w:sz w:val="32"/>
      <w:szCs w:val="32"/>
    </w:rPr>
  </w:style>
  <w:style w:type="paragraph" w:styleId="NoSpacing">
    <w:name w:val="No Spacing"/>
    <w:uiPriority w:val="1"/>
    <w:qFormat/>
    <w:rsid w:val="00A01173"/>
    <w:pPr>
      <w:spacing w:after="0" w:line="240" w:lineRule="auto"/>
    </w:pPr>
    <w:rPr>
      <w:rFonts w:ascii="AngsanaUPC" w:eastAsia="Cordia New" w:hAnsi="AngsanaUPC" w:cs="Angsana New"/>
      <w:sz w:val="28"/>
      <w:szCs w:val="35"/>
      <w:lang w:bidi="th-TH"/>
    </w:rPr>
  </w:style>
  <w:style w:type="character" w:styleId="IntenseEmphasis">
    <w:name w:val="Intense Emphasis"/>
    <w:basedOn w:val="DefaultParagraphFont"/>
    <w:uiPriority w:val="21"/>
    <w:qFormat/>
    <w:rsid w:val="00B85325"/>
    <w:rPr>
      <w:b/>
      <w:bCs/>
      <w:i/>
      <w:iCs/>
      <w:color w:val="4F81BD" w:themeColor="accent1"/>
    </w:rPr>
  </w:style>
  <w:style w:type="character" w:styleId="FollowedHyperlink">
    <w:name w:val="FollowedHyperlink"/>
    <w:basedOn w:val="DefaultParagraphFont"/>
    <w:uiPriority w:val="99"/>
    <w:semiHidden/>
    <w:unhideWhenUsed/>
    <w:rsid w:val="007411CA"/>
    <w:rPr>
      <w:color w:val="800080" w:themeColor="followedHyperlink"/>
      <w:u w:val="single"/>
    </w:rPr>
  </w:style>
  <w:style w:type="paragraph" w:styleId="BodyText">
    <w:name w:val="Body Text"/>
    <w:basedOn w:val="Normal"/>
    <w:link w:val="BodyTextChar"/>
    <w:unhideWhenUsed/>
    <w:rsid w:val="0065114C"/>
    <w:pPr>
      <w:spacing w:after="120"/>
    </w:pPr>
    <w:rPr>
      <w:rFonts w:cs="Angsana New"/>
      <w:szCs w:val="35"/>
    </w:rPr>
  </w:style>
  <w:style w:type="character" w:customStyle="1" w:styleId="BodyTextChar">
    <w:name w:val="Body Text Char"/>
    <w:basedOn w:val="DefaultParagraphFont"/>
    <w:link w:val="BodyText"/>
    <w:rsid w:val="0065114C"/>
    <w:rPr>
      <w:rFonts w:ascii="AngsanaUPC" w:eastAsia="Cordia New" w:hAnsi="AngsanaUPC" w:cs="Angsana New"/>
      <w:sz w:val="28"/>
      <w:szCs w:val="35"/>
      <w:lang w:bidi="th-TH"/>
    </w:rPr>
  </w:style>
  <w:style w:type="paragraph" w:customStyle="1" w:styleId="cpeHeaderAppendixSubA">
    <w:name w:val="cpeHeaderAppendixSubA"/>
    <w:basedOn w:val="cpeHeaderAppendixSub"/>
    <w:next w:val="cpeHeaderAppendixSub"/>
    <w:qFormat/>
    <w:rsid w:val="00B4140C"/>
    <w:pPr>
      <w:ind w:left="567" w:hanging="501"/>
    </w:pPr>
  </w:style>
  <w:style w:type="paragraph" w:customStyle="1" w:styleId="cpeHeaderAppendixSubB">
    <w:name w:val="cpeHeaderAppendixSubB"/>
    <w:basedOn w:val="cpeHeaderAppendixSub"/>
    <w:next w:val="cpeHeaderAppendixSub"/>
    <w:qFormat/>
    <w:rsid w:val="00B4140C"/>
    <w:pPr>
      <w:ind w:left="567" w:hanging="501"/>
    </w:pPr>
  </w:style>
  <w:style w:type="paragraph" w:customStyle="1" w:styleId="Default">
    <w:name w:val="Default"/>
    <w:rsid w:val="00534F40"/>
    <w:pPr>
      <w:autoSpaceDE w:val="0"/>
      <w:autoSpaceDN w:val="0"/>
      <w:adjustRightInd w:val="0"/>
      <w:spacing w:after="0" w:line="240" w:lineRule="auto"/>
    </w:pPr>
    <w:rPr>
      <w:rFonts w:ascii="AngsanaUPC" w:eastAsiaTheme="minorEastAsia" w:hAnsi="AngsanaUPC" w:cs="AngsanaUPC"/>
      <w:color w:val="000000"/>
      <w:sz w:val="24"/>
      <w:szCs w:val="24"/>
      <w:lang w:bidi="th-TH"/>
    </w:rPr>
  </w:style>
  <w:style w:type="paragraph" w:styleId="NormalWeb">
    <w:name w:val="Normal (Web)"/>
    <w:basedOn w:val="Normal"/>
    <w:uiPriority w:val="99"/>
    <w:semiHidden/>
    <w:unhideWhenUsed/>
    <w:rsid w:val="00534F40"/>
    <w:pPr>
      <w:spacing w:before="100" w:beforeAutospacing="1" w:after="100" w:afterAutospacing="1"/>
    </w:pPr>
    <w:rPr>
      <w:rFonts w:ascii="Tahoma" w:eastAsiaTheme="minorEastAsia" w:hAnsi="Tahoma" w:cs="Tahoma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D13498"/>
    <w:rPr>
      <w:color w:val="605E5C"/>
      <w:shd w:val="clear" w:color="auto" w:fill="E1DFDD"/>
    </w:rPr>
  </w:style>
  <w:style w:type="paragraph" w:styleId="TOC4">
    <w:name w:val="toc 4"/>
    <w:basedOn w:val="Normal"/>
    <w:next w:val="Normal"/>
    <w:autoRedefine/>
    <w:uiPriority w:val="39"/>
    <w:unhideWhenUsed/>
    <w:rsid w:val="00EE4FC1"/>
    <w:pPr>
      <w:spacing w:after="100"/>
      <w:ind w:left="840"/>
    </w:pPr>
    <w:rPr>
      <w:rFonts w:cs="Angsana New"/>
      <w:szCs w:val="35"/>
    </w:rPr>
  </w:style>
  <w:style w:type="character" w:styleId="Strong">
    <w:name w:val="Strong"/>
    <w:basedOn w:val="DefaultParagraphFont"/>
    <w:uiPriority w:val="22"/>
    <w:qFormat/>
    <w:rsid w:val="00F0000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296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1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3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1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0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6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64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9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52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83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67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21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97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7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82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59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5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74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9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48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2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2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38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62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4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94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41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18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1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4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5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5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6.bin"/><Relationship Id="rId21" Type="http://schemas.openxmlformats.org/officeDocument/2006/relationships/oleObject" Target="embeddings/oleObject2.bin"/><Relationship Id="rId42" Type="http://schemas.openxmlformats.org/officeDocument/2006/relationships/image" Target="media/image17.wmf"/><Relationship Id="rId47" Type="http://schemas.openxmlformats.org/officeDocument/2006/relationships/oleObject" Target="embeddings/oleObject11.bin"/><Relationship Id="rId63" Type="http://schemas.openxmlformats.org/officeDocument/2006/relationships/oleObject" Target="embeddings/oleObject21.bin"/><Relationship Id="rId68" Type="http://schemas.openxmlformats.org/officeDocument/2006/relationships/oleObject" Target="embeddings/oleObject26.bin"/><Relationship Id="rId84" Type="http://schemas.openxmlformats.org/officeDocument/2006/relationships/fontTable" Target="fontTable.xml"/><Relationship Id="rId16" Type="http://schemas.openxmlformats.org/officeDocument/2006/relationships/header" Target="header2.xml"/><Relationship Id="rId11" Type="http://schemas.openxmlformats.org/officeDocument/2006/relationships/header" Target="header1.xml"/><Relationship Id="rId32" Type="http://schemas.openxmlformats.org/officeDocument/2006/relationships/image" Target="media/image8.png"/><Relationship Id="rId37" Type="http://schemas.openxmlformats.org/officeDocument/2006/relationships/image" Target="media/image13.png"/><Relationship Id="rId53" Type="http://schemas.openxmlformats.org/officeDocument/2006/relationships/oleObject" Target="embeddings/oleObject14.bin"/><Relationship Id="rId58" Type="http://schemas.openxmlformats.org/officeDocument/2006/relationships/image" Target="media/image25.wmf"/><Relationship Id="rId74" Type="http://schemas.openxmlformats.org/officeDocument/2006/relationships/image" Target="media/image29.png"/><Relationship Id="rId79" Type="http://schemas.openxmlformats.org/officeDocument/2006/relationships/image" Target="media/image33.wmf"/><Relationship Id="rId5" Type="http://schemas.openxmlformats.org/officeDocument/2006/relationships/numbering" Target="numbering.xml"/><Relationship Id="rId19" Type="http://schemas.openxmlformats.org/officeDocument/2006/relationships/oleObject" Target="embeddings/oleObject1.bin"/><Relationship Id="rId14" Type="http://schemas.openxmlformats.org/officeDocument/2006/relationships/hyperlink" Target="https://fcsapi.com/" TargetMode="External"/><Relationship Id="rId22" Type="http://schemas.openxmlformats.org/officeDocument/2006/relationships/image" Target="media/image3.wmf"/><Relationship Id="rId27" Type="http://schemas.openxmlformats.org/officeDocument/2006/relationships/image" Target="media/image4.wmf"/><Relationship Id="rId30" Type="http://schemas.openxmlformats.org/officeDocument/2006/relationships/image" Target="media/image6.png"/><Relationship Id="rId35" Type="http://schemas.openxmlformats.org/officeDocument/2006/relationships/image" Target="media/image11.png"/><Relationship Id="rId43" Type="http://schemas.openxmlformats.org/officeDocument/2006/relationships/oleObject" Target="embeddings/oleObject9.bin"/><Relationship Id="rId48" Type="http://schemas.openxmlformats.org/officeDocument/2006/relationships/image" Target="media/image20.wmf"/><Relationship Id="rId56" Type="http://schemas.openxmlformats.org/officeDocument/2006/relationships/image" Target="media/image24.wmf"/><Relationship Id="rId64" Type="http://schemas.openxmlformats.org/officeDocument/2006/relationships/oleObject" Target="embeddings/oleObject22.bin"/><Relationship Id="rId69" Type="http://schemas.openxmlformats.org/officeDocument/2006/relationships/oleObject" Target="embeddings/oleObject27.bin"/><Relationship Id="rId77" Type="http://schemas.openxmlformats.org/officeDocument/2006/relationships/image" Target="media/image32.png"/><Relationship Id="rId8" Type="http://schemas.openxmlformats.org/officeDocument/2006/relationships/webSettings" Target="webSettings.xml"/><Relationship Id="rId51" Type="http://schemas.openxmlformats.org/officeDocument/2006/relationships/oleObject" Target="embeddings/oleObject13.bin"/><Relationship Id="rId72" Type="http://schemas.openxmlformats.org/officeDocument/2006/relationships/image" Target="media/image27.png"/><Relationship Id="rId80" Type="http://schemas.openxmlformats.org/officeDocument/2006/relationships/oleObject" Target="embeddings/oleObject28.bin"/><Relationship Id="rId85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footer" Target="footer3.xml"/><Relationship Id="rId25" Type="http://schemas.openxmlformats.org/officeDocument/2006/relationships/oleObject" Target="embeddings/oleObject5.bin"/><Relationship Id="rId33" Type="http://schemas.openxmlformats.org/officeDocument/2006/relationships/image" Target="media/image9.png"/><Relationship Id="rId38" Type="http://schemas.openxmlformats.org/officeDocument/2006/relationships/image" Target="media/image14.png"/><Relationship Id="rId46" Type="http://schemas.openxmlformats.org/officeDocument/2006/relationships/image" Target="media/image19.wmf"/><Relationship Id="rId59" Type="http://schemas.openxmlformats.org/officeDocument/2006/relationships/oleObject" Target="embeddings/oleObject17.bin"/><Relationship Id="rId67" Type="http://schemas.openxmlformats.org/officeDocument/2006/relationships/oleObject" Target="embeddings/oleObject25.bin"/><Relationship Id="rId20" Type="http://schemas.openxmlformats.org/officeDocument/2006/relationships/image" Target="media/image2.wmf"/><Relationship Id="rId41" Type="http://schemas.openxmlformats.org/officeDocument/2006/relationships/oleObject" Target="embeddings/oleObject8.bin"/><Relationship Id="rId54" Type="http://schemas.openxmlformats.org/officeDocument/2006/relationships/image" Target="media/image23.wmf"/><Relationship Id="rId62" Type="http://schemas.openxmlformats.org/officeDocument/2006/relationships/oleObject" Target="embeddings/oleObject20.bin"/><Relationship Id="rId70" Type="http://schemas.openxmlformats.org/officeDocument/2006/relationships/image" Target="media/image26.png"/><Relationship Id="rId75" Type="http://schemas.openxmlformats.org/officeDocument/2006/relationships/image" Target="media/image30.png"/><Relationship Id="rId83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forexsb.com/" TargetMode="External"/><Relationship Id="rId23" Type="http://schemas.openxmlformats.org/officeDocument/2006/relationships/oleObject" Target="embeddings/oleObject3.bin"/><Relationship Id="rId28" Type="http://schemas.openxmlformats.org/officeDocument/2006/relationships/oleObject" Target="embeddings/oleObject7.bin"/><Relationship Id="rId36" Type="http://schemas.openxmlformats.org/officeDocument/2006/relationships/image" Target="media/image12.png"/><Relationship Id="rId49" Type="http://schemas.openxmlformats.org/officeDocument/2006/relationships/oleObject" Target="embeddings/oleObject12.bin"/><Relationship Id="rId57" Type="http://schemas.openxmlformats.org/officeDocument/2006/relationships/oleObject" Target="embeddings/oleObject16.bin"/><Relationship Id="rId10" Type="http://schemas.openxmlformats.org/officeDocument/2006/relationships/endnotes" Target="endnotes.xml"/><Relationship Id="rId31" Type="http://schemas.openxmlformats.org/officeDocument/2006/relationships/image" Target="media/image7.png"/><Relationship Id="rId44" Type="http://schemas.openxmlformats.org/officeDocument/2006/relationships/image" Target="media/image18.wmf"/><Relationship Id="rId52" Type="http://schemas.openxmlformats.org/officeDocument/2006/relationships/image" Target="media/image22.wmf"/><Relationship Id="rId60" Type="http://schemas.openxmlformats.org/officeDocument/2006/relationships/oleObject" Target="embeddings/oleObject18.bin"/><Relationship Id="rId65" Type="http://schemas.openxmlformats.org/officeDocument/2006/relationships/oleObject" Target="embeddings/oleObject23.bin"/><Relationship Id="rId73" Type="http://schemas.openxmlformats.org/officeDocument/2006/relationships/image" Target="media/image28.jpeg"/><Relationship Id="rId78" Type="http://schemas.openxmlformats.org/officeDocument/2006/relationships/hyperlink" Target="https://forexsb.com/" TargetMode="External"/><Relationship Id="rId81" Type="http://schemas.openxmlformats.org/officeDocument/2006/relationships/image" Target="media/image34.wmf"/><Relationship Id="rId86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footer" Target="footer2.xml"/><Relationship Id="rId18" Type="http://schemas.openxmlformats.org/officeDocument/2006/relationships/image" Target="media/image1.wmf"/><Relationship Id="rId39" Type="http://schemas.openxmlformats.org/officeDocument/2006/relationships/image" Target="media/image15.png"/><Relationship Id="rId34" Type="http://schemas.openxmlformats.org/officeDocument/2006/relationships/image" Target="media/image10.png"/><Relationship Id="rId50" Type="http://schemas.openxmlformats.org/officeDocument/2006/relationships/image" Target="media/image21.wmf"/><Relationship Id="rId55" Type="http://schemas.openxmlformats.org/officeDocument/2006/relationships/oleObject" Target="embeddings/oleObject15.bin"/><Relationship Id="rId76" Type="http://schemas.openxmlformats.org/officeDocument/2006/relationships/image" Target="media/image31.png"/><Relationship Id="rId7" Type="http://schemas.openxmlformats.org/officeDocument/2006/relationships/settings" Target="settings.xml"/><Relationship Id="rId71" Type="http://schemas.microsoft.com/office/2007/relationships/hdphoto" Target="media/hdphoto1.wdp"/><Relationship Id="rId2" Type="http://schemas.openxmlformats.org/officeDocument/2006/relationships/customXml" Target="../customXml/item2.xml"/><Relationship Id="rId29" Type="http://schemas.openxmlformats.org/officeDocument/2006/relationships/image" Target="media/image5.png"/><Relationship Id="rId24" Type="http://schemas.openxmlformats.org/officeDocument/2006/relationships/oleObject" Target="embeddings/oleObject4.bin"/><Relationship Id="rId40" Type="http://schemas.openxmlformats.org/officeDocument/2006/relationships/image" Target="media/image16.wmf"/><Relationship Id="rId45" Type="http://schemas.openxmlformats.org/officeDocument/2006/relationships/oleObject" Target="embeddings/oleObject10.bin"/><Relationship Id="rId66" Type="http://schemas.openxmlformats.org/officeDocument/2006/relationships/oleObject" Target="embeddings/oleObject24.bin"/><Relationship Id="rId61" Type="http://schemas.openxmlformats.org/officeDocument/2006/relationships/oleObject" Target="embeddings/oleObject19.bin"/><Relationship Id="rId82" Type="http://schemas.openxmlformats.org/officeDocument/2006/relationships/oleObject" Target="embeddings/oleObject29.bin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Works\Forex%20Trend%20Prediction\Paper\261491\CPEprojectBook2560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4139F722B97E4B3894300EAC50D823E4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C0C45EC2-EAD0-4AC9-B89B-E3F9421EF81A}"/>
      </w:docPartPr>
      <w:docPartBody>
        <w:p w:rsidR="00563487" w:rsidRDefault="00563487">
          <w:pPr>
            <w:pStyle w:val="4139F722B97E4B3894300EAC50D823E4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129997087884A12B8067907603044E0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5127A033-67F0-444D-95B5-EC49E329B340}"/>
      </w:docPartPr>
      <w:docPartBody>
        <w:p w:rsidR="00563487" w:rsidRDefault="00563487">
          <w:pPr>
            <w:pStyle w:val="D129997087884A12B8067907603044E0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049339A299AB4A21AFD1C5ADD700AC56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BC730357-0913-4BCA-9034-032CD163C725}"/>
      </w:docPartPr>
      <w:docPartBody>
        <w:p w:rsidR="00563487" w:rsidRDefault="00563487">
          <w:pPr>
            <w:pStyle w:val="049339A299AB4A21AFD1C5ADD700AC56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44060B9BC7E41D4A25A2CE7A0027682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DEF07507-2AFC-44BF-BED4-7DA21FF66DFA}"/>
      </w:docPartPr>
      <w:docPartBody>
        <w:p w:rsidR="00563487" w:rsidRDefault="00563487">
          <w:pPr>
            <w:pStyle w:val="144060B9BC7E41D4A25A2CE7A0027682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62ACD45829F45CBB67E03B9B38FA0E9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4384A01A-EB86-4665-887A-E52463E8C1EB}"/>
      </w:docPartPr>
      <w:docPartBody>
        <w:p w:rsidR="00563487" w:rsidRDefault="00563487">
          <w:pPr>
            <w:pStyle w:val="662ACD45829F45CBB67E03B9B38FA0E9"/>
          </w:pPr>
          <w:r w:rsidRPr="00FB776E">
            <w:rPr>
              <w:rStyle w:val="PlaceholderText"/>
            </w:rPr>
            <w:t>Choose an item.</w:t>
          </w:r>
        </w:p>
      </w:docPartBody>
    </w:docPart>
    <w:docPart>
      <w:docPartPr>
        <w:name w:val="DC409E01B0194BB3A9578B591C6E3D73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BC117D3E-F54D-410C-B7E7-EA5B63D92481}"/>
      </w:docPartPr>
      <w:docPartBody>
        <w:p w:rsidR="00563487" w:rsidRDefault="00563487">
          <w:pPr>
            <w:pStyle w:val="DC409E01B0194BB3A9578B591C6E3D73"/>
          </w:pPr>
          <w:r w:rsidRPr="00FB776E">
            <w:rPr>
              <w:rStyle w:val="PlaceholderText"/>
            </w:rPr>
            <w:t>Choose an item.</w:t>
          </w:r>
        </w:p>
      </w:docPartBody>
    </w:docPart>
    <w:docPart>
      <w:docPartPr>
        <w:name w:val="AC881C29B76B44598492BE963674AE71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E843E4C6-9A0F-4D79-9F0F-DF0E1FEC832B}"/>
      </w:docPartPr>
      <w:docPartBody>
        <w:p w:rsidR="00563487" w:rsidRDefault="00563487">
          <w:pPr>
            <w:pStyle w:val="AC881C29B76B44598492BE963674AE71"/>
          </w:pPr>
          <w:r w:rsidRPr="00FB776E">
            <w:rPr>
              <w:rStyle w:val="PlaceholderText"/>
            </w:rPr>
            <w:t>Choose an item.</w:t>
          </w:r>
        </w:p>
      </w:docPartBody>
    </w:docPart>
    <w:docPart>
      <w:docPartPr>
        <w:name w:val="88EEEA01674F404EBDADDA4052ECE3C8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16833D28-5B9C-458B-8EDC-27BB66995E9F}"/>
      </w:docPartPr>
      <w:docPartBody>
        <w:p w:rsidR="00563487" w:rsidRDefault="00563487">
          <w:pPr>
            <w:pStyle w:val="88EEEA01674F404EBDADDA4052ECE3C8"/>
          </w:pPr>
          <w:r w:rsidRPr="00FB776E">
            <w:rPr>
              <w:rStyle w:val="PlaceholderText"/>
            </w:rPr>
            <w:t>Choose an item.</w:t>
          </w:r>
        </w:p>
      </w:docPartBody>
    </w:docPart>
    <w:docPart>
      <w:docPartPr>
        <w:name w:val="FD2738A860F14886BE35193ECA4F2E17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D42CFB98-5700-4A0C-82E3-EB976386D628}"/>
      </w:docPartPr>
      <w:docPartBody>
        <w:p w:rsidR="00563487" w:rsidRDefault="00563487">
          <w:pPr>
            <w:pStyle w:val="FD2738A860F14886BE35193ECA4F2E17"/>
          </w:pPr>
          <w:r w:rsidRPr="00FB776E">
            <w:rPr>
              <w:rStyle w:val="PlaceholderText"/>
            </w:rPr>
            <w:t>Choose an item.</w:t>
          </w:r>
        </w:p>
      </w:docPartBody>
    </w:docPart>
    <w:docPart>
      <w:docPartPr>
        <w:name w:val="3BFFB1BB9FE749649D66BA27E23EDBB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547A9A8-3661-4226-87B8-BAE23FDE8C1E}"/>
      </w:docPartPr>
      <w:docPartBody>
        <w:p w:rsidR="00CA09E0" w:rsidRDefault="00154719" w:rsidP="00154719">
          <w:pPr>
            <w:pStyle w:val="3BFFB1BB9FE749649D66BA27E23EDBBD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F033E1C477CC432E8784E79C2FCA3AD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8EA3157-2890-414B-8455-AFBEAA4BC12D}"/>
      </w:docPartPr>
      <w:docPartBody>
        <w:p w:rsidR="00CA09E0" w:rsidRDefault="00154719" w:rsidP="00154719">
          <w:pPr>
            <w:pStyle w:val="F033E1C477CC432E8784E79C2FCA3AD7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E3648E92C00749099CF14FD67A63397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319B413-9F0C-4271-8700-23D6543573D0}"/>
      </w:docPartPr>
      <w:docPartBody>
        <w:p w:rsidR="00CA09E0" w:rsidRDefault="00154719" w:rsidP="00154719">
          <w:pPr>
            <w:pStyle w:val="E3648E92C00749099CF14FD67A633972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433C2F2E36FF45089C9F26C7973281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6CBE18C-88A0-4819-BFFD-C046E9D32B48}"/>
      </w:docPartPr>
      <w:docPartBody>
        <w:p w:rsidR="00CA09E0" w:rsidRDefault="00154719" w:rsidP="00154719">
          <w:pPr>
            <w:pStyle w:val="433C2F2E36FF45089C9F26C797328174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BB550ABABF74C6A8BA67417BF49A26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BB92559-009A-45EA-97C3-47BF88A1F922}"/>
      </w:docPartPr>
      <w:docPartBody>
        <w:p w:rsidR="00CA09E0" w:rsidRDefault="00154719" w:rsidP="00154719">
          <w:pPr>
            <w:pStyle w:val="8BB550ABABF74C6A8BA67417BF49A266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0AEDA553A3FC40109CFB6A6144C5C94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DD8994-B61A-44BC-94ED-E49A8C485ED5}"/>
      </w:docPartPr>
      <w:docPartBody>
        <w:p w:rsidR="00CA09E0" w:rsidRDefault="00154719" w:rsidP="00154719">
          <w:pPr>
            <w:pStyle w:val="0AEDA553A3FC40109CFB6A6144C5C943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FA0A9A7376B4C9AAF56FD2A0141036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CE7093E-F4ED-4C39-881C-02ED95359425}"/>
      </w:docPartPr>
      <w:docPartBody>
        <w:p w:rsidR="00CA09E0" w:rsidRDefault="00154719" w:rsidP="00154719">
          <w:pPr>
            <w:pStyle w:val="6FA0A9A7376B4C9AAF56FD2A01410364"/>
          </w:pPr>
          <w:r w:rsidRPr="00FB776E">
            <w:rPr>
              <w:rStyle w:val="PlaceholderText"/>
            </w:rPr>
            <w:t>Choose an item.</w:t>
          </w:r>
        </w:p>
      </w:docPartBody>
    </w:docPart>
    <w:docPart>
      <w:docPartPr>
        <w:name w:val="39389ACEB333447A8D6D369078977D9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0E55A8B-CA6C-4ED6-81A1-1C26D26A67B1}"/>
      </w:docPartPr>
      <w:docPartBody>
        <w:p w:rsidR="00CA09E0" w:rsidRDefault="00154719" w:rsidP="00154719">
          <w:pPr>
            <w:pStyle w:val="39389ACEB333447A8D6D369078977D90"/>
          </w:pPr>
          <w:r w:rsidRPr="00FB776E">
            <w:rPr>
              <w:rStyle w:val="PlaceholderText"/>
            </w:rPr>
            <w:t>Choose an item.</w:t>
          </w:r>
        </w:p>
      </w:docPartBody>
    </w:docPart>
    <w:docPart>
      <w:docPartPr>
        <w:name w:val="0B9B5903E1714301BA99E77159B334C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C6AF22-AEB0-44B7-9E2C-470534C451E8}"/>
      </w:docPartPr>
      <w:docPartBody>
        <w:p w:rsidR="00CA09E0" w:rsidRDefault="00154719" w:rsidP="00154719">
          <w:pPr>
            <w:pStyle w:val="0B9B5903E1714301BA99E77159B334C1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E8F3563DC6C4BE3B46DB7B5FE5A61B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04EFF15-577D-457B-8191-D5ABFB023B33}"/>
      </w:docPartPr>
      <w:docPartBody>
        <w:p w:rsidR="00CA09E0" w:rsidRDefault="00154719" w:rsidP="00154719">
          <w:pPr>
            <w:pStyle w:val="5E8F3563DC6C4BE3B46DB7B5FE5A61B0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259097086C6C4D3C8F92E4F0A319EDD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DABAD1-2741-465D-B595-74BD0E05056C}"/>
      </w:docPartPr>
      <w:docPartBody>
        <w:p w:rsidR="00CA09E0" w:rsidRDefault="00154719" w:rsidP="00154719">
          <w:pPr>
            <w:pStyle w:val="259097086C6C4D3C8F92E4F0A319EDD7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AE0ADFF656D4BCFA9485D7A91BC89F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9E2A5E7-3E56-4312-8902-C9134FBEE7C3}"/>
      </w:docPartPr>
      <w:docPartBody>
        <w:p w:rsidR="00CA09E0" w:rsidRDefault="00154719" w:rsidP="00154719">
          <w:pPr>
            <w:pStyle w:val="5AE0ADFF656D4BCFA9485D7A91BC89FE"/>
          </w:pPr>
          <w:r w:rsidRPr="00FB776E">
            <w:rPr>
              <w:rStyle w:val="PlaceholderText"/>
            </w:rPr>
            <w:t>Choose an item.</w:t>
          </w:r>
        </w:p>
      </w:docPartBody>
    </w:docPart>
    <w:docPart>
      <w:docPartPr>
        <w:name w:val="1FD8C51F7B964EDA8D80D1ED2973902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D84D2A-794B-4D05-9717-4CEADE1C2D21}"/>
      </w:docPartPr>
      <w:docPartBody>
        <w:p w:rsidR="00CA09E0" w:rsidRDefault="00154719" w:rsidP="00154719">
          <w:pPr>
            <w:pStyle w:val="1FD8C51F7B964EDA8D80D1ED29739029"/>
          </w:pPr>
          <w:r w:rsidRPr="00FB776E">
            <w:rPr>
              <w:rStyle w:val="PlaceholderText"/>
            </w:rPr>
            <w:t>Choose an item.</w:t>
          </w:r>
        </w:p>
      </w:docPartBody>
    </w:docPart>
    <w:docPart>
      <w:docPartPr>
        <w:name w:val="F0842F6AD7304D28A3B5FD69DA7F02D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0CAF7E-31DA-4A26-9782-B606E805ADE0}"/>
      </w:docPartPr>
      <w:docPartBody>
        <w:p w:rsidR="00CA09E0" w:rsidRDefault="00154719" w:rsidP="00154719">
          <w:pPr>
            <w:pStyle w:val="F0842F6AD7304D28A3B5FD69DA7F02D8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E759D6CD65049A7B81632BAA51CF3F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BE544AC-55CC-413A-8FC7-F839CD49DE91}"/>
      </w:docPartPr>
      <w:docPartBody>
        <w:p w:rsidR="00CA09E0" w:rsidRDefault="00154719" w:rsidP="00154719">
          <w:pPr>
            <w:pStyle w:val="DE759D6CD65049A7B81632BAA51CF3FA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F81069875864FF4AAC51832BD918D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A206DC0-304F-46E0-944D-F71DF5591910}"/>
      </w:docPartPr>
      <w:docPartBody>
        <w:p w:rsidR="00CA09E0" w:rsidRDefault="00154719" w:rsidP="00154719">
          <w:pPr>
            <w:pStyle w:val="6F81069875864FF4AAC51832BD918D05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43C8165B58A40BCA370ADE0E29F637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05CF90-92AB-4A11-AEFB-3FB15BBEF373}"/>
      </w:docPartPr>
      <w:docPartBody>
        <w:p w:rsidR="00CA09E0" w:rsidRDefault="00154719" w:rsidP="00154719">
          <w:pPr>
            <w:pStyle w:val="B43C8165B58A40BCA370ADE0E29F6370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71DDDFA3475945AFBD0468B9C63DEF1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2A252D-48CB-4DBD-9DCA-5F7A20A2C025}"/>
      </w:docPartPr>
      <w:docPartBody>
        <w:p w:rsidR="00CA09E0" w:rsidRDefault="00154719" w:rsidP="00154719">
          <w:pPr>
            <w:pStyle w:val="71DDDFA3475945AFBD0468B9C63DEF1E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4D32DCD5FBE8468B801A30511572BE7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380593E-81E5-4166-9B0B-8A78D9B1C6D6}"/>
      </w:docPartPr>
      <w:docPartBody>
        <w:p w:rsidR="00CA09E0" w:rsidRDefault="00CA09E0" w:rsidP="00CA09E0">
          <w:pPr>
            <w:pStyle w:val="4D32DCD5FBE8468B801A30511572BE79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EA68632CECB44E18AC2A7B7FFD9D0B1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6B0CAA-EA78-4A1C-86FF-2B4C96C4BD74}"/>
      </w:docPartPr>
      <w:docPartBody>
        <w:p w:rsidR="00CA09E0" w:rsidRDefault="00CA09E0" w:rsidP="00CA09E0">
          <w:pPr>
            <w:pStyle w:val="EA68632CECB44E18AC2A7B7FFD9D0B15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138FDA9149547378CE9FABBB549D56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B043E72-8939-4A88-A6C6-F9F8E22F3792}"/>
      </w:docPartPr>
      <w:docPartBody>
        <w:p w:rsidR="00CA09E0" w:rsidRDefault="00CA09E0" w:rsidP="00CA09E0">
          <w:pPr>
            <w:pStyle w:val="5138FDA9149547378CE9FABBB549D562"/>
          </w:pPr>
          <w:r w:rsidRPr="00FB776E">
            <w:rPr>
              <w:rStyle w:val="PlaceholderText"/>
            </w:rPr>
            <w:t>Click or tap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3487"/>
    <w:rsid w:val="000931D3"/>
    <w:rsid w:val="000F44E7"/>
    <w:rsid w:val="00154719"/>
    <w:rsid w:val="00195414"/>
    <w:rsid w:val="001A382E"/>
    <w:rsid w:val="00206187"/>
    <w:rsid w:val="0023589B"/>
    <w:rsid w:val="00255A58"/>
    <w:rsid w:val="003217FB"/>
    <w:rsid w:val="003442F5"/>
    <w:rsid w:val="00353FFE"/>
    <w:rsid w:val="00394E05"/>
    <w:rsid w:val="004C4755"/>
    <w:rsid w:val="004E4882"/>
    <w:rsid w:val="005060EC"/>
    <w:rsid w:val="00563487"/>
    <w:rsid w:val="00615192"/>
    <w:rsid w:val="00636F8F"/>
    <w:rsid w:val="00696114"/>
    <w:rsid w:val="0078030C"/>
    <w:rsid w:val="00851EDF"/>
    <w:rsid w:val="008776CF"/>
    <w:rsid w:val="008B4BD8"/>
    <w:rsid w:val="009B2016"/>
    <w:rsid w:val="009F685A"/>
    <w:rsid w:val="00B05F4B"/>
    <w:rsid w:val="00B30601"/>
    <w:rsid w:val="00BA47E6"/>
    <w:rsid w:val="00CA09E0"/>
    <w:rsid w:val="00CE0C1A"/>
    <w:rsid w:val="00D82799"/>
    <w:rsid w:val="00EC59B2"/>
    <w:rsid w:val="00F53A23"/>
    <w:rsid w:val="00F665FE"/>
    <w:rsid w:val="00FC2F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F53A23"/>
    <w:rPr>
      <w:color w:val="808080"/>
    </w:rPr>
  </w:style>
  <w:style w:type="paragraph" w:customStyle="1" w:styleId="4139F722B97E4B3894300EAC50D823E4">
    <w:name w:val="4139F722B97E4B3894300EAC50D823E4"/>
  </w:style>
  <w:style w:type="paragraph" w:customStyle="1" w:styleId="D129997087884A12B8067907603044E0">
    <w:name w:val="D129997087884A12B8067907603044E0"/>
  </w:style>
  <w:style w:type="paragraph" w:customStyle="1" w:styleId="049339A299AB4A21AFD1C5ADD700AC56">
    <w:name w:val="049339A299AB4A21AFD1C5ADD700AC56"/>
  </w:style>
  <w:style w:type="paragraph" w:customStyle="1" w:styleId="144060B9BC7E41D4A25A2CE7A0027682">
    <w:name w:val="144060B9BC7E41D4A25A2CE7A0027682"/>
  </w:style>
  <w:style w:type="paragraph" w:customStyle="1" w:styleId="662ACD45829F45CBB67E03B9B38FA0E9">
    <w:name w:val="662ACD45829F45CBB67E03B9B38FA0E9"/>
  </w:style>
  <w:style w:type="paragraph" w:customStyle="1" w:styleId="DC409E01B0194BB3A9578B591C6E3D73">
    <w:name w:val="DC409E01B0194BB3A9578B591C6E3D73"/>
  </w:style>
  <w:style w:type="paragraph" w:customStyle="1" w:styleId="AC881C29B76B44598492BE963674AE71">
    <w:name w:val="AC881C29B76B44598492BE963674AE71"/>
  </w:style>
  <w:style w:type="paragraph" w:customStyle="1" w:styleId="88EEEA01674F404EBDADDA4052ECE3C8">
    <w:name w:val="88EEEA01674F404EBDADDA4052ECE3C8"/>
  </w:style>
  <w:style w:type="paragraph" w:customStyle="1" w:styleId="FD2738A860F14886BE35193ECA4F2E17">
    <w:name w:val="FD2738A860F14886BE35193ECA4F2E17"/>
  </w:style>
  <w:style w:type="paragraph" w:customStyle="1" w:styleId="3BFFB1BB9FE749649D66BA27E23EDBBD">
    <w:name w:val="3BFFB1BB9FE749649D66BA27E23EDBBD"/>
    <w:rsid w:val="00154719"/>
  </w:style>
  <w:style w:type="paragraph" w:customStyle="1" w:styleId="F033E1C477CC432E8784E79C2FCA3AD7">
    <w:name w:val="F033E1C477CC432E8784E79C2FCA3AD7"/>
    <w:rsid w:val="00154719"/>
  </w:style>
  <w:style w:type="paragraph" w:customStyle="1" w:styleId="E3648E92C00749099CF14FD67A633972">
    <w:name w:val="E3648E92C00749099CF14FD67A633972"/>
    <w:rsid w:val="00154719"/>
  </w:style>
  <w:style w:type="paragraph" w:customStyle="1" w:styleId="433C2F2E36FF45089C9F26C797328174">
    <w:name w:val="433C2F2E36FF45089C9F26C797328174"/>
    <w:rsid w:val="00154719"/>
  </w:style>
  <w:style w:type="paragraph" w:customStyle="1" w:styleId="8BB550ABABF74C6A8BA67417BF49A266">
    <w:name w:val="8BB550ABABF74C6A8BA67417BF49A266"/>
    <w:rsid w:val="00154719"/>
  </w:style>
  <w:style w:type="paragraph" w:customStyle="1" w:styleId="0AEDA553A3FC40109CFB6A6144C5C943">
    <w:name w:val="0AEDA553A3FC40109CFB6A6144C5C943"/>
    <w:rsid w:val="00154719"/>
  </w:style>
  <w:style w:type="paragraph" w:customStyle="1" w:styleId="6FA0A9A7376B4C9AAF56FD2A01410364">
    <w:name w:val="6FA0A9A7376B4C9AAF56FD2A01410364"/>
    <w:rsid w:val="00154719"/>
  </w:style>
  <w:style w:type="paragraph" w:customStyle="1" w:styleId="39389ACEB333447A8D6D369078977D90">
    <w:name w:val="39389ACEB333447A8D6D369078977D90"/>
    <w:rsid w:val="00154719"/>
  </w:style>
  <w:style w:type="paragraph" w:customStyle="1" w:styleId="0B9B5903E1714301BA99E77159B334C1">
    <w:name w:val="0B9B5903E1714301BA99E77159B334C1"/>
    <w:rsid w:val="00154719"/>
  </w:style>
  <w:style w:type="paragraph" w:customStyle="1" w:styleId="5E8F3563DC6C4BE3B46DB7B5FE5A61B0">
    <w:name w:val="5E8F3563DC6C4BE3B46DB7B5FE5A61B0"/>
    <w:rsid w:val="00154719"/>
  </w:style>
  <w:style w:type="paragraph" w:customStyle="1" w:styleId="259097086C6C4D3C8F92E4F0A319EDD7">
    <w:name w:val="259097086C6C4D3C8F92E4F0A319EDD7"/>
    <w:rsid w:val="00154719"/>
  </w:style>
  <w:style w:type="paragraph" w:customStyle="1" w:styleId="5AE0ADFF656D4BCFA9485D7A91BC89FE">
    <w:name w:val="5AE0ADFF656D4BCFA9485D7A91BC89FE"/>
    <w:rsid w:val="00154719"/>
  </w:style>
  <w:style w:type="paragraph" w:customStyle="1" w:styleId="1FD8C51F7B964EDA8D80D1ED29739029">
    <w:name w:val="1FD8C51F7B964EDA8D80D1ED29739029"/>
    <w:rsid w:val="00154719"/>
  </w:style>
  <w:style w:type="paragraph" w:customStyle="1" w:styleId="F0842F6AD7304D28A3B5FD69DA7F02D8">
    <w:name w:val="F0842F6AD7304D28A3B5FD69DA7F02D8"/>
    <w:rsid w:val="00154719"/>
  </w:style>
  <w:style w:type="paragraph" w:customStyle="1" w:styleId="DE759D6CD65049A7B81632BAA51CF3FA">
    <w:name w:val="DE759D6CD65049A7B81632BAA51CF3FA"/>
    <w:rsid w:val="00154719"/>
  </w:style>
  <w:style w:type="paragraph" w:customStyle="1" w:styleId="6F81069875864FF4AAC51832BD918D05">
    <w:name w:val="6F81069875864FF4AAC51832BD918D05"/>
    <w:rsid w:val="00154719"/>
  </w:style>
  <w:style w:type="paragraph" w:customStyle="1" w:styleId="B43C8165B58A40BCA370ADE0E29F6370">
    <w:name w:val="B43C8165B58A40BCA370ADE0E29F6370"/>
    <w:rsid w:val="00154719"/>
  </w:style>
  <w:style w:type="paragraph" w:customStyle="1" w:styleId="71DDDFA3475945AFBD0468B9C63DEF1E">
    <w:name w:val="71DDDFA3475945AFBD0468B9C63DEF1E"/>
    <w:rsid w:val="00154719"/>
  </w:style>
  <w:style w:type="paragraph" w:customStyle="1" w:styleId="4D32DCD5FBE8468B801A30511572BE79">
    <w:name w:val="4D32DCD5FBE8468B801A30511572BE79"/>
    <w:rsid w:val="00CA09E0"/>
  </w:style>
  <w:style w:type="paragraph" w:customStyle="1" w:styleId="EA68632CECB44E18AC2A7B7FFD9D0B15">
    <w:name w:val="EA68632CECB44E18AC2A7B7FFD9D0B15"/>
    <w:rsid w:val="00CA09E0"/>
  </w:style>
  <w:style w:type="paragraph" w:customStyle="1" w:styleId="5138FDA9149547378CE9FABBB549D562">
    <w:name w:val="5138FDA9149547378CE9FABBB549D562"/>
    <w:rsid w:val="00CA09E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eProject">
      <a:majorFont>
        <a:latin typeface="Angsana New"/>
        <a:ea typeface=""/>
        <a:cs typeface="Angsana New"/>
      </a:majorFont>
      <a:minorFont>
        <a:latin typeface="Angsana New"/>
        <a:ea typeface=""/>
        <a:cs typeface="Angsana New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FF6C4F28629344ABE637572E26E8DC4" ma:contentTypeVersion="4" ma:contentTypeDescription="Create a new document." ma:contentTypeScope="" ma:versionID="a05204b83fd6b3e54112c88882f56541">
  <xsd:schema xmlns:xsd="http://www.w3.org/2001/XMLSchema" xmlns:xs="http://www.w3.org/2001/XMLSchema" xmlns:p="http://schemas.microsoft.com/office/2006/metadata/properties" xmlns:ns3="545c6df9-9446-4833-8c16-37d5686778eb" targetNamespace="http://schemas.microsoft.com/office/2006/metadata/properties" ma:root="true" ma:fieldsID="c588ba95b206852b6a609ff50e499896" ns3:_="">
    <xsd:import namespace="545c6df9-9446-4833-8c16-37d5686778e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45c6df9-9446-4833-8c16-37d5686778e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>
  <b:Source>
    <b:Tag>ARE11</b:Tag>
    <b:SourceType>Report</b:SourceType>
    <b:Guid>{A2F707FD-DF80-457C-9DA0-043E738C0277}</b:Guid>
    <b:Title>Forex Trend Classification using Machine Learning Techniques</b:Title>
    <b:Year>2011</b:Year>
    <b:City>Computer Science Department  Arab Academy for Science and Techology</b:City>
    <b:Author>
      <b:Author>
        <b:NameList>
          <b:Person>
            <b:Last>AREEJ</b:Last>
            <b:Middle>BAASHER</b:Middle>
            <b:First>ABDULLAH</b:First>
          </b:Person>
          <b:Person>
            <b:Last>MOHAMED</b:Last>
            <b:Middle>FAKHR</b:Middle>
            <b:First>WALEED</b:First>
          </b:Person>
        </b:NameList>
      </b:Author>
    </b:Author>
    <b:RefOrder>1</b:RefOrder>
  </b:Source>
</b:Sourc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41892836-B704-4275-8297-48AAD9A0FD5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45c6df9-9446-4833-8c16-37d5686778e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80BBBB0-A384-477D-B5A1-2B44CBA7B45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2C72CCF2-F3BE-46D4-8CA3-AB05C435F64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AA808F0-AB26-48B9-8F5E-2296DAAE419A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CPEprojectBook2560.dotm</Template>
  <TotalTime>306</TotalTime>
  <Pages>38</Pages>
  <Words>5860</Words>
  <Characters>33404</Characters>
  <Application>Microsoft Office Word</Application>
  <DocSecurity>0</DocSecurity>
  <Lines>278</Lines>
  <Paragraphs>78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DEMO</Company>
  <LinksUpToDate>false</LinksUpToDate>
  <CharactersWithSpaces>39186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Pannawit Panwong</dc:creator>
  <cp:keywords/>
  <dc:description/>
  <cp:lastModifiedBy>Pannawit Panwong</cp:lastModifiedBy>
  <cp:revision>30</cp:revision>
  <cp:lastPrinted>2020-10-23T03:21:00Z</cp:lastPrinted>
  <dcterms:created xsi:type="dcterms:W3CDTF">2021-03-29T15:54:00Z</dcterms:created>
  <dcterms:modified xsi:type="dcterms:W3CDTF">2021-03-30T11:44:00Z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0x010100BFF6C4F28629344ABE637572E26E8DC4</vt:lpwstr>
  </property>
</Properties>
</file>