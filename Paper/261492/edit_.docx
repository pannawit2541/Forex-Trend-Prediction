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744A14" w:rsidRPr="008473F5" w14:paraId="78B840B1" w14:textId="77777777" w:rsidTr="001E14FC">
        <w:trPr>
          <w:trHeight w:hRule="exact" w:val="1008"/>
        </w:trPr>
        <w:tc>
          <w:tcPr>
            <w:tcW w:w="8307" w:type="dxa"/>
          </w:tcPr>
          <w:p w14:paraId="17ECF679" w14:textId="72C3D0DA" w:rsidR="00744A14" w:rsidRPr="008473F5" w:rsidRDefault="00744A14" w:rsidP="00065D69">
            <w:pPr>
              <w:pStyle w:val="cpeCover"/>
            </w:pPr>
            <w:bookmarkStart w:id="0" w:name="_Hlk68092255"/>
            <w:bookmarkEnd w:id="0"/>
            <w:r w:rsidRPr="00D03A6B">
              <w:rPr>
                <w:rFonts w:hint="cs"/>
                <w:cs/>
              </w:rPr>
              <w:t>โครงงาน</w:t>
            </w:r>
            <w:r w:rsidR="007663BD" w:rsidRPr="00D03A6B">
              <w:rPr>
                <w:rFonts w:hint="cs"/>
                <w:cs/>
              </w:rPr>
              <w:t>เลขที่ วศ.ค</w:t>
            </w:r>
            <w:r w:rsidR="00CF4326" w:rsidRPr="00D03A6B">
              <w:rPr>
                <w:rFonts w:hint="cs"/>
                <w:cs/>
              </w:rPr>
              <w:t>พ</w:t>
            </w:r>
            <w:r w:rsidRPr="00D03A6B">
              <w:rPr>
                <w:rFonts w:hint="cs"/>
              </w:rPr>
              <w:t xml:space="preserve">. </w:t>
            </w:r>
            <w:bookmarkStart w:id="1" w:name="nProjectNo"/>
            <w:sdt>
              <w:sdtPr>
                <w:rPr>
                  <w:rFonts w:hint="cs"/>
                </w:rPr>
                <w:alias w:val="เลขที่โครงงาน"/>
                <w:tag w:val="เลขที่โครงงาน"/>
                <w:id w:val="1321158478"/>
                <w:placeholder>
                  <w:docPart w:val="4139F722B97E4B3894300EAC50D823E4"/>
                </w:placeholder>
                <w:text/>
              </w:sdtPr>
              <w:sdtContent>
                <w:r w:rsidR="00AB61A3">
                  <w:rPr>
                    <w:rFonts w:hint="cs"/>
                  </w:rPr>
                  <w:t>3/2563</w:t>
                </w:r>
              </w:sdtContent>
            </w:sdt>
            <w:bookmarkEnd w:id="1"/>
          </w:p>
        </w:tc>
      </w:tr>
      <w:tr w:rsidR="00744A14" w:rsidRPr="008473F5" w14:paraId="65EE18BF" w14:textId="77777777" w:rsidTr="001E14FC">
        <w:trPr>
          <w:trHeight w:hRule="exact" w:val="1008"/>
        </w:trPr>
        <w:tc>
          <w:tcPr>
            <w:tcW w:w="8307" w:type="dxa"/>
          </w:tcPr>
          <w:p w14:paraId="4F96C41B" w14:textId="77777777" w:rsidR="00744A14" w:rsidRPr="008473F5" w:rsidRDefault="00744A14" w:rsidP="0065114C">
            <w:pPr>
              <w:pStyle w:val="cpeCover"/>
              <w:rPr>
                <w:cs/>
              </w:rPr>
            </w:pPr>
            <w:r w:rsidRPr="008473F5">
              <w:rPr>
                <w:rFonts w:hint="cs"/>
                <w:cs/>
              </w:rPr>
              <w:t>เรื่อง</w:t>
            </w:r>
          </w:p>
        </w:tc>
      </w:tr>
      <w:tr w:rsidR="00744A14" w:rsidRPr="008473F5" w14:paraId="5C434785" w14:textId="77777777" w:rsidTr="001E14FC">
        <w:trPr>
          <w:trHeight w:hRule="exact" w:val="1440"/>
        </w:trPr>
        <w:bookmarkStart w:id="2" w:name="nProjectName" w:displacedByCustomXml="next"/>
        <w:sdt>
          <w:sdtPr>
            <w:rPr>
              <w:rFonts w:hint="cs"/>
            </w:rPr>
            <w:alias w:val="ชื่อโครงงาน"/>
            <w:tag w:val="ชื่อโครงงาน"/>
            <w:id w:val="-1557700317"/>
            <w:placeholder>
              <w:docPart w:val="D129997087884A12B8067907603044E0"/>
            </w:placeholder>
            <w:text/>
          </w:sdtPr>
          <w:sdtContent>
            <w:tc>
              <w:tcPr>
                <w:tcW w:w="8307" w:type="dxa"/>
              </w:tcPr>
              <w:p w14:paraId="7A384886" w14:textId="0F3FD3B7" w:rsidR="00744A14" w:rsidRPr="008473F5" w:rsidRDefault="00AB61A3" w:rsidP="0065114C">
                <w:pPr>
                  <w:pStyle w:val="cpeCover"/>
                </w:pPr>
                <w:r>
                  <w:rPr>
                    <w:rFonts w:hint="cs"/>
                    <w:cs/>
                  </w:rPr>
                  <w:t>ระบบทำนายตลาดแลกเปลี่ยนเงินตราต่างประเทศ</w:t>
                </w:r>
              </w:p>
            </w:tc>
          </w:sdtContent>
        </w:sdt>
        <w:bookmarkEnd w:id="2" w:displacedByCustomXml="prev"/>
      </w:tr>
      <w:tr w:rsidR="00744A14" w:rsidRPr="008473F5" w14:paraId="6C41D0A9" w14:textId="77777777" w:rsidTr="001E14FC">
        <w:trPr>
          <w:trHeight w:hRule="exact" w:val="1152"/>
        </w:trPr>
        <w:tc>
          <w:tcPr>
            <w:tcW w:w="8307" w:type="dxa"/>
          </w:tcPr>
          <w:p w14:paraId="1C1BA97D" w14:textId="77777777" w:rsidR="00744A14" w:rsidRPr="008473F5" w:rsidRDefault="00744A14" w:rsidP="0065114C">
            <w:pPr>
              <w:pStyle w:val="cpeCover"/>
              <w:rPr>
                <w:cs/>
              </w:rPr>
            </w:pPr>
            <w:r w:rsidRPr="008473F5">
              <w:rPr>
                <w:rFonts w:hint="cs"/>
                <w:cs/>
              </w:rPr>
              <w:t>โดย</w:t>
            </w:r>
          </w:p>
        </w:tc>
      </w:tr>
      <w:bookmarkStart w:id="3" w:name="nName1"/>
      <w:tr w:rsidR="00744A14" w:rsidRPr="008473F5" w14:paraId="0B9673B9" w14:textId="77777777" w:rsidTr="001E14FC">
        <w:trPr>
          <w:trHeight w:hRule="exact" w:val="5832"/>
        </w:trPr>
        <w:tc>
          <w:tcPr>
            <w:tcW w:w="8307" w:type="dxa"/>
          </w:tcPr>
          <w:p w14:paraId="33EEE2B3" w14:textId="7F5A5695" w:rsidR="003B706F" w:rsidRPr="008473F5" w:rsidRDefault="00F72A81" w:rsidP="0065114C">
            <w:pPr>
              <w:pStyle w:val="cpeCover"/>
            </w:pPr>
            <w:sdt>
              <w:sdtPr>
                <w:rPr>
                  <w:rFonts w:hint="cs"/>
                </w:rPr>
                <w:alias w:val="ชื่อ-สกุล 1"/>
                <w:tag w:val="ชื่อ-สกุล 1"/>
                <w:id w:val="-1676252544"/>
                <w:placeholder>
                  <w:docPart w:val="4139F722B97E4B3894300EAC50D823E4"/>
                </w:placeholder>
                <w:text/>
              </w:sdtPr>
              <w:sdtContent>
                <w:r w:rsidR="00AB61A3">
                  <w:rPr>
                    <w:rFonts w:hint="cs"/>
                    <w:cs/>
                  </w:rPr>
                  <w:t>นาย ปัณณวิชญ์ พันธ์วงศ์</w:t>
                </w:r>
              </w:sdtContent>
            </w:sdt>
            <w:bookmarkEnd w:id="3"/>
            <w:r w:rsidR="00C15162" w:rsidRPr="008473F5">
              <w:rPr>
                <w:rFonts w:hint="cs"/>
              </w:rPr>
              <w:t xml:space="preserve">  </w:t>
            </w:r>
            <w:r w:rsidR="00C15162" w:rsidRPr="008473F5">
              <w:rPr>
                <w:rFonts w:hint="cs"/>
                <w:cs/>
              </w:rPr>
              <w:t xml:space="preserve">รหัส </w:t>
            </w:r>
            <w:bookmarkStart w:id="4" w:name="nCode1"/>
            <w:sdt>
              <w:sdtPr>
                <w:rPr>
                  <w:rFonts w:hint="cs"/>
                  <w:cs/>
                </w:rPr>
                <w:alias w:val="รหัสนักศึกษา1"/>
                <w:tag w:val="รหัสนักศึกษา1"/>
                <w:id w:val="-1157992182"/>
                <w:placeholder>
                  <w:docPart w:val="4139F722B97E4B3894300EAC50D823E4"/>
                </w:placeholder>
                <w15:color w:val="000000"/>
                <w:text/>
              </w:sdtPr>
              <w:sdtContent>
                <w:r w:rsidR="00AB61A3">
                  <w:rPr>
                    <w:rFonts w:hint="cs"/>
                    <w:cs/>
                  </w:rPr>
                  <w:t>600610752</w:t>
                </w:r>
              </w:sdtContent>
            </w:sdt>
            <w:bookmarkEnd w:id="4"/>
          </w:p>
          <w:p w14:paraId="1B4A1E30" w14:textId="77777777" w:rsidR="009401A6" w:rsidRPr="008473F5" w:rsidRDefault="009401A6" w:rsidP="0065114C">
            <w:pPr>
              <w:pStyle w:val="cpeCover"/>
            </w:pPr>
          </w:p>
          <w:p w14:paraId="0574DD33" w14:textId="77777777" w:rsidR="003B706F" w:rsidRPr="008473F5" w:rsidRDefault="003B706F" w:rsidP="0065114C">
            <w:pPr>
              <w:pStyle w:val="cpeCover"/>
            </w:pPr>
          </w:p>
          <w:p w14:paraId="6A098DEC" w14:textId="73A00A07" w:rsidR="009401A6" w:rsidRPr="008473F5" w:rsidRDefault="009401A6" w:rsidP="0029655A">
            <w:pPr>
              <w:pStyle w:val="cpeCover"/>
              <w:jc w:val="left"/>
            </w:pPr>
          </w:p>
        </w:tc>
      </w:tr>
      <w:tr w:rsidR="00264E02" w:rsidRPr="008473F5" w14:paraId="374ED0DF" w14:textId="77777777" w:rsidTr="001E14FC">
        <w:trPr>
          <w:trHeight w:val="2493"/>
        </w:trPr>
        <w:tc>
          <w:tcPr>
            <w:tcW w:w="8307" w:type="dxa"/>
          </w:tcPr>
          <w:sdt>
            <w:sdtPr>
              <w:rPr>
                <w:rFonts w:hint="cs"/>
              </w:rPr>
              <w:alias w:val="ข้อความท้ายปก"/>
              <w:tag w:val="ข้อความท้ายปก"/>
              <w:id w:val="1811973094"/>
              <w:placeholder>
                <w:docPart w:val="049339A299AB4A21AFD1C5ADD700AC56"/>
              </w:placeholder>
              <w:text w:multiLine="1"/>
            </w:sdtPr>
            <w:sdtContent>
              <w:p w14:paraId="25E243A5" w14:textId="17404750" w:rsidR="00E52B55" w:rsidRPr="008473F5" w:rsidRDefault="00AB61A3" w:rsidP="00E52B55">
                <w:pPr>
                  <w:pStyle w:val="cpeCover"/>
                  <w:rPr>
                    <w:b w:val="0"/>
                    <w:bCs w:val="0"/>
                    <w:sz w:val="28"/>
                    <w:szCs w:val="28"/>
                  </w:rPr>
                </w:pPr>
                <w:r>
                  <w:rPr>
                    <w:rFonts w:hint="cs"/>
                    <w:cs/>
                  </w:rPr>
                  <w:t>รายงานนี้เป็นส่วนหนึ่งของ</w:t>
                </w:r>
                <w:r>
                  <w:rPr>
                    <w:rFonts w:hint="cs"/>
                    <w:cs/>
                  </w:rPr>
                  <w:br/>
                  <w:t>เป็นส่วนหนึ่งของการศึกษาตามหลักสูตรปริญญาวิศวกรรมศาสตรบัณฑิต</w:t>
                </w:r>
              </w:p>
            </w:sdtContent>
          </w:sdt>
          <w:p w14:paraId="7449D6B2" w14:textId="69AAAA7B" w:rsidR="00264E02" w:rsidRPr="008473F5" w:rsidRDefault="007663BD" w:rsidP="0065114C">
            <w:pPr>
              <w:pStyle w:val="cpeCover"/>
              <w:rPr>
                <w:cs/>
              </w:rPr>
            </w:pPr>
            <w:r w:rsidRPr="008473F5">
              <w:rPr>
                <w:rFonts w:hint="cs"/>
                <w:cs/>
              </w:rPr>
              <w:t>ภาควิชาวิศวกรรมคอมพิวเตอร์</w:t>
            </w:r>
          </w:p>
          <w:p w14:paraId="4FBE6EFD" w14:textId="77777777" w:rsidR="00264E02" w:rsidRPr="008473F5" w:rsidRDefault="00264E02" w:rsidP="0065114C">
            <w:pPr>
              <w:pStyle w:val="cpeCover"/>
            </w:pPr>
            <w:r w:rsidRPr="008473F5">
              <w:rPr>
                <w:rFonts w:hint="cs"/>
                <w:cs/>
              </w:rPr>
              <w:t>คณะวิศวกรรมศาสตร์ มหาวิทยาลัยเชียงใหม่</w:t>
            </w:r>
          </w:p>
          <w:p w14:paraId="57B4B15B" w14:textId="658E07C5" w:rsidR="00844E49" w:rsidRPr="008473F5" w:rsidRDefault="00061F1C" w:rsidP="0065114C">
            <w:pPr>
              <w:pStyle w:val="cpeCover"/>
              <w:rPr>
                <w:cs/>
              </w:rPr>
            </w:pPr>
            <w:r w:rsidRPr="008473F5">
              <w:rPr>
                <w:rFonts w:hint="cs"/>
                <w:cs/>
              </w:rPr>
              <w:t xml:space="preserve">ปีการศึกษา </w:t>
            </w:r>
            <w:bookmarkStart w:id="5" w:name="nAcademicYear"/>
            <w:sdt>
              <w:sdtPr>
                <w:rPr>
                  <w:rFonts w:hint="cs"/>
                  <w:cs/>
                </w:rPr>
                <w:alias w:val="พ.ศ."/>
                <w:tag w:val="พ.ศ."/>
                <w:id w:val="-1525314613"/>
                <w:lock w:val="sdtLocked"/>
                <w:placeholder>
                  <w:docPart w:val="4139F722B97E4B3894300EAC50D823E4"/>
                </w:placeholder>
                <w15:color w:val="000000"/>
                <w:text/>
              </w:sdtPr>
              <w:sdtContent>
                <w:r w:rsidR="00AB61A3">
                  <w:rPr>
                    <w:rFonts w:hint="cs"/>
                    <w:cs/>
                  </w:rPr>
                  <w:t>2563</w:t>
                </w:r>
              </w:sdtContent>
            </w:sdt>
            <w:bookmarkEnd w:id="5"/>
          </w:p>
          <w:p w14:paraId="4A04DAE8" w14:textId="77777777" w:rsidR="00264E02" w:rsidRPr="008473F5" w:rsidRDefault="00264E02" w:rsidP="00844E49">
            <w:pPr>
              <w:jc w:val="center"/>
              <w:rPr>
                <w:rFonts w:ascii="TH SarabunPSK" w:hAnsi="TH SarabunPSK" w:cs="TH SarabunPSK"/>
              </w:rPr>
            </w:pPr>
          </w:p>
        </w:tc>
      </w:tr>
      <w:tr w:rsidR="00264E02" w:rsidRPr="008473F5" w14:paraId="233DFB1F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1008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65AFC5A3" w14:textId="76714B6D" w:rsidR="00264E02" w:rsidRPr="008473F5" w:rsidRDefault="00264E02" w:rsidP="0058111B">
            <w:pPr>
              <w:pStyle w:val="cpeCover"/>
            </w:pPr>
            <w:r w:rsidRPr="00D03A6B">
              <w:rPr>
                <w:rFonts w:hint="cs"/>
              </w:rPr>
              <w:lastRenderedPageBreak/>
              <w:t xml:space="preserve">PROJECT No. </w:t>
            </w:r>
            <w:r w:rsidR="00C02A4D" w:rsidRPr="00D03A6B">
              <w:rPr>
                <w:rFonts w:hint="cs"/>
              </w:rPr>
              <w:t xml:space="preserve">CPE </w:t>
            </w:r>
            <w:r w:rsidR="00AF1C2D" w:rsidRPr="00D03A6B">
              <w:rPr>
                <w:rFonts w:hint="cs"/>
              </w:rPr>
              <w:fldChar w:fldCharType="begin"/>
            </w:r>
            <w:r w:rsidR="00AF1C2D" w:rsidRPr="00D03A6B">
              <w:rPr>
                <w:rFonts w:hint="cs"/>
              </w:rPr>
              <w:instrText xml:space="preserve"> REF  nProjectNo \h  \* MERGEFORMAT </w:instrText>
            </w:r>
            <w:r w:rsidR="00AF1C2D" w:rsidRPr="00D03A6B">
              <w:rPr>
                <w:rFonts w:hint="cs"/>
              </w:rPr>
            </w:r>
            <w:r w:rsidR="00AF1C2D" w:rsidRPr="00D03A6B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</w:rPr>
                <w:alias w:val="เลขที่โครงงาน"/>
                <w:tag w:val="เลขที่โครงงาน"/>
                <w:id w:val="1696499710"/>
                <w:placeholder>
                  <w:docPart w:val="9244B26A9B28449E8875A3D2BB092C2B"/>
                </w:placeholder>
                <w:text/>
              </w:sdtPr>
              <w:sdtContent>
                <w:r w:rsidR="00AB61A3">
                  <w:rPr>
                    <w:rFonts w:hint="cs"/>
                  </w:rPr>
                  <w:t>3/2563</w:t>
                </w:r>
              </w:sdtContent>
            </w:sdt>
            <w:r w:rsidR="00AF1C2D" w:rsidRPr="00D03A6B">
              <w:rPr>
                <w:rFonts w:hint="cs"/>
              </w:rPr>
              <w:fldChar w:fldCharType="end"/>
            </w:r>
          </w:p>
        </w:tc>
      </w:tr>
      <w:tr w:rsidR="00264E02" w:rsidRPr="008473F5" w14:paraId="3B111AB2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1008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1BD7A63C" w14:textId="77777777" w:rsidR="00264E02" w:rsidRPr="008473F5" w:rsidRDefault="00264E02" w:rsidP="0065114C">
            <w:pPr>
              <w:pStyle w:val="cpeCover"/>
            </w:pPr>
          </w:p>
        </w:tc>
      </w:tr>
      <w:tr w:rsidR="00264E02" w:rsidRPr="008473F5" w14:paraId="3E890CD1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1440"/>
        </w:trPr>
        <w:bookmarkStart w:id="6" w:name="nProjectNameE" w:displacedByCustomXml="next"/>
        <w:sdt>
          <w:sdtPr>
            <w:rPr>
              <w:rFonts w:hint="cs"/>
            </w:rPr>
            <w:alias w:val="Project Name English"/>
            <w:tag w:val="Project Name English"/>
            <w:id w:val="27073975"/>
            <w:placeholder>
              <w:docPart w:val="144060B9BC7E41D4A25A2CE7A0027682"/>
            </w:placeholder>
            <w:text/>
          </w:sdtPr>
          <w:sdtContent>
            <w:tc>
              <w:tcPr>
                <w:tcW w:w="8307" w:type="dxa"/>
                <w:tcBorders>
                  <w:top w:val="nil"/>
                  <w:left w:val="nil"/>
                  <w:bottom w:val="nil"/>
                  <w:right w:val="nil"/>
                </w:tcBorders>
              </w:tcPr>
              <w:p w14:paraId="1A3A02C5" w14:textId="25D7C3B8" w:rsidR="00D450CF" w:rsidRPr="008473F5" w:rsidRDefault="00AB61A3" w:rsidP="0065114C">
                <w:pPr>
                  <w:pStyle w:val="cpeCover"/>
                </w:pPr>
                <w:r>
                  <w:rPr>
                    <w:rFonts w:hint="cs"/>
                  </w:rPr>
                  <w:t>Foreign exchange market prediction system</w:t>
                </w:r>
              </w:p>
            </w:tc>
          </w:sdtContent>
        </w:sdt>
        <w:bookmarkEnd w:id="6" w:displacedByCustomXml="prev"/>
      </w:tr>
      <w:tr w:rsidR="00264E02" w:rsidRPr="008473F5" w14:paraId="459DC9E6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1152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2ABD922E" w14:textId="77777777" w:rsidR="00264E02" w:rsidRPr="008473F5" w:rsidRDefault="00264E02" w:rsidP="0065114C">
            <w:pPr>
              <w:pStyle w:val="cpeCover"/>
            </w:pPr>
          </w:p>
        </w:tc>
      </w:tr>
      <w:bookmarkStart w:id="7" w:name="nNameE1"/>
      <w:tr w:rsidR="00264E02" w:rsidRPr="008473F5" w14:paraId="5FE4B0CB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5382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51575891" w14:textId="034BD21A" w:rsidR="00264E02" w:rsidRPr="008473F5" w:rsidRDefault="00F72A81" w:rsidP="0065114C">
            <w:pPr>
              <w:pStyle w:val="cpeCover"/>
              <w:rPr>
                <w:cs/>
              </w:rPr>
            </w:pPr>
            <w:sdt>
              <w:sdtPr>
                <w:rPr>
                  <w:rFonts w:hint="cs"/>
                  <w:cs/>
                </w:rPr>
                <w:alias w:val="Student1 Name"/>
                <w:tag w:val="Student1 Name"/>
                <w:id w:val="-880472500"/>
                <w:placeholder>
                  <w:docPart w:val="4139F722B97E4B3894300EAC50D823E4"/>
                </w:placeholder>
                <w:text/>
              </w:sdtPr>
              <w:sdtContent>
                <w:r w:rsidR="00AB61A3">
                  <w:rPr>
                    <w:rFonts w:hint="cs"/>
                  </w:rPr>
                  <w:t>Pannawit Panwong</w:t>
                </w:r>
              </w:sdtContent>
            </w:sdt>
            <w:bookmarkEnd w:id="7"/>
            <w:r w:rsidR="00C15162" w:rsidRPr="008473F5">
              <w:rPr>
                <w:rFonts w:hint="cs"/>
                <w:cs/>
              </w:rPr>
              <w:t xml:space="preserve">  </w:t>
            </w:r>
            <w:r w:rsidR="0029655A" w:rsidRPr="008473F5">
              <w:rPr>
                <w:rFonts w:hint="cs"/>
              </w:rPr>
              <w:t>600610752</w:t>
            </w:r>
          </w:p>
          <w:p w14:paraId="1EED8E9D" w14:textId="472294F8" w:rsidR="008A4D99" w:rsidRPr="008473F5" w:rsidRDefault="008A4D99" w:rsidP="0029655A">
            <w:pPr>
              <w:pStyle w:val="cpeCover"/>
              <w:jc w:val="left"/>
            </w:pPr>
          </w:p>
          <w:p w14:paraId="1A84F202" w14:textId="77777777" w:rsidR="0089548B" w:rsidRPr="008473F5" w:rsidRDefault="0089548B" w:rsidP="0065114C">
            <w:pPr>
              <w:pStyle w:val="cpeCover"/>
            </w:pPr>
          </w:p>
          <w:p w14:paraId="7944E973" w14:textId="77777777" w:rsidR="0089548B" w:rsidRPr="008473F5" w:rsidRDefault="0089548B" w:rsidP="0065114C">
            <w:pPr>
              <w:pStyle w:val="cpeCover"/>
            </w:pPr>
          </w:p>
          <w:p w14:paraId="63BCDFDB" w14:textId="31643AEE" w:rsidR="0089548B" w:rsidRPr="008473F5" w:rsidRDefault="0089548B" w:rsidP="0019748A">
            <w:pPr>
              <w:pStyle w:val="cpeCover"/>
            </w:pPr>
          </w:p>
        </w:tc>
      </w:tr>
      <w:tr w:rsidR="00264E02" w:rsidRPr="008473F5" w14:paraId="1C70F527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493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303D7031" w14:textId="0C961FEE" w:rsidR="00792ED3" w:rsidRDefault="00F72A81" w:rsidP="00792ED3">
            <w:pPr>
              <w:pStyle w:val="cpeCover"/>
              <w:rPr>
                <w:rFonts w:ascii="AngsanaUPC" w:hAnsi="AngsanaUPC" w:cs="AngsanaUPC"/>
                <w:b w:val="0"/>
                <w:bCs w:val="0"/>
                <w:sz w:val="28"/>
                <w:szCs w:val="28"/>
                <w:highlight w:val="yellow"/>
                <w:cs/>
              </w:rPr>
            </w:pPr>
            <w:sdt>
              <w:sdtPr>
                <w:rPr>
                  <w:cs/>
                </w:rPr>
                <w:alias w:val="ข้อความท้ายปก อังกฤษ"/>
                <w:tag w:val="ข้อความท้ายปก อังกฤษ"/>
                <w:id w:val="854618094"/>
                <w:placeholder>
                  <w:docPart w:val="4D32DCD5FBE8468B801A30511572BE79"/>
                </w:placeholder>
                <w:text w:multiLine="1"/>
              </w:sdtPr>
              <w:sdtContent>
                <w:r w:rsidR="00AB61A3">
                  <w:t>A Project Submitted in Partial Fulfillment of Requirements</w:t>
                </w:r>
                <w:r w:rsidR="00AB61A3">
                  <w:rPr>
                    <w:cs/>
                  </w:rPr>
                  <w:br/>
                </w:r>
                <w:r w:rsidR="00AB61A3">
                  <w:t>for the Degree of Bachelor of Engineering</w:t>
                </w:r>
              </w:sdtContent>
            </w:sdt>
          </w:p>
          <w:p w14:paraId="5A0A0576" w14:textId="4005DC05" w:rsidR="00264E02" w:rsidRPr="008473F5" w:rsidRDefault="00264E02" w:rsidP="0065114C">
            <w:pPr>
              <w:pStyle w:val="cpeCover"/>
            </w:pPr>
            <w:r w:rsidRPr="008473F5">
              <w:rPr>
                <w:rFonts w:hint="cs"/>
              </w:rPr>
              <w:t xml:space="preserve">Department of </w:t>
            </w:r>
            <w:r w:rsidR="007663BD" w:rsidRPr="008473F5">
              <w:rPr>
                <w:rFonts w:hint="cs"/>
              </w:rPr>
              <w:t>Computer</w:t>
            </w:r>
            <w:r w:rsidRPr="008473F5">
              <w:rPr>
                <w:rFonts w:hint="cs"/>
              </w:rPr>
              <w:t xml:space="preserve"> Engineering</w:t>
            </w:r>
          </w:p>
          <w:p w14:paraId="4D805A15" w14:textId="77777777" w:rsidR="00264E02" w:rsidRPr="008473F5" w:rsidRDefault="003A171E" w:rsidP="0065114C">
            <w:pPr>
              <w:pStyle w:val="cpeCover"/>
            </w:pPr>
            <w:r w:rsidRPr="008473F5">
              <w:rPr>
                <w:rFonts w:hint="cs"/>
              </w:rPr>
              <w:t>Faculty of Engineering</w:t>
            </w:r>
          </w:p>
          <w:p w14:paraId="500CA5C7" w14:textId="77777777" w:rsidR="00264E02" w:rsidRPr="008473F5" w:rsidRDefault="00264E02" w:rsidP="0065114C">
            <w:pPr>
              <w:pStyle w:val="cpeCover"/>
            </w:pPr>
            <w:r w:rsidRPr="008473F5">
              <w:rPr>
                <w:rFonts w:hint="cs"/>
              </w:rPr>
              <w:t>Chiang Mai University</w:t>
            </w:r>
          </w:p>
          <w:bookmarkStart w:id="8" w:name="nAcademicYearE" w:displacedByCustomXml="next"/>
          <w:sdt>
            <w:sdtPr>
              <w:rPr>
                <w:rFonts w:hint="cs"/>
                <w:cs/>
              </w:rPr>
              <w:alias w:val="ปี ค.ศ."/>
              <w:tag w:val="ปี ค.ศ."/>
              <w:id w:val="-1643414804"/>
              <w:placeholder>
                <w:docPart w:val="4139F722B97E4B3894300EAC50D823E4"/>
              </w:placeholder>
              <w:text/>
            </w:sdtPr>
            <w:sdtContent>
              <w:p w14:paraId="1040AE72" w14:textId="68186504" w:rsidR="00264E02" w:rsidRPr="008473F5" w:rsidRDefault="00AB61A3" w:rsidP="0058111B">
                <w:pPr>
                  <w:pStyle w:val="cpeCover"/>
                </w:pPr>
                <w:r>
                  <w:rPr>
                    <w:rFonts w:hint="cs"/>
                    <w:cs/>
                  </w:rPr>
                  <w:t>2020</w:t>
                </w:r>
              </w:p>
            </w:sdtContent>
          </w:sdt>
          <w:bookmarkEnd w:id="8" w:displacedByCustomXml="prev"/>
        </w:tc>
      </w:tr>
    </w:tbl>
    <w:p w14:paraId="34799350" w14:textId="77777777" w:rsidR="00806A3D" w:rsidRPr="008473F5" w:rsidRDefault="00806A3D">
      <w:pPr>
        <w:spacing w:after="200" w:line="276" w:lineRule="auto"/>
        <w:rPr>
          <w:rFonts w:ascii="TH SarabunPSK" w:hAnsi="TH SarabunPSK" w:cs="TH SarabunPSK"/>
          <w:sz w:val="8"/>
          <w:szCs w:val="8"/>
        </w:rPr>
      </w:pPr>
      <w:r w:rsidRPr="008473F5">
        <w:rPr>
          <w:rFonts w:ascii="TH SarabunPSK" w:hAnsi="TH SarabunPSK" w:cs="TH SarabunPSK" w:hint="cs"/>
          <w:sz w:val="8"/>
          <w:szCs w:val="8"/>
        </w:rPr>
        <w:br w:type="page"/>
      </w:r>
    </w:p>
    <w:p w14:paraId="37153C1B" w14:textId="77777777" w:rsidR="00BD7FF6" w:rsidRPr="008473F5" w:rsidRDefault="00BD7FF6" w:rsidP="00BD7FF6">
      <w:pPr>
        <w:rPr>
          <w:rFonts w:ascii="TH SarabunPSK" w:hAnsi="TH SarabunPSK" w:cs="TH SarabunPSK"/>
          <w:sz w:val="8"/>
          <w:szCs w:val="8"/>
        </w:rPr>
      </w:pPr>
    </w:p>
    <w:tbl>
      <w:tblPr>
        <w:tblStyle w:val="TableGrid"/>
        <w:tblW w:w="8856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5976"/>
      </w:tblGrid>
      <w:tr w:rsidR="00BD7FF6" w:rsidRPr="008473F5" w14:paraId="0C316440" w14:textId="77777777" w:rsidTr="00414B74">
        <w:tc>
          <w:tcPr>
            <w:tcW w:w="2880" w:type="dxa"/>
          </w:tcPr>
          <w:p w14:paraId="44AF9BB2" w14:textId="77777777" w:rsidR="00BD7FF6" w:rsidRPr="008473F5" w:rsidRDefault="00BD7FF6" w:rsidP="00414B74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หัวข้อโครงงาน</w:t>
            </w:r>
          </w:p>
        </w:tc>
        <w:tc>
          <w:tcPr>
            <w:tcW w:w="5976" w:type="dxa"/>
          </w:tcPr>
          <w:p w14:paraId="1FF4C4DF" w14:textId="3AB13CD9" w:rsidR="00BD7FF6" w:rsidRPr="008473F5" w:rsidRDefault="00BD7FF6" w:rsidP="00414B74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</w:rPr>
              <w:fldChar w:fldCharType="begin"/>
            </w:r>
            <w:r w:rsidRPr="008473F5">
              <w:rPr>
                <w:rFonts w:hint="cs"/>
              </w:rPr>
              <w:instrText xml:space="preserve"> REF nProjectName \h  \* MERGEFORMAT </w:instrText>
            </w:r>
            <w:r w:rsidRPr="008473F5">
              <w:rPr>
                <w:rFonts w:hint="cs"/>
              </w:rPr>
            </w:r>
            <w:r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noProof/>
                </w:rPr>
                <w:alias w:val="ชื่อโครงงาน"/>
                <w:tag w:val="ชื่อโครงงาน"/>
                <w:id w:val="995000302"/>
                <w:placeholder>
                  <w:docPart w:val="C980BFA322584A50A77BFE8471F8A5F6"/>
                </w:placeholder>
                <w:text/>
              </w:sdtPr>
              <w:sdtContent>
                <w:r w:rsidR="00AB61A3">
                  <w:rPr>
                    <w:rFonts w:hint="cs"/>
                    <w:noProof/>
                    <w:cs/>
                  </w:rPr>
                  <w:t>ระบบทำนายตลาดแลกเปลี่ยนเงินตราต่างประเทศ</w:t>
                </w:r>
              </w:sdtContent>
            </w:sdt>
            <w:r w:rsidRPr="008473F5">
              <w:rPr>
                <w:rFonts w:hint="cs"/>
              </w:rPr>
              <w:fldChar w:fldCharType="end"/>
            </w:r>
          </w:p>
        </w:tc>
      </w:tr>
      <w:tr w:rsidR="00BD7FF6" w:rsidRPr="008473F5" w14:paraId="0242C01A" w14:textId="77777777" w:rsidTr="00414B74">
        <w:tc>
          <w:tcPr>
            <w:tcW w:w="2880" w:type="dxa"/>
          </w:tcPr>
          <w:p w14:paraId="5DDF986E" w14:textId="77777777" w:rsidR="00BD7FF6" w:rsidRPr="008473F5" w:rsidRDefault="00BD7FF6" w:rsidP="00414B74">
            <w:pPr>
              <w:pStyle w:val="cpeTitleTable"/>
              <w:rPr>
                <w:cs/>
              </w:rPr>
            </w:pPr>
          </w:p>
        </w:tc>
        <w:tc>
          <w:tcPr>
            <w:tcW w:w="5976" w:type="dxa"/>
          </w:tcPr>
          <w:p w14:paraId="65E7A21B" w14:textId="506EF47B" w:rsidR="00BD7FF6" w:rsidRPr="008473F5" w:rsidRDefault="00BD7FF6" w:rsidP="00BD7FF6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</w:rPr>
              <w:fldChar w:fldCharType="begin"/>
            </w:r>
            <w:r w:rsidRPr="008473F5">
              <w:rPr>
                <w:rFonts w:hint="cs"/>
              </w:rPr>
              <w:instrText xml:space="preserve"> REF  nProjectNameE \h  \* MERGEFORMAT </w:instrText>
            </w:r>
            <w:r w:rsidRPr="008473F5">
              <w:rPr>
                <w:rFonts w:hint="cs"/>
              </w:rPr>
            </w:r>
            <w:r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noProof/>
                </w:rPr>
                <w:alias w:val="Project Name English"/>
                <w:tag w:val="Project Name English"/>
                <w:id w:val="-1511680607"/>
                <w:placeholder>
                  <w:docPart w:val="70F3E4B691384E6285AA2FEB4588954B"/>
                </w:placeholder>
                <w:text/>
              </w:sdtPr>
              <w:sdtContent>
                <w:r w:rsidR="00AB61A3">
                  <w:rPr>
                    <w:rFonts w:hint="cs"/>
                    <w:noProof/>
                  </w:rPr>
                  <w:t>Foreign exchange market prediction system</w:t>
                </w:r>
              </w:sdtContent>
            </w:sdt>
            <w:r w:rsidRPr="008473F5">
              <w:rPr>
                <w:rFonts w:hint="cs"/>
              </w:rPr>
              <w:fldChar w:fldCharType="end"/>
            </w:r>
          </w:p>
        </w:tc>
      </w:tr>
      <w:tr w:rsidR="00BD7FF6" w:rsidRPr="008473F5" w14:paraId="56E613BB" w14:textId="77777777" w:rsidTr="00414B74">
        <w:tc>
          <w:tcPr>
            <w:tcW w:w="2880" w:type="dxa"/>
          </w:tcPr>
          <w:p w14:paraId="55D05433" w14:textId="77777777" w:rsidR="00BD7FF6" w:rsidRPr="008473F5" w:rsidRDefault="00BD7FF6" w:rsidP="00414B74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โดย</w:t>
            </w:r>
          </w:p>
        </w:tc>
        <w:tc>
          <w:tcPr>
            <w:tcW w:w="5976" w:type="dxa"/>
          </w:tcPr>
          <w:p w14:paraId="58D0A210" w14:textId="3248C2CA" w:rsidR="00BD7FF6" w:rsidRPr="008473F5" w:rsidRDefault="00BD7FF6" w:rsidP="00414B74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 xml:space="preserve">: </w:t>
            </w:r>
            <w:r w:rsidR="00065D69" w:rsidRPr="008473F5">
              <w:rPr>
                <w:rFonts w:hint="cs"/>
              </w:rPr>
              <w:fldChar w:fldCharType="begin"/>
            </w:r>
            <w:r w:rsidR="00065D69" w:rsidRPr="008473F5">
              <w:rPr>
                <w:rFonts w:hint="cs"/>
              </w:rPr>
              <w:instrText xml:space="preserve"> REF  nName1 \h  \* MERGEFORMAT </w:instrText>
            </w:r>
            <w:r w:rsidR="00065D69" w:rsidRPr="008473F5">
              <w:rPr>
                <w:rFonts w:hint="cs"/>
              </w:rPr>
            </w:r>
            <w:r w:rsidR="00065D69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noProof/>
                </w:rPr>
                <w:alias w:val="ชื่อ-สกุล 1"/>
                <w:tag w:val="ชื่อ-สกุล 1"/>
                <w:id w:val="-158002534"/>
                <w:placeholder>
                  <w:docPart w:val="236F80613282456CA036A090865955BA"/>
                </w:placeholder>
                <w:text/>
              </w:sdtPr>
              <w:sdtContent>
                <w:r w:rsidR="00AB61A3">
                  <w:rPr>
                    <w:rFonts w:hint="cs"/>
                    <w:noProof/>
                    <w:cs/>
                  </w:rPr>
                  <w:t>นาย ปัณณวิชญ์ พันธ์วงศ์</w:t>
                </w:r>
              </w:sdtContent>
            </w:sdt>
            <w:r w:rsidR="00065D69" w:rsidRPr="008473F5">
              <w:rPr>
                <w:rFonts w:hint="cs"/>
              </w:rPr>
              <w:fldChar w:fldCharType="end"/>
            </w:r>
            <w:r w:rsidRPr="008473F5">
              <w:rPr>
                <w:rFonts w:hint="cs"/>
                <w:cs/>
              </w:rPr>
              <w:t xml:space="preserve"> รหัส </w:t>
            </w:r>
            <w:r w:rsidRPr="008473F5">
              <w:rPr>
                <w:rFonts w:hint="cs"/>
              </w:rPr>
              <w:fldChar w:fldCharType="begin"/>
            </w:r>
            <w:r w:rsidRPr="008473F5">
              <w:rPr>
                <w:rFonts w:hint="cs"/>
              </w:rPr>
              <w:instrText xml:space="preserve"> REF  nCode1 \h  \* MERGEFORMAT </w:instrText>
            </w:r>
            <w:r w:rsidRPr="008473F5">
              <w:rPr>
                <w:rFonts w:hint="cs"/>
              </w:rPr>
            </w:r>
            <w:r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รหัสนักศึกษา1"/>
                <w:tag w:val="รหัสนักศึกษา1"/>
                <w:id w:val="-1014306423"/>
                <w:placeholder>
                  <w:docPart w:val="FB40CDD1EAFC427299A33EA184581581"/>
                </w:placeholder>
                <w15:color w:val="000000"/>
                <w:text/>
              </w:sdtPr>
              <w:sdtContent>
                <w:r w:rsidR="00AB61A3">
                  <w:rPr>
                    <w:rFonts w:hint="cs"/>
                    <w:cs/>
                  </w:rPr>
                  <w:t>600610752</w:t>
                </w:r>
              </w:sdtContent>
            </w:sdt>
            <w:r w:rsidRPr="008473F5">
              <w:rPr>
                <w:rFonts w:hint="cs"/>
              </w:rPr>
              <w:fldChar w:fldCharType="end"/>
            </w:r>
          </w:p>
        </w:tc>
      </w:tr>
      <w:tr w:rsidR="00BD7FF6" w:rsidRPr="008473F5" w14:paraId="40CE73D8" w14:textId="77777777" w:rsidTr="00414B74">
        <w:tc>
          <w:tcPr>
            <w:tcW w:w="2880" w:type="dxa"/>
          </w:tcPr>
          <w:p w14:paraId="538FD78E" w14:textId="77777777" w:rsidR="00BD7FF6" w:rsidRPr="008473F5" w:rsidRDefault="00BD7FF6" w:rsidP="00414B74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ภาควิชา</w:t>
            </w:r>
          </w:p>
        </w:tc>
        <w:tc>
          <w:tcPr>
            <w:tcW w:w="5976" w:type="dxa"/>
          </w:tcPr>
          <w:p w14:paraId="504D4EA2" w14:textId="77777777" w:rsidR="00BD7FF6" w:rsidRPr="008473F5" w:rsidRDefault="00BD7FF6" w:rsidP="00414B74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  <w:cs/>
              </w:rPr>
              <w:t>วิศวกรรมคอมพิวเตอร์</w:t>
            </w:r>
          </w:p>
        </w:tc>
      </w:tr>
      <w:tr w:rsidR="00BD7FF6" w:rsidRPr="008473F5" w14:paraId="097EED5B" w14:textId="77777777" w:rsidTr="00414B74">
        <w:tc>
          <w:tcPr>
            <w:tcW w:w="2880" w:type="dxa"/>
          </w:tcPr>
          <w:p w14:paraId="4B3EFAE3" w14:textId="77777777" w:rsidR="00BD7FF6" w:rsidRPr="008473F5" w:rsidRDefault="00BD7FF6" w:rsidP="00414B74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อาจารย์ที่ปรึกษา</w:t>
            </w:r>
          </w:p>
        </w:tc>
        <w:tc>
          <w:tcPr>
            <w:tcW w:w="5976" w:type="dxa"/>
          </w:tcPr>
          <w:p w14:paraId="4A2BB300" w14:textId="60387CF8" w:rsidR="00BD7FF6" w:rsidRPr="008473F5" w:rsidRDefault="00BD7FF6" w:rsidP="00414B74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bookmarkStart w:id="9" w:name="nAdvisor"/>
            <w:sdt>
              <w:sdtPr>
                <w:rPr>
                  <w:rFonts w:hint="cs"/>
                  <w:cs/>
                </w:rPr>
                <w:alias w:val="อาจารย์ที่ปรึกษา"/>
                <w:tag w:val="อาจารย์ที่ปรึกษา"/>
                <w:id w:val="-931278826"/>
                <w:placeholder>
                  <w:docPart w:val="662ACD45829F45CBB67E03B9B38FA0E9"/>
                </w:placeholder>
                <w15:color w:val="000000"/>
                <w:dropDownList>
                  <w:listItem w:displayText="รศ.ดร.สรรพวรรธน์ กันตะบุตร" w:value="รศ.ดร.สรรพวรรธน์ กันตะบุตร"/>
                  <w:listItem w:displayText="รศ.ดร.ศันสนีย์ เอื้อพันธ์วิริยะกุล" w:value="รศ.ดร.ศันสนีย์ เอื้อพันธ์วิริยะกุล"/>
                  <w:listItem w:displayText="รศ.ดร.ตรัสพงศ์ ไทยอุปถัมภ์" w:value="รศ.ดร.ตรัสพงศ์ ไทยอุปถัมภ์"/>
                  <w:listItem w:displayText="รศ.ดร.ศักดิ์กษิต ระมิงค์วงศ์" w:value="รศ.ดร.ศักดิ์กษิต ระมิงค์วงศ์"/>
                  <w:listItem w:displayText="รศ.ดร.จักรพงศ์ นาทวิชัย" w:value="รศ.ดร.จักรพงศ์ นาทวิชัย"/>
                  <w:listItem w:displayText="ผศ.ดร.นราธิป เที่ยงแท้" w:value="ผศ.ดร.นราธิป เที่ยงแท้"/>
                  <w:listItem w:displayText="ผศ.ดร.ลัชนา ระมิงค์วงศ์" w:value="ผศ.ดร.ลัชนา ระมิงค์วงศ์"/>
                  <w:listItem w:displayText="ผศ.ดร.นริศรา เอี่ยมคณิตชาติ" w:value="ผศ.ดร.นริศรา เอี่ยมคณิตชาติ"/>
                  <w:listItem w:displayText="ผศ.ดร.ยุทธพงษ์ สมจิต" w:value="ผศ.ดร.ยุทธพงษ์ สมจิต"/>
                  <w:listItem w:displayText="ผศ.ดร.สันติ พิทักษ์กิจนุกูร" w:value="ผศ.ดร.สันติ พิทักษ์กิจนุกูร"/>
                  <w:listItem w:displayText="ผศ.ดร.กานต์ ปทานุคม" w:value="ผศ.ดร.กานต์ ปทานุคม"/>
                  <w:listItem w:displayText="ผศ.ดร.อัญญา อาภาวัชรุตม์" w:value="ผศ.ดร.อัญญา อาภาวัชรุตม์"/>
                  <w:listItem w:displayText="ผศ.ดร.Kenneth Cosh" w:value="ผศ.ดร.Kenneth Cosh"/>
                  <w:listItem w:displayText="อ.ดร.อานันท์ สีห์พิทักษ์เกียรติ" w:value="อ.ดร.อานันท์ สีห์พิทักษ์เกียรติ"/>
                  <w:listItem w:displayText="อ.ดร.พฤษภ์ บุญมา" w:value="อ.ดร.พฤษภ์ บุญมา"/>
                  <w:listItem w:displayText="อ.ดร.ภาสกร แช่มประเสริฐ" w:value="อ.ดร.ภาสกร แช่มประเสริฐ"/>
                  <w:listItem w:displayText="อ.ดร.ปฏิเวธ วุฒิสารวัฒนา" w:value="อ.ดร.ปฏิเวธ วุฒิสารวัฒนา"/>
                  <w:listItem w:displayText="อ.ดร.นวดนย์ คุณเลิศกิจ" w:value="อ.ดร.นวดนย์ คุณเลิศกิจ"/>
                  <w:listItem w:displayText="อ.โดม โพธิกานนท์" w:value="อ.โดม โพธิกานนท์"/>
                </w:dropDownList>
              </w:sdtPr>
              <w:sdtContent>
                <w:r w:rsidR="00AB61A3">
                  <w:rPr>
                    <w:rFonts w:hint="cs"/>
                    <w:cs/>
                  </w:rPr>
                  <w:t>รศ.ดร.ศันสนีย์ เอื้อพันธ์วิริยะกุล</w:t>
                </w:r>
              </w:sdtContent>
            </w:sdt>
            <w:bookmarkEnd w:id="9"/>
          </w:p>
        </w:tc>
      </w:tr>
      <w:tr w:rsidR="00585E3B" w:rsidRPr="008473F5" w14:paraId="314CE9AA" w14:textId="77777777" w:rsidTr="00414B74">
        <w:tc>
          <w:tcPr>
            <w:tcW w:w="2880" w:type="dxa"/>
          </w:tcPr>
          <w:p w14:paraId="6564742E" w14:textId="77777777" w:rsidR="00585E3B" w:rsidRPr="008473F5" w:rsidRDefault="00585E3B" w:rsidP="00585E3B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ปริญญา</w:t>
            </w:r>
          </w:p>
        </w:tc>
        <w:tc>
          <w:tcPr>
            <w:tcW w:w="5976" w:type="dxa"/>
          </w:tcPr>
          <w:p w14:paraId="59C9E46C" w14:textId="77777777" w:rsidR="00585E3B" w:rsidRPr="008473F5" w:rsidRDefault="00585E3B" w:rsidP="00585E3B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  <w:cs/>
              </w:rPr>
              <w:t>วิศวกรรมศาสตรบัณฑิต</w:t>
            </w:r>
          </w:p>
        </w:tc>
      </w:tr>
      <w:tr w:rsidR="00585E3B" w:rsidRPr="008473F5" w14:paraId="1E22071D" w14:textId="77777777" w:rsidTr="00414B74">
        <w:tc>
          <w:tcPr>
            <w:tcW w:w="2880" w:type="dxa"/>
          </w:tcPr>
          <w:p w14:paraId="6EACDDD8" w14:textId="77777777" w:rsidR="00585E3B" w:rsidRPr="008473F5" w:rsidRDefault="00585E3B" w:rsidP="00585E3B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สาขา</w:t>
            </w:r>
          </w:p>
        </w:tc>
        <w:tc>
          <w:tcPr>
            <w:tcW w:w="5976" w:type="dxa"/>
          </w:tcPr>
          <w:p w14:paraId="78C7A56C" w14:textId="3CAC1D78" w:rsidR="00585E3B" w:rsidRPr="008473F5" w:rsidRDefault="00585E3B" w:rsidP="00585E3B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 xml:space="preserve">: </w:t>
            </w:r>
            <w:bookmarkStart w:id="10" w:name="nProgram"/>
            <w:sdt>
              <w:sdtPr>
                <w:rPr>
                  <w:rFonts w:hint="cs"/>
                  <w:cs/>
                </w:rPr>
                <w:alias w:val="หลักสูตร"/>
                <w:tag w:val="หลักสูตร"/>
                <w:id w:val="-1725760079"/>
                <w:placeholder>
                  <w:docPart w:val="DC409E01B0194BB3A9578B591C6E3D73"/>
                </w:placeholder>
                <w15:color w:val="000000"/>
                <w:dropDownList>
                  <w:listItem w:displayText="วิศวกรรมคอมพิวเตอร์" w:value="วิศวกรรมคอมพิวเตอร์"/>
                  <w:listItem w:displayText="วิศวกรรมระบบสารสนเทศและเครือข่าย" w:value="วิศวกรรมระบบสารสนเทศและเครือข่าย"/>
                </w:dropDownList>
              </w:sdtPr>
              <w:sdtContent>
                <w:r w:rsidR="00AB61A3">
                  <w:rPr>
                    <w:rFonts w:hint="cs"/>
                    <w:cs/>
                  </w:rPr>
                  <w:t>วิศวกรรมคอมพิวเตอร์</w:t>
                </w:r>
              </w:sdtContent>
            </w:sdt>
            <w:bookmarkEnd w:id="10"/>
          </w:p>
        </w:tc>
      </w:tr>
      <w:tr w:rsidR="00585E3B" w:rsidRPr="008473F5" w14:paraId="2603E325" w14:textId="77777777" w:rsidTr="009B424D">
        <w:trPr>
          <w:trHeight w:val="822"/>
        </w:trPr>
        <w:tc>
          <w:tcPr>
            <w:tcW w:w="2880" w:type="dxa"/>
            <w:tcBorders>
              <w:bottom w:val="single" w:sz="18" w:space="0" w:color="auto"/>
            </w:tcBorders>
          </w:tcPr>
          <w:p w14:paraId="1A77A626" w14:textId="77777777" w:rsidR="00585E3B" w:rsidRPr="008473F5" w:rsidRDefault="00585E3B" w:rsidP="00585E3B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ปีการศึกษา</w:t>
            </w:r>
          </w:p>
        </w:tc>
        <w:tc>
          <w:tcPr>
            <w:tcW w:w="5976" w:type="dxa"/>
            <w:tcBorders>
              <w:bottom w:val="single" w:sz="18" w:space="0" w:color="auto"/>
            </w:tcBorders>
          </w:tcPr>
          <w:p w14:paraId="7B2DC5A2" w14:textId="3FF468CF" w:rsidR="00585E3B" w:rsidRPr="008473F5" w:rsidRDefault="00585E3B" w:rsidP="009B424D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 xml:space="preserve">: </w:t>
            </w:r>
            <w:r w:rsidR="009B424D" w:rsidRPr="008473F5">
              <w:rPr>
                <w:rFonts w:hint="cs"/>
              </w:rPr>
              <w:fldChar w:fldCharType="begin"/>
            </w:r>
            <w:r w:rsidR="009B424D" w:rsidRPr="008473F5">
              <w:rPr>
                <w:rFonts w:hint="cs"/>
              </w:rPr>
              <w:instrText xml:space="preserve"> REF  nAcademicYear \h  \* MERGEFORMAT </w:instrText>
            </w:r>
            <w:r w:rsidR="009B424D" w:rsidRPr="008473F5">
              <w:rPr>
                <w:rFonts w:hint="cs"/>
              </w:rPr>
            </w:r>
            <w:r w:rsidR="009B424D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พ.ศ."/>
                <w:tag w:val="พ.ศ."/>
                <w:id w:val="-1891869274"/>
                <w:lock w:val="sdtLocked"/>
                <w:placeholder>
                  <w:docPart w:val="85481ABF3903484B886D9B20979AC945"/>
                </w:placeholder>
                <w15:color w:val="000000"/>
                <w:text/>
              </w:sdtPr>
              <w:sdtContent>
                <w:r w:rsidR="00AB61A3">
                  <w:rPr>
                    <w:rFonts w:hint="cs"/>
                    <w:cs/>
                  </w:rPr>
                  <w:t>2563</w:t>
                </w:r>
              </w:sdtContent>
            </w:sdt>
            <w:r w:rsidR="009B424D" w:rsidRPr="008473F5">
              <w:rPr>
                <w:rFonts w:hint="cs"/>
              </w:rPr>
              <w:fldChar w:fldCharType="end"/>
            </w:r>
          </w:p>
        </w:tc>
      </w:tr>
    </w:tbl>
    <w:p w14:paraId="7E2DCFB0" w14:textId="77777777" w:rsidR="00BD7FF6" w:rsidRPr="008473F5" w:rsidRDefault="00BD7FF6" w:rsidP="00BD7FF6">
      <w:pPr>
        <w:rPr>
          <w:rFonts w:ascii="TH SarabunPSK" w:hAnsi="TH SarabunPSK" w:cs="TH SarabunPSK"/>
          <w:sz w:val="32"/>
          <w:szCs w:val="32"/>
        </w:rPr>
      </w:pPr>
    </w:p>
    <w:p w14:paraId="3E859D8E" w14:textId="0FDBF566" w:rsidR="001040EA" w:rsidRPr="008473F5" w:rsidRDefault="00E67469" w:rsidP="00AB3DF8">
      <w:pPr>
        <w:pStyle w:val="cpeBodyText"/>
        <w:ind w:firstLine="0"/>
      </w:pPr>
      <w:r w:rsidRPr="008473F5">
        <w:rPr>
          <w:rFonts w:hint="cs"/>
          <w:cs/>
        </w:rPr>
        <w:t>ภาควิชาวิศวกรรมคอมพิวเตอร์ คณะวิศวกรรมศาสตร์ มหาวิทยาลัยเชียงใหม่ได้อนุมัติให้โครงงานนี้เป็นส่วนหนึ่งของการศึกษาตามหลักสูตรปริญญาวิศวกรรมศาสตรบัณฑิต (</w:t>
      </w:r>
      <w:r w:rsidR="00AB3DF8" w:rsidRPr="008473F5">
        <w:rPr>
          <w:rFonts w:hint="cs"/>
          <w:cs/>
        </w:rPr>
        <w:t>สาขา</w:t>
      </w:r>
      <w:r w:rsidRPr="008473F5">
        <w:rPr>
          <w:rFonts w:hint="cs"/>
        </w:rPr>
        <w:fldChar w:fldCharType="begin"/>
      </w:r>
      <w:r w:rsidRPr="008473F5">
        <w:rPr>
          <w:rFonts w:hint="cs"/>
        </w:rPr>
        <w:instrText xml:space="preserve"> REF  nProgram \h  \* MERGEFORMAT </w:instrText>
      </w:r>
      <w:r w:rsidRPr="008473F5">
        <w:rPr>
          <w:rFonts w:hint="cs"/>
        </w:rPr>
      </w:r>
      <w:r w:rsidRPr="008473F5">
        <w:rPr>
          <w:rFonts w:hint="cs"/>
        </w:rPr>
        <w:fldChar w:fldCharType="separate"/>
      </w:r>
      <w:sdt>
        <w:sdtPr>
          <w:rPr>
            <w:rFonts w:hint="cs"/>
            <w:cs/>
          </w:rPr>
          <w:alias w:val="หลักสูตร"/>
          <w:tag w:val="หลักสูตร"/>
          <w:id w:val="939639063"/>
          <w:placeholder>
            <w:docPart w:val="268898A9DB594930BE37B6142A4867CB"/>
          </w:placeholder>
          <w15:color w:val="000000"/>
          <w:dropDownList>
            <w:listItem w:displayText="วิศวกรรมคอมพิวเตอร์" w:value="วิศวกรรมคอมพิวเตอร์"/>
            <w:listItem w:displayText="วิศวกรรมระบบสารสนเทศและเครือข่าย" w:value="วิศวกรรมระบบสารสนเทศและเครือข่าย"/>
          </w:dropDownList>
        </w:sdtPr>
        <w:sdtContent>
          <w:r w:rsidR="00AB61A3">
            <w:rPr>
              <w:rFonts w:hint="cs"/>
              <w:cs/>
            </w:rPr>
            <w:t>วิศวกรรมคอมพิวเตอร์</w:t>
          </w:r>
        </w:sdtContent>
      </w:sdt>
      <w:r w:rsidRPr="008473F5">
        <w:rPr>
          <w:rFonts w:hint="cs"/>
        </w:rPr>
        <w:fldChar w:fldCharType="end"/>
      </w:r>
      <w:r w:rsidRPr="008473F5">
        <w:rPr>
          <w:rFonts w:hint="cs"/>
        </w:rPr>
        <w:t>)</w:t>
      </w:r>
    </w:p>
    <w:p w14:paraId="26FA2BED" w14:textId="77777777" w:rsidR="001040EA" w:rsidRPr="008473F5" w:rsidRDefault="001040EA" w:rsidP="00AB3DF8">
      <w:pPr>
        <w:pStyle w:val="cpeBodyText"/>
        <w:ind w:firstLine="0"/>
      </w:pPr>
    </w:p>
    <w:p w14:paraId="6673E6AE" w14:textId="77777777" w:rsidR="001040EA" w:rsidRPr="008473F5" w:rsidRDefault="001040EA" w:rsidP="00AB3DF8">
      <w:pPr>
        <w:pStyle w:val="cpeBodyText"/>
        <w:ind w:firstLine="0"/>
      </w:pPr>
    </w:p>
    <w:p w14:paraId="07659B46" w14:textId="77777777" w:rsidR="001040EA" w:rsidRPr="008473F5" w:rsidRDefault="001040EA" w:rsidP="001040EA">
      <w:pPr>
        <w:pStyle w:val="cpeBodyText"/>
        <w:spacing w:before="0"/>
        <w:ind w:firstLine="0"/>
        <w:jc w:val="right"/>
      </w:pPr>
      <w:r w:rsidRPr="008473F5">
        <w:rPr>
          <w:rFonts w:hint="cs"/>
          <w:cs/>
        </w:rPr>
        <w:t>................................................................................ หัวหน้าภาควิชาวิศวกรรมคอมพิวเตอร์</w:t>
      </w:r>
    </w:p>
    <w:p w14:paraId="60027BC8" w14:textId="3894FF45" w:rsidR="001040EA" w:rsidRPr="008473F5" w:rsidRDefault="00C93D9C" w:rsidP="00C93D9C">
      <w:pPr>
        <w:pStyle w:val="cpeBodyText"/>
        <w:spacing w:before="0"/>
        <w:ind w:firstLine="0"/>
        <w:jc w:val="center"/>
      </w:pPr>
      <w:r w:rsidRPr="008473F5">
        <w:rPr>
          <w:rFonts w:hint="cs"/>
          <w:cs/>
        </w:rPr>
        <w:t xml:space="preserve">               ( </w:t>
      </w:r>
      <w:sdt>
        <w:sdtPr>
          <w:rPr>
            <w:rFonts w:hint="cs"/>
            <w:cs/>
          </w:rPr>
          <w:alias w:val="หัวหน้าภาค"/>
          <w:tag w:val="หัวหน้าภาค"/>
          <w:id w:val="-1526776222"/>
          <w:placeholder>
            <w:docPart w:val="AC881C29B76B44598492BE963674AE71"/>
          </w:placeholder>
          <w15:color w:val="000000"/>
          <w:dropDownList>
            <w:listItem w:displayText="รศ.ดร.สรรพวรรธน์ กันตะบุตร" w:value="รศ.ดร.สรรพวรรธน์ กันตะบุตร"/>
            <w:listItem w:displayText="รศ.ดร.ศันสนีย์ เอื้อพันธ์วิริยะกุล" w:value="รศ.ดร.ศันสนีย์ เอื้อพันธ์วิริยะกุล"/>
            <w:listItem w:displayText="รศ.ดร.ตรัสพงศ์ ไทยอุปถัมภ์" w:value="รศ.ดร.ตรัสพงศ์ ไทยอุปถัมภ์"/>
            <w:listItem w:displayText="รศ.ดร.ศักดิ์กษิต ระมิงค์วงศ์" w:value="รศ.ดร.ศักดิ์กษิต ระมิงค์วงศ์"/>
            <w:listItem w:displayText="รศ.ดร.จักรพงศ์ นาทวิชัย" w:value="รศ.ดร.จักรพงศ์ นาทวิชัย"/>
            <w:listItem w:displayText="ผศ.ดร.นราธิป เที่ยงแท้" w:value="ผศ.ดร.นราธิป เที่ยงแท้"/>
            <w:listItem w:displayText="ผศ.ดร.ลัชนา ระมิงค์วงศ์" w:value="ผศ.ดร.ลัชนา ระมิงค์วงศ์"/>
            <w:listItem w:displayText="ผศ.ดร.นริศรา เอี่ยมคณิตชาติ" w:value="ผศ.ดร.นริศรา เอี่ยมคณิตชาติ"/>
            <w:listItem w:displayText="ผศ.ดร.ยุทธพงษ์ สมจิต" w:value="ผศ.ดร.ยุทธพงษ์ สมจิต"/>
            <w:listItem w:displayText="ผศ.ดร.สันติ พิทักษ์กิจนุกูร" w:value="ผศ.ดร.สันติ พิทักษ์กิจนุกูร"/>
            <w:listItem w:displayText="ผศ.ดร.กานต์ ปทานุคม" w:value="ผศ.ดร.กานต์ ปทานุคม"/>
            <w:listItem w:displayText="ผศ.ดร.อัญญา อาภาวัชรุตม์" w:value="ผศ.ดร.อัญญา อาภาวัชรุตม์"/>
            <w:listItem w:displayText="ผศ.ดร.Kenneth Cosh" w:value="ผศ.ดร.Kenneth Cosh"/>
            <w:listItem w:displayText="อ.ดร.อานันท์ สีห์พิทักษ์เกียรติ" w:value="อ.ดร.อานันท์ สีห์พิทักษ์เกียรติ"/>
            <w:listItem w:displayText="อ.ดร.พฤษภ์ บุญมา" w:value="อ.ดร.พฤษภ์ บุญมา"/>
            <w:listItem w:displayText="อ.ดร.ภาสกร แช่มประเสริฐ" w:value="อ.ดร.ภาสกร แช่มประเสริฐ"/>
            <w:listItem w:displayText="อ.ดร.ปฏิเวธ วุฒิสารวัฒนา" w:value="อ.ดร.ปฏิเวธ วุฒิสารวัฒนา"/>
            <w:listItem w:displayText="อ.โดม โพธิกานนท์" w:value="อ.โดม โพธิกานนท์"/>
          </w:dropDownList>
        </w:sdtPr>
        <w:sdtContent>
          <w:r w:rsidR="00AB61A3">
            <w:rPr>
              <w:rFonts w:hint="cs"/>
              <w:cs/>
            </w:rPr>
            <w:t>รศ.ดร.ศักดิ์กษิต ระมิงค์วงศ์</w:t>
          </w:r>
        </w:sdtContent>
      </w:sdt>
      <w:r w:rsidRPr="008473F5">
        <w:rPr>
          <w:rFonts w:hint="cs"/>
          <w:cs/>
        </w:rPr>
        <w:t xml:space="preserve"> )</w:t>
      </w:r>
      <w:r w:rsidR="001040EA" w:rsidRPr="008473F5">
        <w:rPr>
          <w:rFonts w:hint="cs"/>
          <w:cs/>
        </w:rPr>
        <w:tab/>
      </w:r>
      <w:r w:rsidR="001040EA" w:rsidRPr="008473F5">
        <w:rPr>
          <w:rFonts w:hint="cs"/>
          <w:cs/>
        </w:rPr>
        <w:tab/>
      </w:r>
      <w:r w:rsidR="001040EA" w:rsidRPr="008473F5">
        <w:rPr>
          <w:rFonts w:hint="cs"/>
          <w:cs/>
        </w:rPr>
        <w:tab/>
      </w:r>
      <w:r w:rsidR="001040EA" w:rsidRPr="008473F5">
        <w:rPr>
          <w:rFonts w:hint="cs"/>
          <w:cs/>
        </w:rPr>
        <w:tab/>
      </w:r>
      <w:r w:rsidR="001040EA" w:rsidRPr="008473F5">
        <w:rPr>
          <w:rFonts w:hint="cs"/>
          <w:cs/>
        </w:rPr>
        <w:tab/>
      </w:r>
      <w:r w:rsidR="001040EA" w:rsidRPr="008473F5">
        <w:rPr>
          <w:rFonts w:hint="cs"/>
          <w:cs/>
        </w:rPr>
        <w:tab/>
      </w:r>
    </w:p>
    <w:p w14:paraId="5A53A011" w14:textId="77777777" w:rsidR="001040EA" w:rsidRPr="008473F5" w:rsidRDefault="001040EA" w:rsidP="001040EA">
      <w:pPr>
        <w:pStyle w:val="cpeBodyText"/>
        <w:spacing w:before="0"/>
        <w:ind w:firstLine="0"/>
        <w:jc w:val="right"/>
      </w:pPr>
    </w:p>
    <w:p w14:paraId="5530820B" w14:textId="77777777" w:rsidR="001040EA" w:rsidRPr="008473F5" w:rsidRDefault="001040EA" w:rsidP="001040EA">
      <w:pPr>
        <w:pStyle w:val="cpeBodyText"/>
        <w:spacing w:before="0"/>
        <w:ind w:firstLine="0"/>
        <w:jc w:val="left"/>
      </w:pPr>
      <w:r w:rsidRPr="008473F5">
        <w:rPr>
          <w:rFonts w:hint="cs"/>
          <w:cs/>
        </w:rPr>
        <w:t>คณะกรรมการสอบโครงงาน</w:t>
      </w:r>
    </w:p>
    <w:p w14:paraId="40F9BFFB" w14:textId="77777777" w:rsidR="001040EA" w:rsidRPr="008473F5" w:rsidRDefault="001040EA" w:rsidP="001040EA">
      <w:pPr>
        <w:pStyle w:val="cpeBodyText"/>
        <w:spacing w:before="0"/>
        <w:ind w:firstLine="0"/>
        <w:jc w:val="left"/>
      </w:pPr>
    </w:p>
    <w:p w14:paraId="4846CDCF" w14:textId="77777777" w:rsidR="001040EA" w:rsidRPr="008473F5" w:rsidRDefault="001040EA" w:rsidP="001040EA">
      <w:pPr>
        <w:pStyle w:val="cpeBodyText"/>
        <w:spacing w:before="0"/>
        <w:ind w:firstLine="0"/>
        <w:jc w:val="left"/>
      </w:pPr>
    </w:p>
    <w:p w14:paraId="5F525EEE" w14:textId="77777777" w:rsidR="001040EA" w:rsidRPr="008473F5" w:rsidRDefault="001040EA" w:rsidP="001040EA">
      <w:pPr>
        <w:pStyle w:val="cpeBodyText"/>
        <w:spacing w:before="0"/>
        <w:ind w:firstLine="0"/>
        <w:jc w:val="right"/>
      </w:pPr>
      <w:r w:rsidRPr="008473F5">
        <w:rPr>
          <w:rFonts w:hint="cs"/>
          <w:cs/>
        </w:rPr>
        <w:t>................................................................................ ประธานกรรมการ</w:t>
      </w:r>
    </w:p>
    <w:p w14:paraId="7610BD67" w14:textId="77D5BFDD" w:rsidR="001040EA" w:rsidRPr="008473F5" w:rsidRDefault="0051301B" w:rsidP="0051301B">
      <w:pPr>
        <w:pStyle w:val="cpeBodyText"/>
        <w:spacing w:before="0"/>
        <w:ind w:left="1440" w:firstLine="0"/>
        <w:jc w:val="right"/>
      </w:pPr>
      <w:r w:rsidRPr="008473F5">
        <w:rPr>
          <w:rFonts w:hint="cs"/>
          <w:cs/>
        </w:rPr>
        <w:t xml:space="preserve">                     </w:t>
      </w:r>
      <w:r w:rsidR="001040EA" w:rsidRPr="008473F5">
        <w:rPr>
          <w:rFonts w:hint="cs"/>
          <w:cs/>
        </w:rPr>
        <w:t>(</w:t>
      </w:r>
      <w:r w:rsidR="00C93D9C" w:rsidRPr="008473F5">
        <w:rPr>
          <w:rFonts w:hint="cs"/>
          <w:cs/>
        </w:rPr>
        <w:t xml:space="preserve"> </w:t>
      </w:r>
      <w:r w:rsidR="006E7157" w:rsidRPr="008473F5">
        <w:rPr>
          <w:rFonts w:hint="cs"/>
        </w:rPr>
        <w:fldChar w:fldCharType="begin"/>
      </w:r>
      <w:r w:rsidR="006E7157" w:rsidRPr="008473F5">
        <w:rPr>
          <w:rFonts w:hint="cs"/>
        </w:rPr>
        <w:instrText xml:space="preserve"> REF  nAdvisor \h  \* MERGEFORMAT </w:instrText>
      </w:r>
      <w:r w:rsidR="006E7157" w:rsidRPr="008473F5">
        <w:rPr>
          <w:rFonts w:hint="cs"/>
        </w:rPr>
      </w:r>
      <w:r w:rsidR="006E7157" w:rsidRPr="008473F5">
        <w:rPr>
          <w:rFonts w:hint="cs"/>
        </w:rPr>
        <w:fldChar w:fldCharType="separate"/>
      </w:r>
      <w:sdt>
        <w:sdtPr>
          <w:rPr>
            <w:rFonts w:hint="cs"/>
            <w:cs/>
          </w:rPr>
          <w:alias w:val="อาจารย์ที่ปรึกษา"/>
          <w:tag w:val="อาจารย์ที่ปรึกษา"/>
          <w:id w:val="-442222549"/>
          <w:placeholder>
            <w:docPart w:val="C65136C0A1A74CB78B73F77D5FD0217E"/>
          </w:placeholder>
          <w15:color w:val="000000"/>
          <w:dropDownList>
            <w:listItem w:displayText="รศ.ดร.สรรพวรรธน์ กันตะบุตร" w:value="รศ.ดร.สรรพวรรธน์ กันตะบุตร"/>
            <w:listItem w:displayText="รศ.ดร.ศันสนีย์ เอื้อพันธ์วิริยะกุล" w:value="รศ.ดร.ศันสนีย์ เอื้อพันธ์วิริยะกุล"/>
            <w:listItem w:displayText="รศ.ดร.ตรัสพงศ์ ไทยอุปถัมภ์" w:value="รศ.ดร.ตรัสพงศ์ ไทยอุปถัมภ์"/>
            <w:listItem w:displayText="รศ.ดร.ศักดิ์กษิต ระมิงค์วงศ์" w:value="รศ.ดร.ศักดิ์กษิต ระมิงค์วงศ์"/>
            <w:listItem w:displayText="รศ.ดร.จักรพงศ์ นาทวิชัย" w:value="รศ.ดร.จักรพงศ์ นาทวิชัย"/>
            <w:listItem w:displayText="ผศ.ดร.นราธิป เที่ยงแท้" w:value="ผศ.ดร.นราธิป เที่ยงแท้"/>
            <w:listItem w:displayText="ผศ.ดร.ลัชนา ระมิงค์วงศ์" w:value="ผศ.ดร.ลัชนา ระมิงค์วงศ์"/>
            <w:listItem w:displayText="ผศ.ดร.นริศรา เอี่ยมคณิตชาติ" w:value="ผศ.ดร.นริศรา เอี่ยมคณิตชาติ"/>
            <w:listItem w:displayText="ผศ.ดร.ยุทธพงษ์ สมจิต" w:value="ผศ.ดร.ยุทธพงษ์ สมจิต"/>
            <w:listItem w:displayText="ผศ.ดร.สันติ พิทักษ์กิจนุกูร" w:value="ผศ.ดร.สันติ พิทักษ์กิจนุกูร"/>
            <w:listItem w:displayText="ผศ.ดร.กานต์ ปทานุคม" w:value="ผศ.ดร.กานต์ ปทานุคม"/>
            <w:listItem w:displayText="ผศ.ดร.อัญญา อาภาวัชรุตม์" w:value="ผศ.ดร.อัญญา อาภาวัชรุตม์"/>
            <w:listItem w:displayText="ผศ.ดร.Kenneth Cosh" w:value="ผศ.ดร.Kenneth Cosh"/>
            <w:listItem w:displayText="อ.ดร.อานันท์ สีห์พิทักษ์เกียรติ" w:value="อ.ดร.อานันท์ สีห์พิทักษ์เกียรติ"/>
            <w:listItem w:displayText="อ.ดร.พฤษภ์ บุญมา" w:value="อ.ดร.พฤษภ์ บุญมา"/>
            <w:listItem w:displayText="อ.ดร.ภาสกร แช่มประเสริฐ" w:value="อ.ดร.ภาสกร แช่มประเสริฐ"/>
            <w:listItem w:displayText="อ.ดร.ปฏิเวธ วุฒิสารวัฒนา" w:value="อ.ดร.ปฏิเวธ วุฒิสารวัฒนา"/>
            <w:listItem w:displayText="อ.ดร.นวดนย์ คุณเลิศกิจ" w:value="อ.ดร.นวดนย์ คุณเลิศกิจ"/>
            <w:listItem w:displayText="อ.โดม โพธิกานนท์" w:value="อ.โดม โพธิกานนท์"/>
          </w:dropDownList>
        </w:sdtPr>
        <w:sdtContent>
          <w:r w:rsidR="00AB61A3">
            <w:rPr>
              <w:rFonts w:hint="cs"/>
              <w:cs/>
            </w:rPr>
            <w:t>รศ.ดร.ศันสนีย์ เอื้อพันธ์วิริยะกุล</w:t>
          </w:r>
        </w:sdtContent>
      </w:sdt>
      <w:r w:rsidR="006E7157" w:rsidRPr="008473F5">
        <w:rPr>
          <w:rFonts w:hint="cs"/>
        </w:rPr>
        <w:fldChar w:fldCharType="end"/>
      </w:r>
      <w:r w:rsidR="00C93D9C" w:rsidRPr="008473F5">
        <w:rPr>
          <w:rFonts w:hint="cs"/>
          <w:cs/>
        </w:rPr>
        <w:t xml:space="preserve"> </w:t>
      </w:r>
      <w:r w:rsidR="001040EA" w:rsidRPr="008473F5">
        <w:rPr>
          <w:rFonts w:hint="cs"/>
          <w:cs/>
        </w:rPr>
        <w:t>)</w:t>
      </w:r>
      <w:r w:rsidR="006E7157" w:rsidRPr="008473F5">
        <w:rPr>
          <w:rFonts w:hint="cs"/>
        </w:rPr>
        <w:tab/>
      </w:r>
      <w:r w:rsidR="006E7157" w:rsidRPr="008473F5">
        <w:rPr>
          <w:rFonts w:hint="cs"/>
        </w:rPr>
        <w:tab/>
      </w:r>
      <w:r w:rsidR="006E7157" w:rsidRPr="008473F5">
        <w:rPr>
          <w:rFonts w:hint="cs"/>
        </w:rPr>
        <w:tab/>
      </w:r>
    </w:p>
    <w:p w14:paraId="7B3F1CAA" w14:textId="77777777" w:rsidR="001040EA" w:rsidRPr="008473F5" w:rsidRDefault="001040EA" w:rsidP="001040EA">
      <w:pPr>
        <w:pStyle w:val="cpeBodyText"/>
        <w:spacing w:before="0"/>
        <w:ind w:firstLine="0"/>
        <w:jc w:val="right"/>
      </w:pPr>
    </w:p>
    <w:p w14:paraId="3F3B9686" w14:textId="77777777" w:rsidR="001040EA" w:rsidRPr="008473F5" w:rsidRDefault="001040EA" w:rsidP="001040EA">
      <w:pPr>
        <w:pStyle w:val="cpeBodyText"/>
        <w:spacing w:before="0"/>
        <w:ind w:firstLine="0"/>
        <w:jc w:val="right"/>
      </w:pPr>
      <w:r w:rsidRPr="008473F5">
        <w:rPr>
          <w:rFonts w:hint="cs"/>
          <w:cs/>
        </w:rPr>
        <w:t>.........................................................................</w:t>
      </w:r>
      <w:r w:rsidR="006E7157" w:rsidRPr="008473F5">
        <w:rPr>
          <w:rFonts w:hint="cs"/>
        </w:rPr>
        <w:t>.............</w:t>
      </w:r>
      <w:r w:rsidRPr="008473F5">
        <w:rPr>
          <w:rFonts w:hint="cs"/>
          <w:cs/>
        </w:rPr>
        <w:t>....... กรรมการ</w:t>
      </w:r>
    </w:p>
    <w:p w14:paraId="6C0A7AC1" w14:textId="74723591" w:rsidR="001040EA" w:rsidRPr="008473F5" w:rsidRDefault="0051301B" w:rsidP="001040EA">
      <w:pPr>
        <w:pStyle w:val="cpeBodyText"/>
        <w:spacing w:before="0"/>
        <w:ind w:firstLine="0"/>
        <w:jc w:val="right"/>
      </w:pPr>
      <w:r w:rsidRPr="008473F5">
        <w:rPr>
          <w:rFonts w:hint="cs"/>
          <w:cs/>
        </w:rPr>
        <w:t xml:space="preserve">        </w:t>
      </w:r>
      <w:r w:rsidR="001040EA" w:rsidRPr="008473F5">
        <w:rPr>
          <w:rFonts w:hint="cs"/>
          <w:cs/>
        </w:rPr>
        <w:t>(</w:t>
      </w:r>
      <w:r w:rsidRPr="008473F5">
        <w:rPr>
          <w:rFonts w:hint="cs"/>
          <w:cs/>
        </w:rPr>
        <w:t xml:space="preserve"> อ.ดร.เกษมสิทธิ์ ตียพันธ์ </w:t>
      </w:r>
      <w:r w:rsidR="001040EA" w:rsidRPr="008473F5">
        <w:rPr>
          <w:rFonts w:hint="cs"/>
          <w:cs/>
        </w:rPr>
        <w:t>)</w:t>
      </w:r>
      <w:r w:rsidR="006E7157" w:rsidRPr="008473F5">
        <w:rPr>
          <w:rFonts w:hint="cs"/>
        </w:rPr>
        <w:tab/>
      </w:r>
      <w:r w:rsidR="006E7157" w:rsidRPr="008473F5">
        <w:rPr>
          <w:rFonts w:hint="cs"/>
        </w:rPr>
        <w:tab/>
      </w:r>
      <w:r w:rsidR="006E7157" w:rsidRPr="008473F5">
        <w:rPr>
          <w:rFonts w:hint="cs"/>
        </w:rPr>
        <w:tab/>
      </w:r>
      <w:r w:rsidR="006E7157" w:rsidRPr="008473F5">
        <w:rPr>
          <w:rFonts w:hint="cs"/>
        </w:rPr>
        <w:tab/>
      </w:r>
    </w:p>
    <w:p w14:paraId="6914236A" w14:textId="77777777" w:rsidR="001040EA" w:rsidRPr="008473F5" w:rsidRDefault="001040EA" w:rsidP="001040EA">
      <w:pPr>
        <w:pStyle w:val="cpeBodyText"/>
        <w:spacing w:before="0"/>
        <w:ind w:firstLine="0"/>
        <w:jc w:val="right"/>
      </w:pPr>
    </w:p>
    <w:p w14:paraId="449F8987" w14:textId="77777777" w:rsidR="006E7157" w:rsidRPr="008473F5" w:rsidRDefault="001040EA" w:rsidP="001040EA">
      <w:pPr>
        <w:pStyle w:val="cpeBodyText"/>
        <w:spacing w:before="0"/>
        <w:ind w:firstLine="0"/>
        <w:jc w:val="right"/>
      </w:pPr>
      <w:r w:rsidRPr="008473F5">
        <w:rPr>
          <w:rFonts w:hint="cs"/>
          <w:cs/>
        </w:rPr>
        <w:t>.........................................................................</w:t>
      </w:r>
      <w:r w:rsidR="006E7157" w:rsidRPr="008473F5">
        <w:rPr>
          <w:rFonts w:hint="cs"/>
        </w:rPr>
        <w:t>..............</w:t>
      </w:r>
      <w:r w:rsidRPr="008473F5">
        <w:rPr>
          <w:rFonts w:hint="cs"/>
          <w:cs/>
        </w:rPr>
        <w:t>...... กรรมการ</w:t>
      </w:r>
    </w:p>
    <w:p w14:paraId="376BC8B9" w14:textId="04C42606" w:rsidR="00BD7FF6" w:rsidRPr="008473F5" w:rsidRDefault="006E7157" w:rsidP="0051301B">
      <w:pPr>
        <w:pStyle w:val="cpeBodyText"/>
        <w:spacing w:before="0"/>
        <w:ind w:left="2160"/>
        <w:jc w:val="center"/>
      </w:pPr>
      <w:r w:rsidRPr="008473F5">
        <w:rPr>
          <w:rFonts w:hint="cs"/>
          <w:cs/>
        </w:rPr>
        <w:t>(</w:t>
      </w:r>
      <w:r w:rsidR="0051301B" w:rsidRPr="008473F5">
        <w:rPr>
          <w:rFonts w:hint="cs"/>
        </w:rPr>
        <w:t xml:space="preserve"> </w:t>
      </w:r>
      <w:r w:rsidR="0051301B" w:rsidRPr="008473F5">
        <w:rPr>
          <w:rFonts w:hint="cs"/>
          <w:cs/>
        </w:rPr>
        <w:t>รศ.ดร.นิพนธ์ ธีรอำพน</w:t>
      </w:r>
      <w:r w:rsidR="0051301B" w:rsidRPr="008473F5">
        <w:rPr>
          <w:rFonts w:hint="cs"/>
        </w:rPr>
        <w:t xml:space="preserve"> )</w:t>
      </w:r>
      <w:r w:rsidRPr="008473F5">
        <w:rPr>
          <w:rFonts w:hint="cs"/>
        </w:rPr>
        <w:tab/>
      </w:r>
      <w:r w:rsidRPr="008473F5">
        <w:rPr>
          <w:rFonts w:hint="cs"/>
        </w:rPr>
        <w:tab/>
      </w:r>
      <w:r w:rsidRPr="008473F5">
        <w:rPr>
          <w:rFonts w:hint="cs"/>
        </w:rPr>
        <w:tab/>
      </w:r>
      <w:r w:rsidR="00BD7FF6" w:rsidRPr="008473F5">
        <w:rPr>
          <w:rFonts w:hint="cs"/>
        </w:rPr>
        <w:br w:type="page"/>
      </w:r>
    </w:p>
    <w:p w14:paraId="3D004264" w14:textId="77777777" w:rsidR="00EF5318" w:rsidRPr="008473F5" w:rsidRDefault="00EF5318" w:rsidP="00EF5318">
      <w:pPr>
        <w:rPr>
          <w:rFonts w:ascii="TH SarabunPSK" w:hAnsi="TH SarabunPSK" w:cs="TH SarabunPSK"/>
          <w:sz w:val="8"/>
          <w:szCs w:val="8"/>
        </w:rPr>
      </w:pPr>
    </w:p>
    <w:tbl>
      <w:tblPr>
        <w:tblStyle w:val="TableGrid"/>
        <w:tblW w:w="8856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5976"/>
      </w:tblGrid>
      <w:tr w:rsidR="00D8750B" w:rsidRPr="008473F5" w14:paraId="336A76B5" w14:textId="77777777" w:rsidTr="00D8750B">
        <w:tc>
          <w:tcPr>
            <w:tcW w:w="2880" w:type="dxa"/>
          </w:tcPr>
          <w:p w14:paraId="4DFFC05B" w14:textId="77777777" w:rsidR="00D8750B" w:rsidRPr="008473F5" w:rsidRDefault="00D8750B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หัวข้อโครงงาน</w:t>
            </w:r>
          </w:p>
        </w:tc>
        <w:tc>
          <w:tcPr>
            <w:tcW w:w="5976" w:type="dxa"/>
          </w:tcPr>
          <w:p w14:paraId="67834E94" w14:textId="1D6D2CA1" w:rsidR="00D8750B" w:rsidRPr="008473F5" w:rsidRDefault="009F31B2" w:rsidP="0065114C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="003B467E" w:rsidRPr="008473F5">
              <w:rPr>
                <w:rFonts w:hint="cs"/>
              </w:rPr>
              <w:fldChar w:fldCharType="begin"/>
            </w:r>
            <w:r w:rsidR="0089548B" w:rsidRPr="008473F5">
              <w:rPr>
                <w:rFonts w:hint="cs"/>
              </w:rPr>
              <w:instrText xml:space="preserve"> REF nProjectName \h </w:instrText>
            </w:r>
            <w:r w:rsidR="007663BD" w:rsidRPr="008473F5">
              <w:rPr>
                <w:rFonts w:hint="cs"/>
              </w:rPr>
              <w:instrText xml:space="preserve"> \* MERGEFORMAT </w:instrText>
            </w:r>
            <w:r w:rsidR="003B467E" w:rsidRPr="008473F5">
              <w:rPr>
                <w:rFonts w:hint="cs"/>
              </w:rPr>
            </w:r>
            <w:r w:rsidR="003B467E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</w:rPr>
                <w:alias w:val="ชื่อโครงงาน"/>
                <w:tag w:val="ชื่อโครงงาน"/>
                <w:id w:val="-1615437324"/>
                <w:placeholder>
                  <w:docPart w:val="CDDD77907BD74F009C32244DBCE1D156"/>
                </w:placeholder>
                <w:text/>
              </w:sdtPr>
              <w:sdtContent>
                <w:r w:rsidR="00AB61A3">
                  <w:rPr>
                    <w:rFonts w:hint="cs"/>
                    <w:cs/>
                  </w:rPr>
                  <w:t>ระบบทำนายตลาดแลกเปลี่ยนเงินตราต่างประเทศ</w:t>
                </w:r>
              </w:sdtContent>
            </w:sdt>
            <w:r w:rsidR="003B467E" w:rsidRPr="008473F5">
              <w:rPr>
                <w:rFonts w:hint="cs"/>
              </w:rPr>
              <w:fldChar w:fldCharType="end"/>
            </w:r>
          </w:p>
        </w:tc>
      </w:tr>
      <w:tr w:rsidR="00D8750B" w:rsidRPr="008473F5" w14:paraId="1B2DEBDB" w14:textId="77777777" w:rsidTr="00D8750B">
        <w:tc>
          <w:tcPr>
            <w:tcW w:w="2880" w:type="dxa"/>
          </w:tcPr>
          <w:p w14:paraId="1658C9A9" w14:textId="77777777" w:rsidR="00D8750B" w:rsidRPr="008473F5" w:rsidRDefault="00D8750B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โดย</w:t>
            </w:r>
          </w:p>
        </w:tc>
        <w:tc>
          <w:tcPr>
            <w:tcW w:w="5976" w:type="dxa"/>
          </w:tcPr>
          <w:p w14:paraId="2C001B8E" w14:textId="11D9A0D3" w:rsidR="0089548B" w:rsidRPr="008473F5" w:rsidRDefault="009F31B2" w:rsidP="00675E84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="00EF17A2" w:rsidRPr="008473F5">
              <w:rPr>
                <w:rFonts w:hint="cs"/>
              </w:rPr>
              <w:fldChar w:fldCharType="begin"/>
            </w:r>
            <w:r w:rsidR="00EF17A2" w:rsidRPr="008473F5">
              <w:rPr>
                <w:rFonts w:hint="cs"/>
              </w:rPr>
              <w:instrText xml:space="preserve"> REF  nName1 \h  \* MERGEFORMAT </w:instrText>
            </w:r>
            <w:r w:rsidR="00EF17A2" w:rsidRPr="008473F5">
              <w:rPr>
                <w:rFonts w:hint="cs"/>
              </w:rPr>
            </w:r>
            <w:r w:rsidR="00EF17A2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noProof/>
                </w:rPr>
                <w:alias w:val="ชื่อ-สกุล 1"/>
                <w:tag w:val="ชื่อ-สกุล 1"/>
                <w:id w:val="-1722970995"/>
                <w:placeholder>
                  <w:docPart w:val="9E14EA9A2C324B988335A20D73C34131"/>
                </w:placeholder>
                <w:text/>
              </w:sdtPr>
              <w:sdtContent>
                <w:r w:rsidR="00AB61A3">
                  <w:rPr>
                    <w:rFonts w:hint="cs"/>
                    <w:noProof/>
                    <w:cs/>
                  </w:rPr>
                  <w:t>นาย ปัณณวิชญ์ พันธ์วงศ์</w:t>
                </w:r>
              </w:sdtContent>
            </w:sdt>
            <w:r w:rsidR="00EF17A2" w:rsidRPr="008473F5">
              <w:rPr>
                <w:rFonts w:hint="cs"/>
              </w:rPr>
              <w:fldChar w:fldCharType="end"/>
            </w:r>
            <w:r w:rsidR="00C15162" w:rsidRPr="008473F5">
              <w:rPr>
                <w:rFonts w:hint="cs"/>
                <w:cs/>
              </w:rPr>
              <w:t xml:space="preserve"> </w:t>
            </w:r>
            <w:r w:rsidR="00B54A2D" w:rsidRPr="008473F5">
              <w:rPr>
                <w:rFonts w:hint="cs"/>
                <w:cs/>
              </w:rPr>
              <w:t xml:space="preserve">รหัส </w:t>
            </w:r>
            <w:r w:rsidR="00675E84" w:rsidRPr="008473F5">
              <w:rPr>
                <w:rFonts w:hint="cs"/>
              </w:rPr>
              <w:fldChar w:fldCharType="begin"/>
            </w:r>
            <w:r w:rsidR="00675E84" w:rsidRPr="008473F5">
              <w:rPr>
                <w:rFonts w:hint="cs"/>
              </w:rPr>
              <w:instrText xml:space="preserve"> REF  nCode1 \h  \* MERGEFORMAT </w:instrText>
            </w:r>
            <w:r w:rsidR="00675E84" w:rsidRPr="008473F5">
              <w:rPr>
                <w:rFonts w:hint="cs"/>
              </w:rPr>
            </w:r>
            <w:r w:rsidR="00675E84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รหัสนักศึกษา1"/>
                <w:tag w:val="รหัสนักศึกษา1"/>
                <w:id w:val="1156882016"/>
                <w:placeholder>
                  <w:docPart w:val="55264409EF29469989580409B92BCDA4"/>
                </w:placeholder>
                <w15:color w:val="000000"/>
                <w:text/>
              </w:sdtPr>
              <w:sdtContent>
                <w:r w:rsidR="00AB61A3">
                  <w:rPr>
                    <w:rFonts w:hint="cs"/>
                    <w:cs/>
                  </w:rPr>
                  <w:t>600610752</w:t>
                </w:r>
              </w:sdtContent>
            </w:sdt>
            <w:r w:rsidR="00675E84" w:rsidRPr="008473F5">
              <w:rPr>
                <w:rFonts w:hint="cs"/>
              </w:rPr>
              <w:fldChar w:fldCharType="end"/>
            </w:r>
          </w:p>
        </w:tc>
      </w:tr>
      <w:tr w:rsidR="00D8750B" w:rsidRPr="008473F5" w14:paraId="3E8FF95C" w14:textId="77777777" w:rsidTr="00D8750B">
        <w:tc>
          <w:tcPr>
            <w:tcW w:w="2880" w:type="dxa"/>
          </w:tcPr>
          <w:p w14:paraId="4BBDFF28" w14:textId="77777777" w:rsidR="00D8750B" w:rsidRPr="008473F5" w:rsidRDefault="00D8750B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ภาควิชา</w:t>
            </w:r>
          </w:p>
        </w:tc>
        <w:tc>
          <w:tcPr>
            <w:tcW w:w="5976" w:type="dxa"/>
          </w:tcPr>
          <w:p w14:paraId="52F29020" w14:textId="77777777" w:rsidR="00D8750B" w:rsidRPr="008473F5" w:rsidRDefault="009F31B2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 xml:space="preserve">: </w:t>
            </w:r>
            <w:r w:rsidR="007411CA" w:rsidRPr="008473F5">
              <w:rPr>
                <w:rFonts w:hint="cs"/>
                <w:cs/>
              </w:rPr>
              <w:t>วิศวกรรมคอมพิวเตอร์</w:t>
            </w:r>
          </w:p>
        </w:tc>
      </w:tr>
      <w:tr w:rsidR="00D8750B" w:rsidRPr="008473F5" w14:paraId="17574979" w14:textId="77777777" w:rsidTr="00D8750B">
        <w:tc>
          <w:tcPr>
            <w:tcW w:w="2880" w:type="dxa"/>
          </w:tcPr>
          <w:p w14:paraId="345E212E" w14:textId="77777777" w:rsidR="00D8750B" w:rsidRPr="008473F5" w:rsidRDefault="00D8750B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อาจารย์ที่ปรึกษา</w:t>
            </w:r>
          </w:p>
        </w:tc>
        <w:tc>
          <w:tcPr>
            <w:tcW w:w="5976" w:type="dxa"/>
          </w:tcPr>
          <w:p w14:paraId="1A2BA4A0" w14:textId="4BBF470A" w:rsidR="00D8750B" w:rsidRPr="008473F5" w:rsidRDefault="00A83F64" w:rsidP="00A83F64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</w:rPr>
              <w:fldChar w:fldCharType="begin"/>
            </w:r>
            <w:r w:rsidRPr="008473F5">
              <w:rPr>
                <w:rFonts w:hint="cs"/>
              </w:rPr>
              <w:instrText xml:space="preserve"> REF  nAdvisor \h  \* MERGEFORMAT </w:instrText>
            </w:r>
            <w:r w:rsidRPr="008473F5">
              <w:rPr>
                <w:rFonts w:hint="cs"/>
              </w:rPr>
            </w:r>
            <w:r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อาจารย์ที่ปรึกษา"/>
                <w:tag w:val="อาจารย์ที่ปรึกษา"/>
                <w:id w:val="1138068314"/>
                <w:placeholder>
                  <w:docPart w:val="124BB6088951407FAC27F6C689A8C3DF"/>
                </w:placeholder>
                <w15:color w:val="000000"/>
                <w:dropDownList>
                  <w:listItem w:displayText="รศ.ดร.สรรพวรรธน์ กันตะบุตร" w:value="รศ.ดร.สรรพวรรธน์ กันตะบุตร"/>
                  <w:listItem w:displayText="รศ.ดร.ศันสนีย์ เอื้อพันธ์วิริยะกุล" w:value="รศ.ดร.ศันสนีย์ เอื้อพันธ์วิริยะกุล"/>
                  <w:listItem w:displayText="รศ.ดร.ตรัสพงศ์ ไทยอุปถัมภ์" w:value="รศ.ดร.ตรัสพงศ์ ไทยอุปถัมภ์"/>
                  <w:listItem w:displayText="รศ.ดร.ศักดิ์กษิต ระมิงค์วงศ์" w:value="รศ.ดร.ศักดิ์กษิต ระมิงค์วงศ์"/>
                  <w:listItem w:displayText="รศ.ดร.จักรพงศ์ นาทวิชัย" w:value="รศ.ดร.จักรพงศ์ นาทวิชัย"/>
                  <w:listItem w:displayText="ผศ.ดร.นราธิป เที่ยงแท้" w:value="ผศ.ดร.นราธิป เที่ยงแท้"/>
                  <w:listItem w:displayText="ผศ.ดร.ลัชนา ระมิงค์วงศ์" w:value="ผศ.ดร.ลัชนา ระมิงค์วงศ์"/>
                  <w:listItem w:displayText="ผศ.ดร.นริศรา เอี่ยมคณิตชาติ" w:value="ผศ.ดร.นริศรา เอี่ยมคณิตชาติ"/>
                  <w:listItem w:displayText="ผศ.ดร.ยุทธพงษ์ สมจิต" w:value="ผศ.ดร.ยุทธพงษ์ สมจิต"/>
                  <w:listItem w:displayText="ผศ.ดร.สันติ พิทักษ์กิจนุกูร" w:value="ผศ.ดร.สันติ พิทักษ์กิจนุกูร"/>
                  <w:listItem w:displayText="ผศ.ดร.กานต์ ปทานุคม" w:value="ผศ.ดร.กานต์ ปทานุคม"/>
                  <w:listItem w:displayText="ผศ.ดร.อัญญา อาภาวัชรุตม์" w:value="ผศ.ดร.อัญญา อาภาวัชรุตม์"/>
                  <w:listItem w:displayText="ผศ.ดร.Kenneth Cosh" w:value="ผศ.ดร.Kenneth Cosh"/>
                  <w:listItem w:displayText="อ.ดร.อานันท์ สีห์พิทักษ์เกียรติ" w:value="อ.ดร.อานันท์ สีห์พิทักษ์เกียรติ"/>
                  <w:listItem w:displayText="อ.ดร.พฤษภ์ บุญมา" w:value="อ.ดร.พฤษภ์ บุญมา"/>
                  <w:listItem w:displayText="อ.ดร.ภาสกร แช่มประเสริฐ" w:value="อ.ดร.ภาสกร แช่มประเสริฐ"/>
                  <w:listItem w:displayText="อ.ดร.ปฏิเวธ วุฒิสารวัฒนา" w:value="อ.ดร.ปฏิเวธ วุฒิสารวัฒนา"/>
                  <w:listItem w:displayText="อ.ดร.นวดนย์ คุณเลิศกิจ" w:value="อ.ดร.นวดนย์ คุณเลิศกิจ"/>
                  <w:listItem w:displayText="อ.โดม โพธิกานนท์" w:value="อ.โดม โพธิกานนท์"/>
                </w:dropDownList>
              </w:sdtPr>
              <w:sdtContent>
                <w:r w:rsidR="00AB61A3">
                  <w:rPr>
                    <w:rFonts w:hint="cs"/>
                    <w:cs/>
                  </w:rPr>
                  <w:t>รศ.ดร.ศันสนีย์ เอื้อพันธ์วิริยะกุล</w:t>
                </w:r>
              </w:sdtContent>
            </w:sdt>
            <w:r w:rsidRPr="008473F5">
              <w:rPr>
                <w:rFonts w:hint="cs"/>
              </w:rPr>
              <w:fldChar w:fldCharType="end"/>
            </w:r>
          </w:p>
        </w:tc>
      </w:tr>
      <w:tr w:rsidR="009B424D" w:rsidRPr="008473F5" w14:paraId="1A5CB8E7" w14:textId="77777777" w:rsidTr="00D8750B">
        <w:tc>
          <w:tcPr>
            <w:tcW w:w="2880" w:type="dxa"/>
          </w:tcPr>
          <w:p w14:paraId="0AAA550B" w14:textId="77777777" w:rsidR="009B424D" w:rsidRPr="008473F5" w:rsidRDefault="009B424D" w:rsidP="009B424D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ปริญญา</w:t>
            </w:r>
          </w:p>
        </w:tc>
        <w:tc>
          <w:tcPr>
            <w:tcW w:w="5976" w:type="dxa"/>
          </w:tcPr>
          <w:p w14:paraId="438D2F4F" w14:textId="77777777" w:rsidR="009B424D" w:rsidRPr="008473F5" w:rsidRDefault="009B424D" w:rsidP="009B424D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  <w:cs/>
              </w:rPr>
              <w:t>วิศวกรรมศาสตรบัณฑิต</w:t>
            </w:r>
          </w:p>
        </w:tc>
      </w:tr>
      <w:tr w:rsidR="009B424D" w:rsidRPr="008473F5" w14:paraId="212A6094" w14:textId="77777777" w:rsidTr="00D8750B">
        <w:tc>
          <w:tcPr>
            <w:tcW w:w="2880" w:type="dxa"/>
          </w:tcPr>
          <w:p w14:paraId="722E292B" w14:textId="77777777" w:rsidR="009B424D" w:rsidRPr="008473F5" w:rsidRDefault="009B424D" w:rsidP="009B424D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สาขา</w:t>
            </w:r>
          </w:p>
        </w:tc>
        <w:tc>
          <w:tcPr>
            <w:tcW w:w="5976" w:type="dxa"/>
          </w:tcPr>
          <w:p w14:paraId="3ED10B1E" w14:textId="21E2D72C" w:rsidR="009B424D" w:rsidRPr="008473F5" w:rsidRDefault="00E67469" w:rsidP="00E67469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</w:rPr>
              <w:fldChar w:fldCharType="begin"/>
            </w:r>
            <w:r w:rsidRPr="008473F5">
              <w:rPr>
                <w:rFonts w:hint="cs"/>
              </w:rPr>
              <w:instrText xml:space="preserve"> REF  nProgram \h  \* MERGEFORMAT </w:instrText>
            </w:r>
            <w:r w:rsidRPr="008473F5">
              <w:rPr>
                <w:rFonts w:hint="cs"/>
              </w:rPr>
            </w:r>
            <w:r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หลักสูตร"/>
                <w:tag w:val="หลักสูตร"/>
                <w:id w:val="1075252545"/>
                <w:placeholder>
                  <w:docPart w:val="A3020D15D54C409BB9C293E17E7DEFC4"/>
                </w:placeholder>
                <w15:color w:val="000000"/>
                <w:dropDownList>
                  <w:listItem w:displayText="วิศวกรรมคอมพิวเตอร์" w:value="วิศวกรรมคอมพิวเตอร์"/>
                  <w:listItem w:displayText="วิศวกรรมระบบสารสนเทศและเครือข่าย" w:value="วิศวกรรมระบบสารสนเทศและเครือข่าย"/>
                </w:dropDownList>
              </w:sdtPr>
              <w:sdtContent>
                <w:r w:rsidR="00AB61A3">
                  <w:rPr>
                    <w:rFonts w:hint="cs"/>
                    <w:cs/>
                  </w:rPr>
                  <w:t>วิศวกรรมคอมพิวเตอร์</w:t>
                </w:r>
              </w:sdtContent>
            </w:sdt>
            <w:r w:rsidRPr="008473F5">
              <w:rPr>
                <w:rFonts w:hint="cs"/>
              </w:rPr>
              <w:fldChar w:fldCharType="end"/>
            </w:r>
          </w:p>
          <w:p w14:paraId="6FEE39C0" w14:textId="698C1A12" w:rsidR="006261CB" w:rsidRPr="008473F5" w:rsidRDefault="006261CB" w:rsidP="00E67469">
            <w:pPr>
              <w:pStyle w:val="cpeTitleTable"/>
            </w:pPr>
          </w:p>
        </w:tc>
      </w:tr>
      <w:tr w:rsidR="009B424D" w:rsidRPr="008473F5" w14:paraId="58846508" w14:textId="77777777" w:rsidTr="00FC0845">
        <w:trPr>
          <w:trHeight w:val="627"/>
        </w:trPr>
        <w:tc>
          <w:tcPr>
            <w:tcW w:w="2880" w:type="dxa"/>
            <w:tcBorders>
              <w:bottom w:val="single" w:sz="18" w:space="0" w:color="auto"/>
            </w:tcBorders>
          </w:tcPr>
          <w:p w14:paraId="71C7E1E8" w14:textId="77777777" w:rsidR="009B424D" w:rsidRPr="008473F5" w:rsidRDefault="009B424D" w:rsidP="009B424D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ปีการศึกษา</w:t>
            </w:r>
          </w:p>
        </w:tc>
        <w:tc>
          <w:tcPr>
            <w:tcW w:w="5976" w:type="dxa"/>
            <w:tcBorders>
              <w:bottom w:val="single" w:sz="18" w:space="0" w:color="auto"/>
            </w:tcBorders>
          </w:tcPr>
          <w:p w14:paraId="1C3280D0" w14:textId="034E500A" w:rsidR="009B424D" w:rsidRPr="008473F5" w:rsidRDefault="009B424D" w:rsidP="009B424D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Pr="008473F5">
              <w:rPr>
                <w:rFonts w:hint="cs"/>
              </w:rPr>
              <w:fldChar w:fldCharType="begin"/>
            </w:r>
            <w:r w:rsidRPr="008473F5">
              <w:rPr>
                <w:rFonts w:hint="cs"/>
              </w:rPr>
              <w:instrText xml:space="preserve"> REF  nAcademicYear \h  \* MERGEFORMAT </w:instrText>
            </w:r>
            <w:r w:rsidRPr="008473F5">
              <w:rPr>
                <w:rFonts w:hint="cs"/>
              </w:rPr>
            </w:r>
            <w:r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พ.ศ."/>
                <w:tag w:val="พ.ศ."/>
                <w:id w:val="-888498367"/>
                <w:lock w:val="sdtLocked"/>
                <w:placeholder>
                  <w:docPart w:val="4F19110D146546BEA4C41494AF4C26B7"/>
                </w:placeholder>
                <w15:color w:val="000000"/>
                <w:text/>
              </w:sdtPr>
              <w:sdtContent>
                <w:r w:rsidR="00AB61A3">
                  <w:rPr>
                    <w:rFonts w:hint="cs"/>
                    <w:cs/>
                  </w:rPr>
                  <w:t>2563</w:t>
                </w:r>
              </w:sdtContent>
            </w:sdt>
            <w:r w:rsidRPr="008473F5">
              <w:rPr>
                <w:rFonts w:hint="cs"/>
              </w:rPr>
              <w:fldChar w:fldCharType="end"/>
            </w:r>
          </w:p>
        </w:tc>
      </w:tr>
    </w:tbl>
    <w:p w14:paraId="6A24C9F5" w14:textId="77777777" w:rsidR="00EF5318" w:rsidRPr="008473F5" w:rsidRDefault="00EF5318" w:rsidP="00EF5318">
      <w:pPr>
        <w:rPr>
          <w:rFonts w:ascii="TH SarabunPSK" w:hAnsi="TH SarabunPSK" w:cs="TH SarabunPSK"/>
          <w:sz w:val="32"/>
          <w:szCs w:val="32"/>
        </w:rPr>
      </w:pPr>
    </w:p>
    <w:p w14:paraId="2064A4FB" w14:textId="77777777" w:rsidR="005E6F25" w:rsidRPr="008473F5" w:rsidRDefault="005E6F25" w:rsidP="00892EC5">
      <w:pPr>
        <w:pStyle w:val="cpeHeader"/>
      </w:pPr>
      <w:bookmarkStart w:id="11" w:name="_Toc68096063"/>
      <w:r w:rsidRPr="00A93A68">
        <w:rPr>
          <w:rFonts w:hint="cs"/>
          <w:sz w:val="40"/>
          <w:szCs w:val="40"/>
          <w:cs/>
        </w:rPr>
        <w:t>บทคัดย่อ</w:t>
      </w:r>
      <w:bookmarkEnd w:id="11"/>
    </w:p>
    <w:p w14:paraId="5FED02EA" w14:textId="1CC26C00" w:rsidR="006261CB" w:rsidRPr="008473F5" w:rsidRDefault="006261CB" w:rsidP="00A93A68">
      <w:pPr>
        <w:ind w:firstLine="720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8473F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ตลาดแลกเปลี่ยนเงินตราต่างประเทศ (</w:t>
      </w:r>
      <w:r w:rsidRPr="008473F5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Foreign Exchange Market) </w:t>
      </w:r>
      <w:r w:rsidRPr="008473F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หรือ ฟอเร็กซ์ (</w:t>
      </w:r>
      <w:r w:rsidRPr="008473F5">
        <w:rPr>
          <w:rFonts w:ascii="TH SarabunPSK" w:eastAsia="Times New Roman" w:hAnsi="TH SarabunPSK" w:cs="TH SarabunPSK" w:hint="cs"/>
          <w:color w:val="000000"/>
          <w:sz w:val="32"/>
          <w:szCs w:val="32"/>
        </w:rPr>
        <w:t>Forex</w:t>
      </w:r>
      <w:r w:rsidRPr="008473F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)</w:t>
      </w:r>
      <w:r w:rsidRPr="008473F5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Pr="008473F5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ตลาดที่เกี่ยวข้องกับการทำธุรกรรมซื้อขายเงินตราของประเทศต่าง ๆ หลายสกุล ตลอดจนการลงทุนเพื่อการเก็งกำไรค่าเงิน  </w:t>
      </w:r>
    </w:p>
    <w:p w14:paraId="5019F704" w14:textId="747C728D" w:rsidR="00EF5318" w:rsidRPr="008473F5" w:rsidRDefault="00792ED3" w:rsidP="0065114C">
      <w:pPr>
        <w:pStyle w:val="cpeBodyText"/>
      </w:pPr>
      <w:r w:rsidRPr="0054208C">
        <w:rPr>
          <w:cs/>
        </w:rPr>
        <w:t>การลงทุนในฟอเร็กซ์นั้น มีความเสี่ยงสูงเนื่องจากความผันผวนที่มากกว่าตลาดหุ้น ทำให้ผู้จัดทำต้องการพัฒนาระบบที่สามารถทำนายแนวโน้มของตลาดฟอเร็กซ์ โดยใช้ซัพพอร์ตเวกเตอร์รีเกรสชัน เพื่อลดความเสี่ยงและเพิ่มความมั่นใจในการลงทุน โดยระบบจะแสดงผลลัพธ์ให้แก่ผู้ลงทุนในตลาดฟอเร็กซ์ จึงหวังว่าระบบทำนายตลาดแลกเปลี่ยนเงินตราต่างประเทศจะช่วยเพิ่มโอกาสของผู้ลงทุนในตลาดฟอเร็กซ์ให้มีกำไรมากขึ้น</w:t>
      </w:r>
      <w:r w:rsidR="00EF5318" w:rsidRPr="008473F5">
        <w:rPr>
          <w:rFonts w:hint="cs"/>
        </w:rPr>
        <w:br w:type="page"/>
      </w:r>
    </w:p>
    <w:p w14:paraId="0F263963" w14:textId="77777777" w:rsidR="003731D3" w:rsidRPr="008473F5" w:rsidRDefault="003731D3" w:rsidP="003731D3">
      <w:pPr>
        <w:rPr>
          <w:rFonts w:ascii="TH SarabunPSK" w:hAnsi="TH SarabunPSK" w:cs="TH SarabunPSK"/>
          <w:sz w:val="8"/>
          <w:szCs w:val="8"/>
        </w:rPr>
      </w:pPr>
    </w:p>
    <w:tbl>
      <w:tblPr>
        <w:tblStyle w:val="TableGrid"/>
        <w:tblW w:w="8856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5976"/>
      </w:tblGrid>
      <w:tr w:rsidR="003731D3" w:rsidRPr="008473F5" w14:paraId="0A061914" w14:textId="77777777" w:rsidTr="009B424D">
        <w:tc>
          <w:tcPr>
            <w:tcW w:w="2880" w:type="dxa"/>
          </w:tcPr>
          <w:p w14:paraId="487431C7" w14:textId="77777777" w:rsidR="003731D3" w:rsidRPr="008473F5" w:rsidRDefault="003731D3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>Project Title</w:t>
            </w:r>
          </w:p>
        </w:tc>
        <w:tc>
          <w:tcPr>
            <w:tcW w:w="5976" w:type="dxa"/>
          </w:tcPr>
          <w:p w14:paraId="2CA67C95" w14:textId="56BDACD1" w:rsidR="003731D3" w:rsidRPr="008473F5" w:rsidRDefault="00A75D0E" w:rsidP="0065114C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="003B467E" w:rsidRPr="008473F5">
              <w:rPr>
                <w:rFonts w:hint="cs"/>
              </w:rPr>
              <w:fldChar w:fldCharType="begin"/>
            </w:r>
            <w:r w:rsidR="001F1083" w:rsidRPr="008473F5">
              <w:rPr>
                <w:rFonts w:hint="cs"/>
              </w:rPr>
              <w:instrText xml:space="preserve"> REF nProjectNameE \h </w:instrText>
            </w:r>
            <w:r w:rsidR="007663BD" w:rsidRPr="008473F5">
              <w:rPr>
                <w:rFonts w:hint="cs"/>
              </w:rPr>
              <w:instrText xml:space="preserve"> \* MERGEFORMAT </w:instrText>
            </w:r>
            <w:r w:rsidR="003B467E" w:rsidRPr="008473F5">
              <w:rPr>
                <w:rFonts w:hint="cs"/>
              </w:rPr>
            </w:r>
            <w:r w:rsidR="003B467E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</w:rPr>
                <w:alias w:val="Project Name English"/>
                <w:tag w:val="Project Name English"/>
                <w:id w:val="-431902735"/>
                <w:placeholder>
                  <w:docPart w:val="798E8C9C264B485688EC95FAF4070B15"/>
                </w:placeholder>
                <w:text/>
              </w:sdtPr>
              <w:sdtContent>
                <w:r w:rsidR="00AB61A3">
                  <w:rPr>
                    <w:rFonts w:hint="cs"/>
                  </w:rPr>
                  <w:t>Foreign exchange market prediction system</w:t>
                </w:r>
              </w:sdtContent>
            </w:sdt>
            <w:r w:rsidR="003B467E" w:rsidRPr="008473F5">
              <w:rPr>
                <w:rFonts w:hint="cs"/>
              </w:rPr>
              <w:fldChar w:fldCharType="end"/>
            </w:r>
          </w:p>
        </w:tc>
      </w:tr>
      <w:tr w:rsidR="003731D3" w:rsidRPr="008473F5" w14:paraId="6DEB172D" w14:textId="77777777" w:rsidTr="009B424D">
        <w:tc>
          <w:tcPr>
            <w:tcW w:w="2880" w:type="dxa"/>
          </w:tcPr>
          <w:p w14:paraId="26FCC98B" w14:textId="77777777" w:rsidR="003731D3" w:rsidRPr="008473F5" w:rsidRDefault="003731D3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>Name</w:t>
            </w:r>
          </w:p>
        </w:tc>
        <w:tc>
          <w:tcPr>
            <w:tcW w:w="5976" w:type="dxa"/>
          </w:tcPr>
          <w:p w14:paraId="2520946E" w14:textId="7D373F11" w:rsidR="0090781B" w:rsidRPr="008473F5" w:rsidRDefault="00A75D0E" w:rsidP="00887963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="00887963" w:rsidRPr="008473F5">
              <w:rPr>
                <w:rFonts w:hint="cs"/>
              </w:rPr>
              <w:fldChar w:fldCharType="begin"/>
            </w:r>
            <w:r w:rsidR="00887963" w:rsidRPr="008473F5">
              <w:rPr>
                <w:rFonts w:hint="cs"/>
              </w:rPr>
              <w:instrText xml:space="preserve"> REF  nNameE1 \h  \* MERGEFORMAT </w:instrText>
            </w:r>
            <w:r w:rsidR="00887963" w:rsidRPr="008473F5">
              <w:rPr>
                <w:rFonts w:hint="cs"/>
              </w:rPr>
            </w:r>
            <w:r w:rsidR="00887963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Student1 Name"/>
                <w:tag w:val="Student1 Name"/>
                <w:id w:val="-2089834511"/>
                <w:placeholder>
                  <w:docPart w:val="D423A068608A4BDBB37B3B4EBD0AED31"/>
                </w:placeholder>
                <w:text/>
              </w:sdtPr>
              <w:sdtContent>
                <w:r w:rsidR="00AB61A3">
                  <w:rPr>
                    <w:rFonts w:hint="cs"/>
                  </w:rPr>
                  <w:t>Pannawit Panwong</w:t>
                </w:r>
              </w:sdtContent>
            </w:sdt>
            <w:r w:rsidR="00887963" w:rsidRPr="008473F5">
              <w:rPr>
                <w:rFonts w:hint="cs"/>
              </w:rPr>
              <w:fldChar w:fldCharType="end"/>
            </w:r>
            <w:r w:rsidR="00613007" w:rsidRPr="008473F5">
              <w:rPr>
                <w:rFonts w:hint="cs"/>
              </w:rPr>
              <w:t xml:space="preserve"> </w:t>
            </w:r>
            <w:r w:rsidR="00EF17A2" w:rsidRPr="008473F5">
              <w:rPr>
                <w:rFonts w:hint="cs"/>
              </w:rPr>
              <w:t xml:space="preserve"> </w:t>
            </w:r>
            <w:r w:rsidR="003D1E8E" w:rsidRPr="008473F5">
              <w:rPr>
                <w:rFonts w:hint="cs"/>
              </w:rPr>
              <w:fldChar w:fldCharType="begin"/>
            </w:r>
            <w:r w:rsidR="003D1E8E" w:rsidRPr="008473F5">
              <w:rPr>
                <w:rFonts w:hint="cs"/>
              </w:rPr>
              <w:instrText xml:space="preserve"> REF  nCode1 \h  \* MERGEFORMAT </w:instrText>
            </w:r>
            <w:r w:rsidR="003D1E8E" w:rsidRPr="008473F5">
              <w:rPr>
                <w:rFonts w:hint="cs"/>
              </w:rPr>
            </w:r>
            <w:r w:rsidR="003D1E8E" w:rsidRPr="008473F5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รหัสนักศึกษา1"/>
                <w:tag w:val="รหัสนักศึกษา1"/>
                <w:id w:val="1078724218"/>
                <w:placeholder>
                  <w:docPart w:val="6A1476C0086242A68194961ED6E29069"/>
                </w:placeholder>
                <w15:color w:val="000000"/>
                <w:text/>
              </w:sdtPr>
              <w:sdtContent>
                <w:r w:rsidR="00AB61A3">
                  <w:rPr>
                    <w:rFonts w:hint="cs"/>
                    <w:cs/>
                  </w:rPr>
                  <w:t>600610752</w:t>
                </w:r>
              </w:sdtContent>
            </w:sdt>
            <w:r w:rsidR="003D1E8E" w:rsidRPr="008473F5">
              <w:rPr>
                <w:rFonts w:hint="cs"/>
              </w:rPr>
              <w:fldChar w:fldCharType="end"/>
            </w:r>
          </w:p>
        </w:tc>
      </w:tr>
      <w:tr w:rsidR="003731D3" w:rsidRPr="008473F5" w14:paraId="1477CD75" w14:textId="77777777" w:rsidTr="009B424D">
        <w:tc>
          <w:tcPr>
            <w:tcW w:w="2880" w:type="dxa"/>
          </w:tcPr>
          <w:p w14:paraId="6EE503AB" w14:textId="77777777" w:rsidR="003731D3" w:rsidRPr="008473F5" w:rsidRDefault="003731D3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>Department</w:t>
            </w:r>
          </w:p>
        </w:tc>
        <w:tc>
          <w:tcPr>
            <w:tcW w:w="5976" w:type="dxa"/>
          </w:tcPr>
          <w:p w14:paraId="62CAADBB" w14:textId="77777777" w:rsidR="003731D3" w:rsidRPr="008473F5" w:rsidRDefault="00A75D0E" w:rsidP="0065114C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r w:rsidR="007411CA" w:rsidRPr="008473F5">
              <w:rPr>
                <w:rFonts w:hint="cs"/>
              </w:rPr>
              <w:t>Computer</w:t>
            </w:r>
            <w:r w:rsidR="003731D3" w:rsidRPr="008473F5">
              <w:rPr>
                <w:rFonts w:hint="cs"/>
              </w:rPr>
              <w:t xml:space="preserve"> Engineering</w:t>
            </w:r>
          </w:p>
        </w:tc>
      </w:tr>
      <w:tr w:rsidR="003731D3" w:rsidRPr="008473F5" w14:paraId="6656FF6E" w14:textId="77777777" w:rsidTr="009B424D">
        <w:tc>
          <w:tcPr>
            <w:tcW w:w="2880" w:type="dxa"/>
          </w:tcPr>
          <w:p w14:paraId="5311B1E8" w14:textId="77777777" w:rsidR="003731D3" w:rsidRPr="008473F5" w:rsidRDefault="003731D3" w:rsidP="0065114C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>Project Advisor</w:t>
            </w:r>
          </w:p>
        </w:tc>
        <w:tc>
          <w:tcPr>
            <w:tcW w:w="5976" w:type="dxa"/>
          </w:tcPr>
          <w:p w14:paraId="68E2F828" w14:textId="649196BC" w:rsidR="003731D3" w:rsidRPr="008473F5" w:rsidRDefault="00A75D0E" w:rsidP="007B4E3E">
            <w:pPr>
              <w:pStyle w:val="cpeTitleTable"/>
              <w:rPr>
                <w:cs/>
              </w:rPr>
            </w:pPr>
            <w:r w:rsidRPr="008473F5">
              <w:rPr>
                <w:rFonts w:hint="cs"/>
              </w:rPr>
              <w:t xml:space="preserve">: </w:t>
            </w:r>
            <w:sdt>
              <w:sdtPr>
                <w:rPr>
                  <w:rFonts w:hint="cs"/>
                  <w:cs/>
                </w:rPr>
                <w:alias w:val="Advisor"/>
                <w:tag w:val="Advisor"/>
                <w:id w:val="1163740597"/>
                <w:placeholder>
                  <w:docPart w:val="88EEEA01674F404EBDADDA4052ECE3C8"/>
                </w:placeholder>
                <w15:color w:val="000000"/>
                <w:dropDownList>
                  <w:listItem w:displayText="Assoc. Prof. Sanpawat Kantabutra, Ph.D." w:value="Assoc. Prof. Sanpawat Kantabutra, Ph.D."/>
                  <w:listItem w:displayText="Assoc. Prof. Sansanee Auephanwiriyakul, Ph.D." w:value="Assoc. Prof. Sansanee Auephanwiriyakul, Ph.D."/>
                  <w:listItem w:displayText="Assoc. Prof. Trasapong Thaiupathump, Ph.D." w:value="Assoc. Prof. Trasapong Thaiupathump, Ph.D."/>
                  <w:listItem w:displayText="Assoc. Prof. Sakgasit Ramingwong, Ph.D." w:value="Assoc. Prof. Sakgasit Ramingwong, Ph.D."/>
                  <w:listItem w:displayText="Assoc. Prof. Juggapong Natwichai, Ph.D." w:value="Assoc. Prof. Juggapong Natwichai, Ph.D."/>
                  <w:listItem w:displayText="Asst. Prof. Narathip Tiangtae, Ph.D." w:value="Asst. Prof. Narathip Tiangtae, Ph.D."/>
                  <w:listItem w:displayText="Asst. Prof. Lachana Ramingwong, Ph.D." w:value="Asst. Prof. Lachana Ramingwong, Ph.D."/>
                  <w:listItem w:displayText="Asst. Prof. Narissara Eiamkanitchat, Ph.D." w:value="Asst. Prof. Narissara Eiamkanitchat, Ph.D."/>
                  <w:listItem w:displayText="Asst. Prof. Yuthapong Somchit, Ph.D." w:value="Asst. Prof. Yuthapong Somchit, Ph.D."/>
                  <w:listItem w:displayText="Asst. Prof. Kenneth Cosh, Ph.D." w:value="Asst. Prof. Kenneth Cosh, Ph.D."/>
                  <w:listItem w:displayText="Asst. Prof. Santi Phithakkitnukoon, Ph.D." w:value="Asst. Prof. Santi Phithakkitnukoon, Ph.D."/>
                  <w:listItem w:displayText="Asst. Prof. Karn Patanukhom, Ph.D." w:value="Asst. Prof. Karn Patanukhom, Ph.D."/>
                  <w:listItem w:displayText="Asst. Prof. Anya Apavatjrut, Ph.D." w:value="Asst. Prof. Anya Apavatjrut, Ph.D."/>
                  <w:listItem w:displayText="Arnan Sipitakiat, Ph.D." w:value="Arnan Sipitakiat, Ph.D."/>
                  <w:listItem w:displayText="Pruet Boonma, Ph.D." w:value="Pruet Boonma, Ph.D."/>
                  <w:listItem w:displayText="Paskorn Champrasert, Ph.D." w:value="Paskorn Champrasert, Ph.D."/>
                  <w:listItem w:displayText="Patiwet Wuttisarnwattana, Ph.D." w:value="Patiwet Wuttisarnwattana, Ph.D."/>
                  <w:listItem w:displayText="Navadon Khunlertgit, Ph.D." w:value="Navadon Khunlertgit, Ph.D."/>
                  <w:listItem w:displayText="Dome Potikanond" w:value="Dome Potikanond"/>
                </w:dropDownList>
              </w:sdtPr>
              <w:sdtContent>
                <w:r w:rsidR="00AB61A3">
                  <w:rPr>
                    <w:rFonts w:hint="cs"/>
                  </w:rPr>
                  <w:t>Assoc. Prof. Sansanee Auephanwiriyakul, Ph.D.</w:t>
                </w:r>
              </w:sdtContent>
            </w:sdt>
          </w:p>
        </w:tc>
      </w:tr>
      <w:tr w:rsidR="009B424D" w:rsidRPr="008473F5" w14:paraId="6AE21E36" w14:textId="77777777" w:rsidTr="009B424D">
        <w:tc>
          <w:tcPr>
            <w:tcW w:w="2880" w:type="dxa"/>
          </w:tcPr>
          <w:p w14:paraId="32920431" w14:textId="77777777" w:rsidR="009B424D" w:rsidRPr="008473F5" w:rsidRDefault="009B424D" w:rsidP="009B424D">
            <w:pPr>
              <w:pStyle w:val="cpeTitleTable"/>
            </w:pPr>
            <w:r w:rsidRPr="008473F5">
              <w:rPr>
                <w:rFonts w:hint="cs"/>
              </w:rPr>
              <w:t>Degree</w:t>
            </w:r>
          </w:p>
        </w:tc>
        <w:tc>
          <w:tcPr>
            <w:tcW w:w="5976" w:type="dxa"/>
          </w:tcPr>
          <w:p w14:paraId="26B78E7D" w14:textId="77777777" w:rsidR="009B424D" w:rsidRPr="008473F5" w:rsidRDefault="009B424D" w:rsidP="009B424D">
            <w:pPr>
              <w:pStyle w:val="cpeTitleTable"/>
            </w:pPr>
            <w:r w:rsidRPr="008473F5">
              <w:rPr>
                <w:rFonts w:hint="cs"/>
              </w:rPr>
              <w:t>: Bachelor of Engineering</w:t>
            </w:r>
          </w:p>
        </w:tc>
      </w:tr>
      <w:tr w:rsidR="009B424D" w:rsidRPr="008473F5" w14:paraId="064390A6" w14:textId="77777777" w:rsidTr="009B424D">
        <w:tc>
          <w:tcPr>
            <w:tcW w:w="2880" w:type="dxa"/>
          </w:tcPr>
          <w:p w14:paraId="7FADDE6C" w14:textId="77777777" w:rsidR="009B424D" w:rsidRPr="008473F5" w:rsidRDefault="009B424D" w:rsidP="009B424D">
            <w:pPr>
              <w:pStyle w:val="cpeTitleTable"/>
            </w:pPr>
            <w:r w:rsidRPr="008473F5">
              <w:rPr>
                <w:rFonts w:hint="cs"/>
              </w:rPr>
              <w:t>Program</w:t>
            </w:r>
          </w:p>
        </w:tc>
        <w:tc>
          <w:tcPr>
            <w:tcW w:w="5976" w:type="dxa"/>
          </w:tcPr>
          <w:p w14:paraId="4C3AC926" w14:textId="51285011" w:rsidR="009B424D" w:rsidRPr="008473F5" w:rsidRDefault="009B424D" w:rsidP="009B424D">
            <w:pPr>
              <w:pStyle w:val="cpeTitleTable"/>
            </w:pPr>
            <w:r w:rsidRPr="008473F5">
              <w:rPr>
                <w:rFonts w:hint="cs"/>
              </w:rPr>
              <w:t xml:space="preserve">: </w:t>
            </w:r>
            <w:sdt>
              <w:sdtPr>
                <w:rPr>
                  <w:rFonts w:hint="cs"/>
                  <w:cs/>
                </w:rPr>
                <w:alias w:val="หลักสูตร"/>
                <w:tag w:val="หลักสูตร"/>
                <w:id w:val="-987318049"/>
                <w:placeholder>
                  <w:docPart w:val="FD2738A860F14886BE35193ECA4F2E17"/>
                </w:placeholder>
                <w15:color w:val="000000"/>
                <w:dropDownList>
                  <w:listItem w:displayText="Computer Engineering" w:value="Computer Engineering"/>
                  <w:listItem w:displayText="Information Systems and Network Engineering" w:value="Information Systems and Network Engineering"/>
                </w:dropDownList>
              </w:sdtPr>
              <w:sdtContent>
                <w:r w:rsidR="00AB61A3">
                  <w:rPr>
                    <w:rFonts w:hint="cs"/>
                  </w:rPr>
                  <w:t>Computer Engineering</w:t>
                </w:r>
              </w:sdtContent>
            </w:sdt>
          </w:p>
        </w:tc>
      </w:tr>
      <w:tr w:rsidR="009B424D" w:rsidRPr="008473F5" w14:paraId="327EF6D3" w14:textId="77777777" w:rsidTr="009B424D">
        <w:trPr>
          <w:trHeight w:val="485"/>
        </w:trPr>
        <w:tc>
          <w:tcPr>
            <w:tcW w:w="2880" w:type="dxa"/>
            <w:tcBorders>
              <w:bottom w:val="single" w:sz="18" w:space="0" w:color="auto"/>
            </w:tcBorders>
          </w:tcPr>
          <w:p w14:paraId="6910DB9C" w14:textId="77777777" w:rsidR="009B424D" w:rsidRPr="008473F5" w:rsidRDefault="009B424D" w:rsidP="009B424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Academic Year</w:t>
            </w:r>
          </w:p>
        </w:tc>
        <w:tc>
          <w:tcPr>
            <w:tcW w:w="5976" w:type="dxa"/>
            <w:tcBorders>
              <w:bottom w:val="single" w:sz="18" w:space="0" w:color="auto"/>
            </w:tcBorders>
          </w:tcPr>
          <w:p w14:paraId="46C5EF6D" w14:textId="431E6585" w:rsidR="009B424D" w:rsidRPr="008473F5" w:rsidRDefault="009B424D" w:rsidP="009B424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: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REF  nAcademicYearE \h  \* MERGEFORMAT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sdt>
              <w:sdtP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alias w:val="ปี ค.ศ."/>
                <w:tag w:val="ปี ค.ศ."/>
                <w:id w:val="-435297400"/>
                <w:placeholder>
                  <w:docPart w:val="DDDA2435C55F468EB7B48D73318C143A"/>
                </w:placeholder>
                <w:text/>
              </w:sdtPr>
              <w:sdtContent>
                <w:r w:rsidR="00AB61A3">
                  <w:rPr>
                    <w:rFonts w:ascii="TH SarabunPSK" w:hAnsi="TH SarabunPSK" w:cs="TH SarabunPSK" w:hint="cs"/>
                    <w:sz w:val="32"/>
                    <w:szCs w:val="32"/>
                    <w:cs/>
                  </w:rPr>
                  <w:t>2020</w:t>
                </w:r>
              </w:sdtContent>
            </w:sdt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</w:p>
        </w:tc>
      </w:tr>
    </w:tbl>
    <w:p w14:paraId="4BCFC868" w14:textId="77777777" w:rsidR="003731D3" w:rsidRPr="008473F5" w:rsidRDefault="003731D3" w:rsidP="003731D3">
      <w:pPr>
        <w:rPr>
          <w:rFonts w:ascii="TH SarabunPSK" w:hAnsi="TH SarabunPSK" w:cs="TH SarabunPSK"/>
          <w:sz w:val="32"/>
          <w:szCs w:val="32"/>
        </w:rPr>
      </w:pPr>
    </w:p>
    <w:p w14:paraId="7D4809C1" w14:textId="3018AF92" w:rsidR="003731D3" w:rsidRPr="00A93A68" w:rsidRDefault="003731D3" w:rsidP="00892EC5">
      <w:pPr>
        <w:pStyle w:val="cpeHeader"/>
        <w:rPr>
          <w:sz w:val="40"/>
          <w:szCs w:val="40"/>
        </w:rPr>
      </w:pPr>
      <w:bookmarkStart w:id="12" w:name="_Toc68096064"/>
      <w:r w:rsidRPr="00A93A68">
        <w:rPr>
          <w:rFonts w:hint="cs"/>
          <w:sz w:val="40"/>
          <w:szCs w:val="40"/>
        </w:rPr>
        <w:t>ABSTRACT</w:t>
      </w:r>
      <w:bookmarkEnd w:id="12"/>
    </w:p>
    <w:p w14:paraId="765920EE" w14:textId="5066A98A" w:rsidR="00792ED3" w:rsidRPr="007663BD" w:rsidRDefault="00381439" w:rsidP="00025B6B">
      <w:pPr>
        <w:pStyle w:val="cpeBodyText"/>
      </w:pPr>
      <w:r>
        <w:tab/>
      </w:r>
      <w:r w:rsidR="00792ED3" w:rsidRPr="0054208C">
        <w:t>According to a higher fluctuation rate than the stock market, forex investing has a high risk. The developer wants to develop a system that can predict forex market trends using a Support Vector Regression to reduce the risk and to increase investor confidence. It is hoped that the Foreign exchange market prediction system will higher the investors’ chance in Forex market.</w:t>
      </w:r>
      <w:r w:rsidR="005E6F25" w:rsidRPr="008473F5">
        <w:rPr>
          <w:rFonts w:hint="cs"/>
        </w:rPr>
        <w:br w:type="page"/>
      </w:r>
      <w:r w:rsidR="00792ED3" w:rsidRPr="007663BD">
        <w:rPr>
          <w:rFonts w:hint="cs"/>
          <w:cs/>
        </w:rPr>
        <w:lastRenderedPageBreak/>
        <w:t>กิตติกรรมประกาศ</w:t>
      </w:r>
      <w:r w:rsidR="00792ED3" w:rsidRPr="007663BD">
        <w:rPr>
          <w:cs/>
        </w:rPr>
        <w:t>.</w:t>
      </w:r>
    </w:p>
    <w:p w14:paraId="545131F0" w14:textId="77777777" w:rsidR="00792ED3" w:rsidRPr="007663BD" w:rsidRDefault="00792ED3" w:rsidP="00792ED3">
      <w:pPr>
        <w:pStyle w:val="cpeBodyText"/>
      </w:pPr>
      <w:r w:rsidRPr="007663BD">
        <w:rPr>
          <w:cs/>
        </w:rPr>
        <w:t xml:space="preserve">โครงงานนี้จะไม่สำเร็จลุล่วงลงได้ ถ้าไม่ได้รับความกรุณาจาก </w:t>
      </w:r>
      <w:r w:rsidRPr="0054208C">
        <w:rPr>
          <w:cs/>
        </w:rPr>
        <w:t>รศ.ดร.ศันสนีย์ เอื้อพันธ์วิริยะกุล</w:t>
      </w:r>
      <w:r w:rsidRPr="007663BD">
        <w:rPr>
          <w:cs/>
        </w:rPr>
        <w:t xml:space="preserve">อาจารย์ที่ปรึกษา ที่ได้สละเวลาให้ความช่วยเหลือทั้งให้คำแนะนำ ให้ความรู้และแนวคิดต่างๆรวมถึง </w:t>
      </w:r>
      <w:r w:rsidRPr="0054208C">
        <w:rPr>
          <w:cs/>
        </w:rPr>
        <w:t>อ.ดร.เกษมสิทธิ์ ตียพันธ์</w:t>
      </w:r>
      <w:r>
        <w:rPr>
          <w:rFonts w:hint="cs"/>
          <w:cs/>
        </w:rPr>
        <w:t xml:space="preserve"> </w:t>
      </w:r>
      <w:r w:rsidRPr="007663BD">
        <w:rPr>
          <w:cs/>
        </w:rPr>
        <w:t xml:space="preserve">และ </w:t>
      </w:r>
      <w:r w:rsidRPr="0054208C">
        <w:rPr>
          <w:cs/>
        </w:rPr>
        <w:t>รศ.ดร.นิพนธ์ ธีรอำพน</w:t>
      </w:r>
      <w:r w:rsidRPr="007663BD">
        <w:rPr>
          <w:cs/>
        </w:rPr>
        <w:t>ที่ให้คำปรึกษาจนทำให้โครงงานเล่มนี้เสร็จสมบูรณ์ไปได้</w:t>
      </w:r>
    </w:p>
    <w:p w14:paraId="49F5982F" w14:textId="77777777" w:rsidR="00792ED3" w:rsidRPr="007663BD" w:rsidRDefault="00792ED3" w:rsidP="00792ED3">
      <w:pPr>
        <w:pStyle w:val="cpeBodyText"/>
      </w:pPr>
      <w:r w:rsidRPr="007663BD">
        <w:rPr>
          <w:cs/>
        </w:rPr>
        <w:t>ขอบคุณ</w:t>
      </w:r>
      <w:r>
        <w:rPr>
          <w:rFonts w:hint="cs"/>
          <w:cs/>
        </w:rPr>
        <w:t>พี่ๆ</w:t>
      </w:r>
      <w:r>
        <w:t xml:space="preserve"> CI Lab</w:t>
      </w:r>
      <w:r>
        <w:rPr>
          <w:rFonts w:hint="cs"/>
          <w:cs/>
        </w:rPr>
        <w:t xml:space="preserve"> </w:t>
      </w:r>
      <w:r w:rsidRPr="007663BD">
        <w:rPr>
          <w:cs/>
        </w:rPr>
        <w:t>ภาควิชา</w:t>
      </w:r>
      <w:r>
        <w:rPr>
          <w:rFonts w:hint="cs"/>
          <w:cs/>
        </w:rPr>
        <w:t>วิศวกรรมไฟฟ้า</w:t>
      </w:r>
      <w:r w:rsidRPr="007663BD">
        <w:rPr>
          <w:cs/>
        </w:rPr>
        <w:t xml:space="preserve"> คณะวิศวกรรมศาสตร์ มหาวิทยาลัยเชียงใหม่ ที่</w:t>
      </w:r>
      <w:r>
        <w:rPr>
          <w:rFonts w:hint="cs"/>
          <w:cs/>
        </w:rPr>
        <w:t>คอยให้คำปรึกษาเกี่ยวกับโครงงานและแนวคิดต่างๆ ที่ทำให้เกิดประสบการณ์ในด้านอื่นๆ ที่นอกเหนือจากการเรียน</w:t>
      </w:r>
    </w:p>
    <w:p w14:paraId="6DDC0E4D" w14:textId="77777777" w:rsidR="00792ED3" w:rsidRPr="007663BD" w:rsidRDefault="00792ED3" w:rsidP="00792ED3">
      <w:pPr>
        <w:pStyle w:val="cpeBodyText"/>
      </w:pPr>
      <w:r w:rsidRPr="007663BD">
        <w:rPr>
          <w:cs/>
        </w:rPr>
        <w:t>ขอขอบคุณเพื่อนๆ ที่ให้กำลังใจรวมถึงคำแนะนำที่ดีตลอดการทำโครงงานที่ผ่านมา</w:t>
      </w:r>
    </w:p>
    <w:p w14:paraId="2E1D87E6" w14:textId="77777777" w:rsidR="00792ED3" w:rsidRPr="007663BD" w:rsidRDefault="00792ED3" w:rsidP="00792ED3">
      <w:pPr>
        <w:pStyle w:val="cpeBodyText"/>
        <w:rPr>
          <w:cs/>
        </w:rPr>
      </w:pPr>
      <w:r w:rsidRPr="007663BD">
        <w:rPr>
          <w:cs/>
        </w:rPr>
        <w:t>นอกจากนี้ผู้จัดทำขอขอบพระคุณขอขอบพระคุณบิดา มารดาที่ได้ให้ชีวิต เลี้ยงดูสั่งสอน และส่งเสียให้กระผมได้ศึกษาเล่าเรียนจนจบหลักสูตรปริญญาตรี หลักสูตรวิศวกรรมศาสตรบัณฑิต ซึ่งท่านได้ให้กำลังใจ ในวันที่ท้อแท้ตลอดมา ซึ่งท่านยังเป็นแรงผลักดันให้กระผมสร้างสรรค์และมุ่งมั่นจนทำให้โครงงานนี้สำเร็จ รวมทั้งขอขอบพระคุณอีกหลายๆท่านที่ไม่ได้เอ่ยนามมา ณ ที่นี้ ที่ได้ให้ความช่วยเหลือตลอดมา หากหนังสือโครงงานเล่มนี้มีข้อผิดพลาดประการใด กระผมขอน้อมรับด้วยความยินดี</w:t>
      </w:r>
    </w:p>
    <w:p w14:paraId="3DF359FF" w14:textId="2A9A3052" w:rsidR="00792ED3" w:rsidRPr="00675E84" w:rsidRDefault="00792ED3" w:rsidP="00792ED3">
      <w:pPr>
        <w:tabs>
          <w:tab w:val="center" w:pos="6480"/>
        </w:tabs>
        <w:spacing w:before="240"/>
        <w:contextualSpacing/>
        <w:outlineLvl w:val="0"/>
        <w:rPr>
          <w:rFonts w:ascii="TH SarabunPSK" w:hAnsi="TH SarabunPSK" w:cs="TH SarabunPSK"/>
          <w:sz w:val="32"/>
          <w:szCs w:val="32"/>
        </w:rPr>
      </w:pPr>
      <w:r w:rsidRPr="00EF17A2">
        <w:rPr>
          <w:rFonts w:ascii="TH SarabunPSK" w:hAnsi="TH SarabunPSK" w:cs="TH SarabunPSK"/>
          <w:sz w:val="32"/>
          <w:szCs w:val="32"/>
        </w:rPr>
        <w:tab/>
      </w:r>
      <w:r w:rsidRPr="00EF17A2">
        <w:rPr>
          <w:rFonts w:ascii="TH SarabunPSK" w:hAnsi="TH SarabunPSK" w:cs="TH SarabunPSK"/>
          <w:sz w:val="32"/>
          <w:szCs w:val="32"/>
        </w:rPr>
        <w:fldChar w:fldCharType="begin"/>
      </w:r>
      <w:r w:rsidRPr="00EF17A2">
        <w:rPr>
          <w:rFonts w:ascii="TH SarabunPSK" w:hAnsi="TH SarabunPSK" w:cs="TH SarabunPSK"/>
          <w:sz w:val="32"/>
          <w:szCs w:val="32"/>
        </w:rPr>
        <w:instrText xml:space="preserve"> REF  nName1 \h  \* MERGEFORMAT </w:instrText>
      </w:r>
      <w:r w:rsidRPr="00EF17A2">
        <w:rPr>
          <w:rFonts w:ascii="TH SarabunPSK" w:hAnsi="TH SarabunPSK" w:cs="TH SarabunPSK"/>
          <w:sz w:val="32"/>
          <w:szCs w:val="32"/>
        </w:rPr>
      </w:r>
      <w:r w:rsidRPr="00EF17A2">
        <w:rPr>
          <w:rFonts w:ascii="TH SarabunPSK" w:hAnsi="TH SarabunPSK" w:cs="TH SarabunPSK"/>
          <w:sz w:val="32"/>
          <w:szCs w:val="32"/>
        </w:rPr>
        <w:fldChar w:fldCharType="separate"/>
      </w:r>
      <w:bookmarkStart w:id="13" w:name="_Toc68096065"/>
      <w:sdt>
        <w:sdtPr>
          <w:rPr>
            <w:rFonts w:ascii="TH SarabunPSK" w:hAnsi="TH SarabunPSK" w:cs="TH SarabunPSK" w:hint="cs"/>
            <w:noProof/>
            <w:sz w:val="32"/>
            <w:szCs w:val="32"/>
          </w:rPr>
          <w:alias w:val="ชื่อ-สกุล 1"/>
          <w:tag w:val="ชื่อ-สกุล 1"/>
          <w:id w:val="-137263815"/>
          <w:placeholder>
            <w:docPart w:val="DCAF15CD9497447692C3D5CFB5CFFCB0"/>
          </w:placeholder>
          <w:text/>
        </w:sdtPr>
        <w:sdtContent>
          <w:r w:rsidR="00AB61A3">
            <w:rPr>
              <w:rFonts w:ascii="TH SarabunPSK" w:hAnsi="TH SarabunPSK" w:cs="TH SarabunPSK" w:hint="cs"/>
              <w:noProof/>
              <w:sz w:val="32"/>
              <w:szCs w:val="32"/>
              <w:cs/>
            </w:rPr>
            <w:t>นาย ปัณณวิชญ์ พันธ์วงศ์</w:t>
          </w:r>
        </w:sdtContent>
      </w:sdt>
      <w:bookmarkEnd w:id="13"/>
      <w:r w:rsidRPr="00EF17A2">
        <w:rPr>
          <w:rFonts w:ascii="TH SarabunPSK" w:hAnsi="TH SarabunPSK" w:cs="TH SarabunPSK"/>
          <w:sz w:val="32"/>
          <w:szCs w:val="32"/>
        </w:rPr>
        <w:fldChar w:fldCharType="end"/>
      </w:r>
    </w:p>
    <w:p w14:paraId="3BD06481" w14:textId="128F760E" w:rsidR="00792ED3" w:rsidRPr="00675E84" w:rsidRDefault="00792ED3" w:rsidP="00792ED3">
      <w:pPr>
        <w:tabs>
          <w:tab w:val="center" w:pos="6480"/>
        </w:tabs>
        <w:spacing w:before="240"/>
        <w:contextualSpacing/>
        <w:rPr>
          <w:rFonts w:ascii="TH SarabunPSK" w:hAnsi="TH SarabunPSK" w:cs="TH SarabunPSK"/>
          <w:sz w:val="32"/>
          <w:szCs w:val="32"/>
          <w:cs/>
        </w:rPr>
      </w:pPr>
      <w:r w:rsidRPr="00675E84">
        <w:rPr>
          <w:rFonts w:ascii="TH SarabunPSK" w:hAnsi="TH SarabunPSK" w:cs="TH SarabunPSK"/>
          <w:sz w:val="32"/>
          <w:szCs w:val="32"/>
          <w:cs/>
        </w:rPr>
        <w:tab/>
      </w:r>
      <w:sdt>
        <w:sdtPr>
          <w:rPr>
            <w:rFonts w:ascii="TH SarabunPSK" w:hAnsi="TH SarabunPSK" w:cs="TH SarabunPSK"/>
            <w:sz w:val="32"/>
            <w:szCs w:val="32"/>
            <w:cs/>
          </w:rPr>
          <w:alias w:val="วัน เดือน ปี"/>
          <w:tag w:val="วัน เดือน ปี"/>
          <w:id w:val="1926145244"/>
          <w:placeholder>
            <w:docPart w:val="5138FDA9149547378CE9FABBB549D562"/>
          </w:placeholder>
          <w:date>
            <w:dateFormat w:val="d ดดดด bbbb"/>
            <w:lid w:val="th-TH"/>
            <w:storeMappedDataAs w:val="text"/>
            <w:calendar w:val="thai"/>
          </w:date>
        </w:sdtPr>
        <w:sdtContent>
          <w:r w:rsidR="00AB61A3">
            <w:rPr>
              <w:rFonts w:ascii="TH SarabunPSK" w:hAnsi="TH SarabunPSK" w:cs="TH SarabunPSK" w:hint="cs"/>
              <w:sz w:val="32"/>
              <w:szCs w:val="32"/>
              <w:cs/>
            </w:rPr>
            <w:t>29 เมษายน 2564</w:t>
          </w:r>
        </w:sdtContent>
      </w:sdt>
    </w:p>
    <w:p w14:paraId="2242C3AA" w14:textId="0D82F85D" w:rsidR="005E6F25" w:rsidRPr="00792ED3" w:rsidRDefault="00792ED3" w:rsidP="00792ED3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>
        <w:br w:type="page"/>
      </w:r>
    </w:p>
    <w:p w14:paraId="004230D4" w14:textId="3EBFA76E" w:rsidR="005E6F25" w:rsidRPr="00EE4FC1" w:rsidRDefault="004C5520" w:rsidP="00892EC5">
      <w:pPr>
        <w:pStyle w:val="cpeHeader"/>
      </w:pPr>
      <w:bookmarkStart w:id="14" w:name="_Toc68096066"/>
      <w:r w:rsidRPr="00EE4FC1">
        <w:rPr>
          <w:rFonts w:hint="cs"/>
          <w:cs/>
        </w:rPr>
        <w:lastRenderedPageBreak/>
        <w:t>สารบัญ</w:t>
      </w:r>
      <w:bookmarkEnd w:id="14"/>
    </w:p>
    <w:p w14:paraId="0657F4EF" w14:textId="77777777" w:rsidR="00597807" w:rsidRPr="00EE4FC1" w:rsidRDefault="00597807" w:rsidP="00597807">
      <w:pPr>
        <w:tabs>
          <w:tab w:val="center" w:pos="8460"/>
        </w:tabs>
        <w:rPr>
          <w:rFonts w:ascii="TH SarabunPSK" w:hAnsi="TH SarabunPSK" w:cs="TH SarabunPSK"/>
          <w:sz w:val="32"/>
          <w:szCs w:val="32"/>
        </w:rPr>
      </w:pPr>
      <w:r w:rsidRPr="00EE4FC1">
        <w:rPr>
          <w:rFonts w:ascii="TH SarabunPSK" w:hAnsi="TH SarabunPSK" w:cs="TH SarabunPSK" w:hint="cs"/>
          <w:sz w:val="32"/>
          <w:szCs w:val="32"/>
          <w:cs/>
        </w:rPr>
        <w:tab/>
        <w:t>หน้า</w:t>
      </w:r>
    </w:p>
    <w:p w14:paraId="0B3DB723" w14:textId="2BCBD5C3" w:rsidR="007E23B1" w:rsidRPr="007E23B1" w:rsidRDefault="00EE4FC1">
      <w:pPr>
        <w:pStyle w:val="TOC1"/>
        <w:rPr>
          <w:rFonts w:ascii="TH SarabunPSK" w:eastAsiaTheme="minorEastAsia" w:hAnsi="TH SarabunPSK" w:cs="TH SarabunPSK"/>
          <w:noProof/>
        </w:rPr>
      </w:pPr>
      <w:r w:rsidRPr="007E23B1">
        <w:rPr>
          <w:rFonts w:ascii="TH SarabunPSK" w:hAnsi="TH SarabunPSK" w:cs="TH SarabunPSK"/>
          <w:noProof/>
          <w:cs/>
        </w:rPr>
        <w:fldChar w:fldCharType="begin"/>
      </w:r>
      <w:r w:rsidRPr="007E23B1">
        <w:rPr>
          <w:rFonts w:ascii="TH SarabunPSK" w:hAnsi="TH SarabunPSK" w:cs="TH SarabunPSK"/>
          <w:noProof/>
          <w:cs/>
        </w:rPr>
        <w:instrText xml:space="preserve"> </w:instrText>
      </w:r>
      <w:r w:rsidRPr="007E23B1">
        <w:rPr>
          <w:rFonts w:ascii="TH SarabunPSK" w:hAnsi="TH SarabunPSK" w:cs="TH SarabunPSK"/>
          <w:noProof/>
        </w:rPr>
        <w:instrText>TOC \o "</w:instrText>
      </w:r>
      <w:r w:rsidRPr="007E23B1">
        <w:rPr>
          <w:rFonts w:ascii="TH SarabunPSK" w:hAnsi="TH SarabunPSK" w:cs="TH SarabunPSK"/>
          <w:noProof/>
          <w:cs/>
        </w:rPr>
        <w:instrText xml:space="preserve">1-4" </w:instrText>
      </w:r>
      <w:r w:rsidRPr="007E23B1">
        <w:rPr>
          <w:rFonts w:ascii="TH SarabunPSK" w:hAnsi="TH SarabunPSK" w:cs="TH SarabunPSK"/>
          <w:noProof/>
        </w:rPr>
        <w:instrText>\h \z \u</w:instrText>
      </w:r>
      <w:r w:rsidRPr="007E23B1">
        <w:rPr>
          <w:rFonts w:ascii="TH SarabunPSK" w:hAnsi="TH SarabunPSK" w:cs="TH SarabunPSK"/>
          <w:noProof/>
          <w:cs/>
        </w:rPr>
        <w:instrText xml:space="preserve"> </w:instrText>
      </w:r>
      <w:r w:rsidRPr="007E23B1">
        <w:rPr>
          <w:rFonts w:ascii="TH SarabunPSK" w:hAnsi="TH SarabunPSK" w:cs="TH SarabunPSK"/>
          <w:noProof/>
          <w:cs/>
        </w:rPr>
        <w:fldChar w:fldCharType="separate"/>
      </w:r>
      <w:hyperlink w:anchor="_Toc68096063" w:history="1">
        <w:r w:rsidR="007E23B1" w:rsidRPr="007E23B1">
          <w:rPr>
            <w:rStyle w:val="Hyperlink"/>
            <w:rFonts w:cs="TH SarabunPSK"/>
            <w:noProof/>
            <w:cs/>
          </w:rPr>
          <w:t>บทคัดย่อ</w:t>
        </w:r>
        <w:r w:rsidR="007E23B1" w:rsidRPr="007E23B1">
          <w:rPr>
            <w:rFonts w:ascii="TH SarabunPSK" w:hAnsi="TH SarabunPSK" w:cs="TH SarabunPSK"/>
            <w:noProof/>
            <w:webHidden/>
          </w:rPr>
          <w:tab/>
        </w:r>
        <w:r w:rsidR="007E23B1"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="007E23B1" w:rsidRPr="007E23B1">
          <w:rPr>
            <w:rFonts w:ascii="TH SarabunPSK" w:hAnsi="TH SarabunPSK" w:cs="TH SarabunPSK"/>
            <w:noProof/>
            <w:webHidden/>
          </w:rPr>
          <w:instrText xml:space="preserve"> PAGEREF _Toc68096063 \h </w:instrText>
        </w:r>
        <w:r w:rsidR="007E23B1" w:rsidRPr="007E23B1">
          <w:rPr>
            <w:rFonts w:ascii="TH SarabunPSK" w:hAnsi="TH SarabunPSK" w:cs="TH SarabunPSK"/>
            <w:noProof/>
            <w:webHidden/>
          </w:rPr>
        </w:r>
        <w:r w:rsidR="007E23B1"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ง</w:t>
        </w:r>
        <w:r w:rsidR="007E23B1"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9A76B64" w14:textId="7FF9C7D0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064" w:history="1">
        <w:r w:rsidRPr="007E23B1">
          <w:rPr>
            <w:rStyle w:val="Hyperlink"/>
            <w:rFonts w:cs="TH SarabunPSK"/>
            <w:noProof/>
          </w:rPr>
          <w:t>ABSTRACT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_Toc68096064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จ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6CFC595" w14:textId="65B9C246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065" w:history="1">
        <w:r w:rsidRPr="007E23B1">
          <w:rPr>
            <w:rStyle w:val="Hyperlink"/>
            <w:rFonts w:cs="TH SarabunPSK"/>
            <w:noProof/>
            <w:cs/>
          </w:rPr>
          <w:t>นาย ปัณณวิชญ์ พันธ์วงศ์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_Toc68096065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ฉ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BDB87F8" w14:textId="2E40CB31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066" w:history="1">
        <w:r w:rsidRPr="007E23B1">
          <w:rPr>
            <w:rStyle w:val="Hyperlink"/>
            <w:rFonts w:cs="TH SarabunPSK"/>
            <w:noProof/>
            <w:cs/>
          </w:rPr>
          <w:t>สารบัญ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_Toc68096066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ช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FFC20B0" w14:textId="0A774CA9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067" w:history="1">
        <w:r w:rsidRPr="007E23B1">
          <w:rPr>
            <w:rStyle w:val="Hyperlink"/>
            <w:rFonts w:cs="TH SarabunPSK"/>
            <w:noProof/>
            <w:cs/>
          </w:rPr>
          <w:t>สารบัญภาพ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_Toc68096067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ญ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67EF9D8" w14:textId="1E245A1B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068" w:history="1">
        <w:r w:rsidRPr="007E23B1">
          <w:rPr>
            <w:rStyle w:val="Hyperlink"/>
            <w:rFonts w:cs="TH SarabunPSK"/>
            <w:noProof/>
            <w:cs/>
          </w:rPr>
          <w:t>สารบัญตาราง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_Toc68096068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ฎ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043C19D" w14:textId="14F0DEC5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069" w:history="1">
        <w:r w:rsidRPr="007E23B1">
          <w:rPr>
            <w:rStyle w:val="Hyperlink"/>
            <w:rFonts w:cs="TH SarabunPSK"/>
            <w:noProof/>
            <w:cs/>
          </w:rPr>
          <w:t xml:space="preserve">บทที่ </w:t>
        </w:r>
        <w:r w:rsidRPr="007E23B1">
          <w:rPr>
            <w:rStyle w:val="Hyperlink"/>
            <w:rFonts w:cs="TH SarabunPSK"/>
            <w:noProof/>
          </w:rPr>
          <w:t>1</w:t>
        </w:r>
        <w:r w:rsidRPr="007E23B1">
          <w:rPr>
            <w:rStyle w:val="Hyperlink"/>
            <w:rFonts w:cs="TH SarabunPSK"/>
            <w:noProof/>
            <w:cs/>
          </w:rPr>
          <w:t xml:space="preserve"> บทนำ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_Toc68096069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1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2677E53" w14:textId="26DF23A6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070" w:history="1">
        <w:r w:rsidRPr="007E23B1">
          <w:rPr>
            <w:rStyle w:val="Hyperlink"/>
            <w:rFonts w:cs="TH SarabunPSK"/>
            <w:noProof/>
            <w:cs/>
          </w:rPr>
          <w:t>1.1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ที่มาของโครงงาน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_Toc68096070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1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7660B45" w14:textId="6FA8F2E8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071" w:history="1">
        <w:r w:rsidRPr="007E23B1">
          <w:rPr>
            <w:rStyle w:val="Hyperlink"/>
            <w:rFonts w:cs="TH SarabunPSK"/>
            <w:noProof/>
          </w:rPr>
          <w:t>1.2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วัตถุประสงค์ของโครงงาน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_Toc68096071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1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0CB3D18" w14:textId="02D10B9D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072" w:history="1">
        <w:r w:rsidRPr="007E23B1">
          <w:rPr>
            <w:rStyle w:val="Hyperlink"/>
            <w:rFonts w:cs="TH SarabunPSK"/>
            <w:noProof/>
          </w:rPr>
          <w:t>1.3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ขอบเขตของโครงงาน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_Toc68096072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1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FF39230" w14:textId="18798484" w:rsidR="007E23B1" w:rsidRPr="007E23B1" w:rsidRDefault="007E23B1">
      <w:pPr>
        <w:pStyle w:val="TOC3"/>
        <w:rPr>
          <w:rFonts w:ascii="TH SarabunPSK" w:eastAsiaTheme="minorEastAsia" w:hAnsi="TH SarabunPSK" w:cs="TH SarabunPSK"/>
          <w:noProof/>
        </w:rPr>
      </w:pPr>
      <w:hyperlink w:anchor="_Toc68096073" w:history="1">
        <w:r w:rsidRPr="007E23B1">
          <w:rPr>
            <w:rStyle w:val="Hyperlink"/>
            <w:rFonts w:cs="TH SarabunPSK"/>
            <w:iCs/>
            <w:noProof/>
          </w:rPr>
          <w:t>1.3.1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ข้อมูลที่ใช้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_Toc68096073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1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E3C3ECA" w14:textId="34C04156" w:rsidR="007E23B1" w:rsidRPr="007E23B1" w:rsidRDefault="007E23B1">
      <w:pPr>
        <w:pStyle w:val="TOC3"/>
        <w:rPr>
          <w:rFonts w:ascii="TH SarabunPSK" w:eastAsiaTheme="minorEastAsia" w:hAnsi="TH SarabunPSK" w:cs="TH SarabunPSK"/>
          <w:noProof/>
        </w:rPr>
      </w:pPr>
      <w:hyperlink w:anchor="_Toc68096074" w:history="1">
        <w:r w:rsidRPr="007E23B1">
          <w:rPr>
            <w:rStyle w:val="Hyperlink"/>
            <w:rFonts w:cs="TH SarabunPSK"/>
            <w:iCs/>
            <w:noProof/>
          </w:rPr>
          <w:t>1.3.2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เอาต์พุตของระบบทำนาย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_Toc68096074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2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8418EE5" w14:textId="1F5C29D2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075" w:history="1">
        <w:r w:rsidRPr="007E23B1">
          <w:rPr>
            <w:rStyle w:val="Hyperlink"/>
            <w:rFonts w:cs="TH SarabunPSK"/>
            <w:noProof/>
          </w:rPr>
          <w:t>1.4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ประโยชน์ที่ได้รับ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_Toc68096075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2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613B3EA" w14:textId="4BA02533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076" w:history="1">
        <w:r w:rsidRPr="007E23B1">
          <w:rPr>
            <w:rStyle w:val="Hyperlink"/>
            <w:rFonts w:cs="TH SarabunPSK"/>
            <w:noProof/>
          </w:rPr>
          <w:t>1.5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เทคโนโลยีและเครื่องมือที่ใช้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_Toc68096076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2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CEA1835" w14:textId="334EBAD2" w:rsidR="007E23B1" w:rsidRPr="007E23B1" w:rsidRDefault="007E23B1">
      <w:pPr>
        <w:pStyle w:val="TOC3"/>
        <w:rPr>
          <w:rFonts w:ascii="TH SarabunPSK" w:eastAsiaTheme="minorEastAsia" w:hAnsi="TH SarabunPSK" w:cs="TH SarabunPSK"/>
          <w:noProof/>
        </w:rPr>
      </w:pPr>
      <w:hyperlink w:anchor="_Toc68096077" w:history="1">
        <w:r w:rsidRPr="007E23B1">
          <w:rPr>
            <w:rStyle w:val="Hyperlink"/>
            <w:rFonts w:cs="TH SarabunPSK"/>
            <w:iCs/>
            <w:noProof/>
          </w:rPr>
          <w:t>1.5.1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เทคโนโลยีด้านซอฟต์แวร์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_Toc68096077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2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BAFA15D" w14:textId="3C685870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078" w:history="1">
        <w:r w:rsidRPr="007E23B1">
          <w:rPr>
            <w:rStyle w:val="Hyperlink"/>
            <w:rFonts w:cs="TH SarabunPSK"/>
            <w:noProof/>
          </w:rPr>
          <w:t>1.6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แผนการดำเนินงาน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_Toc68096078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3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BCE4D38" w14:textId="77B99706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079" w:history="1">
        <w:r w:rsidRPr="007E23B1">
          <w:rPr>
            <w:rStyle w:val="Hyperlink"/>
            <w:rFonts w:cs="TH SarabunPSK"/>
            <w:noProof/>
            <w:cs/>
          </w:rPr>
          <w:t xml:space="preserve">บทที่ </w:t>
        </w:r>
        <w:r w:rsidRPr="007E23B1">
          <w:rPr>
            <w:rStyle w:val="Hyperlink"/>
            <w:rFonts w:cs="TH SarabunPSK"/>
            <w:noProof/>
          </w:rPr>
          <w:t>2</w:t>
        </w:r>
        <w:r w:rsidRPr="007E23B1">
          <w:rPr>
            <w:rStyle w:val="Hyperlink"/>
            <w:rFonts w:cs="TH SarabunPSK"/>
            <w:noProof/>
            <w:cs/>
          </w:rPr>
          <w:t xml:space="preserve"> ทฤษฎีที่เกี่ยวข้อง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_Toc68096079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4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4752E7E" w14:textId="2E8CD231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080" w:history="1">
        <w:r w:rsidRPr="007E23B1">
          <w:rPr>
            <w:rStyle w:val="Hyperlink"/>
            <w:rFonts w:cs="TH SarabunPSK"/>
            <w:noProof/>
          </w:rPr>
          <w:t>2.1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</w:rPr>
          <w:t>Support Vector Regression (SVR) [1]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_Toc68096080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4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E8566BF" w14:textId="22C66F78" w:rsidR="007E23B1" w:rsidRPr="007E23B1" w:rsidRDefault="007E23B1">
      <w:pPr>
        <w:pStyle w:val="TOC3"/>
        <w:rPr>
          <w:rFonts w:ascii="TH SarabunPSK" w:eastAsiaTheme="minorEastAsia" w:hAnsi="TH SarabunPSK" w:cs="TH SarabunPSK"/>
          <w:noProof/>
        </w:rPr>
      </w:pPr>
      <w:hyperlink w:anchor="_Toc68096081" w:history="1">
        <w:r w:rsidRPr="007E23B1">
          <w:rPr>
            <w:rStyle w:val="Hyperlink"/>
            <w:rFonts w:cs="TH SarabunPSK"/>
            <w:iCs/>
            <w:noProof/>
          </w:rPr>
          <w:t>2.1.1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</w:rPr>
          <w:t>Linear Regression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_Toc68096081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5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EC39876" w14:textId="22063D2E" w:rsidR="007E23B1" w:rsidRPr="007E23B1" w:rsidRDefault="007E23B1">
      <w:pPr>
        <w:pStyle w:val="TOC3"/>
        <w:rPr>
          <w:rFonts w:ascii="TH SarabunPSK" w:eastAsiaTheme="minorEastAsia" w:hAnsi="TH SarabunPSK" w:cs="TH SarabunPSK"/>
          <w:noProof/>
        </w:rPr>
      </w:pPr>
      <w:hyperlink w:anchor="_Toc68096082" w:history="1">
        <w:r w:rsidRPr="007E23B1">
          <w:rPr>
            <w:rStyle w:val="Hyperlink"/>
            <w:rFonts w:cs="TH SarabunPSK"/>
            <w:iCs/>
            <w:noProof/>
          </w:rPr>
          <w:t>2.1.2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</w:rPr>
          <w:t>Nonlinear Regression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_Toc68096082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8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0BCAFFF" w14:textId="2F6ED793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083" w:history="1">
        <w:r w:rsidRPr="007E23B1">
          <w:rPr>
            <w:rStyle w:val="Hyperlink"/>
            <w:rFonts w:cs="TH SarabunPSK"/>
            <w:noProof/>
          </w:rPr>
          <w:t>2.2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</w:rPr>
          <w:t xml:space="preserve">Foreign Exchange Market </w:t>
        </w:r>
        <w:r w:rsidRPr="007E23B1">
          <w:rPr>
            <w:rStyle w:val="Hyperlink"/>
            <w:rFonts w:cs="TH SarabunPSK"/>
            <w:noProof/>
            <w:cs/>
          </w:rPr>
          <w:t>(</w:t>
        </w:r>
        <w:r w:rsidRPr="007E23B1">
          <w:rPr>
            <w:rStyle w:val="Hyperlink"/>
            <w:rFonts w:cs="TH SarabunPSK"/>
            <w:noProof/>
          </w:rPr>
          <w:t>Forex</w:t>
        </w:r>
        <w:r w:rsidRPr="007E23B1">
          <w:rPr>
            <w:rStyle w:val="Hyperlink"/>
            <w:rFonts w:cs="TH SarabunPSK"/>
            <w:noProof/>
            <w:cs/>
          </w:rPr>
          <w:t>)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_Toc68096083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10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1B8AE45" w14:textId="1F542EEC" w:rsidR="007E23B1" w:rsidRPr="007E23B1" w:rsidRDefault="007E23B1">
      <w:pPr>
        <w:pStyle w:val="TOC3"/>
        <w:rPr>
          <w:rFonts w:ascii="TH SarabunPSK" w:eastAsiaTheme="minorEastAsia" w:hAnsi="TH SarabunPSK" w:cs="TH SarabunPSK"/>
          <w:noProof/>
        </w:rPr>
      </w:pPr>
      <w:hyperlink w:anchor="_Toc68096084" w:history="1">
        <w:r w:rsidRPr="007E23B1">
          <w:rPr>
            <w:rStyle w:val="Hyperlink"/>
            <w:rFonts w:cs="TH SarabunPSK"/>
            <w:iCs/>
            <w:noProof/>
          </w:rPr>
          <w:t>2.2.1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</w:rPr>
          <w:t>Pip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_Toc68096084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10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5023E71" w14:textId="326C4E45" w:rsidR="007E23B1" w:rsidRPr="007E23B1" w:rsidRDefault="007E23B1">
      <w:pPr>
        <w:pStyle w:val="TOC3"/>
        <w:rPr>
          <w:rFonts w:ascii="TH SarabunPSK" w:eastAsiaTheme="minorEastAsia" w:hAnsi="TH SarabunPSK" w:cs="TH SarabunPSK"/>
          <w:noProof/>
        </w:rPr>
      </w:pPr>
      <w:hyperlink w:anchor="_Toc68096085" w:history="1">
        <w:r w:rsidRPr="007E23B1">
          <w:rPr>
            <w:rStyle w:val="Hyperlink"/>
            <w:rFonts w:cs="TH SarabunPSK"/>
            <w:iCs/>
            <w:noProof/>
          </w:rPr>
          <w:t>2.2.2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</w:rPr>
          <w:t>Indicators [2]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_Toc68096085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11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22269C9" w14:textId="1EF16B45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86" w:history="1">
        <w:r w:rsidRPr="007E23B1">
          <w:rPr>
            <w:rStyle w:val="Hyperlink"/>
            <w:rFonts w:cs="TH SarabunPSK"/>
            <w:noProof/>
            <w:szCs w:val="32"/>
          </w:rPr>
          <w:t>2.2.2.1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Moving Average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_Toc68096086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11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2D414439" w14:textId="3E3CEE51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87" w:history="1">
        <w:r w:rsidRPr="007E23B1">
          <w:rPr>
            <w:rStyle w:val="Hyperlink"/>
            <w:rFonts w:cs="TH SarabunPSK"/>
            <w:noProof/>
            <w:szCs w:val="32"/>
          </w:rPr>
          <w:t>2.2.2.2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Heiken-Ashi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_Toc68096087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13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3BE31074" w14:textId="11B21705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88" w:history="1">
        <w:r w:rsidRPr="007E23B1">
          <w:rPr>
            <w:rStyle w:val="Hyperlink"/>
            <w:rFonts w:cs="TH SarabunPSK"/>
            <w:noProof/>
            <w:szCs w:val="32"/>
          </w:rPr>
          <w:t>2.2.2.3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Momentum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_Toc68096088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14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10FB1280" w14:textId="7A068072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89" w:history="1">
        <w:r w:rsidRPr="007E23B1">
          <w:rPr>
            <w:rStyle w:val="Hyperlink"/>
            <w:rFonts w:cs="TH SarabunPSK"/>
            <w:noProof/>
            <w:szCs w:val="32"/>
            <w:cs/>
          </w:rPr>
          <w:t>2.2.2.4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Stochastic oscillator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_Toc68096089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14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0B01829C" w14:textId="060A3453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90" w:history="1">
        <w:r w:rsidRPr="007E23B1">
          <w:rPr>
            <w:rStyle w:val="Hyperlink"/>
            <w:rFonts w:cs="TH SarabunPSK"/>
            <w:noProof/>
            <w:szCs w:val="32"/>
          </w:rPr>
          <w:t>2.2.2.5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Williams %R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_Toc68096090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15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53FC406F" w14:textId="407521F2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91" w:history="1">
        <w:r w:rsidRPr="007E23B1">
          <w:rPr>
            <w:rStyle w:val="Hyperlink"/>
            <w:rFonts w:cs="TH SarabunPSK"/>
            <w:noProof/>
            <w:szCs w:val="32"/>
          </w:rPr>
          <w:t>2.2.2.6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Rate</w:t>
        </w:r>
        <w:r w:rsidRPr="007E23B1">
          <w:rPr>
            <w:rStyle w:val="Hyperlink"/>
            <w:rFonts w:cs="TH SarabunPSK"/>
            <w:noProof/>
            <w:szCs w:val="32"/>
            <w:cs/>
          </w:rPr>
          <w:t xml:space="preserve"> </w:t>
        </w:r>
        <w:r w:rsidRPr="007E23B1">
          <w:rPr>
            <w:rStyle w:val="Hyperlink"/>
            <w:rFonts w:cs="TH SarabunPSK"/>
            <w:noProof/>
            <w:szCs w:val="32"/>
          </w:rPr>
          <w:t>of Change</w:t>
        </w:r>
        <w:r w:rsidRPr="007E23B1">
          <w:rPr>
            <w:rStyle w:val="Hyperlink"/>
            <w:rFonts w:cs="TH SarabunPSK"/>
            <w:noProof/>
            <w:szCs w:val="32"/>
            <w:cs/>
          </w:rPr>
          <w:t xml:space="preserve"> / </w:t>
        </w:r>
        <w:r w:rsidRPr="007E23B1">
          <w:rPr>
            <w:rStyle w:val="Hyperlink"/>
            <w:rFonts w:cs="TH SarabunPSK"/>
            <w:noProof/>
            <w:szCs w:val="32"/>
          </w:rPr>
          <w:t>Price Rate of Change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_Toc68096091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15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0F40D125" w14:textId="7A6C923D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92" w:history="1">
        <w:r w:rsidRPr="007E23B1">
          <w:rPr>
            <w:rStyle w:val="Hyperlink"/>
            <w:rFonts w:cs="TH SarabunPSK"/>
            <w:noProof/>
            <w:szCs w:val="32"/>
          </w:rPr>
          <w:t>2.2.2.7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Weighted Closing Price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_Toc68096092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15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4A444B8" w14:textId="70B195AA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93" w:history="1">
        <w:r w:rsidRPr="007E23B1">
          <w:rPr>
            <w:rStyle w:val="Hyperlink"/>
            <w:rFonts w:cs="TH SarabunPSK"/>
            <w:noProof/>
            <w:szCs w:val="32"/>
          </w:rPr>
          <w:t>2.2.2.8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Moving Average Convergence/Divergence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_Toc68096093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16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6CED1D3C" w14:textId="6E125263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94" w:history="1">
        <w:r w:rsidRPr="007E23B1">
          <w:rPr>
            <w:rStyle w:val="Hyperlink"/>
            <w:rFonts w:cs="TH SarabunPSK"/>
            <w:noProof/>
            <w:szCs w:val="32"/>
          </w:rPr>
          <w:t>2.2.2.9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Accumulation Distribution Line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_Toc68096094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17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5F877132" w14:textId="34CC9B5E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95" w:history="1">
        <w:r w:rsidRPr="007E23B1">
          <w:rPr>
            <w:rStyle w:val="Hyperlink"/>
            <w:rFonts w:cs="TH SarabunPSK"/>
            <w:noProof/>
            <w:szCs w:val="32"/>
          </w:rPr>
          <w:t>2.2.2.10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Accumulation Distribution Oscillator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_Toc68096095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17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6A0E624E" w14:textId="1CD4D2B6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96" w:history="1">
        <w:r w:rsidRPr="007E23B1">
          <w:rPr>
            <w:rStyle w:val="Hyperlink"/>
            <w:rFonts w:cs="TH SarabunPSK"/>
            <w:noProof/>
            <w:szCs w:val="32"/>
          </w:rPr>
          <w:t>2.2.2.11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Commodity Channel Index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_Toc68096096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17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4DE2DB1" w14:textId="5B6825DC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97" w:history="1">
        <w:r w:rsidRPr="007E23B1">
          <w:rPr>
            <w:rStyle w:val="Hyperlink"/>
            <w:rFonts w:cs="TH SarabunPSK"/>
            <w:noProof/>
            <w:szCs w:val="32"/>
          </w:rPr>
          <w:t>2.2.2.12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Bollinger Bands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_Toc68096097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18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1A8BB399" w14:textId="0B5B1F79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98" w:history="1">
        <w:r w:rsidRPr="007E23B1">
          <w:rPr>
            <w:rStyle w:val="Hyperlink"/>
            <w:rFonts w:cs="TH SarabunPSK"/>
            <w:noProof/>
            <w:szCs w:val="32"/>
          </w:rPr>
          <w:t>2.2.2.13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Relative Strength Index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_Toc68096098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19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C75B551" w14:textId="59351951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099" w:history="1">
        <w:r w:rsidRPr="007E23B1">
          <w:rPr>
            <w:rStyle w:val="Hyperlink"/>
            <w:rFonts w:cs="TH SarabunPSK"/>
            <w:noProof/>
            <w:szCs w:val="32"/>
          </w:rPr>
          <w:t>2.2.2.14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Linear Regression Slope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_Toc68096099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20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AB9E23B" w14:textId="0E2C28E3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100" w:history="1">
        <w:r w:rsidRPr="007E23B1">
          <w:rPr>
            <w:rStyle w:val="Hyperlink"/>
            <w:rFonts w:cs="TH SarabunPSK"/>
            <w:noProof/>
            <w:cs/>
          </w:rPr>
          <w:t xml:space="preserve">บทที่ </w:t>
        </w:r>
        <w:r w:rsidRPr="007E23B1">
          <w:rPr>
            <w:rStyle w:val="Hyperlink"/>
            <w:rFonts w:cs="TH SarabunPSK"/>
            <w:noProof/>
          </w:rPr>
          <w:t>3</w:t>
        </w:r>
        <w:r w:rsidRPr="007E23B1">
          <w:rPr>
            <w:rStyle w:val="Hyperlink"/>
            <w:rFonts w:cs="TH SarabunPSK"/>
            <w:noProof/>
            <w:cs/>
          </w:rPr>
          <w:t xml:space="preserve"> โครงสร้างและขั้นตอนการทำงาน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_Toc68096100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21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828CA5F" w14:textId="7D082C66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101" w:history="1">
        <w:r w:rsidRPr="007E23B1">
          <w:rPr>
            <w:rStyle w:val="Hyperlink"/>
            <w:rFonts w:cs="TH SarabunPSK"/>
            <w:noProof/>
          </w:rPr>
          <w:t>3.1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แผนผังการทำงานของระบบ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_Toc68096101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21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FE88FA8" w14:textId="2FFCDC95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102" w:history="1">
        <w:r w:rsidRPr="007E23B1">
          <w:rPr>
            <w:rStyle w:val="Hyperlink"/>
            <w:rFonts w:cs="TH SarabunPSK"/>
            <w:noProof/>
          </w:rPr>
          <w:t>3.2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การสร้างชุดฝึกสอน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_Toc68096102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22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7DBDE27" w14:textId="2ED5B9B1" w:rsidR="007E23B1" w:rsidRPr="007E23B1" w:rsidRDefault="007E23B1">
      <w:pPr>
        <w:pStyle w:val="TOC3"/>
        <w:rPr>
          <w:rFonts w:ascii="TH SarabunPSK" w:eastAsiaTheme="minorEastAsia" w:hAnsi="TH SarabunPSK" w:cs="TH SarabunPSK"/>
          <w:noProof/>
        </w:rPr>
      </w:pPr>
      <w:hyperlink w:anchor="_Toc68096103" w:history="1">
        <w:r w:rsidRPr="007E23B1">
          <w:rPr>
            <w:rStyle w:val="Hyperlink"/>
            <w:rFonts w:cs="TH SarabunPSK"/>
            <w:iCs/>
            <w:noProof/>
          </w:rPr>
          <w:t>3.2.1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การเตรียมข้อมูล (</w:t>
        </w:r>
        <w:r w:rsidRPr="007E23B1">
          <w:rPr>
            <w:rStyle w:val="Hyperlink"/>
            <w:rFonts w:cs="TH SarabunPSK"/>
            <w:noProof/>
          </w:rPr>
          <w:t>Preprocessing</w:t>
        </w:r>
        <w:r w:rsidRPr="007E23B1">
          <w:rPr>
            <w:rStyle w:val="Hyperlink"/>
            <w:rFonts w:cs="TH SarabunPSK"/>
            <w:noProof/>
            <w:cs/>
          </w:rPr>
          <w:t>)</w:t>
        </w:r>
        <w:r w:rsidRPr="007E23B1">
          <w:rPr>
            <w:rStyle w:val="Hyperlink"/>
            <w:rFonts w:cs="TH SarabunPSK"/>
            <w:noProof/>
          </w:rPr>
          <w:t xml:space="preserve"> [3] [4]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_Toc68096103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22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8E62189" w14:textId="6390DF73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104" w:history="1">
        <w:r w:rsidRPr="007E23B1">
          <w:rPr>
            <w:rStyle w:val="Hyperlink"/>
            <w:rFonts w:cs="TH SarabunPSK"/>
            <w:noProof/>
          </w:rPr>
          <w:t>3.3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การฝึกสอน (</w:t>
        </w:r>
        <w:r w:rsidRPr="007E23B1">
          <w:rPr>
            <w:rStyle w:val="Hyperlink"/>
            <w:rFonts w:cs="TH SarabunPSK"/>
            <w:noProof/>
          </w:rPr>
          <w:t>Train</w:t>
        </w:r>
        <w:r w:rsidRPr="007E23B1">
          <w:rPr>
            <w:rStyle w:val="Hyperlink"/>
            <w:rFonts w:cs="TH SarabunPSK"/>
            <w:noProof/>
            <w:cs/>
          </w:rPr>
          <w:t xml:space="preserve"> </w:t>
        </w:r>
        <w:r w:rsidRPr="007E23B1">
          <w:rPr>
            <w:rStyle w:val="Hyperlink"/>
            <w:rFonts w:cs="TH SarabunPSK"/>
            <w:noProof/>
          </w:rPr>
          <w:t>model</w:t>
        </w:r>
        <w:r w:rsidRPr="007E23B1">
          <w:rPr>
            <w:rStyle w:val="Hyperlink"/>
            <w:rFonts w:cs="TH SarabunPSK"/>
            <w:noProof/>
            <w:cs/>
          </w:rPr>
          <w:t>)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_Toc68096104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24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FA1546B" w14:textId="7421170D" w:rsidR="007E23B1" w:rsidRPr="007E23B1" w:rsidRDefault="007E23B1">
      <w:pPr>
        <w:pStyle w:val="TOC3"/>
        <w:rPr>
          <w:rFonts w:ascii="TH SarabunPSK" w:eastAsiaTheme="minorEastAsia" w:hAnsi="TH SarabunPSK" w:cs="TH SarabunPSK"/>
          <w:noProof/>
        </w:rPr>
      </w:pPr>
      <w:hyperlink w:anchor="_Toc68096105" w:history="1">
        <w:r w:rsidRPr="007E23B1">
          <w:rPr>
            <w:rStyle w:val="Hyperlink"/>
            <w:rFonts w:cs="TH SarabunPSK"/>
            <w:iCs/>
            <w:noProof/>
          </w:rPr>
          <w:t>3.3.1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 xml:space="preserve">การทำ </w:t>
        </w:r>
        <w:r w:rsidRPr="007E23B1">
          <w:rPr>
            <w:rStyle w:val="Hyperlink"/>
            <w:rFonts w:cs="TH SarabunPSK"/>
            <w:noProof/>
          </w:rPr>
          <w:t>k-Fold Cross – Validation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_Toc68096105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24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B3069EE" w14:textId="6B6F3B0E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106" w:history="1">
        <w:r w:rsidRPr="007E23B1">
          <w:rPr>
            <w:rStyle w:val="Hyperlink"/>
            <w:rFonts w:cs="TH SarabunPSK"/>
            <w:noProof/>
          </w:rPr>
          <w:t>3.4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การทดสอบ (</w:t>
        </w:r>
        <w:r w:rsidRPr="007E23B1">
          <w:rPr>
            <w:rStyle w:val="Hyperlink"/>
            <w:rFonts w:cs="TH SarabunPSK"/>
            <w:noProof/>
          </w:rPr>
          <w:t>Validation Model)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_Toc68096106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25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B5CC03B" w14:textId="268B261E" w:rsidR="007E23B1" w:rsidRPr="007E23B1" w:rsidRDefault="007E23B1">
      <w:pPr>
        <w:pStyle w:val="TOC3"/>
        <w:rPr>
          <w:rFonts w:ascii="TH SarabunPSK" w:eastAsiaTheme="minorEastAsia" w:hAnsi="TH SarabunPSK" w:cs="TH SarabunPSK"/>
          <w:noProof/>
        </w:rPr>
      </w:pPr>
      <w:hyperlink w:anchor="_Toc68096107" w:history="1">
        <w:r w:rsidRPr="007E23B1">
          <w:rPr>
            <w:rStyle w:val="Hyperlink"/>
            <w:rFonts w:cs="TH SarabunPSK"/>
            <w:iCs/>
            <w:noProof/>
          </w:rPr>
          <w:t>3.4.1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การวัดความถูกต้อง</w:t>
        </w:r>
        <w:r w:rsidRPr="007E23B1">
          <w:rPr>
            <w:rStyle w:val="Hyperlink"/>
            <w:rFonts w:cs="TH SarabunPSK"/>
            <w:noProof/>
          </w:rPr>
          <w:t xml:space="preserve"> [4]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_Toc68096107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25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0475926" w14:textId="5A342515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108" w:history="1">
        <w:r w:rsidRPr="007E23B1">
          <w:rPr>
            <w:rStyle w:val="Hyperlink"/>
            <w:rFonts w:cs="TH SarabunPSK"/>
            <w:noProof/>
            <w:szCs w:val="32"/>
          </w:rPr>
          <w:t>3.4.1.1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Mean Absolute Error (MAE)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_Toc68096108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25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4C33C5BE" w14:textId="404937E4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109" w:history="1">
        <w:r w:rsidRPr="007E23B1">
          <w:rPr>
            <w:rStyle w:val="Hyperlink"/>
            <w:rFonts w:cs="TH SarabunPSK"/>
            <w:noProof/>
            <w:szCs w:val="32"/>
          </w:rPr>
          <w:t>3.4.1.2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R-Squared (R2)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_Toc68096109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26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7935FA0A" w14:textId="0596B88C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110" w:history="1">
        <w:r w:rsidRPr="007E23B1">
          <w:rPr>
            <w:rStyle w:val="Hyperlink"/>
            <w:rFonts w:cs="TH SarabunPSK"/>
            <w:noProof/>
            <w:szCs w:val="32"/>
          </w:rPr>
          <w:t>3.4.1.3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noProof/>
            <w:szCs w:val="32"/>
          </w:rPr>
          <w:t>Trend accuracy (%)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_Toc68096110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26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26C64F11" w14:textId="67F0BC0F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111" w:history="1">
        <w:r w:rsidRPr="007E23B1">
          <w:rPr>
            <w:rStyle w:val="Hyperlink"/>
            <w:rFonts w:cs="TH SarabunPSK"/>
            <w:noProof/>
          </w:rPr>
          <w:t>3.5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การสร้างเว็บแอปพลิเคชัน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_Toc68096111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26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0D3F55A" w14:textId="49CBBD07" w:rsidR="007E23B1" w:rsidRPr="007E23B1" w:rsidRDefault="007E23B1">
      <w:pPr>
        <w:pStyle w:val="TOC3"/>
        <w:rPr>
          <w:rFonts w:ascii="TH SarabunPSK" w:eastAsiaTheme="minorEastAsia" w:hAnsi="TH SarabunPSK" w:cs="TH SarabunPSK"/>
          <w:noProof/>
        </w:rPr>
      </w:pPr>
      <w:hyperlink w:anchor="_Toc68096112" w:history="1">
        <w:r w:rsidRPr="007E23B1">
          <w:rPr>
            <w:rStyle w:val="Hyperlink"/>
            <w:rFonts w:cs="TH SarabunPSK"/>
            <w:iCs/>
            <w:noProof/>
          </w:rPr>
          <w:t>3.5.1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การออกแบบเว็บแอปพลิเคชัน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_Toc68096112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26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E783DAE" w14:textId="60DA5118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113" w:history="1">
        <w:r w:rsidRPr="007E23B1">
          <w:rPr>
            <w:rStyle w:val="Hyperlink"/>
            <w:rFonts w:cs="TH SarabunPSK"/>
            <w:noProof/>
            <w:szCs w:val="32"/>
          </w:rPr>
          <w:t>3.5.1.1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b/>
            <w:i/>
            <w:noProof/>
            <w:szCs w:val="32"/>
            <w:cs/>
          </w:rPr>
          <w:t>หน้าแสดงภาพรวม</w:t>
        </w:r>
        <w:r w:rsidRPr="007E23B1">
          <w:rPr>
            <w:rStyle w:val="Hyperlink"/>
            <w:rFonts w:cs="TH SarabunPSK"/>
            <w:bCs/>
            <w:i/>
            <w:noProof/>
            <w:szCs w:val="32"/>
            <w:cs/>
          </w:rPr>
          <w:t xml:space="preserve"> </w:t>
        </w:r>
        <w:r w:rsidRPr="007E23B1">
          <w:rPr>
            <w:rStyle w:val="Hyperlink"/>
            <w:rFonts w:cs="TH SarabunPSK"/>
            <w:b/>
            <w:i/>
            <w:noProof/>
            <w:szCs w:val="32"/>
            <w:cs/>
          </w:rPr>
          <w:t>(</w:t>
        </w:r>
        <w:r w:rsidRPr="007E23B1">
          <w:rPr>
            <w:rStyle w:val="Hyperlink"/>
            <w:rFonts w:cs="TH SarabunPSK"/>
            <w:noProof/>
            <w:szCs w:val="32"/>
          </w:rPr>
          <w:t>Overview)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_Toc68096113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27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65E3410F" w14:textId="0DAACFAC" w:rsidR="007E23B1" w:rsidRPr="007E23B1" w:rsidRDefault="007E23B1">
      <w:pPr>
        <w:pStyle w:val="TOC4"/>
        <w:tabs>
          <w:tab w:val="left" w:pos="1760"/>
          <w:tab w:val="right" w:leader="dot" w:pos="8297"/>
        </w:tabs>
        <w:rPr>
          <w:rFonts w:ascii="TH SarabunPSK" w:eastAsiaTheme="minorEastAsia" w:hAnsi="TH SarabunPSK" w:cs="TH SarabunPSK"/>
          <w:noProof/>
          <w:sz w:val="32"/>
          <w:szCs w:val="32"/>
        </w:rPr>
      </w:pPr>
      <w:hyperlink w:anchor="_Toc68096114" w:history="1">
        <w:r w:rsidRPr="007E23B1">
          <w:rPr>
            <w:rStyle w:val="Hyperlink"/>
            <w:rFonts w:cs="TH SarabunPSK"/>
            <w:noProof/>
            <w:szCs w:val="32"/>
          </w:rPr>
          <w:t>3.5.1.2</w:t>
        </w:r>
        <w:r w:rsidRPr="007E23B1">
          <w:rPr>
            <w:rFonts w:ascii="TH SarabunPSK" w:eastAsiaTheme="minorEastAsia" w:hAnsi="TH SarabunPSK" w:cs="TH SarabunPSK"/>
            <w:noProof/>
            <w:sz w:val="32"/>
            <w:szCs w:val="32"/>
          </w:rPr>
          <w:tab/>
        </w:r>
        <w:r w:rsidRPr="007E23B1">
          <w:rPr>
            <w:rStyle w:val="Hyperlink"/>
            <w:rFonts w:cs="TH SarabunPSK"/>
            <w:b/>
            <w:i/>
            <w:noProof/>
            <w:szCs w:val="32"/>
            <w:cs/>
          </w:rPr>
          <w:t>หน้าแสดงผลทำนายของแต่ละสกุลเงิน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tab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instrText xml:space="preserve"> PAGEREF _Toc68096114 \h </w:instrTex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sz w:val="32"/>
            <w:szCs w:val="32"/>
            <w:cs/>
          </w:rPr>
          <w:t>28</w:t>
        </w:r>
        <w:r w:rsidRPr="007E23B1">
          <w:rPr>
            <w:rFonts w:ascii="TH SarabunPSK" w:hAnsi="TH SarabunPSK" w:cs="TH SarabunPSK"/>
            <w:noProof/>
            <w:webHidden/>
            <w:sz w:val="32"/>
            <w:szCs w:val="32"/>
          </w:rPr>
          <w:fldChar w:fldCharType="end"/>
        </w:r>
      </w:hyperlink>
    </w:p>
    <w:p w14:paraId="5A43B83C" w14:textId="7322C148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115" w:history="1">
        <w:r w:rsidRPr="007E23B1">
          <w:rPr>
            <w:rStyle w:val="Hyperlink"/>
            <w:rFonts w:cs="TH SarabunPSK"/>
            <w:noProof/>
            <w:cs/>
          </w:rPr>
          <w:t xml:space="preserve">บทที่ </w:t>
        </w:r>
        <w:r w:rsidRPr="007E23B1">
          <w:rPr>
            <w:rStyle w:val="Hyperlink"/>
            <w:rFonts w:cs="TH SarabunPSK"/>
            <w:noProof/>
          </w:rPr>
          <w:t>4</w:t>
        </w:r>
        <w:r w:rsidRPr="007E23B1">
          <w:rPr>
            <w:rStyle w:val="Hyperlink"/>
            <w:rFonts w:cs="TH SarabunPSK"/>
            <w:noProof/>
            <w:cs/>
          </w:rPr>
          <w:t xml:space="preserve"> การทดลองและผลลัพธ์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_Toc68096115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29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72FFC330" w14:textId="0573A959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116" w:history="1">
        <w:r w:rsidRPr="007E23B1">
          <w:rPr>
            <w:rStyle w:val="Hyperlink"/>
            <w:rFonts w:cs="TH SarabunPSK"/>
            <w:noProof/>
          </w:rPr>
          <w:t>4.1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การทดลองกับข้อมูลแบบบอด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_Toc68096116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29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58F01022" w14:textId="15C7D323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117" w:history="1">
        <w:r w:rsidRPr="007E23B1">
          <w:rPr>
            <w:rStyle w:val="Hyperlink"/>
            <w:rFonts w:cs="TH SarabunPSK"/>
            <w:noProof/>
          </w:rPr>
          <w:t>4.2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การทดสอบเว็บไซต์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_Toc68096117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29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0CA7C065" w14:textId="2BB475FF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118" w:history="1">
        <w:r w:rsidRPr="007E23B1">
          <w:rPr>
            <w:rStyle w:val="Hyperlink"/>
            <w:rFonts w:cs="TH SarabunPSK"/>
            <w:noProof/>
            <w:cs/>
          </w:rPr>
          <w:t xml:space="preserve">บทที่ </w:t>
        </w:r>
        <w:r w:rsidRPr="007E23B1">
          <w:rPr>
            <w:rStyle w:val="Hyperlink"/>
            <w:rFonts w:cs="TH SarabunPSK"/>
            <w:noProof/>
          </w:rPr>
          <w:t>5</w:t>
        </w:r>
        <w:r w:rsidRPr="007E23B1">
          <w:rPr>
            <w:rStyle w:val="Hyperlink"/>
            <w:rFonts w:cs="TH SarabunPSK"/>
            <w:noProof/>
            <w:cs/>
          </w:rPr>
          <w:t xml:space="preserve"> บทสรุปและข้อเสนอแนะ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_Toc68096118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30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A8CA694" w14:textId="63769105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119" w:history="1">
        <w:r w:rsidRPr="007E23B1">
          <w:rPr>
            <w:rStyle w:val="Hyperlink"/>
            <w:rFonts w:cs="TH SarabunPSK"/>
            <w:noProof/>
          </w:rPr>
          <w:t>5.1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สรุปผล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_Toc68096119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30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20DF44F9" w14:textId="491E9115" w:rsidR="007E23B1" w:rsidRPr="007E23B1" w:rsidRDefault="007E23B1">
      <w:pPr>
        <w:pStyle w:val="TOC2"/>
        <w:rPr>
          <w:rFonts w:ascii="TH SarabunPSK" w:eastAsiaTheme="minorEastAsia" w:hAnsi="TH SarabunPSK" w:cs="TH SarabunPSK"/>
          <w:noProof/>
        </w:rPr>
      </w:pPr>
      <w:hyperlink w:anchor="_Toc68096120" w:history="1">
        <w:r w:rsidRPr="007E23B1">
          <w:rPr>
            <w:rStyle w:val="Hyperlink"/>
            <w:rFonts w:cs="TH SarabunPSK"/>
            <w:noProof/>
          </w:rPr>
          <w:t>5.2</w:t>
        </w:r>
        <w:r w:rsidRPr="007E23B1">
          <w:rPr>
            <w:rFonts w:ascii="TH SarabunPSK" w:eastAsiaTheme="minorEastAsia" w:hAnsi="TH SarabunPSK" w:cs="TH SarabunPSK"/>
            <w:noProof/>
          </w:rPr>
          <w:tab/>
        </w:r>
        <w:r w:rsidRPr="007E23B1">
          <w:rPr>
            <w:rStyle w:val="Hyperlink"/>
            <w:rFonts w:cs="TH SarabunPSK"/>
            <w:noProof/>
            <w:cs/>
          </w:rPr>
          <w:t>ข้อแนะนำและปัญหาที่พบ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_Toc68096120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31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3065C9B1" w14:textId="7B844A5A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121" w:history="1">
        <w:r w:rsidRPr="007E23B1">
          <w:rPr>
            <w:rStyle w:val="Hyperlink"/>
            <w:rFonts w:cs="TH SarabunPSK"/>
            <w:noProof/>
            <w:cs/>
          </w:rPr>
          <w:t>เอกสารอ้างอิง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_Toc68096121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32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4BF75ED8" w14:textId="3F853A68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122" w:history="1">
        <w:r w:rsidRPr="007E23B1">
          <w:rPr>
            <w:rStyle w:val="Hyperlink"/>
            <w:rFonts w:cs="TH SarabunPSK"/>
            <w:noProof/>
            <w:cs/>
          </w:rPr>
          <w:t>ภาคผนวก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_Toc68096122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33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6BFE729C" w14:textId="2C9C36BD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123" w:history="1">
        <w:r w:rsidRPr="007E23B1">
          <w:rPr>
            <w:rStyle w:val="Hyperlink"/>
            <w:rFonts w:cs="TH SarabunPSK"/>
            <w:noProof/>
            <w:cs/>
          </w:rPr>
          <w:t>ภาคผนวก ก</w:t>
        </w:r>
        <w:r w:rsidRPr="007E23B1">
          <w:rPr>
            <w:rStyle w:val="Hyperlink"/>
            <w:rFonts w:cs="TH SarabunPSK"/>
            <w:noProof/>
          </w:rPr>
          <w:t xml:space="preserve"> </w:t>
        </w:r>
        <w:r w:rsidRPr="007E23B1">
          <w:rPr>
            <w:rStyle w:val="Hyperlink"/>
            <w:rFonts w:cs="TH SarabunPSK"/>
            <w:noProof/>
            <w:cs/>
          </w:rPr>
          <w:t>คู่มือการใช้งานระบบ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_Toc68096123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34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B7FCB54" w14:textId="394CABBE" w:rsidR="007E23B1" w:rsidRPr="007E23B1" w:rsidRDefault="007E23B1">
      <w:pPr>
        <w:pStyle w:val="TOC1"/>
        <w:rPr>
          <w:rFonts w:ascii="TH SarabunPSK" w:eastAsiaTheme="minorEastAsia" w:hAnsi="TH SarabunPSK" w:cs="TH SarabunPSK"/>
          <w:noProof/>
        </w:rPr>
      </w:pPr>
      <w:hyperlink w:anchor="_Toc68096124" w:history="1">
        <w:r w:rsidRPr="007E23B1">
          <w:rPr>
            <w:rStyle w:val="Hyperlink"/>
            <w:rFonts w:cs="TH SarabunPSK"/>
            <w:noProof/>
            <w:cs/>
          </w:rPr>
          <w:t>ประวัติผู้เขียน</w:t>
        </w:r>
        <w:r w:rsidRPr="007E23B1">
          <w:rPr>
            <w:rFonts w:ascii="TH SarabunPSK" w:hAnsi="TH SarabunPSK" w:cs="TH SarabunPSK"/>
            <w:noProof/>
            <w:webHidden/>
          </w:rPr>
          <w:tab/>
        </w:r>
        <w:r w:rsidRPr="007E23B1">
          <w:rPr>
            <w:rFonts w:ascii="TH SarabunPSK" w:hAnsi="TH SarabunPSK" w:cs="TH SarabunPSK"/>
            <w:noProof/>
            <w:webHidden/>
          </w:rPr>
          <w:fldChar w:fldCharType="begin"/>
        </w:r>
        <w:r w:rsidRPr="007E23B1">
          <w:rPr>
            <w:rFonts w:ascii="TH SarabunPSK" w:hAnsi="TH SarabunPSK" w:cs="TH SarabunPSK"/>
            <w:noProof/>
            <w:webHidden/>
          </w:rPr>
          <w:instrText xml:space="preserve"> PAGEREF _Toc68096124 \h </w:instrText>
        </w:r>
        <w:r w:rsidRPr="007E23B1">
          <w:rPr>
            <w:rFonts w:ascii="TH SarabunPSK" w:hAnsi="TH SarabunPSK" w:cs="TH SarabunPSK"/>
            <w:noProof/>
            <w:webHidden/>
          </w:rPr>
        </w:r>
        <w:r w:rsidRPr="007E23B1">
          <w:rPr>
            <w:rFonts w:ascii="TH SarabunPSK" w:hAnsi="TH SarabunPSK" w:cs="TH SarabunPSK"/>
            <w:noProof/>
            <w:webHidden/>
          </w:rPr>
          <w:fldChar w:fldCharType="separate"/>
        </w:r>
        <w:r w:rsidR="0071346B">
          <w:rPr>
            <w:rFonts w:ascii="TH SarabunPSK" w:hAnsi="TH SarabunPSK" w:cs="TH SarabunPSK"/>
            <w:noProof/>
            <w:webHidden/>
            <w:cs/>
          </w:rPr>
          <w:t>36</w:t>
        </w:r>
        <w:r w:rsidRPr="007E23B1">
          <w:rPr>
            <w:rFonts w:ascii="TH SarabunPSK" w:hAnsi="TH SarabunPSK" w:cs="TH SarabunPSK"/>
            <w:noProof/>
            <w:webHidden/>
          </w:rPr>
          <w:fldChar w:fldCharType="end"/>
        </w:r>
      </w:hyperlink>
    </w:p>
    <w:p w14:paraId="16272B86" w14:textId="10A80459" w:rsidR="00025B6B" w:rsidRDefault="00EE4FC1" w:rsidP="00F444C1">
      <w:pPr>
        <w:spacing w:after="200" w:line="276" w:lineRule="auto"/>
        <w:rPr>
          <w:rFonts w:ascii="TH SarabunPSK" w:hAnsi="TH SarabunPSK" w:cs="TH SarabunPSK"/>
          <w:noProof/>
          <w:sz w:val="32"/>
          <w:szCs w:val="32"/>
          <w:cs/>
        </w:rPr>
      </w:pPr>
      <w:r w:rsidRPr="007E23B1">
        <w:rPr>
          <w:rFonts w:ascii="TH SarabunPSK" w:hAnsi="TH SarabunPSK" w:cs="TH SarabunPSK"/>
          <w:noProof/>
          <w:sz w:val="32"/>
          <w:szCs w:val="32"/>
          <w:cs/>
        </w:rPr>
        <w:fldChar w:fldCharType="end"/>
      </w:r>
    </w:p>
    <w:p w14:paraId="550056C9" w14:textId="77777777" w:rsidR="00025B6B" w:rsidRDefault="00025B6B">
      <w:pPr>
        <w:spacing w:after="200" w:line="276" w:lineRule="auto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br w:type="page"/>
      </w:r>
    </w:p>
    <w:p w14:paraId="32CC18F8" w14:textId="77777777" w:rsidR="00F444C1" w:rsidRPr="008473F5" w:rsidRDefault="00F444C1" w:rsidP="00F444C1">
      <w:pPr>
        <w:pStyle w:val="cpeHeader"/>
      </w:pPr>
      <w:bookmarkStart w:id="15" w:name="_Toc68096067"/>
      <w:r w:rsidRPr="008473F5">
        <w:rPr>
          <w:rFonts w:hint="cs"/>
          <w:cs/>
        </w:rPr>
        <w:lastRenderedPageBreak/>
        <w:t>สารบัญภาพ</w:t>
      </w:r>
      <w:bookmarkEnd w:id="15"/>
    </w:p>
    <w:p w14:paraId="3F2F483F" w14:textId="77777777" w:rsidR="007E23B1" w:rsidRDefault="00F444C1" w:rsidP="006D71F6">
      <w:pPr>
        <w:spacing w:after="200" w:line="276" w:lineRule="auto"/>
        <w:jc w:val="right"/>
        <w:rPr>
          <w:noProof/>
        </w:rPr>
      </w:pPr>
      <w:r>
        <w:rPr>
          <w:rFonts w:ascii="TH SarabunPSK" w:hAnsi="TH SarabunPSK" w:cs="TH SarabunPSK" w:hint="cs"/>
          <w:cs/>
        </w:rPr>
        <w:t>หน้า</w:t>
      </w:r>
      <w:r w:rsidR="006D71F6">
        <w:rPr>
          <w:rFonts w:ascii="TH SarabunPSK" w:hAnsi="TH SarabunPSK" w:cs="TH SarabunPSK"/>
          <w:cs/>
        </w:rPr>
        <w:fldChar w:fldCharType="begin"/>
      </w:r>
      <w:r w:rsidR="006D71F6">
        <w:rPr>
          <w:rFonts w:ascii="TH SarabunPSK" w:hAnsi="TH SarabunPSK" w:cs="TH SarabunPSK"/>
          <w:cs/>
        </w:rPr>
        <w:instrText xml:space="preserve"> </w:instrText>
      </w:r>
      <w:r w:rsidR="006D71F6">
        <w:rPr>
          <w:rFonts w:ascii="TH SarabunPSK" w:hAnsi="TH SarabunPSK" w:cs="TH SarabunPSK"/>
        </w:rPr>
        <w:instrText>TOC \h \z \c "</w:instrText>
      </w:r>
      <w:r w:rsidR="006D71F6">
        <w:rPr>
          <w:rFonts w:ascii="TH SarabunPSK" w:hAnsi="TH SarabunPSK" w:cs="TH SarabunPSK"/>
          <w:cs/>
        </w:rPr>
        <w:instrText xml:space="preserve">รูปที่" </w:instrText>
      </w:r>
      <w:r w:rsidR="006D71F6">
        <w:rPr>
          <w:rFonts w:ascii="TH SarabunPSK" w:hAnsi="TH SarabunPSK" w:cs="TH SarabunPSK"/>
          <w:cs/>
        </w:rPr>
        <w:fldChar w:fldCharType="separate"/>
      </w:r>
    </w:p>
    <w:p w14:paraId="13F37C52" w14:textId="47720118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25" w:history="1">
        <w:r w:rsidRPr="00EA28E8">
          <w:rPr>
            <w:rStyle w:val="Hyperlink"/>
            <w:cs/>
          </w:rPr>
          <w:t xml:space="preserve">รูปที่ 2.1 ขั้นตอนการคำนวณของ </w:t>
        </w:r>
        <w:r w:rsidRPr="00EA28E8">
          <w:rPr>
            <w:rStyle w:val="Hyperlink"/>
          </w:rPr>
          <w:t>Support Vector Regression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1346B">
          <w:rPr>
            <w:webHidden/>
            <w:cs/>
          </w:rPr>
          <w:t>5</w:t>
        </w:r>
        <w:r>
          <w:rPr>
            <w:webHidden/>
          </w:rPr>
          <w:fldChar w:fldCharType="end"/>
        </w:r>
      </w:hyperlink>
    </w:p>
    <w:p w14:paraId="7EF50AAF" w14:textId="65BA166D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26" w:history="1">
        <w:r w:rsidRPr="00EA28E8">
          <w:rPr>
            <w:rStyle w:val="Hyperlink"/>
            <w:cs/>
          </w:rPr>
          <w:t>รูปที่ 2.2 การหาระนาบเกินที่เหมาะสมที่สุด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1346B">
          <w:rPr>
            <w:webHidden/>
            <w:cs/>
          </w:rPr>
          <w:t>7</w:t>
        </w:r>
        <w:r>
          <w:rPr>
            <w:webHidden/>
          </w:rPr>
          <w:fldChar w:fldCharType="end"/>
        </w:r>
      </w:hyperlink>
    </w:p>
    <w:p w14:paraId="19A7E4EC" w14:textId="78524D98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27" w:history="1">
        <w:r w:rsidRPr="00EA28E8">
          <w:rPr>
            <w:rStyle w:val="Hyperlink"/>
            <w:cs/>
          </w:rPr>
          <w:t>รูปที่ 2.3 การส่งผ่านข้อมูลจากปริภูมิข้อมูลเข้าที่ไม่เป็นเชิงเส้นไปยังปริภูมิลักษณะเด่นที่เป็นข้อมูลเชิงเส้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1346B">
          <w:rPr>
            <w:webHidden/>
            <w:cs/>
          </w:rPr>
          <w:t>8</w:t>
        </w:r>
        <w:r>
          <w:rPr>
            <w:webHidden/>
          </w:rPr>
          <w:fldChar w:fldCharType="end"/>
        </w:r>
      </w:hyperlink>
    </w:p>
    <w:p w14:paraId="5905E343" w14:textId="72F01A11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28" w:history="1">
        <w:r w:rsidRPr="00EA28E8">
          <w:rPr>
            <w:rStyle w:val="Hyperlink"/>
            <w:cs/>
          </w:rPr>
          <w:t>รูปที่ 2.4 สถาปัตยกรรมซัพพอร์ต์เวกเตอร์รีเกรสชัน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1346B">
          <w:rPr>
            <w:webHidden/>
            <w:cs/>
          </w:rPr>
          <w:t>10</w:t>
        </w:r>
        <w:r>
          <w:rPr>
            <w:webHidden/>
          </w:rPr>
          <w:fldChar w:fldCharType="end"/>
        </w:r>
      </w:hyperlink>
    </w:p>
    <w:p w14:paraId="51EC5DA7" w14:textId="264E0044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29" w:history="1">
        <w:r w:rsidRPr="00EA28E8">
          <w:rPr>
            <w:rStyle w:val="Hyperlink"/>
            <w:cs/>
          </w:rPr>
          <w:t xml:space="preserve">รูปที่ 2.5 หน่วยที่เล็กที่สุดซึ่งจะอยู่ในทศนิยมหลักที่ </w:t>
        </w:r>
        <w:r w:rsidRPr="00EA28E8">
          <w:rPr>
            <w:rStyle w:val="Hyperlink"/>
          </w:rPr>
          <w:t xml:space="preserve">4 </w:t>
        </w:r>
        <w:r w:rsidRPr="00EA28E8">
          <w:rPr>
            <w:rStyle w:val="Hyperlink"/>
            <w:cs/>
          </w:rPr>
          <w:t xml:space="preserve">หรือมีค่าเท่ากับ </w:t>
        </w:r>
        <w:r w:rsidRPr="00EA28E8">
          <w:rPr>
            <w:rStyle w:val="Hyperlink"/>
          </w:rPr>
          <w:t>0.0001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1346B">
          <w:rPr>
            <w:webHidden/>
            <w:cs/>
          </w:rPr>
          <w:t>11</w:t>
        </w:r>
        <w:r>
          <w:rPr>
            <w:webHidden/>
          </w:rPr>
          <w:fldChar w:fldCharType="end"/>
        </w:r>
      </w:hyperlink>
    </w:p>
    <w:p w14:paraId="73D1A11D" w14:textId="04129AE6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30" w:history="1">
        <w:r w:rsidRPr="00EA28E8">
          <w:rPr>
            <w:rStyle w:val="Hyperlink"/>
            <w:cs/>
          </w:rPr>
          <w:t>รูปที่ 2.6</w:t>
        </w:r>
        <w:r w:rsidRPr="00EA28E8">
          <w:rPr>
            <w:rStyle w:val="Hyperlink"/>
          </w:rPr>
          <w:t xml:space="preserve"> </w:t>
        </w:r>
        <w:r w:rsidRPr="00EA28E8">
          <w:rPr>
            <w:rStyle w:val="Hyperlink"/>
            <w:cs/>
          </w:rPr>
          <w:t xml:space="preserve">แสดงความแตกต่างระหว่าง </w:t>
        </w:r>
        <w:r w:rsidRPr="00EA28E8">
          <w:rPr>
            <w:rStyle w:val="Hyperlink"/>
          </w:rPr>
          <w:t xml:space="preserve">EMA </w:t>
        </w:r>
        <w:r w:rsidRPr="00EA28E8">
          <w:rPr>
            <w:rStyle w:val="Hyperlink"/>
            <w:cs/>
          </w:rPr>
          <w:t xml:space="preserve">และ </w:t>
        </w:r>
        <w:r w:rsidRPr="00EA28E8">
          <w:rPr>
            <w:rStyle w:val="Hyperlink"/>
          </w:rPr>
          <w:t>SMA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1346B">
          <w:rPr>
            <w:webHidden/>
            <w:cs/>
          </w:rPr>
          <w:t>12</w:t>
        </w:r>
        <w:r>
          <w:rPr>
            <w:webHidden/>
          </w:rPr>
          <w:fldChar w:fldCharType="end"/>
        </w:r>
      </w:hyperlink>
    </w:p>
    <w:p w14:paraId="4C1EC062" w14:textId="50276A58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31" w:history="1">
        <w:r w:rsidRPr="00EA28E8">
          <w:rPr>
            <w:rStyle w:val="Hyperlink"/>
            <w:cs/>
          </w:rPr>
          <w:t>รูปที่ 2.7</w:t>
        </w:r>
        <w:r w:rsidRPr="00EA28E8">
          <w:rPr>
            <w:rStyle w:val="Hyperlink"/>
          </w:rPr>
          <w:t xml:space="preserve"> </w:t>
        </w:r>
        <w:r w:rsidRPr="00EA28E8">
          <w:rPr>
            <w:rStyle w:val="Hyperlink"/>
            <w:cs/>
          </w:rPr>
          <w:t>เปรียบเทียบ แท่งเทียนปกติ และ แท่งเทียน</w:t>
        </w:r>
        <w:r w:rsidRPr="00EA28E8">
          <w:rPr>
            <w:rStyle w:val="Hyperlink"/>
          </w:rPr>
          <w:t xml:space="preserve"> HA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1346B">
          <w:rPr>
            <w:webHidden/>
            <w:cs/>
          </w:rPr>
          <w:t>13</w:t>
        </w:r>
        <w:r>
          <w:rPr>
            <w:webHidden/>
          </w:rPr>
          <w:fldChar w:fldCharType="end"/>
        </w:r>
      </w:hyperlink>
    </w:p>
    <w:p w14:paraId="52C74A57" w14:textId="70E8E1D3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32" w:history="1">
        <w:r w:rsidRPr="00EA28E8">
          <w:rPr>
            <w:rStyle w:val="Hyperlink"/>
            <w:cs/>
          </w:rPr>
          <w:t xml:space="preserve">รูปที่ 2.8 ตัวอย่างผลลัพธ์ของ </w:t>
        </w:r>
        <w:r w:rsidRPr="00EA28E8">
          <w:rPr>
            <w:rStyle w:val="Hyperlink"/>
          </w:rPr>
          <w:t>Stochastic oscillator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1346B">
          <w:rPr>
            <w:webHidden/>
            <w:cs/>
          </w:rPr>
          <w:t>15</w:t>
        </w:r>
        <w:r>
          <w:rPr>
            <w:webHidden/>
          </w:rPr>
          <w:fldChar w:fldCharType="end"/>
        </w:r>
      </w:hyperlink>
    </w:p>
    <w:p w14:paraId="427BC42C" w14:textId="09FE3E13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33" w:history="1">
        <w:r w:rsidRPr="00EA28E8">
          <w:rPr>
            <w:rStyle w:val="Hyperlink"/>
            <w:cs/>
          </w:rPr>
          <w:t xml:space="preserve">รูปที่ 2.9 ตัวอย่างผลลัพธ์ของ </w:t>
        </w:r>
        <w:r w:rsidRPr="00EA28E8">
          <w:rPr>
            <w:rStyle w:val="Hyperlink"/>
          </w:rPr>
          <w:t>Moving Average Convergence Divergence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1346B">
          <w:rPr>
            <w:webHidden/>
            <w:cs/>
          </w:rPr>
          <w:t>17</w:t>
        </w:r>
        <w:r>
          <w:rPr>
            <w:webHidden/>
          </w:rPr>
          <w:fldChar w:fldCharType="end"/>
        </w:r>
      </w:hyperlink>
    </w:p>
    <w:p w14:paraId="21219A49" w14:textId="0F40EA25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34" w:history="1">
        <w:r w:rsidRPr="00EA28E8">
          <w:rPr>
            <w:rStyle w:val="Hyperlink"/>
            <w:cs/>
          </w:rPr>
          <w:t>รูปที่ 2.10</w:t>
        </w:r>
        <w:r w:rsidRPr="00EA28E8">
          <w:rPr>
            <w:rStyle w:val="Hyperlink"/>
          </w:rPr>
          <w:t xml:space="preserve"> </w:t>
        </w:r>
        <w:r w:rsidRPr="00EA28E8">
          <w:rPr>
            <w:rStyle w:val="Hyperlink"/>
            <w:cs/>
          </w:rPr>
          <w:t xml:space="preserve">ตัวอย่าง </w:t>
        </w:r>
        <w:r w:rsidRPr="00EA28E8">
          <w:rPr>
            <w:rStyle w:val="Hyperlink"/>
          </w:rPr>
          <w:t>Bollinger Band</w:t>
        </w:r>
        <w:r w:rsidRPr="00EA28E8">
          <w:rPr>
            <w:rStyle w:val="Hyperlink"/>
            <w:cs/>
          </w:rPr>
          <w:t xml:space="preserve"> ที่คำนวณโดยคาบเท่ากับ 20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1346B">
          <w:rPr>
            <w:webHidden/>
            <w:cs/>
          </w:rPr>
          <w:t>19</w:t>
        </w:r>
        <w:r>
          <w:rPr>
            <w:webHidden/>
          </w:rPr>
          <w:fldChar w:fldCharType="end"/>
        </w:r>
      </w:hyperlink>
    </w:p>
    <w:p w14:paraId="2128B53E" w14:textId="21541957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35" w:history="1">
        <w:r w:rsidRPr="00EA28E8">
          <w:rPr>
            <w:rStyle w:val="Hyperlink"/>
            <w:cs/>
          </w:rPr>
          <w:t>รูปที่ 2.11</w:t>
        </w:r>
        <w:r w:rsidRPr="00EA28E8">
          <w:rPr>
            <w:rStyle w:val="Hyperlink"/>
          </w:rPr>
          <w:t xml:space="preserve"> </w:t>
        </w:r>
        <w:r w:rsidRPr="00EA28E8">
          <w:rPr>
            <w:rStyle w:val="Hyperlink"/>
            <w:cs/>
          </w:rPr>
          <w:t xml:space="preserve">ตัวอย่างผลลัพธ์ที่ได้จาก </w:t>
        </w:r>
        <w:r w:rsidRPr="00EA28E8">
          <w:rPr>
            <w:rStyle w:val="Hyperlink"/>
          </w:rPr>
          <w:t>RSI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1346B">
          <w:rPr>
            <w:webHidden/>
            <w:cs/>
          </w:rPr>
          <w:t>19</w:t>
        </w:r>
        <w:r>
          <w:rPr>
            <w:webHidden/>
          </w:rPr>
          <w:fldChar w:fldCharType="end"/>
        </w:r>
      </w:hyperlink>
    </w:p>
    <w:p w14:paraId="31BDD362" w14:textId="30F69EA5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r:id="rId11" w:anchor="_Toc68096136" w:history="1">
        <w:r w:rsidRPr="00EA28E8">
          <w:rPr>
            <w:rStyle w:val="Hyperlink"/>
            <w:cs/>
          </w:rPr>
          <w:t>รูปที่ 3.1 ภาพรวมแผนผังการทำงานของระบบ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1346B">
          <w:rPr>
            <w:webHidden/>
            <w:cs/>
          </w:rPr>
          <w:t>21</w:t>
        </w:r>
        <w:r>
          <w:rPr>
            <w:webHidden/>
          </w:rPr>
          <w:fldChar w:fldCharType="end"/>
        </w:r>
      </w:hyperlink>
    </w:p>
    <w:p w14:paraId="5A63117E" w14:textId="6D50B459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37" w:history="1">
        <w:r w:rsidRPr="00EA28E8">
          <w:rPr>
            <w:rStyle w:val="Hyperlink"/>
            <w:cs/>
          </w:rPr>
          <w:t>รูปที่ 3.2</w:t>
        </w:r>
        <w:r w:rsidRPr="00EA28E8">
          <w:rPr>
            <w:rStyle w:val="Hyperlink"/>
          </w:rPr>
          <w:t xml:space="preserve"> </w:t>
        </w:r>
        <w:r w:rsidRPr="00EA28E8">
          <w:rPr>
            <w:rStyle w:val="Hyperlink"/>
            <w:cs/>
          </w:rPr>
          <w:t>แสดงตัวอย่างหน้าแสดงภาพรวม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1346B">
          <w:rPr>
            <w:webHidden/>
            <w:cs/>
          </w:rPr>
          <w:t>27</w:t>
        </w:r>
        <w:r>
          <w:rPr>
            <w:webHidden/>
          </w:rPr>
          <w:fldChar w:fldCharType="end"/>
        </w:r>
      </w:hyperlink>
    </w:p>
    <w:p w14:paraId="25A30623" w14:textId="11E5F7D6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38" w:history="1">
        <w:r w:rsidRPr="00EA28E8">
          <w:rPr>
            <w:rStyle w:val="Hyperlink"/>
            <w:cs/>
          </w:rPr>
          <w:t>รูปที่ 3.3 ตัวอย่างส่วนหัวและส่วนกลางหน้าแสดงผลทำนาย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1346B">
          <w:rPr>
            <w:webHidden/>
            <w:cs/>
          </w:rPr>
          <w:t>28</w:t>
        </w:r>
        <w:r>
          <w:rPr>
            <w:webHidden/>
          </w:rPr>
          <w:fldChar w:fldCharType="end"/>
        </w:r>
      </w:hyperlink>
    </w:p>
    <w:p w14:paraId="7A2F2DC0" w14:textId="3F60C06B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39" w:history="1">
        <w:r w:rsidRPr="00EA28E8">
          <w:rPr>
            <w:rStyle w:val="Hyperlink"/>
            <w:cs/>
          </w:rPr>
          <w:t>รูปที่ 3.4</w:t>
        </w:r>
        <w:r w:rsidRPr="00EA28E8">
          <w:rPr>
            <w:rStyle w:val="Hyperlink"/>
          </w:rPr>
          <w:t xml:space="preserve"> </w:t>
        </w:r>
        <w:r w:rsidRPr="00EA28E8">
          <w:rPr>
            <w:rStyle w:val="Hyperlink"/>
            <w:cs/>
          </w:rPr>
          <w:t>ตัวอย่างส่วนท้ายหน้าแสดงผลทำนาย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1346B">
          <w:rPr>
            <w:webHidden/>
            <w:cs/>
          </w:rPr>
          <w:t>28</w:t>
        </w:r>
        <w:r>
          <w:rPr>
            <w:webHidden/>
          </w:rPr>
          <w:fldChar w:fldCharType="end"/>
        </w:r>
      </w:hyperlink>
    </w:p>
    <w:p w14:paraId="7BE519B2" w14:textId="29664D68" w:rsidR="00025B6B" w:rsidRDefault="006D71F6" w:rsidP="006D71F6">
      <w:pPr>
        <w:spacing w:after="200" w:line="276" w:lineRule="auto"/>
        <w:jc w:val="righ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fldChar w:fldCharType="end"/>
      </w:r>
    </w:p>
    <w:p w14:paraId="4CDA56BB" w14:textId="77777777" w:rsidR="00025B6B" w:rsidRDefault="00025B6B">
      <w:pPr>
        <w:spacing w:after="200" w:line="276" w:lineRule="auto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br w:type="page"/>
      </w:r>
    </w:p>
    <w:p w14:paraId="6B7E29F3" w14:textId="353F7C61" w:rsidR="00597807" w:rsidRPr="008473F5" w:rsidRDefault="00597807" w:rsidP="00892EC5">
      <w:pPr>
        <w:pStyle w:val="cpeHeader"/>
      </w:pPr>
      <w:bookmarkStart w:id="16" w:name="_Toc68096068"/>
      <w:r w:rsidRPr="008473F5">
        <w:rPr>
          <w:rFonts w:hint="cs"/>
          <w:cs/>
        </w:rPr>
        <w:lastRenderedPageBreak/>
        <w:t>สารบัญตาราง</w:t>
      </w:r>
      <w:bookmarkEnd w:id="16"/>
    </w:p>
    <w:p w14:paraId="621C4750" w14:textId="77777777" w:rsidR="00597807" w:rsidRPr="008473F5" w:rsidRDefault="00597807" w:rsidP="00CF169E">
      <w:pPr>
        <w:tabs>
          <w:tab w:val="center" w:pos="8222"/>
        </w:tabs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หน้า</w:t>
      </w:r>
    </w:p>
    <w:p w14:paraId="68683C39" w14:textId="2F30CE8F" w:rsidR="007E23B1" w:rsidRDefault="00E810C4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TOC \h \z \c "</w:instrText>
      </w:r>
      <w:r>
        <w:rPr>
          <w:cs/>
        </w:rPr>
        <w:instrText xml:space="preserve">ตารางที่" </w:instrText>
      </w:r>
      <w:r>
        <w:rPr>
          <w:cs/>
        </w:rPr>
        <w:fldChar w:fldCharType="separate"/>
      </w:r>
      <w:hyperlink w:anchor="_Toc68096140" w:history="1">
        <w:r w:rsidR="007E23B1" w:rsidRPr="0077695E">
          <w:rPr>
            <w:rStyle w:val="Hyperlink"/>
            <w:cs/>
          </w:rPr>
          <w:t>ตารางที่ 1.1 ตารงแสดงรายละเอียดของข้อมูลที่ใช้ฝึกสอน</w:t>
        </w:r>
        <w:r w:rsidR="007E23B1">
          <w:rPr>
            <w:webHidden/>
          </w:rPr>
          <w:tab/>
        </w:r>
        <w:r w:rsidR="007E23B1">
          <w:rPr>
            <w:webHidden/>
          </w:rPr>
          <w:fldChar w:fldCharType="begin"/>
        </w:r>
        <w:r w:rsidR="007E23B1">
          <w:rPr>
            <w:webHidden/>
          </w:rPr>
          <w:instrText xml:space="preserve"> PAGEREF _Toc68096140 \h </w:instrText>
        </w:r>
        <w:r w:rsidR="007E23B1">
          <w:rPr>
            <w:webHidden/>
          </w:rPr>
        </w:r>
        <w:r w:rsidR="007E23B1">
          <w:rPr>
            <w:webHidden/>
          </w:rPr>
          <w:fldChar w:fldCharType="separate"/>
        </w:r>
        <w:r w:rsidR="0071346B">
          <w:rPr>
            <w:webHidden/>
            <w:cs/>
          </w:rPr>
          <w:t>2</w:t>
        </w:r>
        <w:r w:rsidR="007E23B1">
          <w:rPr>
            <w:webHidden/>
          </w:rPr>
          <w:fldChar w:fldCharType="end"/>
        </w:r>
      </w:hyperlink>
    </w:p>
    <w:p w14:paraId="01DB33C6" w14:textId="50914E18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41" w:history="1">
        <w:r w:rsidRPr="0077695E">
          <w:rPr>
            <w:rStyle w:val="Hyperlink"/>
            <w:cs/>
          </w:rPr>
          <w:t>ตารางที่ 3.1 ตัวอย่างข้อมูลพื้นฐานของแต่ละสกุลเงิน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1346B">
          <w:rPr>
            <w:webHidden/>
            <w:cs/>
          </w:rPr>
          <w:t>22</w:t>
        </w:r>
        <w:r>
          <w:rPr>
            <w:webHidden/>
          </w:rPr>
          <w:fldChar w:fldCharType="end"/>
        </w:r>
      </w:hyperlink>
    </w:p>
    <w:p w14:paraId="515DD6F8" w14:textId="1D0CD81B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42" w:history="1">
        <w:r w:rsidRPr="0077695E">
          <w:rPr>
            <w:rStyle w:val="Hyperlink"/>
            <w:cs/>
          </w:rPr>
          <w:t>ตารางที่ 3.2 แสดงอินเดเคเตอร์ที่ใช้สร้างข้อมูลสำหรับระบบ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1346B">
          <w:rPr>
            <w:webHidden/>
            <w:cs/>
          </w:rPr>
          <w:t>23</w:t>
        </w:r>
        <w:r>
          <w:rPr>
            <w:webHidden/>
          </w:rPr>
          <w:fldChar w:fldCharType="end"/>
        </w:r>
      </w:hyperlink>
    </w:p>
    <w:p w14:paraId="180CD019" w14:textId="5FAA3677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43" w:history="1">
        <w:r w:rsidRPr="0077695E">
          <w:rPr>
            <w:rStyle w:val="Hyperlink"/>
            <w:cs/>
          </w:rPr>
          <w:t>ตารางที่ 3.3 อธิบายค่าในแต่ละลำดับคอลัมท์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1346B">
          <w:rPr>
            <w:webHidden/>
            <w:cs/>
          </w:rPr>
          <w:t>23</w:t>
        </w:r>
        <w:r>
          <w:rPr>
            <w:webHidden/>
          </w:rPr>
          <w:fldChar w:fldCharType="end"/>
        </w:r>
      </w:hyperlink>
    </w:p>
    <w:p w14:paraId="3E981E0F" w14:textId="1601A293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44" w:history="1">
        <w:r w:rsidRPr="0077695E">
          <w:rPr>
            <w:rStyle w:val="Hyperlink"/>
            <w:cs/>
          </w:rPr>
          <w:t>ตารางที่ 3.4 แสดงพารามิเตอร์ที่ใช้ในการฝึกสอน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1346B">
          <w:rPr>
            <w:webHidden/>
            <w:cs/>
          </w:rPr>
          <w:t>24</w:t>
        </w:r>
        <w:r>
          <w:rPr>
            <w:webHidden/>
          </w:rPr>
          <w:fldChar w:fldCharType="end"/>
        </w:r>
      </w:hyperlink>
    </w:p>
    <w:p w14:paraId="6CC5EA28" w14:textId="777B56B8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45" w:history="1">
        <w:r w:rsidRPr="0077695E">
          <w:rPr>
            <w:rStyle w:val="Hyperlink"/>
            <w:cs/>
          </w:rPr>
          <w:t>ตารางที่ 3.5 แสดงการแบ่งข้อมูล 10</w:t>
        </w:r>
        <w:r w:rsidRPr="0077695E">
          <w:rPr>
            <w:rStyle w:val="Hyperlink"/>
          </w:rPr>
          <w:t>-folds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1346B">
          <w:rPr>
            <w:webHidden/>
            <w:cs/>
          </w:rPr>
          <w:t>25</w:t>
        </w:r>
        <w:r>
          <w:rPr>
            <w:webHidden/>
          </w:rPr>
          <w:fldChar w:fldCharType="end"/>
        </w:r>
      </w:hyperlink>
    </w:p>
    <w:p w14:paraId="7FB4F005" w14:textId="055A5D79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46" w:history="1">
        <w:r w:rsidRPr="0077695E">
          <w:rPr>
            <w:rStyle w:val="Hyperlink"/>
            <w:cs/>
          </w:rPr>
          <w:t>ตารางที่ 3.6</w:t>
        </w:r>
        <w:r w:rsidRPr="0077695E">
          <w:rPr>
            <w:rStyle w:val="Hyperlink"/>
          </w:rPr>
          <w:t xml:space="preserve"> </w:t>
        </w:r>
        <w:r w:rsidRPr="0077695E">
          <w:rPr>
            <w:rStyle w:val="Hyperlink"/>
            <w:cs/>
          </w:rPr>
          <w:t>แสดงข้อมูลในการฝึกสอนและทดสอบในแต่ละรอบ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1346B">
          <w:rPr>
            <w:webHidden/>
            <w:cs/>
          </w:rPr>
          <w:t>25</w:t>
        </w:r>
        <w:r>
          <w:rPr>
            <w:webHidden/>
          </w:rPr>
          <w:fldChar w:fldCharType="end"/>
        </w:r>
      </w:hyperlink>
    </w:p>
    <w:p w14:paraId="5B68FACF" w14:textId="58FA9DEE" w:rsidR="007E23B1" w:rsidRDefault="007E23B1">
      <w:pPr>
        <w:pStyle w:val="TableofFigures"/>
        <w:rPr>
          <w:rFonts w:asciiTheme="minorHAnsi" w:eastAsiaTheme="minorEastAsia" w:hAnsiTheme="minorHAnsi" w:cstheme="minorBidi"/>
          <w:sz w:val="22"/>
          <w:szCs w:val="28"/>
        </w:rPr>
      </w:pPr>
      <w:hyperlink w:anchor="_Toc68096147" w:history="1">
        <w:r w:rsidRPr="0077695E">
          <w:rPr>
            <w:rStyle w:val="Hyperlink"/>
            <w:cs/>
          </w:rPr>
          <w:t>ตารางที่ 4.1</w:t>
        </w:r>
        <w:r w:rsidRPr="0077695E">
          <w:rPr>
            <w:rStyle w:val="Hyperlink"/>
          </w:rPr>
          <w:t xml:space="preserve"> </w:t>
        </w:r>
        <w:r w:rsidRPr="0077695E">
          <w:rPr>
            <w:rStyle w:val="Hyperlink"/>
            <w:cs/>
          </w:rPr>
          <w:t>สรุปการวัดประสิทธิภาพของระบบ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_Toc68096147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1346B">
          <w:rPr>
            <w:webHidden/>
            <w:cs/>
          </w:rPr>
          <w:t>29</w:t>
        </w:r>
        <w:r>
          <w:rPr>
            <w:webHidden/>
          </w:rPr>
          <w:fldChar w:fldCharType="end"/>
        </w:r>
      </w:hyperlink>
    </w:p>
    <w:p w14:paraId="066E5C0C" w14:textId="656AAEF0" w:rsidR="005E6F25" w:rsidRPr="008473F5" w:rsidRDefault="00E810C4" w:rsidP="00517A18">
      <w:pPr>
        <w:rPr>
          <w:rFonts w:ascii="TH SarabunPSK" w:hAnsi="TH SarabunPSK" w:cs="TH SarabunPSK"/>
        </w:rPr>
        <w:sectPr w:rsidR="005E6F25" w:rsidRPr="008473F5" w:rsidSect="00226E00">
          <w:headerReference w:type="default" r:id="rId12"/>
          <w:footerReference w:type="default" r:id="rId13"/>
          <w:footerReference w:type="first" r:id="rId14"/>
          <w:pgSz w:w="11907" w:h="16839" w:code="9"/>
          <w:pgMar w:top="1702" w:right="1440" w:bottom="1440" w:left="2160" w:header="1440" w:footer="720" w:gutter="0"/>
          <w:pgNumType w:fmt="thaiLetters" w:start="1"/>
          <w:cols w:space="720"/>
          <w:titlePg/>
          <w:docGrid w:linePitch="381"/>
        </w:sectPr>
      </w:pPr>
      <w:r>
        <w:rPr>
          <w:rFonts w:ascii="TH SarabunPSK" w:hAnsi="TH SarabunPSK" w:cs="TH SarabunPSK"/>
          <w:cs/>
        </w:rPr>
        <w:fldChar w:fldCharType="end"/>
      </w:r>
    </w:p>
    <w:p w14:paraId="52CDE398" w14:textId="2C5C2E9B" w:rsidR="005E6F25" w:rsidRPr="008473F5" w:rsidRDefault="002A108A" w:rsidP="00B14254">
      <w:pPr>
        <w:pStyle w:val="Heading1"/>
      </w:pPr>
      <w:r w:rsidRPr="008473F5">
        <w:rPr>
          <w:rFonts w:hint="cs"/>
          <w:cs/>
        </w:rPr>
        <w:lastRenderedPageBreak/>
        <w:br/>
      </w:r>
      <w:bookmarkStart w:id="17" w:name="_Toc68096069"/>
      <w:r w:rsidRPr="008473F5">
        <w:rPr>
          <w:rFonts w:hint="cs"/>
          <w:cs/>
        </w:rPr>
        <w:t>บทนำ</w:t>
      </w:r>
      <w:bookmarkEnd w:id="17"/>
    </w:p>
    <w:p w14:paraId="3FA110A4" w14:textId="7DAEC7B1" w:rsidR="00B10D75" w:rsidRPr="008473F5" w:rsidRDefault="003C3885" w:rsidP="00424C88">
      <w:pPr>
        <w:pStyle w:val="Heading2"/>
        <w:spacing w:line="276" w:lineRule="auto"/>
        <w:rPr>
          <w:cs/>
        </w:rPr>
      </w:pPr>
      <w:bookmarkStart w:id="18" w:name="_Toc68096070"/>
      <w:r w:rsidRPr="008473F5">
        <w:rPr>
          <w:rFonts w:hint="cs"/>
          <w:cs/>
        </w:rPr>
        <w:t>ที่มาของโครงงาน</w:t>
      </w:r>
      <w:bookmarkEnd w:id="18"/>
    </w:p>
    <w:p w14:paraId="5569035C" w14:textId="77777777" w:rsidR="00792ED3" w:rsidRDefault="00792ED3" w:rsidP="00792ED3">
      <w:pPr>
        <w:pStyle w:val="cpeBodyText"/>
      </w:pPr>
      <w:r w:rsidRPr="00100221">
        <w:rPr>
          <w:cs/>
        </w:rPr>
        <w:t>ฟอเร็กซ์(</w:t>
      </w:r>
      <w:r w:rsidRPr="00100221">
        <w:t xml:space="preserve">Forex) </w:t>
      </w:r>
      <w:r w:rsidRPr="00100221">
        <w:rPr>
          <w:cs/>
        </w:rPr>
        <w:t>คือ ตลาดที่ทำการซื้อขายอัตราแลกเปลี่ยนเงินตรา โดยราคานั้นจะแปรผัน ตามอุปสงค์และอุปทาน ของแต่ละสกุลเงิน ซึ่งทั้งนี้อาจจะขึ้นอยู่กับหลายปัจจัย ไม่ว่าจะเป็นอัตราดอกเบี้ย อัตราเงินเฟ้อ สภาพเศรษฐกิจ สถานการณ์บ้านเมือง เหตุการณ์ทั้งในและต่างประเทศ เรียกได้ว่า อัตราแลกเปลี่ยนเงินตรามีความอ่อนไหวต่อปัจจัยรอบข้างค่อนข้างมาก</w:t>
      </w:r>
    </w:p>
    <w:p w14:paraId="38B2B4F1" w14:textId="77777777" w:rsidR="00792ED3" w:rsidRPr="007663BD" w:rsidRDefault="00792ED3" w:rsidP="00792ED3">
      <w:pPr>
        <w:pStyle w:val="cpeBodyText"/>
      </w:pPr>
      <w:r w:rsidRPr="00100221">
        <w:rPr>
          <w:cs/>
        </w:rPr>
        <w:t>ด้วยเหตุผลที่ว่าตลาดฟอเร็กซ์มีความอ่อนไหวหรือผันผวนสูง ผู้จัดทำได้สร้างระบบทำนายตลาดฟอเร็กซ์โดยใช้ การเรียนรู้ของเครื่องคอมพิวเตอร์(</w:t>
      </w:r>
      <w:r w:rsidRPr="00100221">
        <w:t xml:space="preserve">Machine Learning) </w:t>
      </w:r>
      <w:r w:rsidRPr="00100221">
        <w:rPr>
          <w:cs/>
        </w:rPr>
        <w:t>มาประยุกต์ใช้เพื่อเพิ่มโอกาสให้ผู้ลงทุนได้กำไรและเพิ่มความ มั่นใจในการลงทุนบนตลาดฟอเร็กซ์มากขึ้น โดยผลลัพธ์ของระบบทำนายจะแสดงผลลัพธ์ผ่านบนเว็บไซต์เพื่อสะดวกต่อการใช้งาน</w:t>
      </w:r>
    </w:p>
    <w:p w14:paraId="30F867D2" w14:textId="309E29C7" w:rsidR="00154600" w:rsidRPr="008473F5" w:rsidRDefault="003C3885" w:rsidP="00844E49">
      <w:pPr>
        <w:pStyle w:val="Heading2"/>
      </w:pPr>
      <w:bookmarkStart w:id="19" w:name="_Toc68096071"/>
      <w:r w:rsidRPr="008473F5">
        <w:rPr>
          <w:rFonts w:hint="cs"/>
          <w:cs/>
        </w:rPr>
        <w:t>วัตถุประสงค์ของโครงงาน</w:t>
      </w:r>
      <w:bookmarkEnd w:id="19"/>
    </w:p>
    <w:p w14:paraId="44B3B26A" w14:textId="0449A0C3" w:rsidR="003C3885" w:rsidRPr="008473F5" w:rsidRDefault="006670EA" w:rsidP="00844E49">
      <w:pPr>
        <w:pStyle w:val="ListParagraph"/>
      </w:pPr>
      <w:r w:rsidRPr="008473F5">
        <w:rPr>
          <w:rFonts w:hint="cs"/>
          <w:cs/>
        </w:rPr>
        <w:t>เพื่อ</w:t>
      </w:r>
      <w:r w:rsidR="00B2765B" w:rsidRPr="008473F5">
        <w:rPr>
          <w:rFonts w:hint="cs"/>
          <w:cs/>
        </w:rPr>
        <w:t>เป็นตัวช่วยในการตัดสินใจในการลงทุนบนตลาดฟอเร็กซ์</w:t>
      </w:r>
    </w:p>
    <w:p w14:paraId="3CD05F27" w14:textId="1832F2CC" w:rsidR="003C3885" w:rsidRPr="008473F5" w:rsidRDefault="006670EA" w:rsidP="00844E49">
      <w:pPr>
        <w:pStyle w:val="ListParagraph"/>
      </w:pPr>
      <w:r w:rsidRPr="008473F5">
        <w:rPr>
          <w:rFonts w:hint="cs"/>
          <w:cs/>
        </w:rPr>
        <w:t>เพื่อ</w:t>
      </w:r>
      <w:r w:rsidR="00B2765B" w:rsidRPr="008473F5">
        <w:rPr>
          <w:rFonts w:hint="cs"/>
          <w:cs/>
        </w:rPr>
        <w:t>ลดโอกาสผิดพลาดในการลงทุนบนตลาดฟอเร็กซ์</w:t>
      </w:r>
    </w:p>
    <w:p w14:paraId="3003E840" w14:textId="7457FEF8" w:rsidR="003C3885" w:rsidRPr="008473F5" w:rsidRDefault="003C3885" w:rsidP="00844E49">
      <w:pPr>
        <w:pStyle w:val="Heading2"/>
      </w:pPr>
      <w:bookmarkStart w:id="20" w:name="_Toc68096072"/>
      <w:r w:rsidRPr="008473F5">
        <w:rPr>
          <w:rFonts w:hint="cs"/>
          <w:cs/>
        </w:rPr>
        <w:t>ขอบเขตของโครงงาน</w:t>
      </w:r>
      <w:bookmarkEnd w:id="20"/>
    </w:p>
    <w:p w14:paraId="20F1AFE0" w14:textId="6D3EE0F1" w:rsidR="005961A4" w:rsidRDefault="000C377D" w:rsidP="00626112">
      <w:pPr>
        <w:pStyle w:val="Heading3"/>
        <w:spacing w:after="240"/>
      </w:pPr>
      <w:bookmarkStart w:id="21" w:name="_Toc68096073"/>
      <w:r>
        <w:rPr>
          <w:rFonts w:hint="cs"/>
          <w:cs/>
        </w:rPr>
        <w:t>ข้อมูลที่ใช้</w:t>
      </w:r>
      <w:bookmarkEnd w:id="21"/>
    </w:p>
    <w:p w14:paraId="204881F4" w14:textId="29F6F773" w:rsidR="008B5C97" w:rsidRPr="00025B6B" w:rsidRDefault="008B5C97" w:rsidP="00025B6B">
      <w:pPr>
        <w:pStyle w:val="cpeBodyText"/>
        <w:rPr>
          <w:cs/>
        </w:rPr>
      </w:pPr>
      <w:r w:rsidRPr="008B5C97">
        <w:rPr>
          <w:cs/>
        </w:rPr>
        <w:t>ข้อมูลที่จะ</w:t>
      </w:r>
      <w:r>
        <w:rPr>
          <w:rFonts w:hint="cs"/>
          <w:cs/>
        </w:rPr>
        <w:t>ใช้</w:t>
      </w:r>
      <w:r w:rsidR="00792ED3">
        <w:rPr>
          <w:rFonts w:hint="cs"/>
          <w:cs/>
        </w:rPr>
        <w:t>ฝึกสอน</w:t>
      </w:r>
      <w:r w:rsidR="00081A7B">
        <w:rPr>
          <w:rFonts w:hint="cs"/>
          <w:cs/>
        </w:rPr>
        <w:t>และทดสอบ</w:t>
      </w:r>
      <w:r w:rsidR="00792ED3">
        <w:rPr>
          <w:rFonts w:hint="cs"/>
          <w:cs/>
        </w:rPr>
        <w:t>โมเดล</w:t>
      </w:r>
      <w:r w:rsidRPr="008B5C97">
        <w:rPr>
          <w:cs/>
        </w:rPr>
        <w:t xml:space="preserve">จะมีข้อมูลของ 3 คู่สกุลเงิน ดังต่อไปนี้ </w:t>
      </w:r>
      <w:r w:rsidRPr="008B5C97">
        <w:t xml:space="preserve">EUR/USD ,USD/JPY </w:t>
      </w:r>
      <w:r w:rsidRPr="008B5C97">
        <w:rPr>
          <w:cs/>
        </w:rPr>
        <w:t xml:space="preserve">และ </w:t>
      </w:r>
      <w:r w:rsidRPr="008B5C97">
        <w:t xml:space="preserve">GBP/USD </w:t>
      </w:r>
      <w:r w:rsidRPr="008B5C97">
        <w:rPr>
          <w:cs/>
        </w:rPr>
        <w:t xml:space="preserve">โดยข้อมูลของแต่ละคู่สกุลเงินมีข้อมูล </w:t>
      </w:r>
      <w:r w:rsidR="00792ED3">
        <w:t>5</w:t>
      </w:r>
      <w:r w:rsidRPr="008B5C97">
        <w:rPr>
          <w:cs/>
        </w:rPr>
        <w:t xml:space="preserve"> ปีย้อนหลัง </w:t>
      </w:r>
      <w:r>
        <w:rPr>
          <w:rFonts w:hint="cs"/>
          <w:cs/>
        </w:rPr>
        <w:t>โดยมีรายละเอียดดังตาราง 1.1</w:t>
      </w:r>
      <w:r w:rsidR="00025B6B">
        <w:rPr>
          <w:rFonts w:hint="cs"/>
          <w:cs/>
        </w:rPr>
        <w:t xml:space="preserve"> และ สำหรับ</w:t>
      </w:r>
      <w:r w:rsidR="00025B6B" w:rsidRPr="008B5C97">
        <w:rPr>
          <w:cs/>
        </w:rPr>
        <w:t>ข้อมูลที่</w:t>
      </w:r>
      <w:r w:rsidR="00025B6B">
        <w:rPr>
          <w:rFonts w:hint="cs"/>
          <w:cs/>
        </w:rPr>
        <w:t xml:space="preserve">จะใช้ในการทำนายของระบบ จะใช้ข้อมูลจาก </w:t>
      </w:r>
      <w:r w:rsidR="00025B6B">
        <w:t xml:space="preserve"> </w:t>
      </w:r>
      <w:hyperlink r:id="rId15" w:history="1">
        <w:r w:rsidR="00025B6B" w:rsidRPr="009C76E1">
          <w:rPr>
            <w:rStyle w:val="Hyperlink"/>
          </w:rPr>
          <w:t>https://fcsapi.com/</w:t>
        </w:r>
      </w:hyperlink>
    </w:p>
    <w:p w14:paraId="7C972E72" w14:textId="0F1EF711" w:rsidR="00F92D11" w:rsidRPr="00F92D11" w:rsidRDefault="00F92D11" w:rsidP="00F92D11">
      <w:pPr>
        <w:pStyle w:val="Caption"/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9"/>
      </w:tblGrid>
      <w:tr w:rsidR="00626112" w14:paraId="60411212" w14:textId="77777777" w:rsidTr="00626112">
        <w:tc>
          <w:tcPr>
            <w:tcW w:w="4148" w:type="dxa"/>
          </w:tcPr>
          <w:p w14:paraId="53C13530" w14:textId="30AA1420" w:rsidR="00626112" w:rsidRPr="00626112" w:rsidRDefault="00626112" w:rsidP="00626112">
            <w:pPr>
              <w:pStyle w:val="cpeBodyText"/>
              <w:ind w:firstLine="0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รายการ</w:t>
            </w:r>
          </w:p>
        </w:tc>
        <w:tc>
          <w:tcPr>
            <w:tcW w:w="4149" w:type="dxa"/>
          </w:tcPr>
          <w:p w14:paraId="3622631D" w14:textId="43E52C3A" w:rsidR="00626112" w:rsidRPr="00626112" w:rsidRDefault="00626112" w:rsidP="00626112">
            <w:pPr>
              <w:pStyle w:val="cpeBodyText"/>
              <w:ind w:firstLine="0"/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626112" w14:paraId="38309B6A" w14:textId="77777777" w:rsidTr="00626112">
        <w:tc>
          <w:tcPr>
            <w:tcW w:w="4148" w:type="dxa"/>
            <w:vAlign w:val="center"/>
          </w:tcPr>
          <w:p w14:paraId="3B5F21C5" w14:textId="3CEFAF56" w:rsidR="00626112" w:rsidRDefault="00626112" w:rsidP="00626112">
            <w:pPr>
              <w:pStyle w:val="cpeBodyText"/>
              <w:ind w:firstLine="0"/>
              <w:jc w:val="center"/>
            </w:pPr>
            <w:r>
              <w:rPr>
                <w:rFonts w:hint="cs"/>
                <w:cs/>
              </w:rPr>
              <w:t>คู่สกุลเงิน</w:t>
            </w:r>
          </w:p>
        </w:tc>
        <w:tc>
          <w:tcPr>
            <w:tcW w:w="4149" w:type="dxa"/>
            <w:vAlign w:val="center"/>
          </w:tcPr>
          <w:p w14:paraId="4B9F4541" w14:textId="72AD32AC" w:rsidR="00626112" w:rsidRDefault="00626112" w:rsidP="00626112">
            <w:pPr>
              <w:pStyle w:val="cpeBodyText"/>
              <w:ind w:firstLine="0"/>
              <w:jc w:val="center"/>
            </w:pPr>
            <w:r w:rsidRPr="008473F5">
              <w:rPr>
                <w:rFonts w:hint="cs"/>
              </w:rPr>
              <w:t>EUR/USD,</w:t>
            </w:r>
            <w:r>
              <w:rPr>
                <w:rFonts w:hint="cs"/>
                <w:cs/>
              </w:rPr>
              <w:t xml:space="preserve"> </w:t>
            </w:r>
            <w:r w:rsidRPr="008473F5">
              <w:rPr>
                <w:rFonts w:hint="cs"/>
              </w:rPr>
              <w:t xml:space="preserve">USD/JPY </w:t>
            </w:r>
            <w:r w:rsidRPr="008473F5">
              <w:rPr>
                <w:rFonts w:hint="cs"/>
                <w:cs/>
              </w:rPr>
              <w:t>และ</w:t>
            </w:r>
            <w:r w:rsidRPr="008473F5">
              <w:rPr>
                <w:rFonts w:hint="cs"/>
              </w:rPr>
              <w:t xml:space="preserve"> GBP/USD</w:t>
            </w:r>
          </w:p>
        </w:tc>
      </w:tr>
      <w:tr w:rsidR="00626112" w14:paraId="7C78A295" w14:textId="77777777" w:rsidTr="00626112">
        <w:tc>
          <w:tcPr>
            <w:tcW w:w="4148" w:type="dxa"/>
            <w:vAlign w:val="center"/>
          </w:tcPr>
          <w:p w14:paraId="3BC71251" w14:textId="70A150C3" w:rsidR="00626112" w:rsidRDefault="00626112" w:rsidP="00626112">
            <w:pPr>
              <w:pStyle w:val="cpeBodyText"/>
              <w:ind w:firstLine="0"/>
              <w:jc w:val="center"/>
            </w:pPr>
            <w:r>
              <w:rPr>
                <w:rFonts w:hint="cs"/>
                <w:cs/>
              </w:rPr>
              <w:t>กรอบเวลา</w:t>
            </w:r>
          </w:p>
        </w:tc>
        <w:tc>
          <w:tcPr>
            <w:tcW w:w="4149" w:type="dxa"/>
            <w:vAlign w:val="center"/>
          </w:tcPr>
          <w:p w14:paraId="5F167AFA" w14:textId="5204CCFD" w:rsidR="00626112" w:rsidRDefault="00626112" w:rsidP="00626112">
            <w:pPr>
              <w:pStyle w:val="cpeBodyText"/>
              <w:ind w:firstLine="0"/>
              <w:jc w:val="center"/>
            </w:pPr>
            <w:r>
              <w:rPr>
                <w:rFonts w:hint="cs"/>
                <w:cs/>
              </w:rPr>
              <w:t>1 ชม.</w:t>
            </w:r>
          </w:p>
        </w:tc>
      </w:tr>
      <w:tr w:rsidR="00626112" w14:paraId="7D9E0091" w14:textId="77777777" w:rsidTr="00626112">
        <w:tc>
          <w:tcPr>
            <w:tcW w:w="4148" w:type="dxa"/>
            <w:vAlign w:val="center"/>
          </w:tcPr>
          <w:p w14:paraId="3B021F32" w14:textId="698995FF" w:rsidR="00626112" w:rsidRDefault="00626112" w:rsidP="00626112">
            <w:pPr>
              <w:pStyle w:val="cpeBodyText"/>
              <w:ind w:firstLine="0"/>
              <w:jc w:val="center"/>
            </w:pPr>
            <w:r>
              <w:rPr>
                <w:rFonts w:hint="cs"/>
                <w:cs/>
              </w:rPr>
              <w:t>ระยะเวลา</w:t>
            </w:r>
            <w:r w:rsidR="00081A7B">
              <w:rPr>
                <w:rFonts w:hint="cs"/>
                <w:cs/>
              </w:rPr>
              <w:t>ข้อมูลฝึกสอน</w:t>
            </w:r>
          </w:p>
        </w:tc>
        <w:tc>
          <w:tcPr>
            <w:tcW w:w="4149" w:type="dxa"/>
            <w:vAlign w:val="center"/>
          </w:tcPr>
          <w:p w14:paraId="5B739EC0" w14:textId="678809C9" w:rsidR="00626112" w:rsidRDefault="00626112" w:rsidP="00626112">
            <w:pPr>
              <w:pStyle w:val="cpeBodyText"/>
              <w:ind w:firstLine="0"/>
              <w:jc w:val="center"/>
            </w:pPr>
            <w:r>
              <w:rPr>
                <w:rFonts w:hint="cs"/>
                <w:cs/>
              </w:rPr>
              <w:t>ม.ค. 20</w:t>
            </w:r>
            <w:r w:rsidR="00792ED3">
              <w:rPr>
                <w:rFonts w:hint="cs"/>
                <w:cs/>
              </w:rPr>
              <w:t>15</w:t>
            </w:r>
            <w:r>
              <w:rPr>
                <w:rFonts w:hint="cs"/>
                <w:cs/>
              </w:rPr>
              <w:t xml:space="preserve"> - ธ.ค. 2020</w:t>
            </w:r>
          </w:p>
        </w:tc>
      </w:tr>
      <w:tr w:rsidR="00626112" w14:paraId="68F66B6C" w14:textId="77777777" w:rsidTr="00626112">
        <w:tc>
          <w:tcPr>
            <w:tcW w:w="4148" w:type="dxa"/>
            <w:vAlign w:val="center"/>
          </w:tcPr>
          <w:p w14:paraId="4936E1D1" w14:textId="5113F1DA" w:rsidR="00626112" w:rsidRDefault="00626112" w:rsidP="00626112">
            <w:pPr>
              <w:pStyle w:val="cpeBody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lastRenderedPageBreak/>
              <w:t>ปริมาณข้อมูล</w:t>
            </w:r>
            <w:r w:rsidR="00081A7B">
              <w:rPr>
                <w:rFonts w:hint="cs"/>
                <w:cs/>
              </w:rPr>
              <w:t>ฝึกสอน</w:t>
            </w:r>
          </w:p>
        </w:tc>
        <w:tc>
          <w:tcPr>
            <w:tcW w:w="4149" w:type="dxa"/>
            <w:vAlign w:val="center"/>
          </w:tcPr>
          <w:p w14:paraId="5981F08E" w14:textId="1611ECD5" w:rsidR="00626112" w:rsidRDefault="00792ED3" w:rsidP="00626112">
            <w:pPr>
              <w:pStyle w:val="cpeBody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48</w:t>
            </w:r>
            <w:r>
              <w:t>,</w:t>
            </w:r>
            <w:r w:rsidR="00626112">
              <w:t>00</w:t>
            </w:r>
            <w:r w:rsidR="00626112">
              <w:rPr>
                <w:rFonts w:hint="cs"/>
                <w:cs/>
              </w:rPr>
              <w:t>0</w:t>
            </w:r>
            <w:r w:rsidR="00626112">
              <w:t xml:space="preserve"> </w:t>
            </w:r>
            <w:r w:rsidR="00626112">
              <w:rPr>
                <w:rFonts w:hint="cs"/>
                <w:cs/>
              </w:rPr>
              <w:t>ต่อคู่สกุลเงิน</w:t>
            </w:r>
          </w:p>
        </w:tc>
      </w:tr>
      <w:tr w:rsidR="00081A7B" w14:paraId="597FC831" w14:textId="77777777" w:rsidTr="00626112">
        <w:tc>
          <w:tcPr>
            <w:tcW w:w="4148" w:type="dxa"/>
            <w:vAlign w:val="center"/>
          </w:tcPr>
          <w:p w14:paraId="3A01C71E" w14:textId="4CC27918" w:rsidR="00081A7B" w:rsidRDefault="00081A7B" w:rsidP="00626112">
            <w:pPr>
              <w:pStyle w:val="cpeBody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ระยะเวลาข้อมูลทดสอบ</w:t>
            </w:r>
          </w:p>
        </w:tc>
        <w:tc>
          <w:tcPr>
            <w:tcW w:w="4149" w:type="dxa"/>
            <w:vAlign w:val="center"/>
          </w:tcPr>
          <w:p w14:paraId="7140AED3" w14:textId="422C2758" w:rsidR="00081A7B" w:rsidRDefault="00081A7B" w:rsidP="00626112">
            <w:pPr>
              <w:pStyle w:val="cpeBody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ม.ค. </w:t>
            </w:r>
            <w:r>
              <w:rPr>
                <w:cs/>
              </w:rPr>
              <w:t>–</w:t>
            </w:r>
            <w:r>
              <w:rPr>
                <w:rFonts w:hint="cs"/>
                <w:cs/>
              </w:rPr>
              <w:t xml:space="preserve"> ก.พ. 2021</w:t>
            </w:r>
          </w:p>
        </w:tc>
      </w:tr>
      <w:tr w:rsidR="00081A7B" w14:paraId="229E5B4D" w14:textId="77777777" w:rsidTr="00626112">
        <w:tc>
          <w:tcPr>
            <w:tcW w:w="4148" w:type="dxa"/>
            <w:vAlign w:val="center"/>
          </w:tcPr>
          <w:p w14:paraId="57A45D64" w14:textId="4B39308E" w:rsidR="00081A7B" w:rsidRDefault="00081A7B" w:rsidP="00626112">
            <w:pPr>
              <w:pStyle w:val="cpeBody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ปริมาณข้อมูลทดสอบ</w:t>
            </w:r>
          </w:p>
        </w:tc>
        <w:tc>
          <w:tcPr>
            <w:tcW w:w="4149" w:type="dxa"/>
            <w:vAlign w:val="center"/>
          </w:tcPr>
          <w:p w14:paraId="579FA589" w14:textId="5A51FD37" w:rsidR="00081A7B" w:rsidRDefault="00081A7B" w:rsidP="00626112">
            <w:pPr>
              <w:pStyle w:val="cpeBody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1</w:t>
            </w:r>
            <w:r>
              <w:t>,</w:t>
            </w:r>
            <w:r>
              <w:rPr>
                <w:rFonts w:hint="cs"/>
                <w:cs/>
              </w:rPr>
              <w:t>000 ต่อคู่สกุลเงิน</w:t>
            </w:r>
          </w:p>
        </w:tc>
      </w:tr>
      <w:tr w:rsidR="00626112" w14:paraId="5394EAEC" w14:textId="77777777" w:rsidTr="00626112">
        <w:tc>
          <w:tcPr>
            <w:tcW w:w="4148" w:type="dxa"/>
            <w:vAlign w:val="center"/>
          </w:tcPr>
          <w:p w14:paraId="2AABC98F" w14:textId="48642CAE" w:rsidR="00626112" w:rsidRDefault="00626112" w:rsidP="00626112">
            <w:pPr>
              <w:pStyle w:val="cpeBodyText"/>
              <w:ind w:firstLine="0"/>
              <w:jc w:val="center"/>
              <w:rPr>
                <w:cs/>
              </w:rPr>
            </w:pPr>
            <w:r>
              <w:rPr>
                <w:rFonts w:hint="cs"/>
                <w:cs/>
              </w:rPr>
              <w:t>แหล่งข้อมูล</w:t>
            </w:r>
          </w:p>
        </w:tc>
        <w:tc>
          <w:tcPr>
            <w:tcW w:w="4149" w:type="dxa"/>
            <w:vAlign w:val="center"/>
          </w:tcPr>
          <w:p w14:paraId="1B602C6C" w14:textId="56CBA503" w:rsidR="00626112" w:rsidRDefault="00F72A81" w:rsidP="004A476F">
            <w:pPr>
              <w:pStyle w:val="cpeBodyText"/>
              <w:keepNext/>
              <w:ind w:firstLine="0"/>
              <w:jc w:val="center"/>
            </w:pPr>
            <w:hyperlink r:id="rId16" w:history="1">
              <w:r w:rsidR="00626112" w:rsidRPr="00626112">
                <w:rPr>
                  <w:rStyle w:val="Hyperlink"/>
                </w:rPr>
                <w:t>https://forexsb.com/</w:t>
              </w:r>
            </w:hyperlink>
          </w:p>
        </w:tc>
      </w:tr>
    </w:tbl>
    <w:p w14:paraId="737A868B" w14:textId="15151143" w:rsidR="00081A7B" w:rsidRDefault="004A476F" w:rsidP="004A476F">
      <w:pPr>
        <w:pStyle w:val="Caption"/>
      </w:pPr>
      <w:bookmarkStart w:id="22" w:name="_Toc68096140"/>
      <w:r>
        <w:rPr>
          <w:cs/>
        </w:rPr>
        <w:t xml:space="preserve">ตารางที่ </w:t>
      </w:r>
      <w:fldSimple w:instr=" STYLEREF 1 \s ">
        <w:r w:rsidR="0071346B">
          <w:rPr>
            <w:noProof/>
            <w:cs/>
          </w:rPr>
          <w:t>1</w:t>
        </w:r>
      </w:fldSimple>
      <w:r w:rsidR="000B63B8">
        <w:rPr>
          <w:cs/>
        </w:rPr>
        <w:t>.</w:t>
      </w:r>
      <w:fldSimple w:instr=" SEQ ตารางที่ \* ARABIC \s 1 ">
        <w:r w:rsidR="0071346B">
          <w:rPr>
            <w:noProof/>
            <w:cs/>
          </w:rPr>
          <w:t>1</w:t>
        </w:r>
      </w:fldSimple>
      <w:r>
        <w:rPr>
          <w:rFonts w:hint="cs"/>
          <w:cs/>
        </w:rPr>
        <w:t xml:space="preserve"> ตารงแสดงรายละเอียดของข้อมูลที่ใช้ฝึกสอน</w:t>
      </w:r>
      <w:bookmarkEnd w:id="22"/>
    </w:p>
    <w:p w14:paraId="5B8BDB11" w14:textId="777388E4" w:rsidR="00F92D11" w:rsidRPr="00F92D11" w:rsidRDefault="00F92D11" w:rsidP="00F92D11">
      <w:pPr>
        <w:pStyle w:val="Heading3"/>
        <w:spacing w:after="240"/>
      </w:pPr>
      <w:bookmarkStart w:id="23" w:name="_Toc68096074"/>
      <w:r>
        <w:rPr>
          <w:rFonts w:hint="cs"/>
          <w:cs/>
        </w:rPr>
        <w:t>เอาต์พุตของระบบทำนาย</w:t>
      </w:r>
      <w:bookmarkEnd w:id="23"/>
    </w:p>
    <w:p w14:paraId="12123F99" w14:textId="7F0EAC29" w:rsidR="00F92D11" w:rsidRDefault="00F92D11" w:rsidP="003A6076">
      <w:pPr>
        <w:pStyle w:val="cpeBodyText"/>
      </w:pPr>
      <w:r>
        <w:rPr>
          <w:rFonts w:hint="cs"/>
          <w:cs/>
        </w:rPr>
        <w:t>ระบบจะส่ง</w:t>
      </w:r>
      <w:r w:rsidRPr="003A6076">
        <w:rPr>
          <w:rFonts w:hint="cs"/>
          <w:cs/>
        </w:rPr>
        <w:t>ค่า</w:t>
      </w:r>
      <w:r>
        <w:rPr>
          <w:rFonts w:hint="cs"/>
          <w:cs/>
        </w:rPr>
        <w:t>เอาต์พุตที่ได้จากระบบทำนายทั้งหมด 2 ค่า ได้แก่</w:t>
      </w:r>
    </w:p>
    <w:p w14:paraId="17A862AC" w14:textId="755D4D02" w:rsidR="00F92D11" w:rsidRPr="00F92D11" w:rsidRDefault="00F92D11" w:rsidP="00F92D11">
      <w:pPr>
        <w:pStyle w:val="BodyText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 w:rsidRPr="00F92D11">
        <w:rPr>
          <w:rFonts w:ascii="TH SarabunPSK" w:hAnsi="TH SarabunPSK" w:cs="TH SarabunPSK" w:hint="cs"/>
          <w:sz w:val="32"/>
          <w:szCs w:val="32"/>
        </w:rPr>
        <w:t xml:space="preserve">Open: </w:t>
      </w:r>
      <w:r w:rsidRPr="00F92D11">
        <w:rPr>
          <w:rFonts w:ascii="TH SarabunPSK" w:hAnsi="TH SarabunPSK" w:cs="TH SarabunPSK" w:hint="cs"/>
          <w:sz w:val="32"/>
          <w:szCs w:val="32"/>
          <w:cs/>
        </w:rPr>
        <w:t>ค่าเปิดราคาในอีก 24 ชม. ข้างหน้า</w:t>
      </w:r>
    </w:p>
    <w:p w14:paraId="17603359" w14:textId="45F54ECB" w:rsidR="00F92D11" w:rsidRPr="00F92D11" w:rsidRDefault="00F92D11" w:rsidP="00F92D11">
      <w:pPr>
        <w:pStyle w:val="BodyText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 w:rsidRPr="00F92D11">
        <w:rPr>
          <w:rFonts w:ascii="TH SarabunPSK" w:hAnsi="TH SarabunPSK" w:cs="TH SarabunPSK" w:hint="cs"/>
          <w:sz w:val="32"/>
          <w:szCs w:val="32"/>
        </w:rPr>
        <w:t xml:space="preserve">Close: </w:t>
      </w:r>
      <w:r w:rsidRPr="00F92D11">
        <w:rPr>
          <w:rFonts w:ascii="TH SarabunPSK" w:hAnsi="TH SarabunPSK" w:cs="TH SarabunPSK" w:hint="cs"/>
          <w:sz w:val="32"/>
          <w:szCs w:val="32"/>
          <w:cs/>
        </w:rPr>
        <w:t>ค่าปิดราคาในอีก 24 ชม. ข้างหน้า</w:t>
      </w:r>
    </w:p>
    <w:p w14:paraId="06AB1A77" w14:textId="0B459486" w:rsidR="00993A0C" w:rsidRPr="008473F5" w:rsidRDefault="00993A0C" w:rsidP="00993A0C">
      <w:pPr>
        <w:pStyle w:val="Heading2"/>
      </w:pPr>
      <w:bookmarkStart w:id="24" w:name="_Toc68096075"/>
      <w:r w:rsidRPr="008473F5">
        <w:rPr>
          <w:rFonts w:hint="cs"/>
          <w:cs/>
        </w:rPr>
        <w:t>ประโยชน์ที่ได้รับ</w:t>
      </w:r>
      <w:bookmarkEnd w:id="24"/>
    </w:p>
    <w:p w14:paraId="6D22EEF1" w14:textId="1E283C92" w:rsidR="00993A0C" w:rsidRPr="008473F5" w:rsidRDefault="007814B2" w:rsidP="00B038B1">
      <w:pPr>
        <w:pStyle w:val="ListParagraph"/>
        <w:numPr>
          <w:ilvl w:val="0"/>
          <w:numId w:val="4"/>
        </w:numPr>
      </w:pPr>
      <w:r w:rsidRPr="008473F5">
        <w:rPr>
          <w:rFonts w:hint="cs"/>
          <w:cs/>
        </w:rPr>
        <w:t>เพิ่มความมั่นใจในการลงทุนบนตลาดฟอเร็กซ์จากผลลัพธ์ของระบบทำนาย</w:t>
      </w:r>
    </w:p>
    <w:p w14:paraId="703577BA" w14:textId="1F00FA59" w:rsidR="00993A0C" w:rsidRPr="008473F5" w:rsidRDefault="007814B2" w:rsidP="007046BA">
      <w:pPr>
        <w:pStyle w:val="ListParagraph"/>
        <w:numPr>
          <w:ilvl w:val="0"/>
          <w:numId w:val="4"/>
        </w:numPr>
      </w:pPr>
      <w:r w:rsidRPr="008473F5">
        <w:rPr>
          <w:rFonts w:hint="cs"/>
          <w:cs/>
        </w:rPr>
        <w:t>เป็นตัวช่วยตัดสินใจในการลงทุนบนตลาดฟอเร็กซ์</w:t>
      </w:r>
    </w:p>
    <w:p w14:paraId="651E393F" w14:textId="74BE5201" w:rsidR="00695A59" w:rsidRPr="008473F5" w:rsidRDefault="00695A59" w:rsidP="00695A59">
      <w:pPr>
        <w:pStyle w:val="Heading2"/>
      </w:pPr>
      <w:bookmarkStart w:id="25" w:name="_Toc68096076"/>
      <w:r w:rsidRPr="008473F5">
        <w:rPr>
          <w:rFonts w:hint="cs"/>
          <w:cs/>
        </w:rPr>
        <w:t>เทคโนโลยีและเครื่องมือที่ใช้</w:t>
      </w:r>
      <w:bookmarkEnd w:id="25"/>
    </w:p>
    <w:p w14:paraId="3716A6C1" w14:textId="5847890D" w:rsidR="00695A59" w:rsidRPr="008473F5" w:rsidRDefault="00695A59" w:rsidP="00695A59">
      <w:pPr>
        <w:pStyle w:val="Heading3"/>
      </w:pPr>
      <w:bookmarkStart w:id="26" w:name="_Toc68096077"/>
      <w:r w:rsidRPr="008473F5">
        <w:rPr>
          <w:rFonts w:hint="cs"/>
          <w:cs/>
        </w:rPr>
        <w:t>เทคโนโลยีด้านซอฟต์แวร์</w:t>
      </w:r>
      <w:bookmarkEnd w:id="26"/>
    </w:p>
    <w:p w14:paraId="6D2CD48B" w14:textId="77777777" w:rsidR="00B038B1" w:rsidRDefault="00B038B1" w:rsidP="00B038B1">
      <w:pPr>
        <w:pStyle w:val="ListParagraph"/>
        <w:numPr>
          <w:ilvl w:val="0"/>
          <w:numId w:val="25"/>
        </w:numPr>
      </w:pPr>
      <w:r w:rsidRPr="00B038B1">
        <w:t xml:space="preserve">Scikit learn </w:t>
      </w:r>
      <w:r w:rsidRPr="00B038B1">
        <w:rPr>
          <w:cs/>
        </w:rPr>
        <w:t xml:space="preserve">เป็น </w:t>
      </w:r>
      <w:r w:rsidRPr="00B038B1">
        <w:t xml:space="preserve">Library </w:t>
      </w:r>
      <w:r w:rsidRPr="00B038B1">
        <w:rPr>
          <w:cs/>
        </w:rPr>
        <w:t xml:space="preserve">เขียนโดยภาษา </w:t>
      </w:r>
      <w:r w:rsidRPr="00B038B1">
        <w:t xml:space="preserve">Python </w:t>
      </w:r>
      <w:r w:rsidRPr="00B038B1">
        <w:rPr>
          <w:cs/>
        </w:rPr>
        <w:t xml:space="preserve">สำหรับพัฒนา </w:t>
      </w:r>
      <w:r w:rsidRPr="00B038B1">
        <w:t xml:space="preserve">Support Vector Regression </w:t>
      </w:r>
      <w:r w:rsidRPr="00B038B1">
        <w:rPr>
          <w:cs/>
        </w:rPr>
        <w:t xml:space="preserve">ในการเทรนข้อมูล </w:t>
      </w:r>
    </w:p>
    <w:p w14:paraId="4BBD64E6" w14:textId="77777777" w:rsidR="00B038B1" w:rsidRDefault="00B038B1" w:rsidP="00B038B1">
      <w:pPr>
        <w:pStyle w:val="ListParagraph"/>
        <w:numPr>
          <w:ilvl w:val="0"/>
          <w:numId w:val="25"/>
        </w:numPr>
      </w:pPr>
      <w:r w:rsidRPr="00B038B1">
        <w:t xml:space="preserve">Flask </w:t>
      </w:r>
      <w:r w:rsidRPr="00B038B1">
        <w:rPr>
          <w:cs/>
        </w:rPr>
        <w:t xml:space="preserve">เป็น </w:t>
      </w:r>
      <w:r w:rsidRPr="00B038B1">
        <w:t xml:space="preserve">API </w:t>
      </w:r>
      <w:r w:rsidRPr="00B038B1">
        <w:rPr>
          <w:cs/>
        </w:rPr>
        <w:t xml:space="preserve">ที่เชื่อมภาษา </w:t>
      </w:r>
      <w:r w:rsidRPr="00B038B1">
        <w:t xml:space="preserve">Python </w:t>
      </w:r>
      <w:r w:rsidRPr="00B038B1">
        <w:rPr>
          <w:cs/>
        </w:rPr>
        <w:t>ในส่วนของโมเดลที่ทำการเทรน เข้ากับเว็บไซต์เพื่อแสดงผลลัพธ์</w:t>
      </w:r>
    </w:p>
    <w:p w14:paraId="73EE50A7" w14:textId="1A29AC22" w:rsidR="007E7600" w:rsidRPr="00B038B1" w:rsidRDefault="00B038B1" w:rsidP="00B038B1">
      <w:pPr>
        <w:pStyle w:val="ListParagraph"/>
        <w:numPr>
          <w:ilvl w:val="0"/>
          <w:numId w:val="25"/>
        </w:numPr>
        <w:rPr>
          <w:cs/>
        </w:rPr>
      </w:pPr>
      <w:r w:rsidRPr="00B038B1">
        <w:t xml:space="preserve">Vue.js </w:t>
      </w:r>
      <w:r w:rsidRPr="00B038B1">
        <w:rPr>
          <w:cs/>
        </w:rPr>
        <w:t xml:space="preserve">เป็น </w:t>
      </w:r>
      <w:r w:rsidRPr="00B038B1">
        <w:t xml:space="preserve">JavaScript Framework </w:t>
      </w:r>
      <w:r w:rsidRPr="00B038B1">
        <w:rPr>
          <w:cs/>
        </w:rPr>
        <w:t xml:space="preserve">ที่ใช้พัฒนาในส่วนของ </w:t>
      </w:r>
      <w:r w:rsidRPr="00B038B1">
        <w:t>Website application</w:t>
      </w:r>
      <w:r w:rsidR="007E7600" w:rsidRPr="00B038B1">
        <w:rPr>
          <w:rFonts w:hint="cs"/>
          <w:cs/>
        </w:rPr>
        <w:br w:type="page"/>
      </w:r>
    </w:p>
    <w:p w14:paraId="189919B8" w14:textId="0E550159" w:rsidR="003C3885" w:rsidRPr="008473F5" w:rsidRDefault="00B60C82" w:rsidP="00844E49">
      <w:pPr>
        <w:pStyle w:val="Heading2"/>
      </w:pPr>
      <w:bookmarkStart w:id="27" w:name="_Toc68096078"/>
      <w:r w:rsidRPr="008473F5">
        <w:rPr>
          <w:rFonts w:hint="cs"/>
          <w:cs/>
        </w:rPr>
        <w:lastRenderedPageBreak/>
        <w:t>แผน</w:t>
      </w:r>
      <w:r w:rsidR="003C3885" w:rsidRPr="008473F5">
        <w:rPr>
          <w:rFonts w:hint="cs"/>
          <w:cs/>
        </w:rPr>
        <w:t>การดำเนินงาน</w:t>
      </w:r>
      <w:bookmarkEnd w:id="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7"/>
        <w:gridCol w:w="694"/>
        <w:gridCol w:w="694"/>
        <w:gridCol w:w="694"/>
        <w:gridCol w:w="382"/>
        <w:gridCol w:w="312"/>
        <w:gridCol w:w="694"/>
        <w:gridCol w:w="694"/>
        <w:gridCol w:w="695"/>
        <w:gridCol w:w="1071"/>
      </w:tblGrid>
      <w:tr w:rsidR="00127DB7" w:rsidRPr="008473F5" w14:paraId="000FFC0F" w14:textId="0632BC1B" w:rsidTr="00841AD7">
        <w:tc>
          <w:tcPr>
            <w:tcW w:w="2367" w:type="dxa"/>
            <w:vMerge w:val="restart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447C75D8" w14:textId="77777777" w:rsidR="00127DB7" w:rsidRPr="008473F5" w:rsidRDefault="00127DB7" w:rsidP="00426144">
            <w:pPr>
              <w:pStyle w:val="cpeTitleTable"/>
              <w:jc w:val="center"/>
              <w:rPr>
                <w:cs/>
              </w:rPr>
            </w:pPr>
            <w:r w:rsidRPr="008473F5">
              <w:rPr>
                <w:rFonts w:hint="cs"/>
                <w:cs/>
              </w:rPr>
              <w:t>ขั้นตอนการดำเนินงาน</w:t>
            </w:r>
          </w:p>
        </w:tc>
        <w:tc>
          <w:tcPr>
            <w:tcW w:w="2464" w:type="dxa"/>
            <w:gridSpan w:val="4"/>
            <w:tcBorders>
              <w:top w:val="single" w:sz="4" w:space="0" w:color="auto"/>
            </w:tcBorders>
            <w:vAlign w:val="center"/>
          </w:tcPr>
          <w:p w14:paraId="5296676B" w14:textId="77777777" w:rsidR="00127DB7" w:rsidRPr="008473F5" w:rsidRDefault="00127DB7" w:rsidP="00426144">
            <w:pPr>
              <w:pStyle w:val="cpeTitleTable"/>
              <w:jc w:val="center"/>
            </w:pPr>
            <w:r w:rsidRPr="008473F5">
              <w:rPr>
                <w:rFonts w:hint="cs"/>
              </w:rPr>
              <w:t>2563</w:t>
            </w:r>
          </w:p>
        </w:tc>
        <w:tc>
          <w:tcPr>
            <w:tcW w:w="2395" w:type="dxa"/>
            <w:gridSpan w:val="4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2470378E" w14:textId="41075D63" w:rsidR="00127DB7" w:rsidRPr="008473F5" w:rsidRDefault="00127DB7" w:rsidP="00426144">
            <w:pPr>
              <w:pStyle w:val="cpeTitleTable"/>
              <w:jc w:val="center"/>
            </w:pPr>
            <w:r w:rsidRPr="008473F5">
              <w:rPr>
                <w:rFonts w:hint="cs"/>
              </w:rPr>
              <w:t>2564</w:t>
            </w:r>
          </w:p>
        </w:tc>
        <w:tc>
          <w:tcPr>
            <w:tcW w:w="1071" w:type="dxa"/>
            <w:vMerge w:val="restart"/>
            <w:tcBorders>
              <w:top w:val="single" w:sz="4" w:space="0" w:color="auto"/>
              <w:right w:val="single" w:sz="4" w:space="0" w:color="auto"/>
            </w:tcBorders>
          </w:tcPr>
          <w:p w14:paraId="6367116D" w14:textId="3F97F1B7" w:rsidR="00127DB7" w:rsidRPr="008473F5" w:rsidRDefault="00127DB7" w:rsidP="00426144">
            <w:pPr>
              <w:pStyle w:val="cpeTitleTable"/>
              <w:jc w:val="center"/>
            </w:pPr>
            <w:r>
              <w:rPr>
                <w:rFonts w:hint="cs"/>
                <w:cs/>
              </w:rPr>
              <w:t>ความคืบ</w:t>
            </w:r>
            <w:r>
              <w:br/>
            </w:r>
            <w:r>
              <w:rPr>
                <w:rFonts w:hint="cs"/>
                <w:cs/>
              </w:rPr>
              <w:t>หน้างาน</w:t>
            </w:r>
          </w:p>
        </w:tc>
      </w:tr>
      <w:tr w:rsidR="00127DB7" w:rsidRPr="008473F5" w14:paraId="7B734379" w14:textId="04147697" w:rsidTr="00841AD7">
        <w:tc>
          <w:tcPr>
            <w:tcW w:w="2367" w:type="dxa"/>
            <w:vMerge/>
            <w:tcBorders>
              <w:left w:val="single" w:sz="4" w:space="0" w:color="auto"/>
            </w:tcBorders>
            <w:vAlign w:val="center"/>
          </w:tcPr>
          <w:p w14:paraId="00458B24" w14:textId="77777777" w:rsidR="00127DB7" w:rsidRPr="008473F5" w:rsidRDefault="00127DB7" w:rsidP="00426144">
            <w:pPr>
              <w:pStyle w:val="cpeTitleTable"/>
            </w:pPr>
          </w:p>
        </w:tc>
        <w:tc>
          <w:tcPr>
            <w:tcW w:w="694" w:type="dxa"/>
            <w:tcBorders>
              <w:bottom w:val="single" w:sz="4" w:space="0" w:color="auto"/>
            </w:tcBorders>
            <w:vAlign w:val="center"/>
          </w:tcPr>
          <w:p w14:paraId="06F7A6B2" w14:textId="74717187" w:rsidR="00127DB7" w:rsidRPr="008473F5" w:rsidRDefault="00127DB7" w:rsidP="00426144">
            <w:pPr>
              <w:pStyle w:val="cpeTitleTable"/>
              <w:rPr>
                <w:cs/>
              </w:rPr>
            </w:pPr>
            <w:r w:rsidRPr="008473F5">
              <w:rPr>
                <w:rFonts w:hint="cs"/>
                <w:cs/>
              </w:rPr>
              <w:t>ก</w:t>
            </w:r>
            <w:r w:rsidRPr="008473F5">
              <w:rPr>
                <w:rFonts w:hint="cs"/>
              </w:rPr>
              <w:t>.</w:t>
            </w:r>
            <w:r w:rsidRPr="008473F5">
              <w:rPr>
                <w:rFonts w:hint="cs"/>
                <w:cs/>
              </w:rPr>
              <w:t>ย.</w:t>
            </w:r>
          </w:p>
        </w:tc>
        <w:tc>
          <w:tcPr>
            <w:tcW w:w="694" w:type="dxa"/>
            <w:tcBorders>
              <w:bottom w:val="single" w:sz="4" w:space="0" w:color="auto"/>
            </w:tcBorders>
            <w:vAlign w:val="center"/>
          </w:tcPr>
          <w:p w14:paraId="65C2A7CA" w14:textId="2BC6866F" w:rsidR="00127DB7" w:rsidRPr="008473F5" w:rsidRDefault="00127DB7" w:rsidP="00426144">
            <w:pPr>
              <w:pStyle w:val="cpeTitleTable"/>
            </w:pPr>
            <w:r w:rsidRPr="008473F5">
              <w:rPr>
                <w:rFonts w:hint="cs"/>
                <w:cs/>
              </w:rPr>
              <w:t>ต.ค.</w:t>
            </w:r>
          </w:p>
        </w:tc>
        <w:tc>
          <w:tcPr>
            <w:tcW w:w="694" w:type="dxa"/>
            <w:tcBorders>
              <w:bottom w:val="single" w:sz="4" w:space="0" w:color="auto"/>
            </w:tcBorders>
            <w:vAlign w:val="center"/>
          </w:tcPr>
          <w:p w14:paraId="77ABCCD5" w14:textId="69B9A493" w:rsidR="00127DB7" w:rsidRPr="008473F5" w:rsidRDefault="00127DB7" w:rsidP="00426144">
            <w:pPr>
              <w:pStyle w:val="cpeTitleTable"/>
            </w:pPr>
            <w:r w:rsidRPr="008473F5">
              <w:rPr>
                <w:rFonts w:hint="cs"/>
                <w:cs/>
              </w:rPr>
              <w:t>พ.ย.</w:t>
            </w:r>
          </w:p>
        </w:tc>
        <w:tc>
          <w:tcPr>
            <w:tcW w:w="694" w:type="dxa"/>
            <w:gridSpan w:val="2"/>
            <w:tcBorders>
              <w:bottom w:val="single" w:sz="4" w:space="0" w:color="auto"/>
            </w:tcBorders>
            <w:vAlign w:val="center"/>
          </w:tcPr>
          <w:p w14:paraId="14DDFDD8" w14:textId="65FF4880" w:rsidR="00127DB7" w:rsidRPr="008473F5" w:rsidRDefault="00127DB7" w:rsidP="00426144">
            <w:pPr>
              <w:pStyle w:val="cpeTitleTable"/>
            </w:pPr>
            <w:r w:rsidRPr="008473F5">
              <w:rPr>
                <w:rFonts w:hint="cs"/>
                <w:cs/>
              </w:rPr>
              <w:t>ธ.ค.</w:t>
            </w:r>
          </w:p>
        </w:tc>
        <w:tc>
          <w:tcPr>
            <w:tcW w:w="694" w:type="dxa"/>
            <w:tcBorders>
              <w:bottom w:val="single" w:sz="4" w:space="0" w:color="auto"/>
            </w:tcBorders>
            <w:vAlign w:val="center"/>
          </w:tcPr>
          <w:p w14:paraId="236001B1" w14:textId="00725E04" w:rsidR="00127DB7" w:rsidRPr="008473F5" w:rsidRDefault="00127DB7" w:rsidP="00426144">
            <w:pPr>
              <w:pStyle w:val="cpeTitleTable"/>
            </w:pPr>
            <w:r w:rsidRPr="008473F5">
              <w:rPr>
                <w:rFonts w:hint="cs"/>
                <w:cs/>
              </w:rPr>
              <w:t>ม.ค.</w:t>
            </w:r>
          </w:p>
        </w:tc>
        <w:tc>
          <w:tcPr>
            <w:tcW w:w="694" w:type="dxa"/>
            <w:tcBorders>
              <w:bottom w:val="single" w:sz="4" w:space="0" w:color="auto"/>
            </w:tcBorders>
            <w:vAlign w:val="center"/>
          </w:tcPr>
          <w:p w14:paraId="352D9BF3" w14:textId="3AFD3786" w:rsidR="00127DB7" w:rsidRPr="008473F5" w:rsidRDefault="00127DB7" w:rsidP="00426144">
            <w:pPr>
              <w:pStyle w:val="cpeTitleTable"/>
            </w:pPr>
            <w:r w:rsidRPr="008473F5">
              <w:rPr>
                <w:rFonts w:hint="cs"/>
                <w:cs/>
              </w:rPr>
              <w:t>ก.พ.</w:t>
            </w:r>
          </w:p>
        </w:tc>
        <w:tc>
          <w:tcPr>
            <w:tcW w:w="695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59646493" w14:textId="1A44B9DB" w:rsidR="00127DB7" w:rsidRPr="008473F5" w:rsidRDefault="00127DB7" w:rsidP="00426144">
            <w:pPr>
              <w:pStyle w:val="cpeTitleTable"/>
            </w:pPr>
            <w:r w:rsidRPr="008473F5">
              <w:rPr>
                <w:rFonts w:hint="cs"/>
                <w:cs/>
              </w:rPr>
              <w:t>มี.ค.</w:t>
            </w:r>
          </w:p>
        </w:tc>
        <w:tc>
          <w:tcPr>
            <w:tcW w:w="1071" w:type="dxa"/>
            <w:vMerge/>
            <w:tcBorders>
              <w:bottom w:val="single" w:sz="4" w:space="0" w:color="auto"/>
              <w:right w:val="single" w:sz="4" w:space="0" w:color="auto"/>
            </w:tcBorders>
          </w:tcPr>
          <w:p w14:paraId="2016393A" w14:textId="77777777" w:rsidR="00127DB7" w:rsidRPr="008473F5" w:rsidRDefault="00127DB7" w:rsidP="00426144">
            <w:pPr>
              <w:pStyle w:val="cpeTitleTable"/>
              <w:rPr>
                <w:cs/>
              </w:rPr>
            </w:pPr>
          </w:p>
        </w:tc>
      </w:tr>
      <w:tr w:rsidR="00841AD7" w:rsidRPr="008473F5" w14:paraId="29C04D57" w14:textId="0F9E2CA8" w:rsidTr="00792ED3">
        <w:tc>
          <w:tcPr>
            <w:tcW w:w="2367" w:type="dxa"/>
            <w:tcBorders>
              <w:left w:val="single" w:sz="4" w:space="0" w:color="auto"/>
              <w:right w:val="single" w:sz="4" w:space="0" w:color="auto"/>
            </w:tcBorders>
          </w:tcPr>
          <w:p w14:paraId="0FF084A0" w14:textId="05D4722A" w:rsidR="00841AD7" w:rsidRPr="008473F5" w:rsidRDefault="00841AD7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8473F5">
              <w:rPr>
                <w:rFonts w:hint="cs"/>
                <w:cs/>
              </w:rPr>
              <w:t>ศึกษาทฤษฎีที่เกี่ยวข้องกับ</w:t>
            </w:r>
            <w:r w:rsidRPr="008473F5">
              <w:rPr>
                <w:rFonts w:hint="cs"/>
              </w:rPr>
              <w:t xml:space="preserve"> Machine Learning </w:t>
            </w:r>
            <w:r w:rsidRPr="008473F5">
              <w:rPr>
                <w:rFonts w:hint="cs"/>
                <w:cs/>
              </w:rPr>
              <w:t>สำหรับระบบทำนาย</w:t>
            </w:r>
          </w:p>
        </w:tc>
        <w:tc>
          <w:tcPr>
            <w:tcW w:w="208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5EE906D" w14:textId="15DB0BDE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6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276FB3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F51885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BA6EC6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E8BDA6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23E08E" w14:textId="0E9F828C" w:rsidR="00841AD7" w:rsidRPr="008473F5" w:rsidRDefault="00F53D1D" w:rsidP="00127DB7">
            <w:pPr>
              <w:pStyle w:val="cpeTitleTable"/>
              <w:jc w:val="center"/>
            </w:pPr>
            <w:r>
              <w:t>10</w:t>
            </w:r>
            <w:r w:rsidR="00841AD7">
              <w:t>0%</w:t>
            </w:r>
          </w:p>
        </w:tc>
      </w:tr>
      <w:tr w:rsidR="00127DB7" w:rsidRPr="008473F5" w14:paraId="5756A761" w14:textId="756A71E9" w:rsidTr="00841AD7">
        <w:tc>
          <w:tcPr>
            <w:tcW w:w="2367" w:type="dxa"/>
            <w:tcBorders>
              <w:left w:val="single" w:sz="4" w:space="0" w:color="auto"/>
              <w:right w:val="single" w:sz="4" w:space="0" w:color="auto"/>
            </w:tcBorders>
          </w:tcPr>
          <w:p w14:paraId="5163D9BF" w14:textId="36D8CA7C" w:rsidR="00127DB7" w:rsidRPr="008473F5" w:rsidRDefault="00127DB7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8473F5">
              <w:rPr>
                <w:rFonts w:hint="cs"/>
                <w:cs/>
              </w:rPr>
              <w:t>เตรียมข้อมูล(</w:t>
            </w:r>
            <w:r w:rsidRPr="008473F5">
              <w:rPr>
                <w:rFonts w:hint="cs"/>
              </w:rPr>
              <w:t>Preprocessing)</w:t>
            </w:r>
            <w:r w:rsidRPr="008473F5">
              <w:rPr>
                <w:rFonts w:hint="cs"/>
                <w:cs/>
              </w:rPr>
              <w:br/>
              <w:t>เพื่อเป็นอินพุต</w:t>
            </w:r>
            <w:r w:rsidRPr="008473F5">
              <w:rPr>
                <w:rFonts w:hint="cs"/>
              </w:rPr>
              <w:t xml:space="preserve"> </w:t>
            </w:r>
            <w:r w:rsidRPr="008473F5">
              <w:rPr>
                <w:rFonts w:hint="cs"/>
                <w:cs/>
              </w:rPr>
              <w:t xml:space="preserve">สำหรับระบบทำนาย </w:t>
            </w: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EA557BD" w14:textId="0844FAA4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23E852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94529B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31BC5B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13C3CE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4B7A05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08A4E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A0FF0B" w14:textId="1F885A53" w:rsidR="00127DB7" w:rsidRPr="008473F5" w:rsidRDefault="00F53D1D" w:rsidP="00127DB7">
            <w:pPr>
              <w:pStyle w:val="cpeTitleTable"/>
              <w:jc w:val="center"/>
            </w:pPr>
            <w:r>
              <w:t>10</w:t>
            </w:r>
            <w:r w:rsidR="00127DB7">
              <w:t>0%</w:t>
            </w:r>
          </w:p>
        </w:tc>
      </w:tr>
      <w:tr w:rsidR="00F53D1D" w:rsidRPr="008473F5" w14:paraId="5C877A2D" w14:textId="2E65052A" w:rsidTr="00E732D4">
        <w:tc>
          <w:tcPr>
            <w:tcW w:w="2367" w:type="dxa"/>
            <w:tcBorders>
              <w:left w:val="single" w:sz="4" w:space="0" w:color="auto"/>
              <w:right w:val="single" w:sz="4" w:space="0" w:color="auto"/>
            </w:tcBorders>
          </w:tcPr>
          <w:p w14:paraId="3260144C" w14:textId="274D5FC5" w:rsidR="00F53D1D" w:rsidRPr="008473F5" w:rsidRDefault="00F53D1D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8473F5">
              <w:rPr>
                <w:rFonts w:hint="cs"/>
                <w:cs/>
              </w:rPr>
              <w:t xml:space="preserve">ทดลองป้อนข้อมูลให้ </w:t>
            </w:r>
            <w:r w:rsidRPr="008473F5">
              <w:rPr>
                <w:rFonts w:hint="cs"/>
              </w:rPr>
              <w:t xml:space="preserve">Machine Learning </w:t>
            </w:r>
            <w:r w:rsidRPr="008473F5">
              <w:rPr>
                <w:rFonts w:hint="cs"/>
                <w:cs/>
              </w:rPr>
              <w:t>เพื่อหาระบบทำนายที่ดีที่สุด</w:t>
            </w: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F77C34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347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90C3EC8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5427CB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83F0A0" w14:textId="29CB35B0" w:rsidR="00F53D1D" w:rsidRPr="008473F5" w:rsidRDefault="00F53D1D" w:rsidP="00127DB7">
            <w:pPr>
              <w:pStyle w:val="cpeTitleTable"/>
              <w:jc w:val="center"/>
            </w:pPr>
            <w:r>
              <w:t>100%</w:t>
            </w:r>
          </w:p>
        </w:tc>
      </w:tr>
      <w:tr w:rsidR="00841AD7" w:rsidRPr="008473F5" w14:paraId="55319E0D" w14:textId="04B31833" w:rsidTr="00792ED3">
        <w:tc>
          <w:tcPr>
            <w:tcW w:w="2367" w:type="dxa"/>
            <w:tcBorders>
              <w:left w:val="single" w:sz="4" w:space="0" w:color="auto"/>
              <w:right w:val="single" w:sz="4" w:space="0" w:color="auto"/>
            </w:tcBorders>
          </w:tcPr>
          <w:p w14:paraId="5466EB9C" w14:textId="79856E95" w:rsidR="00841AD7" w:rsidRPr="008473F5" w:rsidRDefault="00841AD7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8473F5">
              <w:rPr>
                <w:rFonts w:hint="cs"/>
                <w:cs/>
              </w:rPr>
              <w:t xml:space="preserve">ออกแบบ </w:t>
            </w:r>
            <w:r w:rsidRPr="008473F5">
              <w:rPr>
                <w:rFonts w:hint="cs"/>
              </w:rPr>
              <w:t xml:space="preserve">UX/UI </w:t>
            </w:r>
            <w:r w:rsidRPr="008473F5">
              <w:rPr>
                <w:rFonts w:hint="cs"/>
                <w:cs/>
              </w:rPr>
              <w:t>เว็บไซต์ และพัฒนาเว็บไซต์</w:t>
            </w: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69A2A8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91B87B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208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0D7DA89" w14:textId="53A15BCA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E793C3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927223" w14:textId="77777777" w:rsidR="00841AD7" w:rsidRPr="008473F5" w:rsidRDefault="00841AD7" w:rsidP="00E76403">
            <w:pPr>
              <w:pStyle w:val="cpeTitleTable"/>
              <w:jc w:val="center"/>
            </w:pP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B4098F" w14:textId="73D76964" w:rsidR="00841AD7" w:rsidRPr="008473F5" w:rsidRDefault="00841AD7" w:rsidP="00127DB7">
            <w:pPr>
              <w:pStyle w:val="cpeTitleTable"/>
              <w:jc w:val="center"/>
            </w:pPr>
            <w:r>
              <w:t>10</w:t>
            </w:r>
            <w:r w:rsidR="00F53D1D">
              <w:t>0</w:t>
            </w:r>
            <w:r>
              <w:t>%</w:t>
            </w:r>
          </w:p>
        </w:tc>
      </w:tr>
      <w:tr w:rsidR="00F53D1D" w:rsidRPr="008473F5" w14:paraId="7A4F6894" w14:textId="46DF9328" w:rsidTr="00E732D4">
        <w:tc>
          <w:tcPr>
            <w:tcW w:w="2367" w:type="dxa"/>
            <w:tcBorders>
              <w:left w:val="single" w:sz="4" w:space="0" w:color="auto"/>
              <w:right w:val="single" w:sz="4" w:space="0" w:color="auto"/>
            </w:tcBorders>
          </w:tcPr>
          <w:p w14:paraId="6B8943CB" w14:textId="40FDF8D6" w:rsidR="00F53D1D" w:rsidRPr="008473F5" w:rsidRDefault="00F53D1D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8473F5">
              <w:rPr>
                <w:rFonts w:hint="cs"/>
                <w:cs/>
              </w:rPr>
              <w:t>เชื่อมระบบในส่วนของ เว็บไซต์ และระบบทำนาย</w:t>
            </w: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FAB23E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94B2CA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9BC70E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6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300521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138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0850ECE" w14:textId="77777777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7F482EB" w14:textId="6F8CFEA0" w:rsidR="00F53D1D" w:rsidRPr="008473F5" w:rsidRDefault="00F53D1D" w:rsidP="00E76403">
            <w:pPr>
              <w:pStyle w:val="cpeTitleTable"/>
              <w:jc w:val="center"/>
            </w:pP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1D4811" w14:textId="3E36812A" w:rsidR="00F53D1D" w:rsidRDefault="00F53D1D" w:rsidP="00127DB7">
            <w:pPr>
              <w:pStyle w:val="cpeTitleTable"/>
              <w:jc w:val="center"/>
            </w:pPr>
            <w:r>
              <w:t>100%</w:t>
            </w:r>
          </w:p>
        </w:tc>
      </w:tr>
      <w:tr w:rsidR="00127DB7" w:rsidRPr="008473F5" w14:paraId="469FE2F9" w14:textId="2062622F" w:rsidTr="00841AD7">
        <w:tc>
          <w:tcPr>
            <w:tcW w:w="2367" w:type="dxa"/>
            <w:tcBorders>
              <w:left w:val="single" w:sz="4" w:space="0" w:color="auto"/>
              <w:right w:val="single" w:sz="4" w:space="0" w:color="auto"/>
            </w:tcBorders>
          </w:tcPr>
          <w:p w14:paraId="536BF5AB" w14:textId="77777777" w:rsidR="00127DB7" w:rsidRPr="008473F5" w:rsidRDefault="00127DB7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8473F5">
              <w:rPr>
                <w:rFonts w:hint="cs"/>
                <w:cs/>
              </w:rPr>
              <w:t>เขียนรายงาน</w:t>
            </w: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BC7D5B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21FCE7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FF2AD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3D98A3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156B1F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BB7028" w14:textId="77777777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21A50F1" w14:textId="59500A5E" w:rsidR="00127DB7" w:rsidRPr="008473F5" w:rsidRDefault="00127DB7" w:rsidP="00E76403">
            <w:pPr>
              <w:pStyle w:val="cpeTitleTable"/>
              <w:jc w:val="center"/>
            </w:pP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5D6CC7" w14:textId="206D2BD3" w:rsidR="00127DB7" w:rsidRDefault="00F53D1D" w:rsidP="00127DB7">
            <w:pPr>
              <w:pStyle w:val="cpeTitleTable"/>
              <w:jc w:val="center"/>
            </w:pPr>
            <w:r>
              <w:t>10</w:t>
            </w:r>
            <w:r w:rsidR="00127DB7">
              <w:t>0%</w:t>
            </w:r>
          </w:p>
        </w:tc>
      </w:tr>
      <w:tr w:rsidR="00127DB7" w:rsidRPr="008473F5" w14:paraId="3B31F93F" w14:textId="102307FB" w:rsidTr="00841AD7">
        <w:tc>
          <w:tcPr>
            <w:tcW w:w="7226" w:type="dxa"/>
            <w:gridSpan w:val="9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B4851" w14:textId="15D2EC3E" w:rsidR="00127DB7" w:rsidRPr="008473F5" w:rsidRDefault="00127DB7" w:rsidP="00127DB7">
            <w:pPr>
              <w:pStyle w:val="cpeTitleTable"/>
              <w:jc w:val="center"/>
            </w:pPr>
            <w:r>
              <w:rPr>
                <w:rFonts w:hint="cs"/>
                <w:cs/>
              </w:rPr>
              <w:t>ความสำเร็จของงานวิจัย</w:t>
            </w:r>
          </w:p>
        </w:tc>
        <w:tc>
          <w:tcPr>
            <w:tcW w:w="1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F5DB10" w14:textId="599A261A" w:rsidR="00127DB7" w:rsidRDefault="00F53D1D" w:rsidP="00127DB7">
            <w:pPr>
              <w:pStyle w:val="cpeTitleTable"/>
              <w:jc w:val="center"/>
              <w:rPr>
                <w:cs/>
              </w:rPr>
            </w:pPr>
            <w:r>
              <w:t>10</w:t>
            </w:r>
            <w:r w:rsidR="00127DB7">
              <w:t>0%</w:t>
            </w:r>
          </w:p>
        </w:tc>
      </w:tr>
    </w:tbl>
    <w:p w14:paraId="4511B675" w14:textId="076B2BA6" w:rsidR="007E7600" w:rsidRPr="00F53D1D" w:rsidRDefault="007E7600" w:rsidP="00F53D1D">
      <w:pPr>
        <w:pStyle w:val="cpeBodyText"/>
        <w:ind w:firstLine="0"/>
        <w:rPr>
          <w:cs/>
        </w:rPr>
      </w:pPr>
    </w:p>
    <w:p w14:paraId="3E78FC2A" w14:textId="77777777" w:rsidR="00154600" w:rsidRPr="008473F5" w:rsidRDefault="00154600" w:rsidP="0065114C">
      <w:pPr>
        <w:pStyle w:val="cpeBodyText"/>
        <w:sectPr w:rsidR="00154600" w:rsidRPr="008473F5" w:rsidSect="00EA5031">
          <w:headerReference w:type="default" r:id="rId17"/>
          <w:footerReference w:type="default" r:id="rId18"/>
          <w:pgSz w:w="11907" w:h="16839" w:code="9"/>
          <w:pgMar w:top="1702" w:right="1440" w:bottom="1440" w:left="2160" w:header="1440" w:footer="720" w:gutter="0"/>
          <w:pgNumType w:start="1"/>
          <w:cols w:space="720"/>
          <w:docGrid w:linePitch="381"/>
        </w:sectPr>
      </w:pPr>
    </w:p>
    <w:p w14:paraId="77027DE0" w14:textId="6724CE63" w:rsidR="00154600" w:rsidRPr="008473F5" w:rsidRDefault="00561C1E" w:rsidP="00B14254">
      <w:pPr>
        <w:pStyle w:val="Heading1"/>
      </w:pPr>
      <w:r w:rsidRPr="008473F5">
        <w:rPr>
          <w:rFonts w:hint="cs"/>
          <w:cs/>
        </w:rPr>
        <w:lastRenderedPageBreak/>
        <w:br/>
      </w:r>
      <w:bookmarkStart w:id="28" w:name="_Toc68096079"/>
      <w:r w:rsidRPr="008473F5">
        <w:rPr>
          <w:rFonts w:hint="cs"/>
          <w:cs/>
        </w:rPr>
        <w:t>ท</w:t>
      </w:r>
      <w:r w:rsidR="00B61F49" w:rsidRPr="008473F5">
        <w:rPr>
          <w:rFonts w:hint="cs"/>
          <w:cs/>
        </w:rPr>
        <w:t>ฤษฎีที่เกี่ยวข้อง</w:t>
      </w:r>
      <w:bookmarkEnd w:id="28"/>
    </w:p>
    <w:p w14:paraId="35A3E107" w14:textId="77777777" w:rsidR="004F0BC0" w:rsidRPr="008473F5" w:rsidRDefault="00B61F49" w:rsidP="0065114C">
      <w:pPr>
        <w:pStyle w:val="cpeBodyText"/>
      </w:pPr>
      <w:r w:rsidRPr="008473F5">
        <w:rPr>
          <w:rFonts w:hint="cs"/>
          <w:cs/>
        </w:rPr>
        <w:t xml:space="preserve">การทำโครงงาน </w:t>
      </w:r>
      <w:r w:rsidR="00D069D1" w:rsidRPr="008473F5">
        <w:rPr>
          <w:rFonts w:hint="cs"/>
          <w:cs/>
        </w:rPr>
        <w:t xml:space="preserve">เริ่มต้นด้วยการศึกษาค้นคว้า ทฤษฎีที่เกี่ยวข้อง หรือ งานวิจัย/โครงงาน ที่เคยมีผู้นำเสนอไว้แล้ว </w:t>
      </w:r>
      <w:r w:rsidR="00BA7F67" w:rsidRPr="008473F5">
        <w:rPr>
          <w:rFonts w:hint="cs"/>
          <w:cs/>
        </w:rPr>
        <w:t xml:space="preserve">ซึ่งเนื้อหาในบทนี้ก็จะเกี่ยวกับการอธิบายถึงสิ่งที่เกี่ยวข้องกับโครงงาน เพื่อให้ผู้อ่านเข้าใจเนื้อหาในบทถัดๆไปได้ง่ายขึ้น </w:t>
      </w:r>
      <w:r w:rsidR="0014501E" w:rsidRPr="008473F5">
        <w:rPr>
          <w:rFonts w:hint="cs"/>
          <w:cs/>
        </w:rPr>
        <w:t>เน</w:t>
      </w:r>
      <w:r w:rsidR="00556535" w:rsidRPr="008473F5">
        <w:rPr>
          <w:rFonts w:hint="cs"/>
          <w:cs/>
        </w:rPr>
        <w:t>ื้อหาในบทนี้จะแบ่งออกเป็นสามส่วน</w:t>
      </w:r>
      <w:r w:rsidR="0014501E" w:rsidRPr="008473F5">
        <w:rPr>
          <w:rFonts w:hint="cs"/>
          <w:cs/>
        </w:rPr>
        <w:t>หลักๆค</w:t>
      </w:r>
      <w:r w:rsidR="00556535" w:rsidRPr="008473F5">
        <w:rPr>
          <w:rFonts w:hint="cs"/>
          <w:cs/>
        </w:rPr>
        <w:t xml:space="preserve">ือส่วนที่เป็นการวัดกำลังไฟฟ้า </w:t>
      </w:r>
      <w:r w:rsidR="0014501E" w:rsidRPr="008473F5">
        <w:rPr>
          <w:rFonts w:hint="cs"/>
          <w:cs/>
        </w:rPr>
        <w:t>ส่วนติดต่อสื่อสาร</w:t>
      </w:r>
      <w:r w:rsidR="00556535" w:rsidRPr="008473F5">
        <w:rPr>
          <w:rFonts w:hint="cs"/>
          <w:cs/>
        </w:rPr>
        <w:t xml:space="preserve"> และส่วนอุปกรณ์ที่นำมาใช้งาน</w:t>
      </w:r>
      <w:r w:rsidR="0014501E" w:rsidRPr="008473F5">
        <w:rPr>
          <w:rFonts w:hint="cs"/>
          <w:cs/>
        </w:rPr>
        <w:t xml:space="preserve"> ดังนี้</w:t>
      </w:r>
    </w:p>
    <w:p w14:paraId="5D30F282" w14:textId="027A918E" w:rsidR="00534F40" w:rsidRPr="008473F5" w:rsidRDefault="00534F40" w:rsidP="00F53D1D">
      <w:pPr>
        <w:pStyle w:val="Heading2"/>
      </w:pPr>
      <w:bookmarkStart w:id="29" w:name="_Toc68096080"/>
      <w:r w:rsidRPr="008473F5">
        <w:rPr>
          <w:rFonts w:hint="cs"/>
        </w:rPr>
        <w:t>Support Vector Regression (SVR)</w:t>
      </w:r>
      <w:sdt>
        <w:sdtPr>
          <w:rPr>
            <w:rFonts w:hint="cs"/>
          </w:rPr>
          <w:id w:val="-270404217"/>
          <w:citation/>
        </w:sdtPr>
        <w:sdtContent>
          <w:r w:rsidR="004C19D8">
            <w:fldChar w:fldCharType="begin"/>
          </w:r>
          <w:r w:rsidR="003A4C18">
            <w:instrText xml:space="preserve">CITATION </w:instrText>
          </w:r>
          <w:r w:rsidR="003A4C18">
            <w:rPr>
              <w:cs/>
            </w:rPr>
            <w:instrText xml:space="preserve">ณัฐ </w:instrText>
          </w:r>
          <w:r w:rsidR="003A4C18">
            <w:instrText xml:space="preserve">\l </w:instrText>
          </w:r>
          <w:r w:rsidR="003A4C18">
            <w:rPr>
              <w:cs/>
            </w:rPr>
            <w:instrText xml:space="preserve">1054 </w:instrText>
          </w:r>
          <w:r w:rsidR="004C19D8">
            <w:fldChar w:fldCharType="separate"/>
          </w:r>
          <w:r w:rsidR="003A4C18">
            <w:rPr>
              <w:noProof/>
            </w:rPr>
            <w:t xml:space="preserve"> </w:t>
          </w:r>
          <w:r w:rsidR="003A4C18" w:rsidRPr="003A4C18">
            <w:rPr>
              <w:noProof/>
            </w:rPr>
            <w:t>[1]</w:t>
          </w:r>
          <w:r w:rsidR="004C19D8">
            <w:fldChar w:fldCharType="end"/>
          </w:r>
        </w:sdtContent>
      </w:sdt>
      <w:bookmarkEnd w:id="29"/>
    </w:p>
    <w:p w14:paraId="75114E36" w14:textId="6C30356E" w:rsidR="00534F40" w:rsidRPr="008473F5" w:rsidRDefault="00534F40" w:rsidP="00703455">
      <w:pPr>
        <w:pStyle w:val="cpeBodyText"/>
      </w:pPr>
      <w:r w:rsidRPr="008473F5">
        <w:rPr>
          <w:rFonts w:hint="cs"/>
          <w:cs/>
        </w:rPr>
        <w:t xml:space="preserve">ซัพพอร์ตเวกเตอร์รีเกรสชันมีหลักการคล้ายกับซัพพอร์ตเวกเตอร์แมชชีนแบบแบ่งกลุ่มคือใช้หาระนาบเกินที่เหมาะสมที่สุด </w:t>
      </w:r>
      <w:r w:rsidRPr="008473F5">
        <w:rPr>
          <w:rFonts w:hint="cs"/>
        </w:rPr>
        <w:t xml:space="preserve">(Optimal Hyperplane) </w:t>
      </w:r>
      <w:r w:rsidRPr="008473F5">
        <w:rPr>
          <w:rFonts w:hint="cs"/>
          <w:cs/>
        </w:rPr>
        <w:t>แตกต่างกันที่ซัพพอร์ตเวกเตอร์แมชชีนแบบแบ่งกลุ่มจะสนใจเพียงค่าบวกและลบที่เกิดขึ้นจากการแบ่งกลุ่มข้อมูล แต่ซัพพอร์ตเวกเตอร์รีเกรสชันจะสนใจค่าจริงที่เกิดขึ้นจากการประมาณค่าฟังก์ชัน</w:t>
      </w:r>
    </w:p>
    <w:p w14:paraId="2B65A057" w14:textId="10A146FB" w:rsidR="00534F40" w:rsidRPr="008473F5" w:rsidRDefault="00534F40" w:rsidP="00703455">
      <w:pPr>
        <w:pStyle w:val="cpeBodyText"/>
        <w:rPr>
          <w:iCs/>
        </w:rPr>
      </w:pPr>
      <w:r w:rsidRPr="008473F5">
        <w:rPr>
          <w:rFonts w:hint="cs"/>
          <w:cs/>
        </w:rPr>
        <w:t xml:space="preserve">ซัพพอร์ตเวกเตอร์รีเกรสชันมีอยู่ 2 ประเภท คือ แบบเชิงเส้น </w:t>
      </w:r>
      <w:r w:rsidRPr="008473F5">
        <w:rPr>
          <w:rFonts w:hint="cs"/>
          <w:iCs/>
        </w:rPr>
        <w:t xml:space="preserve">(Linear Regression)  </w:t>
      </w:r>
      <w:r w:rsidRPr="008473F5">
        <w:rPr>
          <w:rFonts w:hint="cs"/>
          <w:cs/>
        </w:rPr>
        <w:t xml:space="preserve">และแบบไม่เป็นเชิงเส้น </w:t>
      </w:r>
      <w:r w:rsidRPr="008473F5">
        <w:rPr>
          <w:rFonts w:hint="cs"/>
          <w:iCs/>
        </w:rPr>
        <w:t>(Nonlinear Regression)</w:t>
      </w:r>
      <w:r w:rsidRPr="008473F5">
        <w:rPr>
          <w:rFonts w:hint="cs"/>
        </w:rPr>
        <w:t xml:space="preserve"> </w:t>
      </w:r>
      <w:r w:rsidRPr="008473F5">
        <w:rPr>
          <w:rFonts w:hint="cs"/>
          <w:cs/>
        </w:rPr>
        <w:t>ซึ่งซัพพอร์ตเวกเตอร์แมชชีนแบบไม่เป็นเชิงเส้นจะมีขั้นตอนแตกต่างจากแบบเชิงเส้นคือจะมีการแมปข้อมูลให้อยู่ปริภูมิที่สูงกว่าเพื่อให้ได้ข้อมูลที่มีลักษณะเป็นเชิงเส้น  ซึ่งขั้นตอนของซัพพอร์ตเวกเตอร์รีเกรส</w:t>
      </w:r>
      <w:r w:rsidRPr="00703455">
        <w:rPr>
          <w:rFonts w:hint="cs"/>
          <w:cs/>
        </w:rPr>
        <w:t xml:space="preserve">ชัน แสดงได้ดังภาพที่ </w:t>
      </w:r>
      <w:r w:rsidR="00703455" w:rsidRPr="00703455">
        <w:rPr>
          <w:rFonts w:hint="cs"/>
          <w:cs/>
        </w:rPr>
        <w:t>2.1</w:t>
      </w:r>
    </w:p>
    <w:p w14:paraId="78ED2868" w14:textId="5530C90F" w:rsidR="00B37D32" w:rsidRDefault="00A94365" w:rsidP="00B37D32">
      <w:pPr>
        <w:pStyle w:val="Default"/>
        <w:keepNext/>
        <w:jc w:val="center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726C126" wp14:editId="66188199">
                <wp:extent cx="4761865" cy="5136515"/>
                <wp:effectExtent l="0" t="11430" r="1270" b="0"/>
                <wp:docPr id="85" name="Canvas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66" name="วงรี 257"/>
                        <wps:cNvSpPr>
                          <a:spLocks noChangeArrowheads="1"/>
                        </wps:cNvSpPr>
                        <wps:spPr bwMode="auto">
                          <a:xfrm>
                            <a:off x="252403" y="4901"/>
                            <a:ext cx="1606822" cy="350949"/>
                          </a:xfrm>
                          <a:prstGeom prst="ellipse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5865204" w14:textId="77777777" w:rsidR="00F72A81" w:rsidRPr="005E6C3C" w:rsidRDefault="00F72A81" w:rsidP="00534F40">
                              <w:pPr>
                                <w:jc w:val="center"/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  <w:t>Kernel Function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7" name="วงรี 101"/>
                        <wps:cNvSpPr>
                          <a:spLocks noChangeArrowheads="1"/>
                        </wps:cNvSpPr>
                        <wps:spPr bwMode="auto">
                          <a:xfrm>
                            <a:off x="2390233" y="16802"/>
                            <a:ext cx="1529621" cy="412957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D053CEB" w14:textId="77777777" w:rsidR="00F72A81" w:rsidRPr="005E6C3C" w:rsidRDefault="00F72A81" w:rsidP="00534F4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Training Points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8" name="สี่เหลี่ยมผืนผ้า 258"/>
                        <wps:cNvSpPr>
                          <a:spLocks noChangeArrowheads="1"/>
                        </wps:cNvSpPr>
                        <wps:spPr bwMode="auto">
                          <a:xfrm>
                            <a:off x="1028914" y="602284"/>
                            <a:ext cx="1659223" cy="458764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39729B" w14:textId="77777777" w:rsidR="00F72A81" w:rsidRPr="005E6C3C" w:rsidRDefault="00F72A81" w:rsidP="00534F40">
                              <w:pPr>
                                <w:jc w:val="center"/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  <w:t>Calculate Kernel Matrix</w:t>
                              </w:r>
                            </w:p>
                            <w:p w14:paraId="25EE717D" w14:textId="77777777" w:rsidR="00F72A81" w:rsidRPr="005E6C3C" w:rsidRDefault="00F72A81" w:rsidP="00534F40">
                              <w:pPr>
                                <w:jc w:val="center"/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ascii="Tahoma" w:eastAsia="Times New Roman" w:hAnsi="Tahoma" w:cs="Tahoma"/>
                                  <w:position w:val="-14"/>
                                  <w:sz w:val="20"/>
                                  <w:szCs w:val="20"/>
                                </w:rPr>
                                <w:object w:dxaOrig="879" w:dyaOrig="281" w14:anchorId="5CFEEF91"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1026" type="#_x0000_t75" style="width:44.25pt;height:14.25pt" o:ole="">
                                    <v:imagedata r:id="rId19" o:title=""/>
                                  </v:shape>
                                  <o:OLEObject Type="Embed" ProgID="Equation.3" ShapeID="_x0000_i1026" DrawAspect="Content" ObjectID="_1678709309" r:id="rId20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69" name="สี่เหลี่ยมผืนผ้า 103"/>
                        <wps:cNvSpPr>
                          <a:spLocks noChangeArrowheads="1"/>
                        </wps:cNvSpPr>
                        <wps:spPr bwMode="auto">
                          <a:xfrm>
                            <a:off x="1069715" y="1286379"/>
                            <a:ext cx="1565121" cy="35174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847F55" w14:textId="77777777" w:rsidR="00F72A81" w:rsidRPr="005E6C3C" w:rsidRDefault="00F72A81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Quadratic Optimization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0" name="วงรี 109"/>
                        <wps:cNvSpPr>
                          <a:spLocks noChangeArrowheads="1"/>
                        </wps:cNvSpPr>
                        <wps:spPr bwMode="auto">
                          <a:xfrm>
                            <a:off x="1110915" y="1824154"/>
                            <a:ext cx="1509521" cy="792110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115BF30" w14:textId="77777777" w:rsidR="00F72A81" w:rsidRPr="005E6C3C" w:rsidRDefault="00F72A81" w:rsidP="00534F40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Difference of Lagrange Multipliers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1" name="สี่เหลี่ยมผืนผ้า 110"/>
                        <wps:cNvSpPr>
                          <a:spLocks noChangeArrowheads="1"/>
                        </wps:cNvSpPr>
                        <wps:spPr bwMode="auto">
                          <a:xfrm>
                            <a:off x="1428920" y="2797089"/>
                            <a:ext cx="1970227" cy="718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5C685D" w14:textId="77777777" w:rsidR="00F72A81" w:rsidRPr="005E6C3C" w:rsidRDefault="00F72A81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Calculate weight vector w</w:t>
                              </w:r>
                            </w:p>
                            <w:p w14:paraId="381C7B26" w14:textId="77777777" w:rsidR="00F72A81" w:rsidRPr="005E6C3C" w:rsidRDefault="00F72A81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position w:val="-28"/>
                                  <w:sz w:val="20"/>
                                  <w:szCs w:val="20"/>
                                </w:rPr>
                                <w:object w:dxaOrig="1875" w:dyaOrig="735" w14:anchorId="7A547012">
                                  <v:shape id="_x0000_i1027" type="#_x0000_t75" style="width:93.75pt;height:36.75pt">
                                    <v:imagedata r:id="rId21" o:title=""/>
                                  </v:shape>
                                  <o:OLEObject Type="Embed" ProgID="Equation.3" ShapeID="_x0000_i1027" DrawAspect="Content" ObjectID="_1678709310" r:id="rId2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2" name="สี่เหลี่ยมผืนผ้า 111"/>
                        <wps:cNvSpPr>
                          <a:spLocks noChangeArrowheads="1"/>
                        </wps:cNvSpPr>
                        <wps:spPr bwMode="auto">
                          <a:xfrm>
                            <a:off x="2297431" y="3746021"/>
                            <a:ext cx="2183030" cy="4343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AD1F98" w14:textId="77777777" w:rsidR="00F72A81" w:rsidRPr="005E6C3C" w:rsidRDefault="00F72A81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Calculate offset b using</w:t>
                              </w:r>
                            </w:p>
                            <w:p w14:paraId="07A1EC4E" w14:textId="77777777" w:rsidR="00F72A81" w:rsidRPr="005E6C3C" w:rsidRDefault="00F72A81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Karush-Kuhn-Tucker conditions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3" name="สี่เหลี่ยมผืนผ้า 112"/>
                        <wps:cNvSpPr>
                          <a:spLocks noChangeArrowheads="1"/>
                        </wps:cNvSpPr>
                        <wps:spPr bwMode="auto">
                          <a:xfrm>
                            <a:off x="1121115" y="4383210"/>
                            <a:ext cx="2182530" cy="72280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25400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C22FA0" w14:textId="77777777" w:rsidR="00F72A81" w:rsidRDefault="00F72A81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Function Approximation</w:t>
                              </w:r>
                            </w:p>
                            <w:p w14:paraId="0DA9DE33" w14:textId="77777777" w:rsidR="00F72A81" w:rsidRDefault="00F72A81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</w:pPr>
                              <w:r w:rsidRPr="005E6C3C">
                                <w:rPr>
                                  <w:position w:val="-28"/>
                                </w:rPr>
                                <w:object w:dxaOrig="2730" w:dyaOrig="735" w14:anchorId="69F316E5">
                                  <v:shape id="_x0000_i1028" type="#_x0000_t75" style="width:136.5pt;height:36.75pt">
                                    <v:imagedata r:id="rId23" o:title=""/>
                                  </v:shape>
                                  <o:OLEObject Type="Embed" ProgID="Equation.3" ShapeID="_x0000_i1028" DrawAspect="Content" ObjectID="_1678709311" r:id="rId2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74" name="ลูกศรเชื่อมต่อแบบตรง 264"/>
                        <wps:cNvCnPr>
                          <a:cxnSpLocks noChangeShapeType="1"/>
                          <a:stCxn id="66" idx="4"/>
                        </wps:cNvCnPr>
                        <wps:spPr bwMode="auto">
                          <a:xfrm flipH="1">
                            <a:off x="1055414" y="368251"/>
                            <a:ext cx="600" cy="278139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" name="ลูกศรเชื่อมต่อแบบตรง 114"/>
                        <wps:cNvCnPr>
                          <a:cxnSpLocks noChangeShapeType="1"/>
                          <a:stCxn id="67" idx="2"/>
                        </wps:cNvCnPr>
                        <wps:spPr bwMode="auto">
                          <a:xfrm flipH="1">
                            <a:off x="2377432" y="223531"/>
                            <a:ext cx="100" cy="410157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" name="ลูกศรเชื่อมต่อแบบตรง 115"/>
                        <wps:cNvCnPr>
                          <a:cxnSpLocks noChangeShapeType="1"/>
                          <a:stCxn id="68" idx="2"/>
                          <a:endCxn id="69" idx="0"/>
                        </wps:cNvCnPr>
                        <wps:spPr bwMode="auto">
                          <a:xfrm flipH="1">
                            <a:off x="1852325" y="1073749"/>
                            <a:ext cx="6300" cy="20002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" name="ลูกศรเชื่อมต่อแบบตรง 116"/>
                        <wps:cNvCnPr>
                          <a:cxnSpLocks noChangeShapeType="1"/>
                          <a:stCxn id="69" idx="2"/>
                          <a:endCxn id="70" idx="0"/>
                        </wps:cNvCnPr>
                        <wps:spPr bwMode="auto">
                          <a:xfrm>
                            <a:off x="1852325" y="1651030"/>
                            <a:ext cx="13300" cy="16062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ลูกศรเชื่อมต่อแบบตรง 117"/>
                        <wps:cNvCnPr>
                          <a:cxnSpLocks noChangeShapeType="1"/>
                          <a:stCxn id="70" idx="4"/>
                        </wps:cNvCnPr>
                        <wps:spPr bwMode="auto">
                          <a:xfrm flipH="1">
                            <a:off x="1865625" y="2628866"/>
                            <a:ext cx="100" cy="18102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" name="ลูกศรเชื่อมต่อแบบตรง 118"/>
                        <wps:cNvCnPr>
                          <a:cxnSpLocks noChangeShapeType="1"/>
                          <a:stCxn id="67" idx="4"/>
                        </wps:cNvCnPr>
                        <wps:spPr bwMode="auto">
                          <a:xfrm flipH="1">
                            <a:off x="3154643" y="442562"/>
                            <a:ext cx="700" cy="236733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" name="ลูกศรเชื่อมต่อแบบตรง 119"/>
                        <wps:cNvCnPr>
                          <a:cxnSpLocks noChangeShapeType="1"/>
                        </wps:cNvCnPr>
                        <wps:spPr bwMode="auto">
                          <a:xfrm>
                            <a:off x="1707423" y="3514889"/>
                            <a:ext cx="0" cy="86812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" name="ลูกศรเชื่อมต่อแบบตรง 120"/>
                        <wps:cNvCnPr>
                          <a:cxnSpLocks noChangeShapeType="1"/>
                        </wps:cNvCnPr>
                        <wps:spPr bwMode="auto">
                          <a:xfrm>
                            <a:off x="2823139" y="3514289"/>
                            <a:ext cx="300" cy="23133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" name="ลูกศรเชื่อมต่อแบบตรง 121"/>
                        <wps:cNvCnPr>
                          <a:cxnSpLocks noChangeShapeType="1"/>
                          <a:stCxn id="67" idx="5"/>
                        </wps:cNvCnPr>
                        <wps:spPr bwMode="auto">
                          <a:xfrm flipH="1">
                            <a:off x="3695050" y="382253"/>
                            <a:ext cx="600" cy="337697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" name="ลูกศรเชื่อมต่อแบบตรง 122"/>
                        <wps:cNvCnPr>
                          <a:cxnSpLocks noChangeShapeType="1"/>
                        </wps:cNvCnPr>
                        <wps:spPr bwMode="auto">
                          <a:xfrm>
                            <a:off x="2823639" y="4179982"/>
                            <a:ext cx="5900" cy="20342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726C126" id="Canvas 256" o:spid="_x0000_s1026" editas="canvas" style="width:374.95pt;height:404.45pt;mso-position-horizontal-relative:char;mso-position-vertical-relative:line" coordsize="47618,51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">
                <v:shape id="_x0000_s1027" type="#_x0000_t75" style="position:absolute;width:47618;height:51365;visibility:visible;mso-wrap-style:square">
                  <v:fill o:detectmouseclick="t"/>
                  <v:path o:connecttype="none"/>
                </v:shape>
                <v:oval id="วงรี 257" o:spid="_x0000_s1028" style="position:absolute;left:2524;top:49;width:16068;height:35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" fillcolor="white [3201]" strokecolor="black [3213]" strokeweight="2pt">
                  <v:textbox>
                    <w:txbxContent>
                      <w:p w14:paraId="45865204" w14:textId="77777777" w:rsidR="00F72A81" w:rsidRPr="005E6C3C" w:rsidRDefault="00F72A81" w:rsidP="00534F40">
                        <w:pPr>
                          <w:jc w:val="center"/>
                          <w:rPr>
                            <w:rFonts w:ascii="Tahoma" w:hAnsi="Tahoma" w:cs="Tahoma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ascii="Tahoma" w:hAnsi="Tahoma" w:cs="Tahoma"/>
                            <w:sz w:val="20"/>
                            <w:szCs w:val="20"/>
                          </w:rPr>
                          <w:t>Kernel Function</w:t>
                        </w:r>
                      </w:p>
                    </w:txbxContent>
                  </v:textbox>
                </v:oval>
                <v:oval id="วงรี 101" o:spid="_x0000_s1029" style="position:absolute;left:23902;top:168;width:15296;height:41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" strokecolor="black [3213]" strokeweight="2pt">
                  <v:textbox>
                    <w:txbxContent>
                      <w:p w14:paraId="4D053CEB" w14:textId="77777777" w:rsidR="00F72A81" w:rsidRPr="005E6C3C" w:rsidRDefault="00F72A81" w:rsidP="00534F4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Training Points</w:t>
                        </w:r>
                      </w:p>
                    </w:txbxContent>
                  </v:textbox>
                </v:oval>
                <v:rect id="สี่เหลี่ยมผืนผ้า 258" o:spid="_x0000_s1030" style="position:absolute;left:10289;top:6022;width:16592;height:4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" fillcolor="white [3201]" strokecolor="black [3213]" strokeweight="2pt">
                  <v:textbox>
                    <w:txbxContent>
                      <w:p w14:paraId="3B39729B" w14:textId="77777777" w:rsidR="00F72A81" w:rsidRPr="005E6C3C" w:rsidRDefault="00F72A81" w:rsidP="00534F40">
                        <w:pPr>
                          <w:jc w:val="center"/>
                          <w:rPr>
                            <w:rFonts w:ascii="Tahoma" w:hAnsi="Tahoma" w:cs="Tahoma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ascii="Tahoma" w:hAnsi="Tahoma" w:cs="Tahoma"/>
                            <w:sz w:val="20"/>
                            <w:szCs w:val="20"/>
                          </w:rPr>
                          <w:t>Calculate Kernel Matrix</w:t>
                        </w:r>
                      </w:p>
                      <w:p w14:paraId="25EE717D" w14:textId="77777777" w:rsidR="00F72A81" w:rsidRPr="005E6C3C" w:rsidRDefault="00F72A81" w:rsidP="00534F40">
                        <w:pPr>
                          <w:jc w:val="center"/>
                          <w:rPr>
                            <w:rFonts w:ascii="Tahoma" w:hAnsi="Tahoma" w:cs="Tahoma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ascii="Tahoma" w:eastAsia="Times New Roman" w:hAnsi="Tahoma" w:cs="Tahoma"/>
                            <w:position w:val="-14"/>
                            <w:sz w:val="20"/>
                            <w:szCs w:val="20"/>
                          </w:rPr>
                          <w:object w:dxaOrig="879" w:dyaOrig="281" w14:anchorId="5CFEEF91">
                            <v:shape id="_x0000_i1026" type="#_x0000_t75" style="width:44.25pt;height:14.25pt" o:ole="">
                              <v:imagedata r:id="rId19" o:title=""/>
                            </v:shape>
                            <o:OLEObject Type="Embed" ProgID="Equation.3" ShapeID="_x0000_i1026" DrawAspect="Content" ObjectID="_1678709309" r:id="rId25"/>
                          </w:object>
                        </w:r>
                      </w:p>
                    </w:txbxContent>
                  </v:textbox>
                </v:rect>
                <v:rect id="สี่เหลี่ยมผืนผ้า 103" o:spid="_x0000_s1031" style="position:absolute;left:10697;top:12863;width:15651;height:35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" strokecolor="black [3213]" strokeweight="2pt">
                  <v:textbox>
                    <w:txbxContent>
                      <w:p w14:paraId="47847F55" w14:textId="77777777" w:rsidR="00F72A81" w:rsidRPr="005E6C3C" w:rsidRDefault="00F72A81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Quadratic Optimization</w:t>
                        </w:r>
                      </w:p>
                    </w:txbxContent>
                  </v:textbox>
                </v:rect>
                <v:oval id="วงรี 109" o:spid="_x0000_s1032" style="position:absolute;left:11109;top:18241;width:15095;height:7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" strokecolor="black [3213]" strokeweight="2pt">
                  <v:textbox>
                    <w:txbxContent>
                      <w:p w14:paraId="4115BF30" w14:textId="77777777" w:rsidR="00F72A81" w:rsidRPr="005E6C3C" w:rsidRDefault="00F72A81" w:rsidP="00534F40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Difference of Lagrange Multipliers</w:t>
                        </w:r>
                      </w:p>
                    </w:txbxContent>
                  </v:textbox>
                </v:oval>
                <v:rect id="สี่เหลี่ยมผืนผ้า 110" o:spid="_x0000_s1033" style="position:absolute;left:14289;top:27970;width:19702;height:7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" strokecolor="black [3213]" strokeweight="2pt">
                  <v:textbox>
                    <w:txbxContent>
                      <w:p w14:paraId="145C685D" w14:textId="77777777" w:rsidR="00F72A81" w:rsidRPr="005E6C3C" w:rsidRDefault="00F72A81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rFonts w:eastAsia="Times New Roman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Calculate weight vector w</w:t>
                        </w:r>
                      </w:p>
                      <w:p w14:paraId="381C7B26" w14:textId="77777777" w:rsidR="00F72A81" w:rsidRPr="005E6C3C" w:rsidRDefault="00F72A81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position w:val="-28"/>
                            <w:sz w:val="20"/>
                            <w:szCs w:val="20"/>
                          </w:rPr>
                          <w:object w:dxaOrig="1875" w:dyaOrig="735" w14:anchorId="7A547012">
                            <v:shape id="_x0000_i1027" type="#_x0000_t75" style="width:93.75pt;height:36.75pt">
                              <v:imagedata r:id="rId21" o:title=""/>
                            </v:shape>
                            <o:OLEObject Type="Embed" ProgID="Equation.3" ShapeID="_x0000_i1027" DrawAspect="Content" ObjectID="_1678709310" r:id="rId26"/>
                          </w:object>
                        </w:r>
                      </w:p>
                    </w:txbxContent>
                  </v:textbox>
                </v:rect>
                <v:rect id="สี่เหลี่ยมผืนผ้า 111" o:spid="_x0000_s1034" style="position:absolute;left:22974;top:37460;width:21830;height:4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" strokecolor="black [3213]" strokeweight="2pt">
                  <v:textbox>
                    <w:txbxContent>
                      <w:p w14:paraId="37AD1F98" w14:textId="77777777" w:rsidR="00F72A81" w:rsidRPr="005E6C3C" w:rsidRDefault="00F72A81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rFonts w:eastAsia="Times New Roman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Calculate offset b using</w:t>
                        </w:r>
                      </w:p>
                      <w:p w14:paraId="07A1EC4E" w14:textId="77777777" w:rsidR="00F72A81" w:rsidRPr="005E6C3C" w:rsidRDefault="00F72A81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Karush-Kuhn-Tucker conditions</w:t>
                        </w:r>
                      </w:p>
                    </w:txbxContent>
                  </v:textbox>
                </v:rect>
                <v:rect id="สี่เหลี่ยมผืนผ้า 112" o:spid="_x0000_s1035" style="position:absolute;left:11211;top:43832;width:21825;height:72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" strokecolor="black [3213]" strokeweight="2pt">
                  <v:textbox>
                    <w:txbxContent>
                      <w:p w14:paraId="2DC22FA0" w14:textId="77777777" w:rsidR="00F72A81" w:rsidRDefault="00F72A81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Times New Roman"/>
                            <w:sz w:val="20"/>
                            <w:szCs w:val="20"/>
                          </w:rPr>
                          <w:t>Function Approximation</w:t>
                        </w:r>
                      </w:p>
                      <w:p w14:paraId="0DA9DE33" w14:textId="77777777" w:rsidR="00F72A81" w:rsidRDefault="00F72A81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</w:pPr>
                        <w:r w:rsidRPr="005E6C3C">
                          <w:rPr>
                            <w:position w:val="-28"/>
                          </w:rPr>
                          <w:object w:dxaOrig="2730" w:dyaOrig="735" w14:anchorId="69F316E5">
                            <v:shape id="_x0000_i1028" type="#_x0000_t75" style="width:136.5pt;height:36.75pt">
                              <v:imagedata r:id="rId23" o:title=""/>
                            </v:shape>
                            <o:OLEObject Type="Embed" ProgID="Equation.3" ShapeID="_x0000_i1028" DrawAspect="Content" ObjectID="_1678709311" r:id="rId27"/>
                          </w:objec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264" o:spid="_x0000_s1036" type="#_x0000_t32" style="position:absolute;left:10554;top:3682;width:6;height:27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14" o:spid="_x0000_s1037" type="#_x0000_t32" style="position:absolute;left:23774;top:2235;width:1;height:410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15" o:spid="_x0000_s1038" type="#_x0000_t32" style="position:absolute;left:18523;top:10737;width:63;height:200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" strokecolor="black [3213]">
                  <v:stroke endarrow="open"/>
                </v:shape>
                <v:shape id="ลูกศรเชื่อมต่อแบบตรง 116" o:spid="_x0000_s1039" type="#_x0000_t32" style="position:absolute;left:18523;top:16510;width:133;height:160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" strokecolor="black [3213]">
                  <v:stroke endarrow="open"/>
                </v:shape>
                <v:shape id="ลูกศรเชื่อมต่อแบบตรง 117" o:spid="_x0000_s1040" type="#_x0000_t32" style="position:absolute;left:18656;top:26288;width:1;height:18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18" o:spid="_x0000_s1041" type="#_x0000_t32" style="position:absolute;left:31546;top:4425;width:7;height:2367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" strokecolor="black [3213]">
                  <v:stroke endarrow="open"/>
                </v:shape>
                <v:shape id="ลูกศรเชื่อมต่อแบบตรง 119" o:spid="_x0000_s1042" type="#_x0000_t32" style="position:absolute;left:17074;top:35148;width:0;height:86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20" o:spid="_x0000_s1043" type="#_x0000_t32" style="position:absolute;left:28231;top:35142;width:3;height:231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" strokecolor="black [3213]">
                  <v:stroke endarrow="open"/>
                </v:shape>
                <v:shape id="ลูกศรเชื่อมต่อแบบตรง 121" o:spid="_x0000_s1044" type="#_x0000_t32" style="position:absolute;left:36950;top:3822;width:6;height:3377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22" o:spid="_x0000_s1045" type="#_x0000_t32" style="position:absolute;left:28236;top:41799;width:59;height:20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" strokecolor="black [3213]">
                  <v:stroke endarrow="open"/>
                </v:shape>
                <w10:anchorlock/>
              </v:group>
            </w:pict>
          </mc:Fallback>
        </mc:AlternateContent>
      </w:r>
    </w:p>
    <w:p w14:paraId="38B8CD1B" w14:textId="0C482EB4" w:rsidR="000D118F" w:rsidRDefault="00B038B1" w:rsidP="00B038B1">
      <w:pPr>
        <w:pStyle w:val="Caption"/>
      </w:pPr>
      <w:bookmarkStart w:id="30" w:name="_Toc68096125"/>
      <w:r>
        <w:rPr>
          <w:cs/>
        </w:rPr>
        <w:t xml:space="preserve">รูปที่ </w:t>
      </w:r>
      <w:fldSimple w:instr=" STYLEREF 1 \s ">
        <w:r w:rsidR="0071346B">
          <w:rPr>
            <w:noProof/>
          </w:rPr>
          <w:t>2</w:t>
        </w:r>
      </w:fldSimple>
      <w:r w:rsidR="00893C2C">
        <w:rPr>
          <w:cs/>
        </w:rPr>
        <w:t>.</w:t>
      </w:r>
      <w:fldSimple w:instr=" SEQ รูปที่ \* ARABIC \s 1 ">
        <w:r w:rsidR="0071346B">
          <w:rPr>
            <w:noProof/>
          </w:rPr>
          <w:t>1</w:t>
        </w:r>
      </w:fldSimple>
      <w:r w:rsidR="006D71F6">
        <w:rPr>
          <w:rFonts w:hint="cs"/>
          <w:cs/>
        </w:rPr>
        <w:t xml:space="preserve"> </w:t>
      </w:r>
      <w:r w:rsidR="00B37D32" w:rsidRPr="008473F5">
        <w:rPr>
          <w:rFonts w:hint="cs"/>
          <w:cs/>
        </w:rPr>
        <w:t xml:space="preserve">ขั้นตอนการคำนวณของ </w:t>
      </w:r>
      <w:r w:rsidR="00B37D32" w:rsidRPr="008473F5">
        <w:rPr>
          <w:rFonts w:hint="cs"/>
        </w:rPr>
        <w:t>Support Vector Regression</w:t>
      </w:r>
      <w:bookmarkEnd w:id="30"/>
    </w:p>
    <w:p w14:paraId="60B5F19F" w14:textId="3EA84875" w:rsidR="00201BDF" w:rsidRPr="008473F5" w:rsidRDefault="00201BDF" w:rsidP="006D5ACA">
      <w:pPr>
        <w:pStyle w:val="Heading3"/>
        <w:rPr>
          <w:i/>
        </w:rPr>
      </w:pPr>
      <w:bookmarkStart w:id="31" w:name="_Toc68096081"/>
      <w:r w:rsidRPr="008473F5">
        <w:rPr>
          <w:rFonts w:hint="cs"/>
        </w:rPr>
        <w:t>Linear Regression</w:t>
      </w:r>
      <w:bookmarkEnd w:id="31"/>
    </w:p>
    <w:p w14:paraId="0F52EBFE" w14:textId="36B8677C" w:rsidR="00201BDF" w:rsidRPr="008473F5" w:rsidRDefault="00201BDF" w:rsidP="003A6076">
      <w:pPr>
        <w:pStyle w:val="cpeBodyText"/>
      </w:pPr>
      <w:r w:rsidRPr="008473F5">
        <w:rPr>
          <w:rFonts w:hint="cs"/>
          <w:cs/>
        </w:rPr>
        <w:t xml:space="preserve">การหาฟังก์ชันประมาณค่า </w:t>
      </w:r>
      <m:oMath>
        <m:r>
          <w:rPr>
            <w:rFonts w:ascii="Cambria Math" w:hAnsi="Cambria Math" w:hint="cs"/>
            <w:sz w:val="24"/>
            <w:szCs w:val="24"/>
          </w:rPr>
          <m:t>f</m:t>
        </m:r>
        <m:d>
          <m:dPr>
            <m:ctrlPr>
              <w:rPr>
                <w:rFonts w:ascii="Cambria Math" w:hAnsi="Cambria Math" w:hint="cs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hint="cs"/>
                <w:sz w:val="24"/>
                <w:szCs w:val="24"/>
              </w:rPr>
              <m:t>x</m:t>
            </m:r>
          </m:e>
        </m:d>
      </m:oMath>
      <w:r w:rsidRPr="008473F5">
        <w:rPr>
          <w:rFonts w:hint="cs"/>
        </w:rPr>
        <w:t xml:space="preserve"> </w:t>
      </w:r>
      <w:r w:rsidRPr="008473F5">
        <w:rPr>
          <w:rFonts w:hint="cs"/>
          <w:cs/>
        </w:rPr>
        <w:t xml:space="preserve">ที่จะนำมาใช้แทนกลุ่มของข้อมูลที่ใช้ฝึกสอน เริ่มจากการสอนระบบด้วยเซตข้อมูล </w:t>
      </w:r>
      <m:oMath>
        <m:sSubSup>
          <m:sSubSupPr>
            <m:ctrlPr>
              <w:rPr>
                <w:rFonts w:ascii="Cambria Math" w:hAnsi="Cambria Math" w:hint="cs"/>
                <w:i/>
                <w:sz w:val="24"/>
                <w:szCs w:val="24"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Cambria Math" w:hAnsi="Cambria Math" w:hint="cs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hint="cs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hint="cs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hint="cs"/>
                        <w:sz w:val="24"/>
                        <w:szCs w:val="24"/>
                      </w:rPr>
                      <m:t>i</m:t>
                    </m:r>
                  </m:sub>
                </m:sSub>
                <m:r>
                  <w:rPr>
                    <w:rFonts w:ascii="Cambria Math" w:hAnsi="Cambria Math" w:hint="cs"/>
                    <w:sz w:val="24"/>
                    <w:szCs w:val="24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hint="cs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hint="cs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hint="cs"/>
                        <w:sz w:val="24"/>
                        <w:szCs w:val="24"/>
                      </w:rPr>
                      <m:t>i</m:t>
                    </m:r>
                  </m:sub>
                </m:sSub>
                <m:r>
                  <w:rPr>
                    <w:rFonts w:ascii="Cambria Math" w:hAnsi="Cambria Math" w:hint="cs"/>
                    <w:sz w:val="24"/>
                    <w:szCs w:val="24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hint="cs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hint="cs"/>
                        <w:sz w:val="24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hint="cs"/>
                        <w:sz w:val="24"/>
                        <w:szCs w:val="24"/>
                      </w:rPr>
                      <m:t>i</m:t>
                    </m:r>
                  </m:sub>
                </m:sSub>
              </m:e>
            </m:d>
          </m:e>
          <m:sub>
            <m:r>
              <w:rPr>
                <w:rFonts w:ascii="Cambria Math" w:hAnsi="Cambria Math" w:hint="cs"/>
                <w:sz w:val="24"/>
                <w:szCs w:val="24"/>
              </w:rPr>
              <m:t>i=1</m:t>
            </m:r>
          </m:sub>
          <m:sup>
            <m:r>
              <w:rPr>
                <w:rFonts w:ascii="Cambria Math" w:hAnsi="Cambria Math" w:hint="cs"/>
                <w:sz w:val="24"/>
                <w:szCs w:val="24"/>
              </w:rPr>
              <m:t>l</m:t>
            </m:r>
          </m:sup>
        </m:sSubSup>
        <m:r>
          <w:rPr>
            <w:rFonts w:ascii="Cambria Math" w:hAnsi="Cambria Math" w:hint="cs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hint="cs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cs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hint="cs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hint="cs"/>
            <w:sz w:val="24"/>
            <w:szCs w:val="24"/>
          </w:rPr>
          <m:t>∈</m:t>
        </m:r>
        <m:sSup>
          <m:sSupPr>
            <m:ctrlPr>
              <w:rPr>
                <w:rFonts w:ascii="Cambria Math" w:hAnsi="Cambria Math" w:hint="cs"/>
                <w:i/>
                <w:sz w:val="24"/>
                <w:szCs w:val="24"/>
              </w:rPr>
            </m:ctrlPr>
          </m:sSupPr>
          <m:e>
            <m:r>
              <m:rPr>
                <m:scr m:val="fraktur"/>
              </m:rPr>
              <w:rPr>
                <w:rFonts w:ascii="Cambria Math" w:hAnsi="Cambria Math" w:hint="cs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hint="cs"/>
                <w:sz w:val="24"/>
                <w:szCs w:val="24"/>
              </w:rPr>
              <m:t>n</m:t>
            </m:r>
          </m:sup>
        </m:sSup>
        <m:r>
          <w:rPr>
            <w:rFonts w:ascii="Cambria Math" w:hAnsi="Cambria Math" w:hint="cs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hint="cs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cs"/>
                <w:sz w:val="24"/>
                <w:szCs w:val="24"/>
              </w:rPr>
              <m:t>y</m:t>
            </m:r>
          </m:e>
          <m:sub>
            <m:r>
              <w:rPr>
                <w:rFonts w:ascii="Cambria Math" w:hAnsi="Cambria Math" w:hint="cs"/>
                <w:sz w:val="24"/>
                <w:szCs w:val="24"/>
              </w:rPr>
              <m:t>i</m:t>
            </m:r>
          </m:sub>
        </m:sSub>
        <m:r>
          <m:rPr>
            <m:scr m:val="fraktur"/>
          </m:rPr>
          <w:rPr>
            <w:rFonts w:ascii="Cambria Math" w:hAnsi="Cambria Math" w:hint="cs"/>
            <w:sz w:val="24"/>
            <w:szCs w:val="24"/>
          </w:rPr>
          <m:t>∈R</m:t>
        </m:r>
      </m:oMath>
      <w:r w:rsidR="002E6173" w:rsidRPr="008473F5">
        <w:rPr>
          <w:rFonts w:hint="cs"/>
          <w:cs/>
        </w:rPr>
        <w:t xml:space="preserve"> </w:t>
      </w:r>
      <w:r w:rsidRPr="008473F5">
        <w:rPr>
          <w:rFonts w:hint="cs"/>
          <w:cs/>
        </w:rPr>
        <w:t xml:space="preserve">โดย </w:t>
      </w:r>
      <m:oMath>
        <m:sSub>
          <m:sSubPr>
            <m:ctrlPr>
              <w:rPr>
                <w:rFonts w:ascii="Cambria Math" w:hAnsi="Cambria Math" w:hint="cs"/>
                <w:i/>
              </w:rPr>
            </m:ctrlPr>
          </m:sSubPr>
          <m:e>
            <m:r>
              <w:rPr>
                <w:rFonts w:ascii="Cambria Math" w:hAnsi="Cambria Math" w:hint="cs"/>
              </w:rPr>
              <m:t>x</m:t>
            </m:r>
          </m:e>
          <m:sub>
            <m:r>
              <w:rPr>
                <w:rFonts w:ascii="Cambria Math" w:hAnsi="Cambria Math" w:hint="cs"/>
              </w:rPr>
              <m:t>i</m:t>
            </m:r>
          </m:sub>
        </m:sSub>
      </m:oMath>
      <w:r w:rsidRPr="008473F5">
        <w:rPr>
          <w:rFonts w:hint="cs"/>
          <w:cs/>
        </w:rPr>
        <w:t xml:space="preserve">คือ เวกเตอร์ของข้อมูลเข้า, </w:t>
      </w:r>
      <m:oMath>
        <m:sSub>
          <m:sSubPr>
            <m:ctrlPr>
              <w:rPr>
                <w:rFonts w:ascii="Cambria Math" w:hAnsi="Cambria Math" w:hint="cs"/>
                <w:i/>
              </w:rPr>
            </m:ctrlPr>
          </m:sSubPr>
          <m:e>
            <m:r>
              <w:rPr>
                <w:rFonts w:ascii="Cambria Math" w:hAnsi="Cambria Math" w:hint="cs"/>
              </w:rPr>
              <m:t>y</m:t>
            </m:r>
          </m:e>
          <m:sub>
            <m:r>
              <w:rPr>
                <w:rFonts w:ascii="Cambria Math" w:hAnsi="Cambria Math" w:hint="cs"/>
              </w:rPr>
              <m:t>i</m:t>
            </m:r>
          </m:sub>
        </m:sSub>
      </m:oMath>
      <w:r w:rsidRPr="008473F5">
        <w:rPr>
          <w:rFonts w:hint="cs"/>
          <w:position w:val="-12"/>
        </w:rPr>
        <w:t xml:space="preserve"> </w:t>
      </w:r>
      <w:r w:rsidRPr="008473F5">
        <w:rPr>
          <w:rFonts w:hint="cs"/>
          <w:cs/>
        </w:rPr>
        <w:t xml:space="preserve">คือ ข้อมูลเอาต์พุต </w:t>
      </w:r>
      <w:r w:rsidRPr="008473F5">
        <w:rPr>
          <w:rFonts w:hint="cs"/>
        </w:rPr>
        <w:t xml:space="preserve">, </w:t>
      </w:r>
      <m:oMath>
        <m:sSub>
          <m:sSubPr>
            <m:ctrlPr>
              <w:rPr>
                <w:rFonts w:ascii="Cambria Math" w:hAnsi="Cambria Math" w:hint="cs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cs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hint="cs"/>
                <w:sz w:val="24"/>
                <w:szCs w:val="24"/>
              </w:rPr>
              <m:t>i</m:t>
            </m:r>
          </m:sub>
        </m:sSub>
      </m:oMath>
      <w:r w:rsidRPr="008473F5">
        <w:rPr>
          <w:rFonts w:hint="cs"/>
          <w:cs/>
        </w:rPr>
        <w:t xml:space="preserve"> คือ ค่าความเป็นสมาชิกของ </w:t>
      </w:r>
      <m:oMath>
        <m:sSub>
          <m:sSubPr>
            <m:ctrlPr>
              <w:rPr>
                <w:rFonts w:ascii="Cambria Math" w:hAnsi="Cambria Math" w:hint="cs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hint="cs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hint="cs"/>
                <w:sz w:val="24"/>
                <w:szCs w:val="24"/>
              </w:rPr>
              <m:t>i</m:t>
            </m:r>
          </m:sub>
        </m:sSub>
      </m:oMath>
      <w:r w:rsidRPr="008473F5">
        <w:rPr>
          <w:rFonts w:hint="cs"/>
          <w:position w:val="-12"/>
          <w:cs/>
        </w:rPr>
        <w:t xml:space="preserve"> </w:t>
      </w:r>
      <w:r w:rsidRPr="008473F5">
        <w:rPr>
          <w:rFonts w:hint="cs"/>
          <w:cs/>
        </w:rPr>
        <w:t xml:space="preserve">แต่ละตัวโดย </w:t>
      </w:r>
      <m:oMath>
        <m:sSubSup>
          <m:sSubSupPr>
            <m:ctrlPr>
              <w:rPr>
                <w:rFonts w:ascii="Cambria Math" w:hAnsi="Cambria Math" w:hint="cs"/>
                <w:i/>
                <w:sz w:val="24"/>
                <w:szCs w:val="24"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Cambria Math" w:hAnsi="Cambria Math" w:hint="cs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hint="cs"/>
                    <w:sz w:val="24"/>
                    <w:szCs w:val="24"/>
                  </w:rPr>
                  <m:t>λ≤</m:t>
                </m:r>
                <m:sSub>
                  <m:sSubPr>
                    <m:ctrlPr>
                      <w:rPr>
                        <w:rFonts w:ascii="Cambria Math" w:hAnsi="Cambria Math" w:hint="cs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hint="cs"/>
                        <w:sz w:val="24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hint="cs"/>
                        <w:sz w:val="24"/>
                        <w:szCs w:val="24"/>
                      </w:rPr>
                      <m:t>i</m:t>
                    </m:r>
                  </m:sub>
                </m:sSub>
                <m:r>
                  <w:rPr>
                    <w:rFonts w:ascii="Cambria Math" w:hAnsi="Cambria Math" w:hint="cs"/>
                    <w:sz w:val="24"/>
                    <w:szCs w:val="24"/>
                  </w:rPr>
                  <m:t>≤1</m:t>
                </m:r>
              </m:e>
            </m:d>
          </m:e>
          <m:sub>
            <m:r>
              <w:rPr>
                <w:rFonts w:ascii="Cambria Math" w:hAnsi="Cambria Math" w:hint="cs"/>
                <w:sz w:val="24"/>
                <w:szCs w:val="24"/>
              </w:rPr>
              <m:t>i=1</m:t>
            </m:r>
          </m:sub>
          <m:sup>
            <m:r>
              <w:rPr>
                <w:rFonts w:ascii="Cambria Math" w:hAnsi="Cambria Math" w:hint="cs"/>
                <w:sz w:val="24"/>
                <w:szCs w:val="24"/>
              </w:rPr>
              <m:t>l</m:t>
            </m:r>
          </m:sup>
        </m:sSubSup>
      </m:oMath>
      <w:r w:rsidRPr="008473F5">
        <w:rPr>
          <w:rFonts w:hint="cs"/>
          <w:position w:val="-12"/>
        </w:rPr>
        <w:t xml:space="preserve"> </w:t>
      </w:r>
      <w:r w:rsidRPr="008473F5">
        <w:rPr>
          <w:rFonts w:hint="cs"/>
          <w:cs/>
        </w:rPr>
        <w:t xml:space="preserve">ซึ่ง </w:t>
      </w:r>
      <m:oMath>
        <m:r>
          <w:rPr>
            <w:rFonts w:ascii="Cambria Math" w:hAnsi="Cambria Math" w:hint="cs"/>
            <w:sz w:val="24"/>
            <w:szCs w:val="24"/>
          </w:rPr>
          <m:t>λ&gt;0</m:t>
        </m:r>
      </m:oMath>
      <w:r w:rsidRPr="008473F5">
        <w:rPr>
          <w:rFonts w:hint="cs"/>
          <w:cs/>
        </w:rPr>
        <w:t xml:space="preserve">และ </w:t>
      </w:r>
      <m:oMath>
        <m:r>
          <w:rPr>
            <w:rFonts w:ascii="Cambria Math" w:hAnsi="Cambria Math" w:hint="cs"/>
            <w:sz w:val="24"/>
            <w:szCs w:val="24"/>
          </w:rPr>
          <m:t>l</m:t>
        </m:r>
      </m:oMath>
      <w:r w:rsidRPr="008473F5">
        <w:rPr>
          <w:rFonts w:hint="cs"/>
        </w:rPr>
        <w:t xml:space="preserve"> </w:t>
      </w:r>
      <w:r w:rsidRPr="008473F5">
        <w:rPr>
          <w:rFonts w:hint="cs"/>
          <w:cs/>
        </w:rPr>
        <w:t>คือ จำนวนระเบียนของข้อมูล ผลจากการฝึกสอนจะได้ฟังก์ชันประมาณค่าดังสมการ</w:t>
      </w:r>
      <w:r w:rsidR="00F83948">
        <w:t xml:space="preserve"> 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201BDF" w:rsidRPr="008473F5" w14:paraId="2A507218" w14:textId="77777777" w:rsidTr="00F37A49">
        <w:tc>
          <w:tcPr>
            <w:tcW w:w="774" w:type="dxa"/>
          </w:tcPr>
          <w:p w14:paraId="78B4EB77" w14:textId="77777777" w:rsidR="00201BDF" w:rsidRPr="008473F5" w:rsidRDefault="00201BDF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FBA1B08" w14:textId="10AC6B60" w:rsidR="00201BDF" w:rsidRPr="008473F5" w:rsidRDefault="002E6173" w:rsidP="002E6173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=</m:t>
                </m:r>
                <m:d>
                  <m:dPr>
                    <m:begChr m:val="⟨"/>
                    <m:endChr m:val="⟩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w⋅x</m:t>
                    </m:r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+b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31ABE3D7" w14:textId="1D82DD0F" w:rsidR="00201BDF" w:rsidRPr="008473F5" w:rsidRDefault="00201BDF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71346B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1C875602" w14:textId="1CE77FEE" w:rsidR="00201BDF" w:rsidRPr="008473F5" w:rsidRDefault="00201BDF" w:rsidP="002E6173">
      <w:pPr>
        <w:pStyle w:val="Default"/>
        <w:spacing w:before="240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โดย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m:oMath>
        <m:r>
          <w:rPr>
            <w:rFonts w:ascii="Cambria Math" w:hAnsi="Cambria Math" w:cs="TH SarabunPSK" w:hint="cs"/>
            <w:color w:val="auto"/>
          </w:rPr>
          <m:t>w</m:t>
        </m:r>
      </m:oMath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 xml:space="preserve">คือ 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เวกเตอร์น้ำหนัก</w:t>
      </w:r>
    </w:p>
    <w:p w14:paraId="0EFB4699" w14:textId="0A959667" w:rsidR="00201BDF" w:rsidRPr="008473F5" w:rsidRDefault="00201BDF" w:rsidP="002E6173">
      <w:pPr>
        <w:pStyle w:val="Default"/>
        <w:spacing w:after="240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m:oMath>
        <m:r>
          <w:rPr>
            <w:rFonts w:ascii="Cambria Math" w:hAnsi="Cambria Math" w:cs="TH SarabunPSK" w:hint="cs"/>
            <w:color w:val="auto"/>
          </w:rPr>
          <m:t>b</m:t>
        </m:r>
      </m:oMath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 xml:space="preserve">ค่าไบอัส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(Bias)</w:t>
      </w:r>
    </w:p>
    <w:p w14:paraId="58D01414" w14:textId="35BF7495" w:rsidR="00201BDF" w:rsidRPr="008473F5" w:rsidRDefault="00201BDF" w:rsidP="003A6076">
      <w:pPr>
        <w:pStyle w:val="cpeBodyText"/>
      </w:pPr>
      <w:r w:rsidRPr="008473F5">
        <w:rPr>
          <w:rFonts w:hint="cs"/>
          <w:cs/>
        </w:rPr>
        <w:lastRenderedPageBreak/>
        <w:t>ซึ่งการหาระนาบเกินที่เหมาะสมเป็นการหาซัพพอร์ตเวกเตอร์ที่สามารถรักษาระยะห่างมากที่สุดระหว่างข้อมูลทั้งสองกลุ่ม ซัพพอร์ตเวกเตอร์ที่ได้จะใช้เป็นฟังก์ชันประมาณค่าของกลุ่มข้อมูลทั้งหมด การหานอร์ม</w:t>
      </w:r>
      <w:r w:rsidRPr="008473F5">
        <w:rPr>
          <w:rFonts w:hint="cs"/>
        </w:rPr>
        <w:t xml:space="preserve"> (Norm) </w:t>
      </w:r>
      <w:r w:rsidRPr="008473F5">
        <w:rPr>
          <w:rFonts w:hint="cs"/>
          <w:cs/>
        </w:rPr>
        <w:t xml:space="preserve">ที่น้อยสุดของ </w:t>
      </w:r>
      <m:oMath>
        <m:r>
          <w:rPr>
            <w:rFonts w:ascii="Cambria Math" w:hAnsi="Cambria Math" w:hint="cs"/>
          </w:rPr>
          <m:t>w</m:t>
        </m:r>
      </m:oMath>
      <w:r w:rsidRPr="008473F5">
        <w:rPr>
          <w:rFonts w:hint="cs"/>
          <w:cs/>
        </w:rPr>
        <w:t xml:space="preserve">  จะทำให้ได้ค่า </w:t>
      </w:r>
      <m:oMath>
        <m:r>
          <w:rPr>
            <w:rFonts w:ascii="Cambria Math" w:hAnsi="Cambria Math" w:hint="cs"/>
          </w:rPr>
          <m:t>w</m:t>
        </m:r>
      </m:oMath>
      <w:r w:rsidRPr="008473F5">
        <w:rPr>
          <w:rFonts w:hint="cs"/>
          <w:cs/>
        </w:rPr>
        <w:t xml:space="preserve"> ที่เหมาะสมที่สุดโดยใช้เงื่อนไขตามดังสมการต่อไปนี้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E524A7" w:rsidRPr="008473F5" w14:paraId="61605EA1" w14:textId="77777777" w:rsidTr="00F37A49">
        <w:tc>
          <w:tcPr>
            <w:tcW w:w="774" w:type="dxa"/>
          </w:tcPr>
          <w:p w14:paraId="4C6084CC" w14:textId="77777777" w:rsidR="00E524A7" w:rsidRPr="008473F5" w:rsidRDefault="00E524A7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DD359CE" w14:textId="18C8F033" w:rsidR="00792B75" w:rsidRPr="008473F5" w:rsidRDefault="00F72A81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Minimize</m:t>
                    </m:r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2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‖"/>
                            <m:endChr m:val="‖"/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2029098E" w14:textId="57CB32B8" w:rsidR="00E524A7" w:rsidRPr="008473F5" w:rsidRDefault="00E524A7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71346B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  <w:tr w:rsidR="00792B75" w:rsidRPr="008473F5" w14:paraId="765B9296" w14:textId="77777777" w:rsidTr="00F37A49">
        <w:tc>
          <w:tcPr>
            <w:tcW w:w="774" w:type="dxa"/>
          </w:tcPr>
          <w:p w14:paraId="315AD7E6" w14:textId="77777777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</w:p>
          <w:p w14:paraId="15D2FCD6" w14:textId="32138179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5A3A4B39" w14:textId="57361788" w:rsidR="00792B75" w:rsidRPr="008473F5" w:rsidRDefault="00F72A81" w:rsidP="002E6173">
            <w:pPr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d>
                            <m:dPr>
                              <m:begChr m:val="⟨"/>
                              <m:endChr m:val="⟩"/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w⋅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-b≤ε</m:t>
                          </m:r>
                        </m:e>
                      </m:mr>
                      <m:mr>
                        <m:e>
                          <m:d>
                            <m:dPr>
                              <m:begChr m:val="⟨"/>
                              <m:endChr m:val="⟩"/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w⋅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+b-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≤ε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0964AD5E" w14:textId="3BB6CDB3" w:rsidR="00792B75" w:rsidRPr="008473F5" w:rsidRDefault="00792B75" w:rsidP="0085679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71346B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1.3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18573C7B" w14:textId="36E7B35C" w:rsidR="00201BDF" w:rsidRPr="008473F5" w:rsidRDefault="00201BDF" w:rsidP="003A6076">
      <w:pPr>
        <w:pStyle w:val="cpeBodyText"/>
      </w:pPr>
      <w:r w:rsidRPr="008473F5">
        <w:rPr>
          <w:rFonts w:hint="cs"/>
          <w:cs/>
        </w:rPr>
        <w:t xml:space="preserve">การสร้างระนาบเกินที่จะสามารถประมาณค่าได้อย่างแม่นยำนั้น สามารถกำหนดความแม่นยำได้จากการกำหนดความกว้างของระนาบที่เหมาะสมโดยพิจารณาจากค่าความคลาดเคลื่อนที่ยอมรับได้ </w:t>
      </w:r>
      <w:r w:rsidRPr="008473F5">
        <w:rPr>
          <w:rFonts w:hint="cs"/>
        </w:rPr>
        <w:t xml:space="preserve">(Error Insensitive) </w:t>
      </w:r>
      <w:r w:rsidRPr="008473F5">
        <w:rPr>
          <w:rFonts w:hint="cs"/>
          <w:cs/>
        </w:rPr>
        <w:t xml:space="preserve">ในรูปฟังก์ชันการสูญเสีย </w:t>
      </w:r>
      <w:r w:rsidRPr="008473F5">
        <w:rPr>
          <w:rFonts w:hint="cs"/>
        </w:rPr>
        <w:t xml:space="preserve">(Loss Function) </w:t>
      </w:r>
      <w:r w:rsidRPr="008473F5">
        <w:rPr>
          <w:rFonts w:hint="cs"/>
          <w:cs/>
        </w:rPr>
        <w:t xml:space="preserve">จากฟังก์ชันการสูญเสียแบบ </w:t>
      </w:r>
      <m:oMath>
        <m:r>
          <w:rPr>
            <w:rFonts w:ascii="Cambria Math" w:hAnsi="Cambria Math" w:hint="cs"/>
            <w:sz w:val="24"/>
            <w:szCs w:val="24"/>
          </w:rPr>
          <m:t>ε-Insensitive</m:t>
        </m:r>
      </m:oMath>
      <w:r w:rsidRPr="008473F5">
        <w:rPr>
          <w:rFonts w:hint="cs"/>
        </w:rPr>
        <w:t xml:space="preserve"> </w:t>
      </w:r>
      <w:r w:rsidRPr="008473F5">
        <w:rPr>
          <w:rFonts w:hint="cs"/>
          <w:cs/>
        </w:rPr>
        <w:t xml:space="preserve">ดังสมการที่ </w:t>
      </w:r>
      <w:r w:rsidRPr="008473F5">
        <w:rPr>
          <w:rFonts w:hint="cs"/>
        </w:rPr>
        <w:t>2.</w:t>
      </w:r>
      <w:r w:rsidR="00F37A49" w:rsidRPr="008473F5">
        <w:rPr>
          <w:rFonts w:hint="cs"/>
          <w:cs/>
        </w:rPr>
        <w:t>1.</w:t>
      </w:r>
      <w:r w:rsidRPr="008473F5">
        <w:rPr>
          <w:rFonts w:hint="cs"/>
        </w:rPr>
        <w:t>4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792B75" w:rsidRPr="008473F5" w14:paraId="30686DBC" w14:textId="77777777" w:rsidTr="00F37A49">
        <w:tc>
          <w:tcPr>
            <w:tcW w:w="774" w:type="dxa"/>
          </w:tcPr>
          <w:p w14:paraId="334C476F" w14:textId="77777777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05D38DB" w14:textId="3B0D2D42" w:rsidR="00792B75" w:rsidRPr="008473F5" w:rsidRDefault="00792B75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position w:val="-32"/>
                <w:sz w:val="32"/>
                <w:szCs w:val="32"/>
              </w:rPr>
              <w:object w:dxaOrig="2740" w:dyaOrig="760" w14:anchorId="4832F13F">
                <v:shape id="_x0000_i1025" type="#_x0000_t75" style="width:136.45pt;height:35.3pt" o:ole="">
                  <v:imagedata r:id="rId28" o:title=""/>
                </v:shape>
                <o:OLEObject Type="Embed" ProgID="Equation.3" ShapeID="_x0000_i1025" DrawAspect="Content" ObjectID="_1678709308" r:id="rId29"/>
              </w:object>
            </w:r>
            <m:oMath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;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y-f</m:t>
                        </m:r>
                        <m:d>
                          <m:d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≤ε</m:t>
                    </m:r>
                  </m:e>
                </m:mr>
                <m:m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;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y-f</m:t>
                        </m:r>
                        <m:d>
                          <m:d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d>
                      </m:e>
                    </m:d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&gt;ε</m:t>
                    </m:r>
                  </m:e>
                </m:mr>
              </m:m>
            </m:oMath>
          </w:p>
        </w:tc>
        <w:tc>
          <w:tcPr>
            <w:tcW w:w="1066" w:type="dxa"/>
            <w:vAlign w:val="center"/>
          </w:tcPr>
          <w:p w14:paraId="635AE0A1" w14:textId="279DA036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71346B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D2D727A" w14:textId="094EA3A2" w:rsidR="00792B75" w:rsidRPr="008473F5" w:rsidRDefault="00201BDF" w:rsidP="003A6076">
      <w:pPr>
        <w:pStyle w:val="cpeBodyText"/>
      </w:pPr>
      <w:r w:rsidRPr="008473F5">
        <w:rPr>
          <w:rFonts w:hint="cs"/>
          <w:cs/>
        </w:rPr>
        <w:t xml:space="preserve">ในฟังก์ชันการสูญเสียแบบ </w:t>
      </w:r>
      <m:oMath>
        <m:r>
          <w:rPr>
            <w:rFonts w:ascii="Cambria Math" w:hAnsi="Cambria Math" w:hint="cs"/>
            <w:sz w:val="24"/>
            <w:szCs w:val="24"/>
          </w:rPr>
          <m:t>ε-</m:t>
        </m:r>
        <m:r>
          <w:rPr>
            <w:rFonts w:ascii="Cambria Math" w:hAnsi="Cambria Math" w:hint="cs"/>
            <w:sz w:val="18"/>
            <w:szCs w:val="18"/>
          </w:rPr>
          <m:t>Insensitive</m:t>
        </m:r>
      </m:oMath>
      <w:r w:rsidRPr="008473F5">
        <w:rPr>
          <w:rFonts w:hint="cs"/>
          <w:cs/>
        </w:rPr>
        <w:t xml:space="preserve"> มีการพิจารณาตัวแปรช่วย </w:t>
      </w:r>
      <m:oMath>
        <m:r>
          <w:rPr>
            <w:rFonts w:ascii="Cambria Math" w:hAnsi="Cambria Math" w:hint="cs"/>
            <w:sz w:val="24"/>
            <w:szCs w:val="24"/>
          </w:rPr>
          <m:t>ξ</m:t>
        </m:r>
      </m:oMath>
      <w:r w:rsidR="002E6173" w:rsidRPr="008473F5">
        <w:rPr>
          <w:rFonts w:hint="cs"/>
        </w:rPr>
        <w:t xml:space="preserve"> </w:t>
      </w:r>
      <w:r w:rsidRPr="008473F5">
        <w:rPr>
          <w:rFonts w:hint="cs"/>
        </w:rPr>
        <w:t xml:space="preserve">(Slack) </w:t>
      </w:r>
      <w:r w:rsidRPr="008473F5">
        <w:rPr>
          <w:rFonts w:hint="cs"/>
          <w:cs/>
        </w:rPr>
        <w:t xml:space="preserve">เป็นค่าความคลาดเคลื่อนของข้อมูลที่อยู่นอกระนาบทั้งสอง ได้สมการใหม่ดังสมการที่ </w:t>
      </w:r>
      <w:r w:rsidRPr="008473F5">
        <w:rPr>
          <w:rFonts w:hint="cs"/>
        </w:rPr>
        <w:t>2</w:t>
      </w:r>
      <w:r w:rsidR="00F37A49" w:rsidRPr="008473F5">
        <w:rPr>
          <w:rFonts w:hint="cs"/>
          <w:cs/>
        </w:rPr>
        <w:t>.1</w:t>
      </w:r>
      <w:r w:rsidR="00792B75" w:rsidRPr="008473F5">
        <w:rPr>
          <w:rFonts w:hint="cs"/>
          <w:cs/>
        </w:rPr>
        <w:t>.</w:t>
      </w:r>
      <w:r w:rsidRPr="008473F5">
        <w:rPr>
          <w:rFonts w:hint="cs"/>
        </w:rPr>
        <w:t xml:space="preserve">5 </w:t>
      </w:r>
      <w:r w:rsidRPr="008473F5">
        <w:rPr>
          <w:rFonts w:hint="cs"/>
          <w:cs/>
        </w:rPr>
        <w:t xml:space="preserve">และ </w:t>
      </w:r>
      <w:r w:rsidRPr="008473F5">
        <w:rPr>
          <w:rFonts w:hint="cs"/>
        </w:rPr>
        <w:t>2</w:t>
      </w:r>
      <w:r w:rsidR="00F37A49" w:rsidRPr="008473F5">
        <w:rPr>
          <w:rFonts w:hint="cs"/>
          <w:cs/>
        </w:rPr>
        <w:t>.1</w:t>
      </w:r>
      <w:r w:rsidR="00792B75" w:rsidRPr="008473F5">
        <w:rPr>
          <w:rFonts w:hint="cs"/>
          <w:cs/>
        </w:rPr>
        <w:t>.</w:t>
      </w:r>
      <w:r w:rsidRPr="008473F5">
        <w:rPr>
          <w:rFonts w:hint="cs"/>
        </w:rPr>
        <w:t>6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792B75" w:rsidRPr="008473F5" w14:paraId="77635E59" w14:textId="77777777" w:rsidTr="00F37A49">
        <w:tc>
          <w:tcPr>
            <w:tcW w:w="774" w:type="dxa"/>
          </w:tcPr>
          <w:p w14:paraId="44DE5E5D" w14:textId="77777777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1D6DFF7" w14:textId="626AE944" w:rsidR="00792B75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Minimize</m:t>
                </m:r>
                <m:f>
                  <m:f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w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+C</m:t>
                </m:r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l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p>
                      </m:e>
                    </m:d>
                  </m:e>
                </m:nary>
              </m:oMath>
            </m:oMathPara>
          </w:p>
        </w:tc>
        <w:tc>
          <w:tcPr>
            <w:tcW w:w="1066" w:type="dxa"/>
            <w:vAlign w:val="center"/>
          </w:tcPr>
          <w:p w14:paraId="4B5AD9D3" w14:textId="621B83F5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71346B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  <w:tr w:rsidR="00792B75" w:rsidRPr="008473F5" w14:paraId="316C76DD" w14:textId="77777777" w:rsidTr="00F37A49">
        <w:tc>
          <w:tcPr>
            <w:tcW w:w="774" w:type="dxa"/>
          </w:tcPr>
          <w:p w14:paraId="79637B40" w14:textId="77777777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787C404E" w14:textId="61A293FE" w:rsidR="00792B75" w:rsidRPr="008473F5" w:rsidRDefault="00F72A81" w:rsidP="002E6173">
            <w:pPr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eqArr>
                            <m:eqArr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&amp;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-</m:t>
                              </m:r>
                              <m:d>
                                <m:dPr>
                                  <m:begChr m:val="⟨"/>
                                  <m:endChr m:val="⟩"/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w⋅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H SarabunPSK" w:hint="cs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-b≤ε+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&amp;</m:t>
                              </m:r>
                            </m:e>
                          </m:eqArr>
                        </m:e>
                      </m:mr>
                      <m:mr>
                        <m:e>
                          <m:eqArr>
                            <m:eqArr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&amp;</m:t>
                              </m:r>
                              <m:d>
                                <m:dPr>
                                  <m:begChr m:val="⟨"/>
                                  <m:endChr m:val="⟩"/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w⋅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H SarabunPSK" w:hint="cs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+b-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≤ε+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*</m:t>
                                  </m:r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&amp;</m:t>
                              </m:r>
                            </m:e>
                          </m:eqArr>
                        </m:e>
                      </m:mr>
                      <m:mr>
                        <m:e>
                          <m:eqArr>
                            <m:eqArr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&amp;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*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≥0</m:t>
                              </m:r>
                            </m:e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&amp;1≤i≤l</m:t>
                              </m:r>
                            </m:e>
                          </m:eqAr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51BBEC7E" w14:textId="6E9CBB95" w:rsidR="00792B75" w:rsidRPr="008473F5" w:rsidRDefault="00792B75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71346B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43200950" w14:textId="6BC02AED" w:rsidR="00201BDF" w:rsidRPr="008473F5" w:rsidRDefault="00201BDF" w:rsidP="002E6173">
      <w:pPr>
        <w:pStyle w:val="Default"/>
        <w:spacing w:before="240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m:oMath>
        <m:r>
          <w:rPr>
            <w:rFonts w:ascii="Cambria Math" w:hAnsi="Cambria Math" w:cs="TH SarabunPSK" w:hint="cs"/>
            <w:color w:val="auto"/>
          </w:rPr>
          <m:t>C</m:t>
        </m:r>
      </m:oMath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 xml:space="preserve">ค่าคงที่สำหรับคลุมค่าคลาดเคลื่อน </w:t>
      </w:r>
    </w:p>
    <w:p w14:paraId="3F121B01" w14:textId="77777777" w:rsidR="00201BDF" w:rsidRPr="008473F5" w:rsidRDefault="00201BDF" w:rsidP="00201BDF">
      <w:pPr>
        <w:pStyle w:val="Default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(Regularization Parameter)</w:t>
      </w:r>
    </w:p>
    <w:p w14:paraId="34A2C025" w14:textId="4B80DE15" w:rsidR="00201BDF" w:rsidRPr="008473F5" w:rsidRDefault="00201BDF" w:rsidP="002E6173">
      <w:pPr>
        <w:pStyle w:val="Default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m:oMath>
        <m:r>
          <w:rPr>
            <w:rFonts w:ascii="Cambria Math" w:hAnsi="Cambria Math" w:cs="TH SarabunPSK" w:hint="cs"/>
            <w:color w:val="auto"/>
          </w:rPr>
          <m:t>ξ</m:t>
        </m:r>
      </m:oMath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คือ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ค่าคลาดเคลื่อนของข้อมูลจากขอบระนาบบน</w:t>
      </w:r>
    </w:p>
    <w:p w14:paraId="040E029D" w14:textId="0B3F3BCE" w:rsidR="007C6391" w:rsidRPr="008473F5" w:rsidRDefault="00201BDF" w:rsidP="003A6076">
      <w:pPr>
        <w:pStyle w:val="Default"/>
        <w:spacing w:after="240"/>
        <w:ind w:left="709" w:firstLine="709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m:oMath>
        <m:sSubSup>
          <m:sSubSup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SupPr>
          <m:e>
            <m:r>
              <w:rPr>
                <w:rFonts w:ascii="Cambria Math" w:hAnsi="Cambria Math" w:cs="TH SarabunPSK" w:hint="cs"/>
                <w:color w:val="auto"/>
              </w:rPr>
              <m:t>ξ</m:t>
            </m:r>
          </m:e>
          <m:sub>
            <m:r>
              <w:rPr>
                <w:rFonts w:ascii="Cambria Math" w:hAnsi="Cambria Math" w:cs="TH SarabunPSK"/>
                <w:color w:val="auto"/>
              </w:rPr>
              <m:t>i</m:t>
            </m:r>
          </m:sub>
          <m:sup>
            <m:r>
              <w:rPr>
                <w:rFonts w:ascii="Cambria Math" w:hAnsi="Cambria Math" w:cs="TH SarabunPSK" w:hint="cs"/>
                <w:color w:val="auto"/>
              </w:rPr>
              <m:t>*</m:t>
            </m:r>
          </m:sup>
        </m:sSubSup>
      </m:oMath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ค่าคลาดเคลื่อนของข้อมูลจากขอบระนาบล่าง</w:t>
      </w:r>
    </w:p>
    <w:p w14:paraId="63257CAD" w14:textId="33814235" w:rsidR="00201BDF" w:rsidRPr="008473F5" w:rsidRDefault="00201BDF" w:rsidP="003A6076">
      <w:pPr>
        <w:pStyle w:val="cpeBodyText"/>
      </w:pPr>
      <w:r w:rsidRPr="008473F5">
        <w:rPr>
          <w:rFonts w:hint="cs"/>
          <w:cs/>
        </w:rPr>
        <w:t xml:space="preserve">จากสมการที่ </w:t>
      </w:r>
      <w:r w:rsidRPr="008473F5">
        <w:rPr>
          <w:rFonts w:hint="cs"/>
        </w:rPr>
        <w:t>2</w:t>
      </w:r>
      <w:r w:rsidR="007C6391" w:rsidRPr="008473F5">
        <w:rPr>
          <w:rFonts w:hint="cs"/>
          <w:cs/>
        </w:rPr>
        <w:t>.</w:t>
      </w:r>
      <w:r w:rsidR="00F37A49" w:rsidRPr="008473F5">
        <w:rPr>
          <w:rFonts w:hint="cs"/>
          <w:cs/>
        </w:rPr>
        <w:t>1.</w:t>
      </w:r>
      <w:r w:rsidRPr="008473F5">
        <w:rPr>
          <w:rFonts w:hint="cs"/>
        </w:rPr>
        <w:t>5</w:t>
      </w:r>
      <w:r w:rsidRPr="008473F5">
        <w:rPr>
          <w:rFonts w:hint="cs"/>
          <w:cs/>
        </w:rPr>
        <w:t xml:space="preserve"> จะสามารถหาคำตอบได้ด้วยเงื่อนไขของสมการที่ </w:t>
      </w:r>
      <w:r w:rsidR="007C6391" w:rsidRPr="008473F5">
        <w:rPr>
          <w:rFonts w:hint="cs"/>
          <w:cs/>
        </w:rPr>
        <w:t>2</w:t>
      </w:r>
      <w:r w:rsidR="00F37A49" w:rsidRPr="008473F5">
        <w:rPr>
          <w:rFonts w:hint="cs"/>
          <w:cs/>
        </w:rPr>
        <w:t>.1</w:t>
      </w:r>
      <w:r w:rsidR="007C6391" w:rsidRPr="008473F5">
        <w:rPr>
          <w:rFonts w:hint="cs"/>
          <w:cs/>
        </w:rPr>
        <w:t>.</w:t>
      </w:r>
      <w:r w:rsidRPr="008473F5">
        <w:rPr>
          <w:rFonts w:hint="cs"/>
        </w:rPr>
        <w:t xml:space="preserve">6 </w:t>
      </w:r>
      <w:r w:rsidRPr="008473F5">
        <w:rPr>
          <w:rFonts w:hint="cs"/>
          <w:cs/>
        </w:rPr>
        <w:t xml:space="preserve">โดยใช้ฟังก์ชันลา กรานจ์ </w:t>
      </w:r>
      <w:r w:rsidRPr="008473F5">
        <w:rPr>
          <w:rFonts w:hint="cs"/>
        </w:rPr>
        <w:t xml:space="preserve">(Lagrange Function) </w:t>
      </w:r>
      <w:r w:rsidRPr="008473F5">
        <w:rPr>
          <w:rFonts w:hint="cs"/>
          <w:cs/>
        </w:rPr>
        <w:t>ได้สมการจากการเพิ่มตัวคูณลากรานจ์</w:t>
      </w:r>
      <w:r w:rsidRPr="008473F5">
        <w:rPr>
          <w:rFonts w:hint="cs"/>
        </w:rPr>
        <w:t xml:space="preserve"> </w:t>
      </w:r>
      <w:r w:rsidRPr="008473F5">
        <w:rPr>
          <w:rFonts w:hint="cs"/>
          <w:cs/>
        </w:rPr>
        <w:t xml:space="preserve"> </w:t>
      </w:r>
      <w:r w:rsidRPr="008473F5">
        <w:rPr>
          <w:rFonts w:hint="cs"/>
        </w:rPr>
        <w:t xml:space="preserve">(Lagrange Multipliers) </w:t>
      </w:r>
      <w:r w:rsidRPr="008473F5">
        <w:rPr>
          <w:rFonts w:hint="cs"/>
          <w:cs/>
        </w:rPr>
        <w:t>ดังนี้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7C6391" w:rsidRPr="008473F5" w14:paraId="603F2C49" w14:textId="77777777" w:rsidTr="00F37A49">
        <w:tc>
          <w:tcPr>
            <w:tcW w:w="774" w:type="dxa"/>
          </w:tcPr>
          <w:p w14:paraId="6F4C4DA0" w14:textId="77777777" w:rsidR="007C6391" w:rsidRPr="008473F5" w:rsidRDefault="007C6391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0D5EE54" w14:textId="2BB309C2" w:rsidR="007C6391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L=</m:t>
                </m:r>
                <m:f>
                  <m:f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w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+C</m:t>
                </m:r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l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-</m:t>
                    </m:r>
                    <m:nary>
                      <m:naryPr>
                        <m:chr m:val="∑"/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l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ε+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H SarabunPSK" w:hint="cs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 w:hint="cs"/>
                                    <w:sz w:val="24"/>
                                    <w:szCs w:val="24"/>
                                  </w:rPr>
                                  <m:t>ξ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 w:hint="cs"/>
                                    <w:sz w:val="24"/>
                                    <w:szCs w:val="24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H SarabunPSK" w:hint="cs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 w:hint="cs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 w:hint="cs"/>
                                    <w:sz w:val="24"/>
                                    <w:szCs w:val="24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+</m:t>
                            </m:r>
                            <m:d>
                              <m:dPr>
                                <m:begChr m:val="⟨"/>
                                <m:endChr m:val="⟩"/>
                                <m:ctrlPr>
                                  <w:rPr>
                                    <w:rFonts w:ascii="Cambria Math" w:hAnsi="Cambria Math" w:cs="TH SarabunPSK" w:hint="cs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H SarabunPSK" w:hint="cs"/>
                                    <w:sz w:val="24"/>
                                    <w:szCs w:val="24"/>
                                  </w:rPr>
                                  <m:t>w⋅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H SarabunPSK" w:hint="cs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H SarabunPSK" w:hint="cs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H SarabunPSK" w:hint="cs"/>
                                        <w:sz w:val="24"/>
                                        <w:szCs w:val="24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+b</m:t>
                            </m:r>
                          </m:e>
                        </m:d>
                      </m:e>
                    </m:nary>
                  </m:e>
                </m:nary>
              </m:oMath>
            </m:oMathPara>
          </w:p>
          <w:p w14:paraId="5D4AE697" w14:textId="71CA48E4" w:rsidR="007C6391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w:lastRenderedPageBreak/>
                  <m:t>-</m:t>
                </m:r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l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*</m:t>
                        </m:r>
                      </m:sup>
                    </m:sSubSup>
                  </m:e>
                </m:nary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ε+</m:t>
                    </m:r>
                    <m:sSubSup>
                      <m:sSubSup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*</m:t>
                        </m:r>
                      </m:sup>
                    </m:sSub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+</m:t>
                    </m:r>
                    <m:d>
                      <m:dPr>
                        <m:begChr m:val="⟨"/>
                        <m:endChr m:val="⟩"/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w⋅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+b</m:t>
                    </m:r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-</m:t>
                </m:r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</m:e>
                    </m:d>
                  </m:e>
                </m:nary>
              </m:oMath>
            </m:oMathPara>
          </w:p>
        </w:tc>
        <w:tc>
          <w:tcPr>
            <w:tcW w:w="1066" w:type="dxa"/>
            <w:vAlign w:val="center"/>
          </w:tcPr>
          <w:p w14:paraId="1D7D0540" w14:textId="483D345E" w:rsidR="007C6391" w:rsidRPr="008473F5" w:rsidRDefault="007C6391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71346B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1.7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594D6FF3" w14:textId="3F9A2156" w:rsidR="00201BDF" w:rsidRPr="008473F5" w:rsidRDefault="00201BDF" w:rsidP="002E6173">
      <w:pPr>
        <w:pStyle w:val="Default"/>
        <w:spacing w:before="240"/>
        <w:ind w:left="709" w:firstLine="709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m:oMath>
        <m:r>
          <w:rPr>
            <w:rFonts w:ascii="Cambria Math" w:hAnsi="Cambria Math" w:cs="TH SarabunPSK" w:hint="cs"/>
            <w:color w:val="auto"/>
          </w:rPr>
          <m:t>L</m:t>
        </m:r>
      </m:oMath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Lagrangian</w:t>
      </w:r>
    </w:p>
    <w:p w14:paraId="0ACCA548" w14:textId="11C29BA5" w:rsidR="00201BDF" w:rsidRPr="008473F5" w:rsidRDefault="00201BDF" w:rsidP="002E6173">
      <w:pPr>
        <w:pStyle w:val="Default"/>
        <w:spacing w:after="240"/>
        <w:ind w:left="709" w:firstLine="709"/>
        <w:rPr>
          <w:rFonts w:ascii="TH SarabunPSK" w:hAnsi="TH SarabunPSK" w:cs="TH SarabunPSK"/>
          <w:color w:val="auto"/>
          <w:sz w:val="32"/>
          <w:szCs w:val="32"/>
          <w:cs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m:oMath>
        <m:sSub>
          <m:sSub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Pr>
          <m:e>
            <m:r>
              <w:rPr>
                <w:rFonts w:ascii="Cambria Math" w:hAnsi="Cambria Math" w:cs="TH SarabunPSK" w:hint="cs"/>
                <w:color w:val="auto"/>
              </w:rPr>
              <m:t>η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</m:sSub>
        <m:r>
          <w:rPr>
            <w:rFonts w:ascii="Cambria Math" w:hAnsi="Cambria Math" w:cs="TH SarabunPSK" w:hint="cs"/>
            <w:color w:val="auto"/>
          </w:rPr>
          <m:t>,</m:t>
        </m:r>
        <m:sSubSup>
          <m:sSubSup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SupPr>
          <m:e>
            <m:r>
              <w:rPr>
                <w:rFonts w:ascii="Cambria Math" w:hAnsi="Cambria Math" w:cs="TH SarabunPSK" w:hint="cs"/>
                <w:color w:val="auto"/>
              </w:rPr>
              <m:t>η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  <m:sup>
            <m:r>
              <w:rPr>
                <w:rFonts w:ascii="Cambria Math" w:hAnsi="Cambria Math" w:cs="TH SarabunPSK" w:hint="cs"/>
                <w:color w:val="auto"/>
              </w:rPr>
              <m:t>*</m:t>
            </m:r>
          </m:sup>
        </m:sSubSup>
        <m:r>
          <w:rPr>
            <w:rFonts w:ascii="Cambria Math" w:hAnsi="Cambria Math" w:cs="TH SarabunPSK" w:hint="cs"/>
            <w:color w:val="auto"/>
          </w:rPr>
          <m:t>,</m:t>
        </m:r>
        <m:sSub>
          <m:sSub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Pr>
          <m:e>
            <m:r>
              <w:rPr>
                <w:rFonts w:ascii="Cambria Math" w:hAnsi="Cambria Math" w:cs="TH SarabunPSK" w:hint="cs"/>
                <w:color w:val="auto"/>
              </w:rPr>
              <m:t>α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</m:sSub>
        <m:r>
          <w:rPr>
            <w:rFonts w:ascii="Cambria Math" w:hAnsi="Cambria Math" w:cs="TH SarabunPSK" w:hint="cs"/>
            <w:color w:val="auto"/>
          </w:rPr>
          <m:t>,</m:t>
        </m:r>
        <m:sSubSup>
          <m:sSubSup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SupPr>
          <m:e>
            <m:r>
              <w:rPr>
                <w:rFonts w:ascii="Cambria Math" w:hAnsi="Cambria Math" w:cs="TH SarabunPSK" w:hint="cs"/>
                <w:color w:val="auto"/>
              </w:rPr>
              <m:t>α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  <m:sup>
            <m:r>
              <w:rPr>
                <w:rFonts w:ascii="Cambria Math" w:hAnsi="Cambria Math" w:cs="TH SarabunPSK" w:hint="cs"/>
                <w:color w:val="auto"/>
              </w:rPr>
              <m:t>*</m:t>
            </m:r>
          </m:sup>
        </m:sSubSup>
      </m:oMath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คือ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 xml:space="preserve">ตัวคูณลากรานจ์ ซึ่ง </w:t>
      </w:r>
      <m:oMath>
        <m:sSub>
          <m:sSub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Pr>
          <m:e>
            <m:r>
              <w:rPr>
                <w:rFonts w:ascii="Cambria Math" w:hAnsi="Cambria Math" w:cs="TH SarabunPSK" w:hint="cs"/>
                <w:color w:val="auto"/>
              </w:rPr>
              <m:t>η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</m:sSub>
        <m:r>
          <w:rPr>
            <w:rFonts w:ascii="Cambria Math" w:hAnsi="Cambria Math" w:cs="TH SarabunPSK" w:hint="cs"/>
            <w:color w:val="auto"/>
          </w:rPr>
          <m:t>,</m:t>
        </m:r>
        <m:sSubSup>
          <m:sSubSup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SupPr>
          <m:e>
            <m:r>
              <w:rPr>
                <w:rFonts w:ascii="Cambria Math" w:hAnsi="Cambria Math" w:cs="TH SarabunPSK" w:hint="cs"/>
                <w:color w:val="auto"/>
              </w:rPr>
              <m:t>η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  <m:sup>
            <m:r>
              <w:rPr>
                <w:rFonts w:ascii="Cambria Math" w:hAnsi="Cambria Math" w:cs="TH SarabunPSK" w:hint="cs"/>
                <w:color w:val="auto"/>
              </w:rPr>
              <m:t>*</m:t>
            </m:r>
          </m:sup>
        </m:sSubSup>
        <m:r>
          <w:rPr>
            <w:rFonts w:ascii="Cambria Math" w:hAnsi="Cambria Math" w:cs="TH SarabunPSK" w:hint="cs"/>
            <w:color w:val="auto"/>
          </w:rPr>
          <m:t>,</m:t>
        </m:r>
        <m:sSub>
          <m:sSub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Pr>
          <m:e>
            <m:r>
              <w:rPr>
                <w:rFonts w:ascii="Cambria Math" w:hAnsi="Cambria Math" w:cs="TH SarabunPSK" w:hint="cs"/>
                <w:color w:val="auto"/>
              </w:rPr>
              <m:t>α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</m:sSub>
        <m:r>
          <w:rPr>
            <w:rFonts w:ascii="Cambria Math" w:hAnsi="Cambria Math" w:cs="TH SarabunPSK" w:hint="cs"/>
            <w:color w:val="auto"/>
          </w:rPr>
          <m:t>,</m:t>
        </m:r>
        <m:sSubSup>
          <m:sSubSup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SupPr>
          <m:e>
            <m:r>
              <w:rPr>
                <w:rFonts w:ascii="Cambria Math" w:hAnsi="Cambria Math" w:cs="TH SarabunPSK" w:hint="cs"/>
                <w:color w:val="auto"/>
              </w:rPr>
              <m:t>α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  <m:sup>
            <m:r>
              <w:rPr>
                <w:rFonts w:ascii="Cambria Math" w:hAnsi="Cambria Math" w:cs="TH SarabunPSK" w:hint="cs"/>
                <w:color w:val="auto"/>
              </w:rPr>
              <m:t>*</m:t>
            </m:r>
          </m:sup>
        </m:sSubSup>
        <m:r>
          <w:rPr>
            <w:rFonts w:ascii="Cambria Math" w:hAnsi="Cambria Math" w:cs="TH SarabunPSK" w:hint="cs"/>
            <w:color w:val="auto"/>
          </w:rPr>
          <m:t>≥0</m:t>
        </m:r>
      </m:oMath>
    </w:p>
    <w:p w14:paraId="5565E195" w14:textId="77777777" w:rsidR="003F34D1" w:rsidRDefault="006F26DA" w:rsidP="003F34D1">
      <w:pPr>
        <w:pStyle w:val="Default"/>
        <w:keepNext/>
        <w:jc w:val="center"/>
      </w:pPr>
      <w:r>
        <w:rPr>
          <w:rFonts w:ascii="TH SarabunPSK" w:hAnsi="TH SarabunPSK" w:cs="TH SarabunPSK"/>
          <w:noProof/>
          <w:color w:val="auto"/>
          <w:position w:val="-10"/>
          <w:sz w:val="32"/>
          <w:szCs w:val="32"/>
        </w:rPr>
        <w:drawing>
          <wp:inline distT="0" distB="0" distL="0" distR="0" wp14:anchorId="586C72C7" wp14:editId="5ABFD61D">
            <wp:extent cx="4601217" cy="2391109"/>
            <wp:effectExtent l="0" t="0" r="0" b="9525"/>
            <wp:docPr id="77" name="Picture 7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B1770" w14:textId="251BFD94" w:rsidR="003F34D1" w:rsidRPr="003F34D1" w:rsidRDefault="006D71F6" w:rsidP="00CF0246">
      <w:pPr>
        <w:pStyle w:val="Caption"/>
      </w:pPr>
      <w:bookmarkStart w:id="32" w:name="_Toc68096126"/>
      <w:r>
        <w:rPr>
          <w:cs/>
        </w:rPr>
        <w:t xml:space="preserve">รูปที่ </w:t>
      </w:r>
      <w:fldSimple w:instr=" STYLEREF 1 \s ">
        <w:r w:rsidR="0071346B">
          <w:rPr>
            <w:noProof/>
          </w:rPr>
          <w:t>2</w:t>
        </w:r>
      </w:fldSimple>
      <w:r w:rsidR="00893C2C">
        <w:rPr>
          <w:cs/>
        </w:rPr>
        <w:t>.</w:t>
      </w:r>
      <w:fldSimple w:instr=" SEQ รูปที่ \* ARABIC \s 1 ">
        <w:r w:rsidR="0071346B">
          <w:rPr>
            <w:noProof/>
          </w:rPr>
          <w:t>2</w:t>
        </w:r>
      </w:fldSimple>
      <w:r w:rsidR="003F34D1">
        <w:rPr>
          <w:rFonts w:hint="cs"/>
          <w:cs/>
        </w:rPr>
        <w:t xml:space="preserve"> </w:t>
      </w:r>
      <w:r w:rsidR="003F34D1" w:rsidRPr="008473F5">
        <w:rPr>
          <w:rFonts w:hint="cs"/>
          <w:cs/>
        </w:rPr>
        <w:t>การหาระนาบเกินที่เหมาะสมที่สุด</w:t>
      </w:r>
      <w:bookmarkEnd w:id="32"/>
    </w:p>
    <w:p w14:paraId="69CDE42D" w14:textId="3F6A664C" w:rsidR="00201BDF" w:rsidRPr="008473F5" w:rsidRDefault="00201BDF" w:rsidP="00CF0246">
      <w:pPr>
        <w:pStyle w:val="cpeBodyText"/>
      </w:pPr>
      <w:r w:rsidRPr="008473F5">
        <w:rPr>
          <w:rFonts w:hint="cs"/>
          <w:cs/>
        </w:rPr>
        <w:t xml:space="preserve">จากสมการที่ </w:t>
      </w:r>
      <w:r w:rsidRPr="008473F5">
        <w:rPr>
          <w:rFonts w:hint="cs"/>
        </w:rPr>
        <w:t>2</w:t>
      </w:r>
      <w:r w:rsidR="004D3B69" w:rsidRPr="008473F5">
        <w:rPr>
          <w:rFonts w:hint="cs"/>
          <w:cs/>
        </w:rPr>
        <w:t>.</w:t>
      </w:r>
      <w:r w:rsidR="00F37A49" w:rsidRPr="008473F5">
        <w:rPr>
          <w:rFonts w:hint="cs"/>
          <w:cs/>
        </w:rPr>
        <w:t>1.</w:t>
      </w:r>
      <w:r w:rsidRPr="008473F5">
        <w:rPr>
          <w:rFonts w:hint="cs"/>
        </w:rPr>
        <w:t xml:space="preserve">7 </w:t>
      </w:r>
      <w:r w:rsidRPr="008473F5">
        <w:rPr>
          <w:rFonts w:hint="cs"/>
          <w:cs/>
        </w:rPr>
        <w:t xml:space="preserve">แก้สมการด้วยวิธีกำลังสอง </w:t>
      </w:r>
      <w:r w:rsidRPr="008473F5">
        <w:rPr>
          <w:rFonts w:hint="cs"/>
        </w:rPr>
        <w:t xml:space="preserve">(Quadratic Programming) </w:t>
      </w:r>
      <w:r w:rsidRPr="008473F5">
        <w:rPr>
          <w:rFonts w:hint="cs"/>
          <w:cs/>
        </w:rPr>
        <w:t xml:space="preserve">โดยหาอนุพันธ์ย่อย </w:t>
      </w:r>
      <w:r w:rsidRPr="008473F5">
        <w:rPr>
          <w:rFonts w:hint="cs"/>
        </w:rPr>
        <w:t xml:space="preserve">(Partial Derivatives) </w:t>
      </w:r>
      <w:r w:rsidRPr="008473F5">
        <w:rPr>
          <w:rFonts w:hint="cs"/>
          <w:cs/>
        </w:rPr>
        <w:t xml:space="preserve">เทียบกับตัวแปรที่ต้องการทราบค่าโดยให้เท่ากับศูนย์ ได้คำตอบดังสมการที่ </w:t>
      </w:r>
      <w:r w:rsidRPr="008473F5">
        <w:rPr>
          <w:rFonts w:hint="cs"/>
        </w:rPr>
        <w:t>2</w:t>
      </w:r>
      <w:r w:rsidR="004D3B69" w:rsidRPr="008473F5">
        <w:rPr>
          <w:rFonts w:hint="cs"/>
          <w:cs/>
        </w:rPr>
        <w:t>.</w:t>
      </w:r>
      <w:r w:rsidR="00F37A49" w:rsidRPr="008473F5">
        <w:rPr>
          <w:rFonts w:hint="cs"/>
          <w:cs/>
        </w:rPr>
        <w:t>1.</w:t>
      </w:r>
      <w:r w:rsidRPr="008473F5">
        <w:rPr>
          <w:rFonts w:hint="cs"/>
        </w:rPr>
        <w:t>8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4D3B69" w:rsidRPr="008473F5" w14:paraId="61A9D295" w14:textId="77777777" w:rsidTr="00F37A49">
        <w:tc>
          <w:tcPr>
            <w:tcW w:w="774" w:type="dxa"/>
          </w:tcPr>
          <w:p w14:paraId="798E96A8" w14:textId="77777777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1B8B587" w14:textId="450387AD" w:rsidR="004D3B69" w:rsidRPr="008473F5" w:rsidRDefault="00F72A81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∂L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∂b</m:t>
                              </m:r>
                            </m:den>
                          </m:f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=</m:t>
                          </m:r>
                          <m:nary>
                            <m:naryPr>
                              <m:chr m:val="∑"/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l</m:t>
                              </m:r>
                            </m:sup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 w:cs="TH SarabunPSK" w:hint="cs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*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H SarabunPSK" w:hint="cs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</m:e>
                          </m:nary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=0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∂L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∂w</m:t>
                              </m:r>
                            </m:den>
                          </m:f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=w-</m:t>
                          </m:r>
                          <m:nary>
                            <m:naryPr>
                              <m:chr m:val="∑"/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l</m:t>
                              </m:r>
                            </m:sup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hAnsi="Cambria Math" w:cs="TH SarabunPSK" w:hint="cs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*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H SarabunPSK" w:hint="cs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H SarabunPSK" w:hint="cs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=0</m:t>
                              </m:r>
                            </m:e>
                          </m:nary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∂L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=C-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=0</m:t>
                          </m: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∂L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∂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H SarabunPSK" w:hint="cs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H SarabunPSK" w:hint="cs"/>
                                      <w:sz w:val="24"/>
                                      <w:szCs w:val="24"/>
                                    </w:rPr>
                                    <m:t>*</m:t>
                                  </m:r>
                                </m:sup>
                              </m:sSubSup>
                            </m:den>
                          </m:f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=C-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*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*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=0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6618D4D5" w14:textId="66DA9921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71346B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B425C0A" w14:textId="068B6D5E" w:rsidR="00201BDF" w:rsidRPr="008473F5" w:rsidRDefault="00201BDF" w:rsidP="00CF0246">
      <w:pPr>
        <w:pStyle w:val="cpeBodyText"/>
      </w:pPr>
      <w:r w:rsidRPr="008473F5">
        <w:rPr>
          <w:rFonts w:hint="cs"/>
          <w:cs/>
        </w:rPr>
        <w:t xml:space="preserve">จากสมการที่ </w:t>
      </w:r>
      <w:r w:rsidR="004D3B69" w:rsidRPr="008473F5">
        <w:rPr>
          <w:rFonts w:hint="cs"/>
          <w:cs/>
        </w:rPr>
        <w:t>2.</w:t>
      </w:r>
      <w:r w:rsidRPr="008473F5">
        <w:rPr>
          <w:rFonts w:hint="cs"/>
        </w:rPr>
        <w:t xml:space="preserve">8 </w:t>
      </w:r>
      <w:r w:rsidRPr="008473F5">
        <w:rPr>
          <w:rFonts w:hint="cs"/>
          <w:cs/>
        </w:rPr>
        <w:t xml:space="preserve">เมื่อนำไปแทนในฟังก์ชันลากรานจ์จะดังได้สมการที่ </w:t>
      </w:r>
      <w:r w:rsidRPr="008473F5">
        <w:rPr>
          <w:rFonts w:hint="cs"/>
        </w:rPr>
        <w:t>2</w:t>
      </w:r>
      <w:r w:rsidR="004D3B69" w:rsidRPr="008473F5">
        <w:rPr>
          <w:rFonts w:hint="cs"/>
          <w:cs/>
        </w:rPr>
        <w:t>.</w:t>
      </w:r>
      <w:r w:rsidR="00F37A49" w:rsidRPr="008473F5">
        <w:rPr>
          <w:rFonts w:hint="cs"/>
          <w:cs/>
        </w:rPr>
        <w:t>1.</w:t>
      </w:r>
      <w:r w:rsidRPr="008473F5">
        <w:rPr>
          <w:rFonts w:hint="cs"/>
          <w:cs/>
        </w:rPr>
        <w:t>9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4"/>
        <w:gridCol w:w="7513"/>
        <w:gridCol w:w="1066"/>
      </w:tblGrid>
      <w:tr w:rsidR="004D3B69" w:rsidRPr="008473F5" w14:paraId="24CA4381" w14:textId="77777777" w:rsidTr="00F37A49">
        <w:tc>
          <w:tcPr>
            <w:tcW w:w="284" w:type="dxa"/>
          </w:tcPr>
          <w:p w14:paraId="47102387" w14:textId="77777777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513" w:type="dxa"/>
            <w:vAlign w:val="center"/>
          </w:tcPr>
          <w:p w14:paraId="512FC0CB" w14:textId="62A5BFFD" w:rsidR="004D3B69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>
              <m:r>
                <w:rPr>
                  <w:rFonts w:ascii="Cambria Math" w:hAnsi="Cambria Math" w:cs="TH SarabunPSK" w:hint="cs"/>
                  <w:sz w:val="24"/>
                  <w:szCs w:val="24"/>
                </w:rPr>
                <m:t>Maximize-</m:t>
              </m:r>
              <m:f>
                <m:fPr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2</m:t>
                  </m:r>
                </m:den>
              </m:f>
              <m:nary>
                <m:naryPr>
                  <m:chr m:val="∑"/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i,j=1</m:t>
                  </m:r>
                </m:sub>
                <m:sup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l</m:t>
                  </m:r>
                </m:sup>
                <m:e>
                  <m:d>
                    <m:dPr>
                      <m:ctrlPr>
                        <w:rPr>
                          <w:rFonts w:ascii="Cambria Math" w:hAnsi="Cambria Math" w:cs="TH SarabunPSK" w:hint="cs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*</m:t>
                          </m:r>
                        </m:sup>
                      </m:sSubSup>
                    </m:e>
                  </m:d>
                  <m:d>
                    <m:dPr>
                      <m:ctrlPr>
                        <w:rPr>
                          <w:rFonts w:ascii="Cambria Math" w:hAnsi="Cambria Math" w:cs="TH SarabunPSK" w:hint="cs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j</m:t>
                          </m:r>
                        </m:sub>
                        <m:sup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*</m:t>
                          </m:r>
                        </m:sup>
                      </m:sSubSup>
                    </m:e>
                  </m:d>
                </m:e>
              </m:nary>
              <m:d>
                <m:dPr>
                  <m:begChr m:val="⟨"/>
                  <m:endChr m:val="⟩"/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H SarabunPSK" w:hint="cs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 w:cs="TH SarabunPSK" w:hint="cs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 w:cs="TH SarabunPSK" w:hint="cs"/>
                  <w:sz w:val="24"/>
                  <w:szCs w:val="24"/>
                </w:rPr>
                <m:t>-ε</m:t>
              </m:r>
              <m:nary>
                <m:naryPr>
                  <m:chr m:val="∑"/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l</m:t>
                  </m:r>
                </m:sup>
                <m:e>
                  <m:d>
                    <m:dPr>
                      <m:ctrlPr>
                        <w:rPr>
                          <w:rFonts w:ascii="Cambria Math" w:hAnsi="Cambria Math" w:cs="TH SarabunPSK" w:hint="cs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*</m:t>
                          </m:r>
                        </m:sup>
                      </m:sSubSup>
                    </m:e>
                  </m:d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+</m:t>
                  </m:r>
                  <m:nary>
                    <m:naryPr>
                      <m:chr m:val="∑"/>
                      <m:ctrlPr>
                        <w:rPr>
                          <w:rFonts w:ascii="Cambria Math" w:hAnsi="Cambria Math" w:cs="TH SarabunPSK" w:hint="cs"/>
                          <w:i/>
                          <w:sz w:val="24"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 w:cs="TH SarabunPSK" w:hint="cs"/>
                          <w:sz w:val="24"/>
                          <w:szCs w:val="24"/>
                        </w:rPr>
                        <m:t>l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H SarabunPSK" w:hint="cs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 w:cs="TH SarabunPSK" w:hint="cs"/>
                              <w:sz w:val="24"/>
                              <w:szCs w:val="24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Cambria Math" w:cs="TH SarabunPSK" w:hint="cs"/>
                                  <w:i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H SarabunPSK" w:hint="cs"/>
                                  <w:sz w:val="24"/>
                                  <w:szCs w:val="24"/>
                                </w:rPr>
                                <m:t>*</m:t>
                              </m:r>
                            </m:sup>
                          </m:sSubSup>
                        </m:e>
                      </m:d>
                    </m:e>
                  </m:nary>
                </m:e>
              </m:nary>
            </m:oMath>
            <w:r w:rsidR="004D3B69" w:rsidRPr="008473F5">
              <w:rPr>
                <w:rFonts w:ascii="TH SarabunPSK" w:hAnsi="TH SarabunPSK" w:cs="TH SarabunPSK" w:hint="cs"/>
                <w:position w:val="-30"/>
                <w:sz w:val="32"/>
                <w:szCs w:val="32"/>
              </w:rPr>
              <w:t xml:space="preserve">   </w:t>
            </w:r>
          </w:p>
        </w:tc>
        <w:tc>
          <w:tcPr>
            <w:tcW w:w="1066" w:type="dxa"/>
            <w:vAlign w:val="center"/>
          </w:tcPr>
          <w:p w14:paraId="300401EA" w14:textId="61DAC57C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="0071346B">
              <w:rPr>
                <w:rFonts w:ascii="TH SarabunPSK" w:hAnsi="TH SarabunPSK" w:cs="TH SarabunPSK"/>
                <w:noProof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52A8ABA1" w14:textId="6E9F382D" w:rsidR="00201BDF" w:rsidRPr="008473F5" w:rsidRDefault="00201BDF" w:rsidP="00CF0246">
      <w:pPr>
        <w:pStyle w:val="cpeBodyText"/>
      </w:pPr>
      <w:r w:rsidRPr="008473F5">
        <w:rPr>
          <w:rFonts w:hint="cs"/>
          <w:cs/>
        </w:rPr>
        <w:t xml:space="preserve">ซึ่งการหาคำตอบของสมการที่ </w:t>
      </w:r>
      <w:r w:rsidRPr="008473F5">
        <w:rPr>
          <w:rFonts w:hint="cs"/>
        </w:rPr>
        <w:t>2</w:t>
      </w:r>
      <w:r w:rsidR="004D3B69" w:rsidRPr="008473F5">
        <w:rPr>
          <w:rFonts w:hint="cs"/>
          <w:cs/>
        </w:rPr>
        <w:t>.</w:t>
      </w:r>
      <w:r w:rsidR="00F37A49" w:rsidRPr="008473F5">
        <w:rPr>
          <w:rFonts w:hint="cs"/>
          <w:cs/>
        </w:rPr>
        <w:t>1.</w:t>
      </w:r>
      <w:r w:rsidRPr="008473F5">
        <w:rPr>
          <w:rFonts w:hint="cs"/>
          <w:cs/>
        </w:rPr>
        <w:t>9 ต้องทำภายใต้เงื่อนไข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4D3B69" w:rsidRPr="008473F5" w14:paraId="2AE177A6" w14:textId="77777777" w:rsidTr="00F37A49">
        <w:tc>
          <w:tcPr>
            <w:tcW w:w="774" w:type="dxa"/>
          </w:tcPr>
          <w:p w14:paraId="5271D6FA" w14:textId="77777777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7D7BBD49" w14:textId="7DE7EE3A" w:rsidR="004D3B69" w:rsidRPr="008473F5" w:rsidRDefault="00F72A81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=0</m:t>
                    </m:r>
                  </m:e>
                </m:nary>
              </m:oMath>
            </m:oMathPara>
          </w:p>
          <w:p w14:paraId="2A9B9831" w14:textId="5CF216F3" w:rsidR="004D3B69" w:rsidRPr="008473F5" w:rsidRDefault="00F72A81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*</m:t>
                        </m:r>
                      </m:sup>
                    </m:sSubSup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0,</m:t>
                    </m:r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C</m:t>
                    </m:r>
                  </m:e>
                </m:d>
              </m:oMath>
            </m:oMathPara>
          </w:p>
          <w:p w14:paraId="7451072A" w14:textId="1E0A967F" w:rsidR="004D3B69" w:rsidRPr="008473F5" w:rsidRDefault="004D3B69" w:rsidP="002E6173">
            <w:pPr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position w:val="-12"/>
                <w:sz w:val="32"/>
                <w:szCs w:val="32"/>
                <w:cs/>
              </w:rPr>
              <w:t xml:space="preserve">หรือ  </w:t>
            </w:r>
            <m:oMath>
              <m:r>
                <w:rPr>
                  <w:rFonts w:ascii="Cambria Math" w:hAnsi="Cambria Math" w:cs="TH SarabunPSK" w:hint="cs"/>
                  <w:sz w:val="24"/>
                  <w:szCs w:val="24"/>
                </w:rPr>
                <m:t>0≤</m:t>
              </m:r>
              <m:sSub>
                <m:sSubPr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α</m:t>
                  </m:r>
                </m:e>
                <m:sub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i</m:t>
                  </m:r>
                </m:sub>
              </m:sSub>
            </m:oMath>
            <w:r w:rsidRPr="008473F5">
              <w:rPr>
                <w:rFonts w:ascii="TH SarabunPSK" w:hAnsi="TH SarabunPSK" w:cs="TH SarabunPSK" w:hint="cs"/>
                <w:position w:val="-12"/>
                <w:sz w:val="32"/>
                <w:szCs w:val="32"/>
                <w:cs/>
              </w:rPr>
              <w:t xml:space="preserve"> </w:t>
            </w:r>
            <w:r w:rsidRPr="008473F5">
              <w:rPr>
                <w:rFonts w:ascii="TH SarabunPSK" w:hAnsi="TH SarabunPSK" w:cs="TH SarabunPSK" w:hint="cs"/>
                <w:position w:val="-12"/>
                <w:sz w:val="32"/>
                <w:szCs w:val="32"/>
              </w:rPr>
              <w:t>,</w:t>
            </w:r>
            <m:oMath>
              <m:sSubSup>
                <m:sSubSupPr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α</m:t>
                  </m:r>
                </m:e>
                <m:sub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i</m:t>
                  </m:r>
                </m:sub>
                <m:sup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*</m:t>
                  </m:r>
                </m:sup>
              </m:sSubSup>
              <m:r>
                <w:rPr>
                  <w:rFonts w:ascii="Cambria Math" w:hAnsi="Cambria Math" w:cs="TH SarabunPSK" w:hint="cs"/>
                  <w:sz w:val="24"/>
                  <w:szCs w:val="24"/>
                </w:rPr>
                <m:t>≤</m:t>
              </m:r>
              <m:sSub>
                <m:sSubPr>
                  <m:ctrlPr>
                    <w:rPr>
                      <w:rFonts w:ascii="Cambria Math" w:hAnsi="Cambria Math" w:cs="TH SarabunPSK" w:hint="cs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Cambria Math" w:cs="TH SarabunPSK" w:hint="cs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 w:hAnsi="Cambria Math" w:cs="TH SarabunPSK" w:hint="cs"/>
                  <w:sz w:val="24"/>
                  <w:szCs w:val="24"/>
                </w:rPr>
                <m:t>C</m:t>
              </m:r>
            </m:oMath>
          </w:p>
        </w:tc>
        <w:tc>
          <w:tcPr>
            <w:tcW w:w="1066" w:type="dxa"/>
            <w:vAlign w:val="center"/>
          </w:tcPr>
          <w:p w14:paraId="638CC7FF" w14:textId="640B445C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</w:p>
        </w:tc>
      </w:tr>
    </w:tbl>
    <w:p w14:paraId="101D2EA2" w14:textId="0B3C7AAC" w:rsidR="00201BDF" w:rsidRPr="008473F5" w:rsidRDefault="00201BDF" w:rsidP="00CF0246">
      <w:pPr>
        <w:pStyle w:val="cpeBodyText"/>
      </w:pPr>
      <w:r w:rsidRPr="008473F5">
        <w:rPr>
          <w:rFonts w:hint="cs"/>
          <w:cs/>
        </w:rPr>
        <w:t xml:space="preserve">จากสมการที่ </w:t>
      </w:r>
      <w:r w:rsidRPr="008473F5">
        <w:rPr>
          <w:rFonts w:hint="cs"/>
        </w:rPr>
        <w:t>2</w:t>
      </w:r>
      <w:r w:rsidR="004D3B69" w:rsidRPr="008473F5">
        <w:rPr>
          <w:rFonts w:hint="cs"/>
          <w:cs/>
        </w:rPr>
        <w:t>.</w:t>
      </w:r>
      <w:r w:rsidRPr="008473F5">
        <w:rPr>
          <w:rFonts w:hint="cs"/>
          <w:cs/>
        </w:rPr>
        <w:t xml:space="preserve">8 หาก </w:t>
      </w:r>
      <m:oMath>
        <m:r>
          <w:rPr>
            <w:rFonts w:ascii="Cambria Math" w:hAnsi="Cambria Math" w:hint="cs"/>
          </w:rPr>
          <m:t>W=</m:t>
        </m:r>
        <m:nary>
          <m:naryPr>
            <m:chr m:val="∑"/>
            <m:ctrlPr>
              <w:rPr>
                <w:rFonts w:ascii="Cambria Math" w:hAnsi="Cambria Math" w:hint="cs"/>
                <w:i/>
              </w:rPr>
            </m:ctrlPr>
          </m:naryPr>
          <m:sub>
            <m:r>
              <w:rPr>
                <w:rFonts w:ascii="Cambria Math" w:hAnsi="Cambria Math" w:hint="cs"/>
              </w:rPr>
              <m:t>i=1</m:t>
            </m:r>
          </m:sub>
          <m:sup>
            <m:r>
              <w:rPr>
                <w:rFonts w:ascii="Cambria Math" w:hAnsi="Cambria Math" w:hint="cs"/>
              </w:rPr>
              <m:t>l</m:t>
            </m:r>
          </m:sup>
          <m:e>
            <m:d>
              <m:dPr>
                <m:ctrlPr>
                  <w:rPr>
                    <w:rFonts w:ascii="Cambria Math" w:hAnsi="Cambria Math" w:hint="cs"/>
                    <w:i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 w:hint="cs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 w:hint="c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hint="cs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 w:hint="cs"/>
                      </w:rPr>
                      <m:t>*</m:t>
                    </m:r>
                  </m:sup>
                </m:sSubSup>
                <m:r>
                  <w:rPr>
                    <w:rFonts w:ascii="Cambria Math" w:hAnsi="Cambria Math" w:hint="cs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hint="cs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hint="cs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 w:hint="cs"/>
                      </w:rPr>
                      <m:t>i</m:t>
                    </m:r>
                  </m:sub>
                </m:sSub>
              </m:e>
            </m:d>
            <m:sSub>
              <m:sSubPr>
                <m:ctrlPr>
                  <w:rPr>
                    <w:rFonts w:ascii="Cambria Math" w:hAnsi="Cambria Math" w:hint="cs"/>
                    <w:i/>
                  </w:rPr>
                </m:ctrlPr>
              </m:sSubPr>
              <m:e>
                <m:r>
                  <w:rPr>
                    <w:rFonts w:ascii="Cambria Math" w:hAnsi="Cambria Math" w:hint="cs"/>
                  </w:rPr>
                  <m:t>x</m:t>
                </m:r>
              </m:e>
              <m:sub>
                <m:r>
                  <w:rPr>
                    <w:rFonts w:ascii="Cambria Math" w:hAnsi="Cambria Math" w:hint="cs"/>
                  </w:rPr>
                  <m:t>i</m:t>
                </m:r>
              </m:sub>
            </m:sSub>
          </m:e>
        </m:nary>
      </m:oMath>
      <w:r w:rsidRPr="008473F5">
        <w:rPr>
          <w:rFonts w:hint="cs"/>
          <w:cs/>
        </w:rPr>
        <w:t xml:space="preserve"> จะได้สมการระนาบเกินอันใหม่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4D3B69" w:rsidRPr="008473F5" w14:paraId="4B5D50D9" w14:textId="77777777" w:rsidTr="00F37A49">
        <w:tc>
          <w:tcPr>
            <w:tcW w:w="774" w:type="dxa"/>
          </w:tcPr>
          <w:p w14:paraId="5BE783B5" w14:textId="77777777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5BB49862" w14:textId="63E3FA88" w:rsidR="004D3B69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nary>
                <m:d>
                  <m:dPr>
                    <m:begChr m:val="⟨"/>
                    <m:endChr m:val="⟩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⋅x</m:t>
                    </m:r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+b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3A46DB71" w14:textId="62C0F0E9" w:rsidR="004D3B69" w:rsidRPr="008473F5" w:rsidRDefault="004D3B69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3AC690E" w14:textId="25A3E27E" w:rsidR="00E11BEB" w:rsidRPr="008473F5" w:rsidRDefault="00E11BEB" w:rsidP="005D53CD">
      <w:pPr>
        <w:pStyle w:val="Heading3"/>
        <w:rPr>
          <w:i/>
        </w:rPr>
      </w:pPr>
      <w:bookmarkStart w:id="33" w:name="_Toc68096082"/>
      <w:r w:rsidRPr="008473F5">
        <w:rPr>
          <w:rFonts w:hint="cs"/>
        </w:rPr>
        <w:t>Nonlinear Regression</w:t>
      </w:r>
      <w:bookmarkEnd w:id="33"/>
    </w:p>
    <w:p w14:paraId="443443D5" w14:textId="226E0EF9" w:rsidR="00E11BEB" w:rsidRPr="008473F5" w:rsidRDefault="00E11BEB" w:rsidP="00CF0246">
      <w:pPr>
        <w:pStyle w:val="cpeBodyText"/>
      </w:pPr>
      <w:r w:rsidRPr="008473F5">
        <w:rPr>
          <w:rFonts w:hint="cs"/>
          <w:cs/>
        </w:rPr>
        <w:t>หากข้อมูลที่นำมาสอนมีลักษณะไม่เป็นเชิงเส้น ต้องใช้ฟังก์ชันเคอร์เนล (</w:t>
      </w:r>
      <w:r w:rsidRPr="008473F5">
        <w:rPr>
          <w:rFonts w:hint="cs"/>
        </w:rPr>
        <w:t xml:space="preserve">Kernel Function) </w:t>
      </w:r>
      <w:r w:rsidRPr="008473F5">
        <w:rPr>
          <w:rFonts w:hint="cs"/>
          <w:cs/>
        </w:rPr>
        <w:t xml:space="preserve">ส่งผ่านข้อมูลที่ไม่เป็นเชิงเส้นไปยังปริภูมิหรือมิติที่สูงขึ้นเพื่อทำให้ข้อมูลมีลักษณะเป็นเชิงเส้น แล้วก็จึงทำตามขั้นตอนของซัพพอร์ตเวกเตอร์รีเกรสชันแบบเชิงเส้นดังที่กล่าวมา โดยฟังก์ชันเคอร์เนลที่ใช้จะมีรูปแบบตามสมการที่ </w:t>
      </w:r>
      <w:r w:rsidR="00F37A49" w:rsidRPr="008473F5">
        <w:rPr>
          <w:rFonts w:hint="cs"/>
        </w:rPr>
        <w:t>2.2</w:t>
      </w:r>
      <w:r w:rsidRPr="008473F5">
        <w:rPr>
          <w:rFonts w:hint="cs"/>
        </w:rPr>
        <w:t>.1</w:t>
      </w:r>
      <w:r w:rsidR="00CF25DD">
        <w:rPr>
          <w:rFonts w:hint="cs"/>
          <w:cs/>
        </w:rPr>
        <w:t>1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E11BEB" w:rsidRPr="008473F5" w14:paraId="3D263DF4" w14:textId="77777777" w:rsidTr="00F37A49">
        <w:tc>
          <w:tcPr>
            <w:tcW w:w="774" w:type="dxa"/>
          </w:tcPr>
          <w:p w14:paraId="062C35E5" w14:textId="77777777" w:rsidR="00E11BEB" w:rsidRPr="008473F5" w:rsidRDefault="00E11BEB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691C4BF5" w14:textId="29F69F2E" w:rsidR="00E11BEB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K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j</m:t>
                        </m:r>
                      </m:sub>
                    </m:sSub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=</m:t>
                </m:r>
                <m:d>
                  <m:dPr>
                    <m:begChr m:val="⟨"/>
                    <m:endChr m:val="⟩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Φ</m:t>
                    </m:r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⋅Φ</m:t>
                    </m:r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j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7D9AF7ED" w14:textId="3F373275" w:rsidR="00E11BEB" w:rsidRPr="008473F5" w:rsidRDefault="00E11BEB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F37A49" w:rsidRPr="008473F5">
              <w:rPr>
                <w:rFonts w:ascii="TH SarabunPSK" w:hAnsi="TH SarabunPSK" w:cs="TH SarabunPSK" w:hint="cs"/>
                <w:sz w:val="32"/>
                <w:szCs w:val="32"/>
              </w:rPr>
              <w:t>.1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3D0895B" w14:textId="77777777" w:rsidR="00E11BEB" w:rsidRPr="008473F5" w:rsidRDefault="00E11BEB" w:rsidP="00E11BE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3ADCF26" w14:textId="77777777" w:rsidR="00E11BEB" w:rsidRPr="008473F5" w:rsidRDefault="00E11BEB" w:rsidP="00E11BEB">
      <w:pPr>
        <w:pStyle w:val="Default"/>
        <w:ind w:left="2160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</w:p>
    <w:p w14:paraId="7ABC08E4" w14:textId="57499765" w:rsidR="00E11BEB" w:rsidRPr="008473F5" w:rsidRDefault="002E6173" w:rsidP="002E6173">
      <w:pPr>
        <w:pStyle w:val="Default"/>
        <w:ind w:left="2160" w:firstLine="720"/>
        <w:rPr>
          <w:rFonts w:ascii="TH SarabunPSK" w:hAnsi="TH SarabunPSK" w:cs="TH SarabunPSK"/>
          <w:color w:val="auto"/>
          <w:sz w:val="32"/>
          <w:szCs w:val="32"/>
        </w:rPr>
      </w:pPr>
      <m:oMath>
        <m:r>
          <w:rPr>
            <w:rFonts w:ascii="Cambria Math" w:hAnsi="Cambria Math" w:cs="TH SarabunPSK" w:hint="cs"/>
            <w:color w:val="auto"/>
          </w:rPr>
          <m:t>x</m:t>
        </m:r>
      </m:oMath>
      <w:r w:rsidR="00E11BEB"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="00E11BEB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คือ</w:t>
      </w:r>
      <w:r w:rsidR="00E11BEB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เวกเตอร์ข้อมูลเข้า</w:t>
      </w:r>
    </w:p>
    <w:p w14:paraId="24F4EBCD" w14:textId="48BFF1FF" w:rsidR="00E11BEB" w:rsidRPr="008473F5" w:rsidRDefault="00F72A81" w:rsidP="002E6173">
      <w:pPr>
        <w:pStyle w:val="Default"/>
        <w:ind w:left="2160" w:firstLine="720"/>
        <w:rPr>
          <w:rFonts w:ascii="TH SarabunPSK" w:hAnsi="TH SarabunPSK" w:cs="TH SarabunPSK"/>
          <w:color w:val="auto"/>
          <w:sz w:val="32"/>
          <w:szCs w:val="32"/>
        </w:rPr>
      </w:pPr>
      <m:oMath>
        <m:sSub>
          <m:sSubPr>
            <m:ctrlPr>
              <w:rPr>
                <w:rFonts w:ascii="Cambria Math" w:hAnsi="Cambria Math" w:cs="TH SarabunPSK" w:hint="cs"/>
                <w:i/>
                <w:color w:val="auto"/>
              </w:rPr>
            </m:ctrlPr>
          </m:sSubPr>
          <m:e>
            <m:r>
              <w:rPr>
                <w:rFonts w:ascii="Cambria Math" w:hAnsi="Cambria Math" w:cs="TH SarabunPSK" w:hint="cs"/>
                <w:color w:val="auto"/>
              </w:rPr>
              <m:t>x</m:t>
            </m:r>
          </m:e>
          <m:sub>
            <m:r>
              <w:rPr>
                <w:rFonts w:ascii="Cambria Math" w:hAnsi="Cambria Math" w:cs="TH SarabunPSK" w:hint="cs"/>
                <w:color w:val="auto"/>
              </w:rPr>
              <m:t>i</m:t>
            </m:r>
          </m:sub>
        </m:sSub>
      </m:oMath>
      <w:r w:rsidR="00E11BEB" w:rsidRPr="008473F5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="00E11BEB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>คือ</w:t>
      </w:r>
      <w:r w:rsidR="00E11BEB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ซัพพอร์ตเวกเตอร์</w:t>
      </w:r>
    </w:p>
    <w:p w14:paraId="202BCD8A" w14:textId="2091D997" w:rsidR="00E11BEB" w:rsidRPr="008473F5" w:rsidRDefault="002E6173" w:rsidP="002E6173">
      <w:pPr>
        <w:pStyle w:val="Default"/>
        <w:ind w:left="2160" w:firstLine="720"/>
        <w:rPr>
          <w:rFonts w:ascii="TH SarabunPSK" w:hAnsi="TH SarabunPSK" w:cs="TH SarabunPSK"/>
          <w:color w:val="auto"/>
          <w:sz w:val="32"/>
          <w:szCs w:val="32"/>
        </w:rPr>
      </w:pPr>
      <m:oMath>
        <m:r>
          <w:rPr>
            <w:rFonts w:ascii="Cambria Math" w:hAnsi="Cambria Math" w:cs="TH SarabunPSK" w:hint="cs"/>
            <w:color w:val="auto"/>
          </w:rPr>
          <m:t>Φ</m:t>
        </m:r>
      </m:oMath>
      <w:r w:rsidR="00E11BEB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="00E11BEB"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ฟังก์ชันการส่งผ่านข้อมูล</w:t>
      </w:r>
    </w:p>
    <w:p w14:paraId="18750897" w14:textId="17AFE1E8" w:rsidR="003F34D1" w:rsidRDefault="00A94365" w:rsidP="003F34D1">
      <w:pPr>
        <w:pStyle w:val="Default"/>
        <w:keepNext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6EB15DCB" wp14:editId="3C515829">
                <wp:extent cx="5274945" cy="2326005"/>
                <wp:effectExtent l="0" t="4445" r="363855" b="69850"/>
                <wp:docPr id="65" name="Canvas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28" name="ลูกศรเชื่อมต่อแบบตรง 88"/>
                        <wps:cNvCnPr>
                          <a:cxnSpLocks noChangeShapeType="1"/>
                        </wps:cNvCnPr>
                        <wps:spPr bwMode="auto">
                          <a:xfrm flipV="1">
                            <a:off x="3334528" y="384401"/>
                            <a:ext cx="0" cy="19114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" name="ลูกศรเชื่อมต่อแบบตรง 89"/>
                        <wps:cNvCnPr>
                          <a:cxnSpLocks noChangeShapeType="1"/>
                        </wps:cNvCnPr>
                        <wps:spPr bwMode="auto">
                          <a:xfrm>
                            <a:off x="3334528" y="2295805"/>
                            <a:ext cx="2087818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" name="ตัวเชื่อมต่อตรง 90"/>
                        <wps:cNvCnPr>
                          <a:cxnSpLocks noChangeShapeType="1"/>
                        </wps:cNvCnPr>
                        <wps:spPr bwMode="auto">
                          <a:xfrm flipV="1">
                            <a:off x="3986634" y="438101"/>
                            <a:ext cx="739106" cy="148560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" name="ตัวเชื่อมต่อตรง 91"/>
                        <wps:cNvCnPr>
                          <a:cxnSpLocks noChangeShapeType="1"/>
                        </wps:cNvCnPr>
                        <wps:spPr bwMode="auto">
                          <a:xfrm flipV="1">
                            <a:off x="3787232" y="384401"/>
                            <a:ext cx="738906" cy="144440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" name="ตัวเชื่อมต่อตรง 92"/>
                        <wps:cNvCnPr>
                          <a:cxnSpLocks noChangeShapeType="1"/>
                        </wps:cNvCnPr>
                        <wps:spPr bwMode="auto">
                          <a:xfrm flipV="1">
                            <a:off x="4192736" y="514301"/>
                            <a:ext cx="709606" cy="150500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" name="วงรี 93"/>
                        <wps:cNvSpPr>
                          <a:spLocks noChangeArrowheads="1"/>
                        </wps:cNvSpPr>
                        <wps:spPr bwMode="auto">
                          <a:xfrm>
                            <a:off x="4261936" y="813002"/>
                            <a:ext cx="46900" cy="451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E37FE86" w14:textId="77777777" w:rsidR="00F72A81" w:rsidRDefault="00F72A81" w:rsidP="00F37A49"/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4" name="วงรี 94"/>
                        <wps:cNvSpPr>
                          <a:spLocks noChangeArrowheads="1"/>
                        </wps:cNvSpPr>
                        <wps:spPr bwMode="auto">
                          <a:xfrm>
                            <a:off x="3861133" y="1595603"/>
                            <a:ext cx="464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48FB891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5" name="วงรี 95"/>
                        <wps:cNvSpPr>
                          <a:spLocks noChangeArrowheads="1"/>
                        </wps:cNvSpPr>
                        <wps:spPr bwMode="auto">
                          <a:xfrm>
                            <a:off x="4236536" y="1117802"/>
                            <a:ext cx="463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1BC4596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6" name="วงรี 96"/>
                        <wps:cNvSpPr>
                          <a:spLocks noChangeArrowheads="1"/>
                        </wps:cNvSpPr>
                        <wps:spPr bwMode="auto">
                          <a:xfrm>
                            <a:off x="4286337" y="1287403"/>
                            <a:ext cx="46400" cy="444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0015352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7" name="วงรี 98"/>
                        <wps:cNvSpPr>
                          <a:spLocks noChangeArrowheads="1"/>
                        </wps:cNvSpPr>
                        <wps:spPr bwMode="auto">
                          <a:xfrm>
                            <a:off x="4809641" y="677201"/>
                            <a:ext cx="46300" cy="444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839C3AF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8" name="วงรี 100"/>
                        <wps:cNvSpPr>
                          <a:spLocks noChangeArrowheads="1"/>
                        </wps:cNvSpPr>
                        <wps:spPr bwMode="auto">
                          <a:xfrm>
                            <a:off x="4597139" y="1073402"/>
                            <a:ext cx="46400" cy="444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91EDC75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39" name="วงรี 105"/>
                        <wps:cNvSpPr>
                          <a:spLocks noChangeArrowheads="1"/>
                        </wps:cNvSpPr>
                        <wps:spPr bwMode="auto">
                          <a:xfrm>
                            <a:off x="4286337" y="1721704"/>
                            <a:ext cx="464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61D9E3A6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0" name="วงรี 106"/>
                        <wps:cNvSpPr>
                          <a:spLocks noChangeArrowheads="1"/>
                        </wps:cNvSpPr>
                        <wps:spPr bwMode="auto">
                          <a:xfrm>
                            <a:off x="4086335" y="1130802"/>
                            <a:ext cx="464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3AD74D5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1" name="วงรี 107"/>
                        <wps:cNvSpPr>
                          <a:spLocks noChangeArrowheads="1"/>
                        </wps:cNvSpPr>
                        <wps:spPr bwMode="auto">
                          <a:xfrm>
                            <a:off x="4725740" y="514301"/>
                            <a:ext cx="47000" cy="451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BE3EC9B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2" name="วงรี 108"/>
                        <wps:cNvSpPr>
                          <a:spLocks noChangeArrowheads="1"/>
                        </wps:cNvSpPr>
                        <wps:spPr bwMode="auto">
                          <a:xfrm>
                            <a:off x="4420338" y="514301"/>
                            <a:ext cx="47000" cy="451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2F05EE1E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3" name="ลูกศรเชื่อมต่อแบบตรง 2"/>
                        <wps:cNvCnPr>
                          <a:cxnSpLocks noChangeShapeType="1"/>
                        </wps:cNvCnPr>
                        <wps:spPr bwMode="auto">
                          <a:xfrm flipV="1">
                            <a:off x="3334528" y="1476303"/>
                            <a:ext cx="1521413" cy="81950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ลูกศรเชื่อมต่อแบบตรง 113"/>
                        <wps:cNvCnPr>
                          <a:cxnSpLocks noChangeShapeType="1"/>
                        </wps:cNvCnPr>
                        <wps:spPr bwMode="auto">
                          <a:xfrm flipV="1">
                            <a:off x="523304" y="384401"/>
                            <a:ext cx="0" cy="19114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ลูกศรเชื่อมต่อแบบตรง 123"/>
                        <wps:cNvCnPr>
                          <a:cxnSpLocks noChangeShapeType="1"/>
                        </wps:cNvCnPr>
                        <wps:spPr bwMode="auto">
                          <a:xfrm>
                            <a:off x="523304" y="2294805"/>
                            <a:ext cx="2087918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" name="รูปแบบอิสระ 4"/>
                        <wps:cNvSpPr>
                          <a:spLocks/>
                        </wps:cNvSpPr>
                        <wps:spPr bwMode="auto">
                          <a:xfrm>
                            <a:off x="620805" y="454301"/>
                            <a:ext cx="1447812" cy="1168703"/>
                          </a:xfrm>
                          <a:custGeom>
                            <a:avLst/>
                            <a:gdLst>
                              <a:gd name="T0" fmla="*/ 0 w 1447800"/>
                              <a:gd name="T1" fmla="*/ 1143000 h 1168775"/>
                              <a:gd name="T2" fmla="*/ 438150 w 1447800"/>
                              <a:gd name="T3" fmla="*/ 1057275 h 1168775"/>
                              <a:gd name="T4" fmla="*/ 866775 w 1447800"/>
                              <a:gd name="T5" fmla="*/ 257175 h 1168775"/>
                              <a:gd name="T6" fmla="*/ 1209675 w 1447800"/>
                              <a:gd name="T7" fmla="*/ 66675 h 1168775"/>
                              <a:gd name="T8" fmla="*/ 1447800 w 1447800"/>
                              <a:gd name="T9" fmla="*/ 0 h 1168775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447800" h="1168775">
                                <a:moveTo>
                                  <a:pt x="0" y="1143000"/>
                                </a:moveTo>
                                <a:cubicBezTo>
                                  <a:pt x="146844" y="1173956"/>
                                  <a:pt x="293688" y="1204912"/>
                                  <a:pt x="438150" y="1057275"/>
                                </a:cubicBezTo>
                                <a:cubicBezTo>
                                  <a:pt x="582612" y="909638"/>
                                  <a:pt x="738188" y="422275"/>
                                  <a:pt x="866775" y="257175"/>
                                </a:cubicBezTo>
                                <a:cubicBezTo>
                                  <a:pt x="995363" y="92075"/>
                                  <a:pt x="1112837" y="109538"/>
                                  <a:pt x="1209675" y="66675"/>
                                </a:cubicBezTo>
                                <a:cubicBezTo>
                                  <a:pt x="1306513" y="23812"/>
                                  <a:pt x="1377156" y="11906"/>
                                  <a:pt x="144780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7" name="รูปแบบอิสระ 124"/>
                        <wps:cNvSpPr>
                          <a:spLocks/>
                        </wps:cNvSpPr>
                        <wps:spPr bwMode="auto">
                          <a:xfrm>
                            <a:off x="781807" y="850902"/>
                            <a:ext cx="1447812" cy="1168403"/>
                          </a:xfrm>
                          <a:custGeom>
                            <a:avLst/>
                            <a:gdLst>
                              <a:gd name="T0" fmla="*/ 0 w 1447800"/>
                              <a:gd name="T1" fmla="*/ 1142633 h 1168775"/>
                              <a:gd name="T2" fmla="*/ 438150 w 1447800"/>
                              <a:gd name="T3" fmla="*/ 1056936 h 1168775"/>
                              <a:gd name="T4" fmla="*/ 866775 w 1447800"/>
                              <a:gd name="T5" fmla="*/ 257092 h 1168775"/>
                              <a:gd name="T6" fmla="*/ 1209675 w 1447800"/>
                              <a:gd name="T7" fmla="*/ 66654 h 1168775"/>
                              <a:gd name="T8" fmla="*/ 1447800 w 1447800"/>
                              <a:gd name="T9" fmla="*/ 0 h 1168775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w 1447800"/>
                              <a:gd name="T16" fmla="*/ 0 h 1168775"/>
                              <a:gd name="T17" fmla="*/ 1447800 w 1447800"/>
                              <a:gd name="T18" fmla="*/ 1168775 h 1168775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T15" t="T16" r="T17" b="T18"/>
                            <a:pathLst>
                              <a:path w="1447800" h="1168775">
                                <a:moveTo>
                                  <a:pt x="0" y="1143000"/>
                                </a:moveTo>
                                <a:cubicBezTo>
                                  <a:pt x="146844" y="1173956"/>
                                  <a:pt x="293688" y="1204912"/>
                                  <a:pt x="438150" y="1057275"/>
                                </a:cubicBezTo>
                                <a:cubicBezTo>
                                  <a:pt x="582612" y="909638"/>
                                  <a:pt x="738188" y="422275"/>
                                  <a:pt x="866775" y="257175"/>
                                </a:cubicBezTo>
                                <a:cubicBezTo>
                                  <a:pt x="995363" y="92075"/>
                                  <a:pt x="1112837" y="109538"/>
                                  <a:pt x="1209675" y="66675"/>
                                </a:cubicBezTo>
                                <a:cubicBezTo>
                                  <a:pt x="1306513" y="23812"/>
                                  <a:pt x="1377156" y="11906"/>
                                  <a:pt x="144780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62907292" w14:textId="77777777" w:rsidR="00F72A81" w:rsidRDefault="00F72A81" w:rsidP="00F37A49"/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8" name="รูปแบบอิสระ 125"/>
                        <wps:cNvSpPr>
                          <a:spLocks/>
                        </wps:cNvSpPr>
                        <wps:spPr bwMode="auto">
                          <a:xfrm>
                            <a:off x="696006" y="660401"/>
                            <a:ext cx="1447812" cy="1168403"/>
                          </a:xfrm>
                          <a:custGeom>
                            <a:avLst/>
                            <a:gdLst>
                              <a:gd name="T0" fmla="*/ 0 w 1447800"/>
                              <a:gd name="T1" fmla="*/ 1142633 h 1168775"/>
                              <a:gd name="T2" fmla="*/ 438150 w 1447800"/>
                              <a:gd name="T3" fmla="*/ 1056936 h 1168775"/>
                              <a:gd name="T4" fmla="*/ 866775 w 1447800"/>
                              <a:gd name="T5" fmla="*/ 257092 h 1168775"/>
                              <a:gd name="T6" fmla="*/ 1209675 w 1447800"/>
                              <a:gd name="T7" fmla="*/ 66654 h 1168775"/>
                              <a:gd name="T8" fmla="*/ 1447800 w 1447800"/>
                              <a:gd name="T9" fmla="*/ 0 h 1168775"/>
                              <a:gd name="T10" fmla="*/ 0 60000 65536"/>
                              <a:gd name="T11" fmla="*/ 0 60000 65536"/>
                              <a:gd name="T12" fmla="*/ 0 60000 65536"/>
                              <a:gd name="T13" fmla="*/ 0 60000 65536"/>
                              <a:gd name="T14" fmla="*/ 0 60000 65536"/>
                              <a:gd name="T15" fmla="*/ 0 w 1447800"/>
                              <a:gd name="T16" fmla="*/ 0 h 1168775"/>
                              <a:gd name="T17" fmla="*/ 1447800 w 1447800"/>
                              <a:gd name="T18" fmla="*/ 1168775 h 1168775"/>
                            </a:gdLst>
                            <a:ahLst/>
                            <a:cxnLst>
                              <a:cxn ang="T10">
                                <a:pos x="T0" y="T1"/>
                              </a:cxn>
                              <a:cxn ang="T11">
                                <a:pos x="T2" y="T3"/>
                              </a:cxn>
                              <a:cxn ang="T12">
                                <a:pos x="T4" y="T5"/>
                              </a:cxn>
                              <a:cxn ang="T13">
                                <a:pos x="T6" y="T7"/>
                              </a:cxn>
                              <a:cxn ang="T14">
                                <a:pos x="T8" y="T9"/>
                              </a:cxn>
                            </a:cxnLst>
                            <a:rect l="T15" t="T16" r="T17" b="T18"/>
                            <a:pathLst>
                              <a:path w="1447800" h="1168775">
                                <a:moveTo>
                                  <a:pt x="0" y="1143000"/>
                                </a:moveTo>
                                <a:cubicBezTo>
                                  <a:pt x="146844" y="1173956"/>
                                  <a:pt x="293688" y="1204912"/>
                                  <a:pt x="438150" y="1057275"/>
                                </a:cubicBezTo>
                                <a:cubicBezTo>
                                  <a:pt x="582612" y="909638"/>
                                  <a:pt x="738188" y="422275"/>
                                  <a:pt x="866775" y="257175"/>
                                </a:cubicBezTo>
                                <a:cubicBezTo>
                                  <a:pt x="995363" y="92075"/>
                                  <a:pt x="1112837" y="109538"/>
                                  <a:pt x="1209675" y="66675"/>
                                </a:cubicBezTo>
                                <a:cubicBezTo>
                                  <a:pt x="1306513" y="23812"/>
                                  <a:pt x="1377156" y="11906"/>
                                  <a:pt x="1447800" y="0"/>
                                </a:cubicBez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71AB975" w14:textId="77777777" w:rsidR="00F72A81" w:rsidRDefault="00F72A81" w:rsidP="00F37A49"/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49" name="วงรี 126"/>
                        <wps:cNvSpPr>
                          <a:spLocks noChangeArrowheads="1"/>
                        </wps:cNvSpPr>
                        <wps:spPr bwMode="auto">
                          <a:xfrm>
                            <a:off x="1867616" y="468601"/>
                            <a:ext cx="46400" cy="457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DF7D45C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0" name="วงรี 128"/>
                        <wps:cNvSpPr>
                          <a:spLocks noChangeArrowheads="1"/>
                        </wps:cNvSpPr>
                        <wps:spPr bwMode="auto">
                          <a:xfrm>
                            <a:off x="1705715" y="559401"/>
                            <a:ext cx="46300" cy="444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975FD5E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1" name="วงรี 129"/>
                        <wps:cNvSpPr>
                          <a:spLocks noChangeArrowheads="1"/>
                        </wps:cNvSpPr>
                        <wps:spPr bwMode="auto">
                          <a:xfrm>
                            <a:off x="1353312" y="863502"/>
                            <a:ext cx="463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548D561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2" name="วงรี 130"/>
                        <wps:cNvSpPr>
                          <a:spLocks noChangeArrowheads="1"/>
                        </wps:cNvSpPr>
                        <wps:spPr bwMode="auto">
                          <a:xfrm>
                            <a:off x="1314211" y="1170803"/>
                            <a:ext cx="463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0739D213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3" name="วงรี 131"/>
                        <wps:cNvSpPr>
                          <a:spLocks noChangeArrowheads="1"/>
                        </wps:cNvSpPr>
                        <wps:spPr bwMode="auto">
                          <a:xfrm>
                            <a:off x="781807" y="1585103"/>
                            <a:ext cx="463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BB9593A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4" name="วงรี 133"/>
                        <wps:cNvSpPr>
                          <a:spLocks noChangeArrowheads="1"/>
                        </wps:cNvSpPr>
                        <wps:spPr bwMode="auto">
                          <a:xfrm>
                            <a:off x="915108" y="1875104"/>
                            <a:ext cx="46400" cy="444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4D4F52C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5" name="วงรี 144"/>
                        <wps:cNvSpPr>
                          <a:spLocks noChangeArrowheads="1"/>
                        </wps:cNvSpPr>
                        <wps:spPr bwMode="auto">
                          <a:xfrm>
                            <a:off x="1314211" y="1721704"/>
                            <a:ext cx="463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3E9B0E1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6" name="วงรี 155"/>
                        <wps:cNvSpPr>
                          <a:spLocks noChangeArrowheads="1"/>
                        </wps:cNvSpPr>
                        <wps:spPr bwMode="auto">
                          <a:xfrm>
                            <a:off x="1572313" y="1170803"/>
                            <a:ext cx="464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49630AC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7" name="วงรี 157"/>
                        <wps:cNvSpPr>
                          <a:spLocks noChangeArrowheads="1"/>
                        </wps:cNvSpPr>
                        <wps:spPr bwMode="auto">
                          <a:xfrm>
                            <a:off x="2068618" y="863502"/>
                            <a:ext cx="464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0EF1E4C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8" name="วงรี 163"/>
                        <wps:cNvSpPr>
                          <a:spLocks noChangeArrowheads="1"/>
                        </wps:cNvSpPr>
                        <wps:spPr bwMode="auto">
                          <a:xfrm>
                            <a:off x="2022317" y="721602"/>
                            <a:ext cx="46300" cy="445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7188B3D6" w14:textId="77777777" w:rsidR="00F72A81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รูปภาพ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203" y="103800"/>
                            <a:ext cx="342803" cy="2285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" name="รูปภาพ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20126" y="103800"/>
                            <a:ext cx="590505" cy="2285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" name="รูปภาพ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72742" y="1247803"/>
                            <a:ext cx="190502" cy="2285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" name="รูปภาพ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77647" y="2170705"/>
                            <a:ext cx="161901" cy="2285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" name="รูปภาพ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7523" y="2246905"/>
                            <a:ext cx="133401" cy="1523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4" name="ลูกศรเชื่อมต่อแบบตรง 10"/>
                        <wps:cNvCnPr>
                          <a:cxnSpLocks noChangeShapeType="1"/>
                        </wps:cNvCnPr>
                        <wps:spPr bwMode="auto">
                          <a:xfrm>
                            <a:off x="2544922" y="1287403"/>
                            <a:ext cx="647706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arrow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EB15DCB" id="Canvas 46" o:spid="_x0000_s1046" editas="canvas" style="width:415.35pt;height:183.15pt;mso-position-horizontal-relative:char;mso-position-vertical-relative:line" coordsize="52749,232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">
                <v:shape id="_x0000_s1047" type="#_x0000_t75" style="position:absolute;width:52749;height:23260;visibility:visible;mso-wrap-style:square">
                  <v:fill o:detectmouseclick="t"/>
                  <v:path o:connecttype="none"/>
                </v:shape>
                <v:shape id="ลูกศรเชื่อมต่อแบบตรง 88" o:spid="_x0000_s1048" type="#_x0000_t32" style="position:absolute;left:33345;top:3844;width:0;height:191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">
                  <v:stroke endarrow="block"/>
                </v:shape>
                <v:shape id="ลูกศรเชื่อมต่อแบบตรง 89" o:spid="_x0000_s1049" type="#_x0000_t32" style="position:absolute;left:33345;top:22958;width:208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">
                  <v:stroke endarrow="block"/>
                </v:shape>
                <v:line id="ตัวเชื่อมต่อตรง 90" o:spid="_x0000_s1050" style="position:absolute;flip:y;visibility:visible;mso-wrap-style:square" from="39866,4381" to="47257,192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"/>
                <v:line id="ตัวเชื่อมต่อตรง 91" o:spid="_x0000_s1051" style="position:absolute;flip:y;visibility:visible;mso-wrap-style:square" from="37872,3844" to="45261,18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">
                  <v:stroke dashstyle="dash"/>
                </v:line>
                <v:line id="ตัวเชื่อมต่อตรง 92" o:spid="_x0000_s1052" style="position:absolute;flip:y;visibility:visible;mso-wrap-style:square" from="41927,5143" to="49023,20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">
                  <v:stroke dashstyle="dash"/>
                </v:line>
                <v:oval id="วงรี 93" o:spid="_x0000_s1053" style="position:absolute;left:42619;top:8130;width:469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" fillcolor="black" strokeweight="2pt">
                  <v:textbox>
                    <w:txbxContent>
                      <w:p w14:paraId="0E37FE86" w14:textId="77777777" w:rsidR="00F72A81" w:rsidRDefault="00F72A81" w:rsidP="00F37A49"/>
                    </w:txbxContent>
                  </v:textbox>
                </v:oval>
                <v:oval id="วงรี 94" o:spid="_x0000_s1054" style="position:absolute;left:38611;top:15956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" fillcolor="black" strokeweight="2pt">
                  <v:textbox>
                    <w:txbxContent>
                      <w:p w14:paraId="548FB891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95" o:spid="_x0000_s1055" style="position:absolute;left:42365;top:11178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" fillcolor="black" strokeweight="2pt">
                  <v:textbox>
                    <w:txbxContent>
                      <w:p w14:paraId="61BC4596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96" o:spid="_x0000_s1056" style="position:absolute;left:42863;top:12874;width:464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" fillcolor="black" strokeweight="2pt">
                  <v:textbox>
                    <w:txbxContent>
                      <w:p w14:paraId="70015352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98" o:spid="_x0000_s1057" style="position:absolute;left:48096;top:6772;width:463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" fillcolor="black" strokeweight="2pt">
                  <v:textbox>
                    <w:txbxContent>
                      <w:p w14:paraId="0839C3AF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0" o:spid="_x0000_s1058" style="position:absolute;left:45971;top:10734;width:464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" fillcolor="black" strokeweight="2pt">
                  <v:textbox>
                    <w:txbxContent>
                      <w:p w14:paraId="591EDC75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5" o:spid="_x0000_s1059" style="position:absolute;left:42863;top:17217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" fillcolor="black" strokeweight="2pt">
                  <v:textbox>
                    <w:txbxContent>
                      <w:p w14:paraId="61D9E3A6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6" o:spid="_x0000_s1060" style="position:absolute;left:40863;top:11308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" fillcolor="black" strokeweight="2pt">
                  <v:textbox>
                    <w:txbxContent>
                      <w:p w14:paraId="23AD74D5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7" o:spid="_x0000_s1061" style="position:absolute;left:47257;top:5143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" fillcolor="black" strokeweight="2pt">
                  <v:textbox>
                    <w:txbxContent>
                      <w:p w14:paraId="3BE3EC9B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8" o:spid="_x0000_s1062" style="position:absolute;left:44203;top:5143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" fillcolor="black" strokeweight="2pt">
                  <v:textbox>
                    <w:txbxContent>
                      <w:p w14:paraId="2F05EE1E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shape id="ลูกศรเชื่อมต่อแบบตรง 2" o:spid="_x0000_s1063" type="#_x0000_t32" style="position:absolute;left:33345;top:14763;width:15214;height:81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" strokecolor="black [3040]">
                  <v:stroke endarrow="block"/>
                </v:shape>
                <v:shape id="ลูกศรเชื่อมต่อแบบตรง 113" o:spid="_x0000_s1064" type="#_x0000_t32" style="position:absolute;left:5233;top:3844;width:0;height:191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">
                  <v:stroke endarrow="block"/>
                </v:shape>
                <v:shape id="ลูกศรเชื่อมต่อแบบตรง 123" o:spid="_x0000_s1065" type="#_x0000_t32" style="position:absolute;left:5233;top:22948;width:2087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">
                  <v:stroke endarrow="block"/>
                </v:shape>
                <v:shape id="รูปแบบอิสระ 4" o:spid="_x0000_s1066" style="position:absolute;left:6208;top:4543;width:14478;height:11687;visibility:visible;mso-wrap-style:square;v-text-anchor:middle" coordsize="1447800,116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" path="m,1143000v146844,30956,293688,61912,438150,-85725c582612,909638,738188,422275,866775,257175,995363,92075,1112837,109538,1209675,66675,1306513,23812,1377156,11906,1447800,e" filled="f" strokecolor="black [3040]">
                  <v:stroke dashstyle="dash"/>
                  <v:path arrowok="t" o:connecttype="custom" o:connectlocs="0,1142930;438154,1057210;866782,257159;1209685,66671;1447812,0" o:connectangles="0,0,0,0,0"/>
                </v:shape>
                <v:shape id="รูปแบบอิสระ 124" o:spid="_x0000_s1067" style="position:absolute;left:7818;top:8509;width:14478;height:11684;visibility:visible;mso-wrap-style:square;v-text-anchor:middle" coordsize="1447800,11687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" adj="-11796480,,5400" path="m,1143000v146844,30956,293688,61912,438150,-85725c582612,909638,738188,422275,866775,257175,995363,92075,1112837,109538,1209675,66675,1306513,23812,1377156,11906,1447800,e" filled="f">
                  <v:stroke dashstyle="dash" joinstyle="miter"/>
                  <v:formulas/>
                  <v:path arrowok="t" o:connecttype="custom" o:connectlocs="0,1142269;438154,1056600;866782,257010;1209685,66633;1447812,0" o:connectangles="0,0,0,0,0" textboxrect="0,0,1447800,1168775"/>
                  <v:textbox>
                    <w:txbxContent>
                      <w:p w14:paraId="62907292" w14:textId="77777777" w:rsidR="00F72A81" w:rsidRDefault="00F72A81" w:rsidP="00F37A49"/>
                    </w:txbxContent>
                  </v:textbox>
                </v:shape>
                <v:shape id="รูปแบบอิสระ 125" o:spid="_x0000_s1068" style="position:absolute;left:6960;top:6604;width:14478;height:11684;visibility:visible;mso-wrap-style:square;v-text-anchor:middle" coordsize="1447800,11687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" adj="-11796480,,5400" path="m,1143000v146844,30956,293688,61912,438150,-85725c582612,909638,738188,422275,866775,257175,995363,92075,1112837,109538,1209675,66675,1306513,23812,1377156,11906,1447800,e" filled="f">
                  <v:stroke joinstyle="miter"/>
                  <v:formulas/>
                  <v:path arrowok="t" o:connecttype="custom" o:connectlocs="0,1142269;438154,1056600;866782,257010;1209685,66633;1447812,0" o:connectangles="0,0,0,0,0" textboxrect="0,0,1447800,1168775"/>
                  <v:textbox>
                    <w:txbxContent>
                      <w:p w14:paraId="371AB975" w14:textId="77777777" w:rsidR="00F72A81" w:rsidRDefault="00F72A81" w:rsidP="00F37A49"/>
                    </w:txbxContent>
                  </v:textbox>
                </v:shape>
                <v:oval id="วงรี 126" o:spid="_x0000_s1069" style="position:absolute;left:18676;top:4686;width:464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" fillcolor="black" strokeweight="2pt">
                  <v:textbox>
                    <w:txbxContent>
                      <w:p w14:paraId="7DF7D45C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28" o:spid="_x0000_s1070" style="position:absolute;left:17057;top:5594;width:463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" fillcolor="black" strokeweight="2pt">
                  <v:textbox>
                    <w:txbxContent>
                      <w:p w14:paraId="7975FD5E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29" o:spid="_x0000_s1071" style="position:absolute;left:13533;top:8635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" fillcolor="black" strokeweight="2pt">
                  <v:textbox>
                    <w:txbxContent>
                      <w:p w14:paraId="3548D561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30" o:spid="_x0000_s1072" style="position:absolute;left:13142;top:11708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" fillcolor="black" strokeweight="2pt">
                  <v:textbox>
                    <w:txbxContent>
                      <w:p w14:paraId="0739D213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31" o:spid="_x0000_s1073" style="position:absolute;left:7818;top:15851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" fillcolor="black" strokeweight="2pt">
                  <v:textbox>
                    <w:txbxContent>
                      <w:p w14:paraId="4BB9593A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33" o:spid="_x0000_s1074" style="position:absolute;left:9151;top:18751;width:464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" fillcolor="black" strokeweight="2pt">
                  <v:textbox>
                    <w:txbxContent>
                      <w:p w14:paraId="54D4F52C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44" o:spid="_x0000_s1075" style="position:absolute;left:13142;top:17217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" fillcolor="black" strokeweight="2pt">
                  <v:textbox>
                    <w:txbxContent>
                      <w:p w14:paraId="73E9B0E1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55" o:spid="_x0000_s1076" style="position:absolute;left:15723;top:11708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" fillcolor="black" strokeweight="2pt">
                  <v:textbox>
                    <w:txbxContent>
                      <w:p w14:paraId="449630AC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57" o:spid="_x0000_s1077" style="position:absolute;left:20686;top:8635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" fillcolor="black" strokeweight="2pt">
                  <v:textbox>
                    <w:txbxContent>
                      <w:p w14:paraId="40EF1E4C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63" o:spid="_x0000_s1078" style="position:absolute;left:20223;top:7216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" fillcolor="black" strokeweight="2pt">
                  <v:textbox>
                    <w:txbxContent>
                      <w:p w14:paraId="7188B3D6" w14:textId="77777777" w:rsidR="00F72A81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shape id="รูปภาพ 5" o:spid="_x0000_s1079" type="#_x0000_t75" style="position:absolute;left:3532;top:1038;width:3428;height:2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">
                  <v:imagedata r:id="rId36" o:title=""/>
                </v:shape>
                <v:shape id="รูปภาพ 6" o:spid="_x0000_s1080" type="#_x0000_t75" style="position:absolute;left:30201;top:1038;width:5905;height:2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">
                  <v:imagedata r:id="rId37" o:title=""/>
                </v:shape>
                <v:shape id="รูปภาพ 7" o:spid="_x0000_s1081" type="#_x0000_t75" style="position:absolute;left:48727;top:12478;width:1905;height:2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">
                  <v:imagedata r:id="rId38" o:title=""/>
                </v:shape>
                <v:shape id="รูปภาพ 8" o:spid="_x0000_s1082" type="#_x0000_t75" style="position:absolute;left:54776;top:21707;width:1619;height:2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">
                  <v:imagedata r:id="rId39" o:title=""/>
                </v:shape>
                <v:shape id="รูปภาพ 9" o:spid="_x0000_s1083" type="#_x0000_t75" style="position:absolute;left:26375;top:22469;width:1334;height:1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">
                  <v:imagedata r:id="rId40" o:title=""/>
                </v:shape>
                <v:shape id="ลูกศรเชื่อมต่อแบบตรง 10" o:spid="_x0000_s1084" type="#_x0000_t32" style="position:absolute;left:25449;top:12874;width:64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" strokecolor="black [3040]">
                  <v:stroke endarrow="open"/>
                </v:shape>
                <w10:anchorlock/>
              </v:group>
            </w:pict>
          </mc:Fallback>
        </mc:AlternateContent>
      </w:r>
    </w:p>
    <w:p w14:paraId="69A4E21A" w14:textId="75B00E5D" w:rsidR="00725DA2" w:rsidRPr="003F34D1" w:rsidRDefault="006D71F6" w:rsidP="006D71F6">
      <w:pPr>
        <w:pStyle w:val="Caption"/>
        <w:rPr>
          <w:rFonts w:ascii="AngsanaUPC" w:hAnsi="AngsanaUPC" w:cs="AngsanaUPC"/>
          <w:color w:val="000000"/>
          <w:sz w:val="24"/>
          <w:szCs w:val="24"/>
        </w:rPr>
      </w:pPr>
      <w:bookmarkStart w:id="34" w:name="_Toc68096127"/>
      <w:r>
        <w:rPr>
          <w:cs/>
        </w:rPr>
        <w:t xml:space="preserve">รูปที่ </w:t>
      </w:r>
      <w:fldSimple w:instr=" STYLEREF 1 \s ">
        <w:r w:rsidR="0071346B">
          <w:rPr>
            <w:noProof/>
          </w:rPr>
          <w:t>2</w:t>
        </w:r>
      </w:fldSimple>
      <w:r w:rsidR="00893C2C">
        <w:rPr>
          <w:cs/>
        </w:rPr>
        <w:t>.</w:t>
      </w:r>
      <w:fldSimple w:instr=" SEQ รูปที่ \* ARABIC \s 1 ">
        <w:r w:rsidR="0071346B">
          <w:rPr>
            <w:noProof/>
          </w:rPr>
          <w:t>3</w:t>
        </w:r>
      </w:fldSimple>
      <w:r w:rsidR="003F34D1">
        <w:rPr>
          <w:rFonts w:hint="cs"/>
          <w:cs/>
        </w:rPr>
        <w:t xml:space="preserve"> </w:t>
      </w:r>
      <w:r w:rsidR="003F34D1" w:rsidRPr="008473F5">
        <w:rPr>
          <w:rFonts w:hint="cs"/>
          <w:cs/>
        </w:rPr>
        <w:t>การส่งผ่านข้อมูลจากปริภูมิข้อมูลเข้าที่ไม่เป็นเชิงเส้นไปยังปริภูมิลักษณะเด่นที่เป็นข้อมูลเชิงเส้น</w:t>
      </w:r>
      <w:bookmarkEnd w:id="34"/>
    </w:p>
    <w:p w14:paraId="3CC47E6B" w14:textId="77777777" w:rsidR="00725DA2" w:rsidRPr="008473F5" w:rsidRDefault="00725DA2" w:rsidP="00CF0246">
      <w:pPr>
        <w:pStyle w:val="Default"/>
        <w:spacing w:after="240"/>
        <w:rPr>
          <w:rFonts w:ascii="TH SarabunPSK" w:hAnsi="TH SarabunPSK" w:cs="TH SarabunPSK"/>
          <w:color w:val="auto"/>
          <w:sz w:val="32"/>
          <w:szCs w:val="32"/>
        </w:rPr>
      </w:pPr>
    </w:p>
    <w:p w14:paraId="1533A925" w14:textId="67CE4B86" w:rsidR="00F37A49" w:rsidRPr="008473F5" w:rsidRDefault="00F37A49" w:rsidP="00F37A49">
      <w:pPr>
        <w:pStyle w:val="Default"/>
        <w:spacing w:after="240"/>
        <w:ind w:left="698" w:firstLine="720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lastRenderedPageBreak/>
        <w:t>การส่งผ่านข้อมูลด้วยฟังก์ชันเคอร์เนล จะหาค่าน้ำหนักได้สมการใหม่ดังสมการที่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8473F5" w14:paraId="346F2656" w14:textId="77777777" w:rsidTr="00F37A49">
        <w:tc>
          <w:tcPr>
            <w:tcW w:w="774" w:type="dxa"/>
          </w:tcPr>
          <w:p w14:paraId="50A3C4C6" w14:textId="77777777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35C0BEB7" w14:textId="457D3547" w:rsidR="00F37A49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2"/>
                    <w:szCs w:val="22"/>
                  </w:rPr>
                  <m:t>w=</m:t>
                </m:r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2"/>
                        <w:szCs w:val="22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 w:cs="TH SarabunPSK" w:hint="cs"/>
                            <w:sz w:val="22"/>
                            <w:szCs w:val="2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nary>
                <m:r>
                  <w:rPr>
                    <w:rFonts w:ascii="Cambria Math" w:hAnsi="Cambria Math" w:cs="TH SarabunPSK" w:hint="cs"/>
                    <w:sz w:val="22"/>
                    <w:szCs w:val="22"/>
                  </w:rPr>
                  <m:t>K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x,</m:t>
                    </m:r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2"/>
                            <w:szCs w:val="22"/>
                          </w:rPr>
                          <m:t>i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3E6143B4" w14:textId="27D8DEAD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2 )</w:t>
            </w:r>
          </w:p>
        </w:tc>
      </w:tr>
    </w:tbl>
    <w:p w14:paraId="23C95F22" w14:textId="2B04788F" w:rsidR="00F37A49" w:rsidRPr="008473F5" w:rsidRDefault="00F37A49" w:rsidP="002E6173">
      <w:pPr>
        <w:spacing w:before="240"/>
        <w:ind w:left="720" w:firstLine="72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หากนำ </w:t>
      </w:r>
      <m:oMath>
        <m:r>
          <w:rPr>
            <w:rFonts w:ascii="Cambria Math" w:hAnsi="Cambria Math" w:cs="TH SarabunPSK" w:hint="cs"/>
            <w:sz w:val="32"/>
            <w:szCs w:val="32"/>
          </w:rPr>
          <m:t>w</m:t>
        </m:r>
      </m:oMath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จากสมการที่ </w:t>
      </w:r>
      <w:r w:rsidRPr="008473F5">
        <w:rPr>
          <w:rFonts w:ascii="TH SarabunPSK" w:hAnsi="TH SarabunPSK" w:cs="TH SarabunPSK" w:hint="cs"/>
          <w:sz w:val="32"/>
          <w:szCs w:val="32"/>
        </w:rPr>
        <w:t>2.2.</w:t>
      </w:r>
      <w:r w:rsidR="00CF25DD">
        <w:rPr>
          <w:rFonts w:ascii="TH SarabunPSK" w:hAnsi="TH SarabunPSK" w:cs="TH SarabunPSK" w:hint="cs"/>
          <w:sz w:val="32"/>
          <w:szCs w:val="32"/>
          <w:cs/>
        </w:rPr>
        <w:t>1</w:t>
      </w:r>
      <w:r w:rsidRPr="008473F5">
        <w:rPr>
          <w:rFonts w:ascii="TH SarabunPSK" w:hAnsi="TH SarabunPSK" w:cs="TH SarabunPSK" w:hint="cs"/>
          <w:sz w:val="32"/>
          <w:szCs w:val="32"/>
        </w:rPr>
        <w:t>2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แทนค่าลงในสมการระนาบเกินที่เหมาะสมที่สุดจะได้สมการใหม่ดังสมการที่ </w:t>
      </w:r>
      <w:r w:rsidRPr="008473F5">
        <w:rPr>
          <w:rFonts w:ascii="TH SarabunPSK" w:hAnsi="TH SarabunPSK" w:cs="TH SarabunPSK" w:hint="cs"/>
          <w:sz w:val="32"/>
          <w:szCs w:val="32"/>
        </w:rPr>
        <w:t>2.2.</w:t>
      </w:r>
      <w:r w:rsidR="00CF25DD">
        <w:rPr>
          <w:rFonts w:ascii="TH SarabunPSK" w:hAnsi="TH SarabunPSK" w:cs="TH SarabunPSK" w:hint="cs"/>
          <w:sz w:val="32"/>
          <w:szCs w:val="32"/>
          <w:cs/>
        </w:rPr>
        <w:t>1</w:t>
      </w:r>
      <w:r w:rsidRPr="008473F5">
        <w:rPr>
          <w:rFonts w:ascii="TH SarabunPSK" w:hAnsi="TH SarabunPSK" w:cs="TH SarabunPSK" w:hint="cs"/>
          <w:sz w:val="32"/>
          <w:szCs w:val="32"/>
        </w:rPr>
        <w:t>3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8473F5" w14:paraId="62D6EFAD" w14:textId="77777777" w:rsidTr="00856794">
        <w:tc>
          <w:tcPr>
            <w:tcW w:w="774" w:type="dxa"/>
          </w:tcPr>
          <w:p w14:paraId="1A8CA917" w14:textId="77777777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13F8FEE" w14:textId="02A6687B" w:rsidR="00F37A49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2"/>
                    <w:szCs w:val="22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x</m:t>
                    </m:r>
                  </m:e>
                </m:d>
                <m:r>
                  <w:rPr>
                    <w:rFonts w:ascii="Cambria Math" w:hAnsi="Cambria Math" w:cs="TH SarabunPSK" w:hint="cs"/>
                    <w:sz w:val="22"/>
                    <w:szCs w:val="22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2"/>
                        <w:szCs w:val="22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 w:cs="TH SarabunPSK" w:hint="cs"/>
                            <w:sz w:val="22"/>
                            <w:szCs w:val="2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 w:hint="cs"/>
                            <w:sz w:val="22"/>
                            <w:szCs w:val="22"/>
                          </w:rPr>
                          <m:t>x,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H SarabunPSK" w:hint="cs"/>
                        <w:sz w:val="22"/>
                        <w:szCs w:val="22"/>
                      </w:rPr>
                      <m:t>+b</m:t>
                    </m:r>
                  </m:e>
                </m:nary>
              </m:oMath>
            </m:oMathPara>
          </w:p>
        </w:tc>
        <w:tc>
          <w:tcPr>
            <w:tcW w:w="1066" w:type="dxa"/>
            <w:vAlign w:val="center"/>
          </w:tcPr>
          <w:p w14:paraId="1E815642" w14:textId="3FED37B2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3 )</w:t>
            </w:r>
          </w:p>
        </w:tc>
      </w:tr>
    </w:tbl>
    <w:p w14:paraId="747B5107" w14:textId="18B93B9B" w:rsidR="00F37A49" w:rsidRPr="008473F5" w:rsidRDefault="00F37A49" w:rsidP="00F37A49">
      <w:pPr>
        <w:pStyle w:val="Default"/>
        <w:spacing w:before="240"/>
        <w:ind w:left="720" w:firstLine="720"/>
        <w:rPr>
          <w:rFonts w:ascii="TH SarabunPSK" w:hAnsi="TH SarabunPSK" w:cs="TH SarabunPSK"/>
          <w:color w:val="auto"/>
          <w:sz w:val="32"/>
          <w:szCs w:val="32"/>
        </w:rPr>
      </w:pP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ซึ่งการหาคำตอบของสมการที่ 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2.</w:t>
      </w:r>
      <w:r w:rsidR="00CF25DD">
        <w:rPr>
          <w:rFonts w:ascii="TH SarabunPSK" w:hAnsi="TH SarabunPSK" w:cs="TH SarabunPSK" w:hint="cs"/>
          <w:color w:val="auto"/>
          <w:sz w:val="32"/>
          <w:szCs w:val="32"/>
          <w:cs/>
        </w:rPr>
        <w:t>1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.</w:t>
      </w:r>
      <w:r w:rsidR="00CF25DD">
        <w:rPr>
          <w:rFonts w:ascii="TH SarabunPSK" w:hAnsi="TH SarabunPSK" w:cs="TH SarabunPSK" w:hint="cs"/>
          <w:color w:val="auto"/>
          <w:sz w:val="32"/>
          <w:szCs w:val="32"/>
          <w:cs/>
        </w:rPr>
        <w:t>1</w:t>
      </w:r>
      <w:r w:rsidRPr="008473F5">
        <w:rPr>
          <w:rFonts w:ascii="TH SarabunPSK" w:hAnsi="TH SarabunPSK" w:cs="TH SarabunPSK" w:hint="cs"/>
          <w:color w:val="auto"/>
          <w:sz w:val="32"/>
          <w:szCs w:val="32"/>
        </w:rPr>
        <w:t>3</w:t>
      </w:r>
      <w:r w:rsidRPr="008473F5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ต้องทำภายใต้เงื่อนไข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8473F5" w14:paraId="78A8F1D6" w14:textId="77777777" w:rsidTr="00F37A49">
        <w:trPr>
          <w:trHeight w:val="1278"/>
        </w:trPr>
        <w:tc>
          <w:tcPr>
            <w:tcW w:w="774" w:type="dxa"/>
          </w:tcPr>
          <w:p w14:paraId="02831A00" w14:textId="77777777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87E798A" w14:textId="3A6168E6" w:rsidR="00F37A49" w:rsidRPr="008473F5" w:rsidRDefault="00F72A81" w:rsidP="002E6173">
            <w:pPr>
              <w:pStyle w:val="Default"/>
              <w:jc w:val="center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m:oMathPara>
              <m:oMath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color w:val="auto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color w:val="auto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color w:val="auto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color w:val="auto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color w:val="aut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color w:val="auto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color w:val="auto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H SarabunPSK" w:hint="cs"/>
                            <w:color w:val="auto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color w:val="auto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color w:val="auto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color w:val="auto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color w:val="auto"/>
                              </w:rPr>
                              <m:t>*</m:t>
                            </m:r>
                          </m:sup>
                        </m:sSubSup>
                      </m:e>
                    </m:d>
                    <m:r>
                      <w:rPr>
                        <w:rFonts w:ascii="Cambria Math" w:hAnsi="Cambria Math" w:cs="TH SarabunPSK" w:hint="cs"/>
                        <w:color w:val="auto"/>
                      </w:rPr>
                      <m:t>=0</m:t>
                    </m:r>
                  </m:e>
                </m:nary>
              </m:oMath>
            </m:oMathPara>
          </w:p>
          <w:p w14:paraId="7A892E50" w14:textId="7E7BA87B" w:rsidR="00F37A49" w:rsidRPr="008473F5" w:rsidRDefault="002E6173" w:rsidP="002E6173">
            <w:pPr>
              <w:pStyle w:val="Default"/>
              <w:jc w:val="center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m:oMath>
              <m:r>
                <w:rPr>
                  <w:rFonts w:ascii="Cambria Math" w:hAnsi="Cambria Math" w:cs="TH SarabunPSK" w:hint="cs"/>
                  <w:color w:val="auto"/>
                </w:rPr>
                <m:t>0≤</m:t>
              </m:r>
              <m:sSub>
                <m:sSubPr>
                  <m:ctrlPr>
                    <w:rPr>
                      <w:rFonts w:ascii="Cambria Math" w:hAnsi="Cambria Math" w:cs="TH SarabunPSK" w:hint="cs"/>
                      <w:i/>
                      <w:color w:val="auto"/>
                    </w:rPr>
                  </m:ctrlPr>
                </m:sSubPr>
                <m:e>
                  <m:r>
                    <w:rPr>
                      <w:rFonts w:ascii="Cambria Math" w:hAnsi="Cambria Math" w:cs="TH SarabunPSK" w:hint="cs"/>
                      <w:color w:val="auto"/>
                    </w:rPr>
                    <m:t>α</m:t>
                  </m:r>
                </m:e>
                <m:sub>
                  <m:r>
                    <w:rPr>
                      <w:rFonts w:ascii="Cambria Math" w:hAnsi="Cambria Math" w:cs="TH SarabunPSK" w:hint="cs"/>
                      <w:color w:val="auto"/>
                    </w:rPr>
                    <m:t>i</m:t>
                  </m:r>
                </m:sub>
              </m:sSub>
            </m:oMath>
            <w:r w:rsidR="00F37A49" w:rsidRPr="008473F5">
              <w:rPr>
                <w:rFonts w:ascii="TH SarabunPSK" w:hAnsi="TH SarabunPSK" w:cs="TH SarabunPSK" w:hint="cs"/>
                <w:color w:val="auto"/>
                <w:position w:val="-12"/>
                <w:sz w:val="32"/>
                <w:szCs w:val="32"/>
                <w:cs/>
              </w:rPr>
              <w:t xml:space="preserve"> </w:t>
            </w:r>
            <w:r w:rsidR="00F37A49" w:rsidRPr="008473F5">
              <w:rPr>
                <w:rFonts w:ascii="TH SarabunPSK" w:hAnsi="TH SarabunPSK" w:cs="TH SarabunPSK" w:hint="cs"/>
                <w:color w:val="auto"/>
                <w:position w:val="-12"/>
                <w:sz w:val="32"/>
                <w:szCs w:val="32"/>
              </w:rPr>
              <w:t>,</w:t>
            </w:r>
            <m:oMath>
              <m:sSubSup>
                <m:sSubSupPr>
                  <m:ctrlPr>
                    <w:rPr>
                      <w:rFonts w:ascii="Cambria Math" w:hAnsi="Cambria Math" w:cs="TH SarabunPSK" w:hint="cs"/>
                      <w:i/>
                      <w:color w:val="auto"/>
                    </w:rPr>
                  </m:ctrlPr>
                </m:sSubSupPr>
                <m:e>
                  <m:r>
                    <w:rPr>
                      <w:rFonts w:ascii="Cambria Math" w:hAnsi="Cambria Math" w:cs="TH SarabunPSK" w:hint="cs"/>
                      <w:color w:val="auto"/>
                    </w:rPr>
                    <m:t>α</m:t>
                  </m:r>
                </m:e>
                <m:sub>
                  <m:r>
                    <w:rPr>
                      <w:rFonts w:ascii="Cambria Math" w:hAnsi="Cambria Math" w:cs="TH SarabunPSK" w:hint="cs"/>
                      <w:color w:val="auto"/>
                    </w:rPr>
                    <m:t>i</m:t>
                  </m:r>
                </m:sub>
                <m:sup>
                  <m:r>
                    <w:rPr>
                      <w:rFonts w:ascii="Cambria Math" w:hAnsi="Cambria Math" w:cs="TH SarabunPSK" w:hint="cs"/>
                      <w:color w:val="auto"/>
                    </w:rPr>
                    <m:t>*</m:t>
                  </m:r>
                </m:sup>
              </m:sSubSup>
              <m:r>
                <w:rPr>
                  <w:rFonts w:ascii="Cambria Math" w:hAnsi="Cambria Math" w:cs="TH SarabunPSK" w:hint="cs"/>
                  <w:color w:val="auto"/>
                </w:rPr>
                <m:t>≤</m:t>
              </m:r>
              <m:sSub>
                <m:sSubPr>
                  <m:ctrlPr>
                    <w:rPr>
                      <w:rFonts w:ascii="Cambria Math" w:hAnsi="Cambria Math" w:cs="TH SarabunPSK" w:hint="cs"/>
                      <w:i/>
                      <w:color w:val="auto"/>
                    </w:rPr>
                  </m:ctrlPr>
                </m:sSubPr>
                <m:e>
                  <m:r>
                    <w:rPr>
                      <w:rFonts w:ascii="Cambria Math" w:hAnsi="Cambria Math" w:cs="TH SarabunPSK" w:hint="cs"/>
                      <w:color w:val="auto"/>
                    </w:rPr>
                    <m:t>s</m:t>
                  </m:r>
                </m:e>
                <m:sub>
                  <m:r>
                    <w:rPr>
                      <w:rFonts w:ascii="Cambria Math" w:hAnsi="Cambria Math" w:cs="TH SarabunPSK" w:hint="cs"/>
                      <w:color w:val="auto"/>
                    </w:rPr>
                    <m:t>i</m:t>
                  </m:r>
                </m:sub>
              </m:sSub>
              <m:r>
                <w:rPr>
                  <w:rFonts w:ascii="Cambria Math" w:hAnsi="Cambria Math" w:cs="TH SarabunPSK" w:hint="cs"/>
                  <w:color w:val="auto"/>
                </w:rPr>
                <m:t>C</m:t>
              </m:r>
            </m:oMath>
          </w:p>
        </w:tc>
        <w:tc>
          <w:tcPr>
            <w:tcW w:w="1066" w:type="dxa"/>
            <w:vAlign w:val="center"/>
          </w:tcPr>
          <w:p w14:paraId="7BC2BBBB" w14:textId="14D3061E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</w:p>
        </w:tc>
      </w:tr>
    </w:tbl>
    <w:p w14:paraId="21E84A4B" w14:textId="2A808446" w:rsidR="00F37A49" w:rsidRPr="008473F5" w:rsidRDefault="00F37A49" w:rsidP="00614832">
      <w:pPr>
        <w:pStyle w:val="cpeBodyText"/>
      </w:pPr>
      <w:r w:rsidRPr="008473F5">
        <w:rPr>
          <w:rFonts w:hint="cs"/>
          <w:cs/>
        </w:rPr>
        <w:t xml:space="preserve">ใช้หลักการของ </w:t>
      </w:r>
      <w:r w:rsidRPr="008473F5">
        <w:rPr>
          <w:rFonts w:hint="cs"/>
        </w:rPr>
        <w:t xml:space="preserve">Karush-Kuhn-Tucker (KKT) </w:t>
      </w:r>
      <w:r w:rsidRPr="008473F5">
        <w:rPr>
          <w:rFonts w:hint="cs"/>
          <w:cs/>
        </w:rPr>
        <w:t xml:space="preserve">ในการปรับค่าที่อยู่ระหว่างขอบระนาบบนและขอบระนาบล่างให้เหมาะสมเพื่อหาค่าไบอัส </w:t>
      </w:r>
      <m:oMath>
        <m:r>
          <w:rPr>
            <w:rFonts w:ascii="Cambria Math" w:hAnsi="Cambria Math" w:hint="cs"/>
            <w:sz w:val="24"/>
            <w:szCs w:val="24"/>
          </w:rPr>
          <m:t>b</m:t>
        </m:r>
      </m:oMath>
      <w:r w:rsidRPr="008473F5">
        <w:rPr>
          <w:rFonts w:hint="cs"/>
          <w:cs/>
        </w:rPr>
        <w:t xml:space="preserve"> ที่เหมาะสม ดังสมการที่ </w:t>
      </w:r>
      <w:r w:rsidRPr="008473F5">
        <w:rPr>
          <w:rFonts w:hint="cs"/>
        </w:rPr>
        <w:t>2.</w:t>
      </w:r>
      <w:r w:rsidR="00CF25DD">
        <w:rPr>
          <w:rFonts w:hint="cs"/>
          <w:cs/>
        </w:rPr>
        <w:t>1</w:t>
      </w:r>
      <w:r w:rsidRPr="008473F5">
        <w:rPr>
          <w:rFonts w:hint="cs"/>
        </w:rPr>
        <w:t>.</w:t>
      </w:r>
      <w:r w:rsidR="00CF25DD">
        <w:rPr>
          <w:rFonts w:hint="cs"/>
          <w:cs/>
        </w:rPr>
        <w:t>1</w:t>
      </w:r>
      <w:r w:rsidRPr="008473F5">
        <w:rPr>
          <w:rFonts w:hint="cs"/>
        </w:rPr>
        <w:t>4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8473F5" w14:paraId="31E5539A" w14:textId="77777777" w:rsidTr="00856794">
        <w:tc>
          <w:tcPr>
            <w:tcW w:w="774" w:type="dxa"/>
          </w:tcPr>
          <w:p w14:paraId="1437E09D" w14:textId="77777777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3EB09052" w14:textId="2E9BA1B0" w:rsidR="00F37A49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b=-</m:t>
                </m:r>
                <m:f>
                  <m:f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2</m:t>
                    </m:r>
                  </m:den>
                </m:f>
                <m:nary>
                  <m:naryPr>
                    <m:chr m:val="∑"/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</m:nary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r</m:t>
                            </m:r>
                          </m:sub>
                        </m:sSub>
                      </m:e>
                    </m:d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+K</m:t>
                    </m:r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s</m:t>
                            </m:r>
                          </m:sub>
                        </m:sSub>
                      </m:e>
                    </m:d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169D76DA" w14:textId="6D5BB7D7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4 )</w:t>
            </w:r>
          </w:p>
        </w:tc>
      </w:tr>
    </w:tbl>
    <w:p w14:paraId="4DA138BF" w14:textId="77777777" w:rsidR="00F37A49" w:rsidRPr="008473F5" w:rsidRDefault="00F37A49" w:rsidP="00F37A49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4CF5142" w14:textId="7E52AC02" w:rsidR="00F37A49" w:rsidRPr="008473F5" w:rsidRDefault="00F37A49" w:rsidP="002E617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m:oMath>
        <m:sSub>
          <m:sSubPr>
            <m:ctrlPr>
              <w:rPr>
                <w:rFonts w:ascii="Cambria Math" w:hAnsi="Cambria Math" w:cs="TH SarabunPSK" w:hint="cs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 w:hint="cs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H SarabunPSK" w:hint="cs"/>
                <w:sz w:val="24"/>
                <w:szCs w:val="24"/>
              </w:rPr>
              <m:t>r</m:t>
            </m:r>
          </m:sub>
        </m:sSub>
      </m:oMath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ซัพพอร์ตเวกเตอร์ที่อยู่ระนาบบน</w:t>
      </w:r>
    </w:p>
    <w:p w14:paraId="306D2A11" w14:textId="71365899" w:rsidR="00F37A49" w:rsidRPr="008473F5" w:rsidRDefault="00F37A49" w:rsidP="002E617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m:oMath>
        <m:sSub>
          <m:sSubPr>
            <m:ctrlPr>
              <w:rPr>
                <w:rFonts w:ascii="Cambria Math" w:hAnsi="Cambria Math" w:cs="TH SarabunPSK" w:hint="cs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 w:hint="cs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H SarabunPSK" w:hint="cs"/>
                <w:sz w:val="24"/>
                <w:szCs w:val="24"/>
              </w:rPr>
              <m:t>s</m:t>
            </m:r>
          </m:sub>
        </m:sSub>
      </m:oMath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ซัพพอร์ตเวกเตอร์ที่อยู่ระนาบล่าง</w:t>
      </w:r>
    </w:p>
    <w:p w14:paraId="66F3A6E4" w14:textId="3976C7B1" w:rsidR="00F37A49" w:rsidRPr="008473F5" w:rsidRDefault="00F37A49" w:rsidP="00614832">
      <w:pPr>
        <w:pStyle w:val="cpeBodyText"/>
      </w:pPr>
      <w:r w:rsidRPr="008473F5">
        <w:rPr>
          <w:rFonts w:hint="cs"/>
          <w:cs/>
        </w:rPr>
        <w:t xml:space="preserve">เคอร์เนลที่ใช้คือเรเดียลเบซิคฟังก์ชัน </w:t>
      </w:r>
      <w:r w:rsidRPr="008473F5">
        <w:rPr>
          <w:rFonts w:hint="cs"/>
        </w:rPr>
        <w:t xml:space="preserve">(Radial Basis Function;RBF) </w:t>
      </w:r>
      <w:r w:rsidRPr="008473F5">
        <w:rPr>
          <w:rFonts w:hint="cs"/>
          <w:cs/>
        </w:rPr>
        <w:t xml:space="preserve">ดังสมการที่ </w:t>
      </w:r>
      <w:r w:rsidRPr="008473F5">
        <w:rPr>
          <w:rFonts w:hint="cs"/>
        </w:rPr>
        <w:t>2.</w:t>
      </w:r>
      <w:r w:rsidR="00CF25DD">
        <w:rPr>
          <w:rFonts w:hint="cs"/>
          <w:cs/>
        </w:rPr>
        <w:t>1</w:t>
      </w:r>
      <w:r w:rsidRPr="008473F5">
        <w:rPr>
          <w:rFonts w:hint="cs"/>
        </w:rPr>
        <w:t>.</w:t>
      </w:r>
      <w:r w:rsidR="00CF25DD">
        <w:rPr>
          <w:rFonts w:hint="cs"/>
          <w:cs/>
        </w:rPr>
        <w:t>1</w:t>
      </w:r>
      <w:r w:rsidRPr="008473F5">
        <w:rPr>
          <w:rFonts w:hint="cs"/>
        </w:rPr>
        <w:t>5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8473F5" w14:paraId="01A77205" w14:textId="77777777" w:rsidTr="00856794">
        <w:tc>
          <w:tcPr>
            <w:tcW w:w="774" w:type="dxa"/>
          </w:tcPr>
          <w:p w14:paraId="34CB035E" w14:textId="77777777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6B4D0603" w14:textId="1B32A872" w:rsidR="00F37A49" w:rsidRPr="008473F5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K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x,</m:t>
                    </m:r>
                    <m:sSub>
                      <m:sSub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=</m:t>
                </m:r>
                <m:func>
                  <m:func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funcPr>
                  <m:fNam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exp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  <w:szCs w:val="24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  <w:szCs w:val="24"/>
                              </w:rPr>
                              <m:t>γ*</m:t>
                            </m:r>
                            <m:d>
                              <m:dPr>
                                <m:begChr m:val="‖"/>
                                <m:endChr m:val="‖"/>
                                <m:ctrlPr>
                                  <w:rPr>
                                    <w:rFonts w:ascii="Cambria Math" w:hAnsi="Cambria Math" w:cs="TH SarabunPSK" w:hint="cs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H SarabunPSK" w:hint="cs"/>
                                    <w:sz w:val="24"/>
                                    <w:szCs w:val="24"/>
                                  </w:rPr>
                                  <m:t>x-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H SarabunPSK" w:hint="cs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H SarabunPSK" w:hint="cs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H SarabunPSK" w:hint="cs"/>
                                        <w:sz w:val="24"/>
                                        <w:szCs w:val="24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Cambria Math" w:cs="TH SarabunPSK" w:hint="cs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</m:func>
              </m:oMath>
            </m:oMathPara>
          </w:p>
        </w:tc>
        <w:tc>
          <w:tcPr>
            <w:tcW w:w="1066" w:type="dxa"/>
            <w:vAlign w:val="center"/>
          </w:tcPr>
          <w:p w14:paraId="04EC8B44" w14:textId="3E6A7307" w:rsidR="00F37A49" w:rsidRPr="008473F5" w:rsidRDefault="00F37A49" w:rsidP="00856794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CF25D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5 )</w:t>
            </w:r>
          </w:p>
        </w:tc>
      </w:tr>
      <w:tr w:rsidR="007A1AD3" w:rsidRPr="008473F5" w14:paraId="2E4F4F46" w14:textId="77777777" w:rsidTr="00B038B1">
        <w:tc>
          <w:tcPr>
            <w:tcW w:w="774" w:type="dxa"/>
          </w:tcPr>
          <w:p w14:paraId="7F94F747" w14:textId="77777777" w:rsidR="007A1AD3" w:rsidRPr="008473F5" w:rsidRDefault="007A1AD3" w:rsidP="00B038B1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0DF5E19" w14:textId="45D17458" w:rsidR="007A1AD3" w:rsidRPr="008473F5" w:rsidRDefault="007A1AD3" w:rsidP="00B038B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  <w:szCs w:val="24"/>
                  </w:rPr>
                  <m:t>γ</m:t>
                </m:r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=</m:t>
                </m:r>
                <m:r>
                  <w:rPr>
                    <w:rFonts w:ascii="Cambria Math" w:hAnsi="Cambria Math" w:cs="TH SarabunPSK"/>
                    <w:sz w:val="24"/>
                    <w:szCs w:val="24"/>
                  </w:rPr>
                  <m:t>1</m:t>
                </m:r>
                <m:r>
                  <w:rPr>
                    <w:rFonts w:ascii="Cambria Math" w:hAnsi="Cambria Math" w:cs="TH SarabunPSK" w:hint="cs"/>
                    <w:sz w:val="24"/>
                    <w:szCs w:val="24"/>
                  </w:rPr>
                  <m:t>/2</m:t>
                </m:r>
                <m:sSup>
                  <m:sSupPr>
                    <m:ctrlPr>
                      <w:rPr>
                        <w:rFonts w:ascii="Cambria Math" w:hAnsi="Cambria Math" w:cs="TH SarabunPSK" w:hint="cs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 w:cs="TH SarabunPSK" w:hint="cs"/>
                        <w:sz w:val="24"/>
                        <w:szCs w:val="24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066" w:type="dxa"/>
            <w:vAlign w:val="center"/>
          </w:tcPr>
          <w:p w14:paraId="6429AFEF" w14:textId="77777777" w:rsidR="007A1AD3" w:rsidRPr="008473F5" w:rsidRDefault="007A1AD3" w:rsidP="00B038B1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5 )</w:t>
            </w:r>
          </w:p>
        </w:tc>
      </w:tr>
    </w:tbl>
    <w:p w14:paraId="09CBCE3A" w14:textId="77777777" w:rsidR="00614832" w:rsidRDefault="00614832" w:rsidP="007A1AD3">
      <w:pPr>
        <w:pStyle w:val="cpeBodyText"/>
        <w:rPr>
          <w:cs/>
        </w:rPr>
      </w:pPr>
    </w:p>
    <w:p w14:paraId="7A49CDF9" w14:textId="77777777" w:rsidR="00614832" w:rsidRDefault="00614832">
      <w:p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br w:type="page"/>
      </w:r>
    </w:p>
    <w:p w14:paraId="7AD12B6B" w14:textId="6AB34422" w:rsidR="00F37A49" w:rsidRPr="008473F5" w:rsidRDefault="00F37A49" w:rsidP="007A1AD3">
      <w:pPr>
        <w:pStyle w:val="cpeBodyText"/>
        <w:rPr>
          <w:spacing w:val="-20"/>
        </w:rPr>
      </w:pPr>
      <w:r w:rsidRPr="008473F5">
        <w:rPr>
          <w:rFonts w:hint="cs"/>
          <w:cs/>
        </w:rPr>
        <w:lastRenderedPageBreak/>
        <w:t>ซึ่งภาพรวมของสถาปัตยกรรมซัพพอร์ตเวกเตอร์รีเกรสชันแสดงได้ดัง</w:t>
      </w:r>
      <w:r w:rsidRPr="008473F5">
        <w:rPr>
          <w:rFonts w:hint="cs"/>
          <w:spacing w:val="-20"/>
          <w:cs/>
        </w:rPr>
        <w:t xml:space="preserve">รูปภาพที่ </w:t>
      </w:r>
      <w:r w:rsidRPr="008473F5">
        <w:rPr>
          <w:rFonts w:hint="cs"/>
          <w:spacing w:val="-20"/>
        </w:rPr>
        <w:t>2.</w:t>
      </w:r>
      <w:r w:rsidR="00CF25DD">
        <w:rPr>
          <w:rFonts w:hint="cs"/>
          <w:spacing w:val="-20"/>
          <w:cs/>
        </w:rPr>
        <w:t>.</w:t>
      </w:r>
      <w:r w:rsidRPr="008473F5">
        <w:rPr>
          <w:rFonts w:hint="cs"/>
          <w:spacing w:val="-20"/>
        </w:rPr>
        <w:t>4</w:t>
      </w:r>
    </w:p>
    <w:p w14:paraId="529121BD" w14:textId="44859DCF" w:rsidR="003F34D1" w:rsidRDefault="00A94365" w:rsidP="003F34D1">
      <w:pPr>
        <w:keepNext/>
        <w:ind w:left="720" w:hanging="720"/>
      </w:pPr>
      <w:r>
        <w:rPr>
          <w:noProof/>
        </w:rPr>
        <mc:AlternateContent>
          <mc:Choice Requires="wpc">
            <w:drawing>
              <wp:inline distT="0" distB="0" distL="0" distR="0" wp14:anchorId="0E558A40" wp14:editId="6545DEEA">
                <wp:extent cx="5210175" cy="2534920"/>
                <wp:effectExtent l="0" t="0" r="0" b="0"/>
                <wp:docPr id="27" name="Canvas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/>
                      <wps:wsp>
                        <wps:cNvPr id="1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2516136" y="1772714"/>
                            <a:ext cx="374005" cy="3092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D4B3AF" w14:textId="77777777" w:rsidR="00F72A81" w:rsidRDefault="00F72A81" w:rsidP="00F37A49">
                              <w:r w:rsidRPr="00ED7D08">
                                <w:rPr>
                                  <w:position w:val="-14"/>
                                </w:rPr>
                                <w:object w:dxaOrig="291" w:dyaOrig="429" w14:anchorId="457BA779">
                                  <v:shape id="_x0000_i1029" type="#_x0000_t75" style="width:14.55pt;height:21.45pt">
                                    <v:imagedata r:id="rId41" o:title=""/>
                                  </v:shape>
                                  <o:OLEObject Type="Embed" ProgID="Equation.3" ShapeID="_x0000_i1029" DrawAspect="Content" ObjectID="_1678709312" r:id="rId4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2516136" y="819406"/>
                            <a:ext cx="374005" cy="3093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73443E" w14:textId="77777777" w:rsidR="00F72A81" w:rsidRDefault="00F72A81" w:rsidP="00F37A49">
                              <w:r w:rsidRPr="00ED7D08">
                                <w:rPr>
                                  <w:position w:val="-10"/>
                                </w:rPr>
                                <w:object w:dxaOrig="291" w:dyaOrig="291" w14:anchorId="01FE1B8B">
                                  <v:shape id="_x0000_i1030" type="#_x0000_t75" style="width:14.55pt;height:14.55pt">
                                    <v:imagedata r:id="rId43" o:title=""/>
                                  </v:shape>
                                  <o:OLEObject Type="Embed" ProgID="Equation.3" ShapeID="_x0000_i1030" DrawAspect="Content" ObjectID="_1678709313" r:id="rId4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2515536" y="345603"/>
                            <a:ext cx="374605" cy="309902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9D59B4" w14:textId="77777777" w:rsidR="00F72A81" w:rsidRDefault="00F72A81" w:rsidP="00F37A49">
                              <w:r w:rsidRPr="00ED7D08">
                                <w:rPr>
                                  <w:position w:val="-10"/>
                                </w:rPr>
                                <w:object w:dxaOrig="291" w:dyaOrig="291" w14:anchorId="3D0DC077">
                                  <v:shape id="_x0000_i1031" type="#_x0000_t75" style="width:14.55pt;height:14.55pt">
                                    <v:imagedata r:id="rId45" o:title=""/>
                                  </v:shape>
                                  <o:OLEObject Type="Embed" ProgID="Equation.3" ShapeID="_x0000_i1031" DrawAspect="Content" ObjectID="_1678709314" r:id="rId46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1235918" y="1806614"/>
                            <a:ext cx="311804" cy="3207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B147FB" w14:textId="77777777" w:rsidR="00F72A81" w:rsidRDefault="00F72A81" w:rsidP="00F37A49">
                              <w:r w:rsidRPr="00ED7D08">
                                <w:rPr>
                                  <w:position w:val="-14"/>
                                </w:rPr>
                                <w:object w:dxaOrig="291" w:dyaOrig="429" w14:anchorId="5687400E">
                                  <v:shape id="_x0000_i1032" type="#_x0000_t75" style="width:14.55pt;height:21.45pt">
                                    <v:imagedata r:id="rId47" o:title=""/>
                                  </v:shape>
                                  <o:OLEObject Type="Embed" ProgID="Equation.3" ShapeID="_x0000_i1032" DrawAspect="Content" ObjectID="_1678709315" r:id="rId48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Text Box 51"/>
                        <wps:cNvSpPr txBox="1">
                          <a:spLocks noChangeArrowheads="1"/>
                        </wps:cNvSpPr>
                        <wps:spPr bwMode="auto">
                          <a:xfrm>
                            <a:off x="1019815" y="771806"/>
                            <a:ext cx="840712" cy="486104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ABBD3C" w14:textId="77777777" w:rsidR="00F72A81" w:rsidRDefault="00F72A81" w:rsidP="00F37A49">
                              <w:r w:rsidRPr="00ED7D08">
                                <w:rPr>
                                  <w:position w:val="-10"/>
                                </w:rPr>
                                <w:object w:dxaOrig="886" w:dyaOrig="291" w14:anchorId="35233B6E">
                                  <v:shape id="_x0000_i1033" type="#_x0000_t75" style="width:44.3pt;height:14.55pt">
                                    <v:imagedata r:id="rId49" o:title=""/>
                                  </v:shape>
                                  <o:OLEObject Type="Embed" ProgID="Equation.3" ShapeID="_x0000_i1033" DrawAspect="Content" ObjectID="_1678709316" r:id="rId50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1161217" y="375503"/>
                            <a:ext cx="312404" cy="321303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28A3DF" w14:textId="77777777" w:rsidR="00F72A81" w:rsidRDefault="00F72A81" w:rsidP="00F37A49">
                              <w:r w:rsidRPr="00ED7D08">
                                <w:rPr>
                                  <w:position w:val="-10"/>
                                </w:rPr>
                                <w:object w:dxaOrig="291" w:dyaOrig="291" w14:anchorId="0E876B36">
                                  <v:shape id="_x0000_i1034" type="#_x0000_t75" style="width:14.55pt;height:14.55pt">
                                    <v:imagedata r:id="rId51" o:title=""/>
                                  </v:shape>
                                  <o:OLEObject Type="Embed" ProgID="Equation.3" ShapeID="_x0000_i1034" DrawAspect="Content" ObjectID="_1678709317" r:id="rId52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2568637" y="1137509"/>
                            <a:ext cx="246404" cy="6096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239720" w14:textId="77777777" w:rsidR="00F72A81" w:rsidRDefault="00F72A81" w:rsidP="00F37A49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b/>
                                  <w:bCs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14:paraId="76697CDD" w14:textId="77777777" w:rsidR="00F72A81" w:rsidRDefault="00F72A81" w:rsidP="00F37A49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b/>
                                  <w:bCs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14:paraId="47E82D1C" w14:textId="77777777" w:rsidR="00F72A81" w:rsidRDefault="00F72A81" w:rsidP="00F37A49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b/>
                                  <w:bCs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Text Box 54"/>
                        <wps:cNvSpPr txBox="1">
                          <a:spLocks noChangeArrowheads="1"/>
                        </wps:cNvSpPr>
                        <wps:spPr bwMode="auto">
                          <a:xfrm>
                            <a:off x="1236118" y="1169809"/>
                            <a:ext cx="246704" cy="610005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176AB5" w14:textId="77777777" w:rsidR="00F72A81" w:rsidRPr="0004288F" w:rsidRDefault="00F72A81" w:rsidP="00F37A49">
                              <w:pPr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</w:pPr>
                              <w:r w:rsidRPr="0004288F"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  <w:t>.</w:t>
                              </w:r>
                            </w:p>
                            <w:p w14:paraId="6A656BEE" w14:textId="77777777" w:rsidR="00F72A81" w:rsidRPr="0004288F" w:rsidRDefault="00F72A81" w:rsidP="00F37A49">
                              <w:pPr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</w:pPr>
                              <w:r w:rsidRPr="0004288F"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  <w:t>.</w:t>
                              </w:r>
                            </w:p>
                            <w:p w14:paraId="4FEA82EB" w14:textId="77777777" w:rsidR="00F72A81" w:rsidRPr="0004288F" w:rsidRDefault="00F72A81" w:rsidP="00F37A49">
                              <w:pPr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</w:pPr>
                              <w:r w:rsidRPr="0004288F"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" name="สี่เหลี่ยมผืนผ้า 12"/>
                        <wps:cNvSpPr>
                          <a:spLocks noChangeArrowheads="1"/>
                        </wps:cNvSpPr>
                        <wps:spPr bwMode="auto">
                          <a:xfrm>
                            <a:off x="36001" y="1138409"/>
                            <a:ext cx="590509" cy="360203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dk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AD5C11" w14:textId="77777777" w:rsidR="00F72A81" w:rsidRPr="00A000A3" w:rsidRDefault="00F72A81" w:rsidP="00F37A49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 w:rsidRPr="00A000A3">
                                <w:rPr>
                                  <w:rFonts w:cs="Times New Roman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2" name="สี่เหลี่ยมผืนผ้า 164"/>
                        <wps:cNvSpPr>
                          <a:spLocks noChangeArrowheads="1"/>
                        </wps:cNvSpPr>
                        <wps:spPr bwMode="auto">
                          <a:xfrm>
                            <a:off x="1663824" y="395003"/>
                            <a:ext cx="705810" cy="2582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B1EB30" w14:textId="77777777" w:rsidR="00F72A81" w:rsidRPr="00A000A3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A000A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K(x,x</w:t>
                              </w:r>
                              <w:r w:rsidRPr="00A000A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  <w:vertAlign w:val="subscript"/>
                                </w:rPr>
                                <w:t>1</w:t>
                              </w:r>
                              <w:r w:rsidRPr="00A000A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3" name="สี่เหลี่ยมผืนผ้า 165"/>
                        <wps:cNvSpPr>
                          <a:spLocks noChangeArrowheads="1"/>
                        </wps:cNvSpPr>
                        <wps:spPr bwMode="auto">
                          <a:xfrm>
                            <a:off x="1664124" y="947507"/>
                            <a:ext cx="705510" cy="2676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9889BF" w14:textId="77777777" w:rsidR="00F72A81" w:rsidRPr="008D13D3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2"/>
                                  <w:szCs w:val="22"/>
                                </w:rPr>
                              </w:pPr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K(x,x</w:t>
                              </w:r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position w:val="-6"/>
                                  <w:sz w:val="22"/>
                                  <w:szCs w:val="22"/>
                                  <w:vertAlign w:val="subscript"/>
                                </w:rPr>
                                <w:t>2</w:t>
                              </w:r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b" anchorCtr="0" upright="1">
                          <a:noAutofit/>
                        </wps:bodyPr>
                      </wps:wsp>
                      <wps:wsp>
                        <wps:cNvPr id="14" name="สี่เหลี่ยมผืนผ้า 167"/>
                        <wps:cNvSpPr>
                          <a:spLocks noChangeArrowheads="1"/>
                        </wps:cNvSpPr>
                        <wps:spPr bwMode="auto">
                          <a:xfrm>
                            <a:off x="1663824" y="1804714"/>
                            <a:ext cx="705410" cy="2772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E94139" w14:textId="77777777" w:rsidR="00F72A81" w:rsidRPr="008D13D3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2"/>
                                  <w:szCs w:val="22"/>
                                </w:rPr>
                              </w:pPr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K(x,x</w:t>
                              </w:r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position w:val="-6"/>
                                  <w:sz w:val="22"/>
                                  <w:szCs w:val="22"/>
                                  <w:vertAlign w:val="subscript"/>
                                </w:rPr>
                                <w:t>p</w:t>
                              </w:r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5" name="วงรี 13"/>
                        <wps:cNvSpPr>
                          <a:spLocks noChangeArrowheads="1"/>
                        </wps:cNvSpPr>
                        <wps:spPr bwMode="auto">
                          <a:xfrm>
                            <a:off x="3274547" y="964808"/>
                            <a:ext cx="571508" cy="534104"/>
                          </a:xfrm>
                          <a:prstGeom prst="ellipse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332DC60A" w14:textId="77777777" w:rsidR="00F72A81" w:rsidRDefault="00F72A81" w:rsidP="00F37A49">
                              <w:pPr>
                                <w:jc w:val="center"/>
                              </w:pPr>
                              <w:r w:rsidRPr="00D72022">
                                <w:rPr>
                                  <w:position w:val="-14"/>
                                </w:rPr>
                                <w:object w:dxaOrig="429" w:dyaOrig="429" w14:anchorId="4C780392">
                                  <v:shape id="_x0000_i1035" type="#_x0000_t75" style="width:21.45pt;height:21.45pt">
                                    <v:imagedata r:id="rId53" o:title=""/>
                                  </v:shape>
                                  <o:OLEObject Type="Embed" ProgID="Equation.3" ShapeID="_x0000_i1035" DrawAspect="Content" ObjectID="_1678709318" r:id="rId54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6" name="สี่เหลี่ยมผืนผ้า 168"/>
                        <wps:cNvSpPr>
                          <a:spLocks noChangeArrowheads="1"/>
                        </wps:cNvSpPr>
                        <wps:spPr bwMode="auto">
                          <a:xfrm>
                            <a:off x="4397463" y="1081309"/>
                            <a:ext cx="590609" cy="2857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2B18CF" w14:textId="77777777" w:rsidR="00F72A81" w:rsidRPr="00AC1B2B" w:rsidRDefault="00F72A81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D72022">
                                <w:rPr>
                                  <w:rFonts w:ascii="Times New Roman" w:eastAsia="Times New Roman" w:hAnsi="Times New Roman" w:cs="Times New Roman"/>
                                  <w:position w:val="-10"/>
                                  <w:sz w:val="22"/>
                                  <w:szCs w:val="22"/>
                                </w:rPr>
                                <w:object w:dxaOrig="152" w:dyaOrig="291" w14:anchorId="7E134AD7">
                                  <v:shape id="_x0000_i1036" type="#_x0000_t75" style="width:7.6pt;height:14.55pt">
                                    <v:imagedata r:id="rId55" o:title=""/>
                                  </v:shape>
                                  <o:OLEObject Type="Embed" ProgID="Equation.3" ShapeID="_x0000_i1036" DrawAspect="Content" ObjectID="_1678709319" r:id="rId56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17" name="ลูกศรเชื่อมต่อแบบตรง 15"/>
                        <wps:cNvCnPr>
                          <a:cxnSpLocks noChangeShapeType="1"/>
                        </wps:cNvCnPr>
                        <wps:spPr bwMode="auto">
                          <a:xfrm flipV="1">
                            <a:off x="626509" y="524104"/>
                            <a:ext cx="1037315" cy="79440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" name="ลูกศรเชื่อมต่อแบบตรง 16"/>
                        <wps:cNvCnPr>
                          <a:cxnSpLocks noChangeShapeType="1"/>
                        </wps:cNvCnPr>
                        <wps:spPr bwMode="auto">
                          <a:xfrm flipV="1">
                            <a:off x="626509" y="1081309"/>
                            <a:ext cx="1037615" cy="23720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" name="ลูกศรเชื่อมต่อแบบตรง 17"/>
                        <wps:cNvCnPr>
                          <a:cxnSpLocks noChangeShapeType="1"/>
                        </wps:cNvCnPr>
                        <wps:spPr bwMode="auto">
                          <a:xfrm>
                            <a:off x="626509" y="1318510"/>
                            <a:ext cx="1037315" cy="624805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" name="ลูกศรเชื่อมต่อแบบตรง 18"/>
                        <wps:cNvCnPr>
                          <a:cxnSpLocks noChangeShapeType="1"/>
                        </wps:cNvCnPr>
                        <wps:spPr bwMode="auto">
                          <a:xfrm>
                            <a:off x="2369634" y="524104"/>
                            <a:ext cx="988514" cy="5189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ลูกศรเชื่อมต่อแบบตรง 19"/>
                        <wps:cNvCnPr>
                          <a:cxnSpLocks noChangeShapeType="1"/>
                        </wps:cNvCnPr>
                        <wps:spPr bwMode="auto">
                          <a:xfrm>
                            <a:off x="2369634" y="1081309"/>
                            <a:ext cx="904913" cy="15050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ลูกศรเชื่อมต่อแบบตรง 20"/>
                        <wps:cNvCnPr>
                          <a:cxnSpLocks noChangeShapeType="1"/>
                        </wps:cNvCnPr>
                        <wps:spPr bwMode="auto">
                          <a:xfrm flipV="1">
                            <a:off x="2369234" y="1420711"/>
                            <a:ext cx="988914" cy="52260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ลูกศรเชื่อมต่อแบบตรง 31"/>
                        <wps:cNvCnPr>
                          <a:cxnSpLocks noChangeShapeType="1"/>
                        </wps:cNvCnPr>
                        <wps:spPr bwMode="auto">
                          <a:xfrm flipV="1">
                            <a:off x="3846055" y="1224210"/>
                            <a:ext cx="551408" cy="76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สี่เหลี่ยมผืนผ้า 259"/>
                        <wps:cNvSpPr>
                          <a:spLocks noChangeArrowheads="1"/>
                        </wps:cNvSpPr>
                        <wps:spPr bwMode="auto">
                          <a:xfrm>
                            <a:off x="3386749" y="1779814"/>
                            <a:ext cx="374005" cy="442103"/>
                          </a:xfrm>
                          <a:prstGeom prst="rect">
                            <a:avLst/>
                          </a:prstGeom>
                          <a:solidFill>
                            <a:schemeClr val="lt1">
                              <a:lumMod val="100000"/>
                              <a:lumOff val="0"/>
                            </a:schemeClr>
                          </a:solidFill>
                          <a:ln w="317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8C21F6" w14:textId="77777777" w:rsidR="00F72A81" w:rsidRDefault="00F72A81" w:rsidP="00F37A49">
                              <w:pPr>
                                <w:jc w:val="center"/>
                              </w:pPr>
                              <w:r w:rsidRPr="0004288F">
                                <w:rPr>
                                  <w:position w:val="-6"/>
                                </w:rPr>
                                <w:object w:dxaOrig="152" w:dyaOrig="291" w14:anchorId="21639D09">
                                  <v:shape id="_x0000_i1037" type="#_x0000_t75" style="width:7.6pt;height:14.55pt">
                                    <v:imagedata r:id="rId57" o:title=""/>
                                  </v:shape>
                                  <o:OLEObject Type="Embed" ProgID="Equation.3" ShapeID="_x0000_i1037" DrawAspect="Content" ObjectID="_1678709320" r:id="rId58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25" name="ลูกศรเชื่อมต่อแบบตรง 260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560251" y="1498912"/>
                            <a:ext cx="13500" cy="28090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dk1">
                                <a:lumMod val="95000"/>
                                <a:lumOff val="0"/>
                              </a:schemeClr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2210532" y="2126617"/>
                            <a:ext cx="1004614" cy="3092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360F04" w14:textId="77777777" w:rsidR="00F72A81" w:rsidRDefault="00F72A81" w:rsidP="00F37A49">
                              <w:r w:rsidRPr="00ED7D08">
                                <w:rPr>
                                  <w:position w:val="-12"/>
                                </w:rPr>
                                <w:object w:dxaOrig="1288" w:dyaOrig="429" w14:anchorId="6BFF9CFA">
                                  <v:shape id="_x0000_i1038" type="#_x0000_t75" style="width:64.4pt;height:21.45pt">
                                    <v:imagedata r:id="rId59" o:title=""/>
                                  </v:shape>
                                  <o:OLEObject Type="Embed" ProgID="Equation.3" ShapeID="_x0000_i1038" DrawAspect="Content" ObjectID="_1678709321" r:id="rId60"/>
                                </w:objec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E558A40" id="Canvas 75" o:spid="_x0000_s1085" editas="canvas" style="width:410.25pt;height:199.6pt;mso-position-horizontal-relative:char;mso-position-vertical-relative:line" coordsize="52101,25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">
                <v:shape id="_x0000_s1086" type="#_x0000_t75" style="position:absolute;width:52101;height:25349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1" o:spid="_x0000_s1087" type="#_x0000_t202" style="position:absolute;left:25161;top:17727;width:3740;height:3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" stroked="f" strokeweight=".5pt">
                  <v:textbox>
                    <w:txbxContent>
                      <w:p w14:paraId="33D4B3AF" w14:textId="77777777" w:rsidR="00F72A81" w:rsidRDefault="00F72A81" w:rsidP="00F37A49">
                        <w:r w:rsidRPr="00ED7D08">
                          <w:rPr>
                            <w:position w:val="-14"/>
                          </w:rPr>
                          <w:object w:dxaOrig="291" w:dyaOrig="429" w14:anchorId="457BA779">
                            <v:shape id="_x0000_i1029" type="#_x0000_t75" style="width:14.55pt;height:21.45pt">
                              <v:imagedata r:id="rId41" o:title=""/>
                            </v:shape>
                            <o:OLEObject Type="Embed" ProgID="Equation.3" ShapeID="_x0000_i1029" DrawAspect="Content" ObjectID="_1678709312" r:id="rId61"/>
                          </w:object>
                        </w:r>
                      </w:p>
                    </w:txbxContent>
                  </v:textbox>
                </v:shape>
                <v:shape id="Text Box 41" o:spid="_x0000_s1088" type="#_x0000_t202" style="position:absolute;left:25161;top:8194;width:3740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" stroked="f" strokeweight=".5pt">
                  <v:textbox>
                    <w:txbxContent>
                      <w:p w14:paraId="0C73443E" w14:textId="77777777" w:rsidR="00F72A81" w:rsidRDefault="00F72A81" w:rsidP="00F37A49">
                        <w:r w:rsidRPr="00ED7D08">
                          <w:rPr>
                            <w:position w:val="-10"/>
                          </w:rPr>
                          <w:object w:dxaOrig="291" w:dyaOrig="291" w14:anchorId="01FE1B8B">
                            <v:shape id="_x0000_i1030" type="#_x0000_t75" style="width:14.55pt;height:14.55pt">
                              <v:imagedata r:id="rId43" o:title=""/>
                            </v:shape>
                            <o:OLEObject Type="Embed" ProgID="Equation.3" ShapeID="_x0000_i1030" DrawAspect="Content" ObjectID="_1678709313" r:id="rId62"/>
                          </w:object>
                        </w:r>
                      </w:p>
                    </w:txbxContent>
                  </v:textbox>
                </v:shape>
                <v:shape id="Text Box 49" o:spid="_x0000_s1089" type="#_x0000_t202" style="position:absolute;left:25155;top:3456;width:3746;height:3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" fillcolor="white [3201]" stroked="f" strokeweight=".5pt">
                  <v:textbox>
                    <w:txbxContent>
                      <w:p w14:paraId="539D59B4" w14:textId="77777777" w:rsidR="00F72A81" w:rsidRDefault="00F72A81" w:rsidP="00F37A49">
                        <w:r w:rsidRPr="00ED7D08">
                          <w:rPr>
                            <w:position w:val="-10"/>
                          </w:rPr>
                          <w:object w:dxaOrig="291" w:dyaOrig="291" w14:anchorId="3D0DC077">
                            <v:shape id="_x0000_i1031" type="#_x0000_t75" style="width:14.55pt;height:14.55pt">
                              <v:imagedata r:id="rId45" o:title=""/>
                            </v:shape>
                            <o:OLEObject Type="Embed" ProgID="Equation.3" ShapeID="_x0000_i1031" DrawAspect="Content" ObjectID="_1678709314" r:id="rId63"/>
                          </w:object>
                        </w:r>
                      </w:p>
                    </w:txbxContent>
                  </v:textbox>
                </v:shape>
                <v:shape id="Text Box 22" o:spid="_x0000_s1090" type="#_x0000_t202" style="position:absolute;left:12359;top:18066;width:3118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" stroked="f" strokeweight=".5pt">
                  <v:textbox>
                    <w:txbxContent>
                      <w:p w14:paraId="1DB147FB" w14:textId="77777777" w:rsidR="00F72A81" w:rsidRDefault="00F72A81" w:rsidP="00F37A49">
                        <w:r w:rsidRPr="00ED7D08">
                          <w:rPr>
                            <w:position w:val="-14"/>
                          </w:rPr>
                          <w:object w:dxaOrig="291" w:dyaOrig="429" w14:anchorId="5687400E">
                            <v:shape id="_x0000_i1032" type="#_x0000_t75" style="width:14.55pt;height:21.45pt">
                              <v:imagedata r:id="rId47" o:title=""/>
                            </v:shape>
                            <o:OLEObject Type="Embed" ProgID="Equation.3" ShapeID="_x0000_i1032" DrawAspect="Content" ObjectID="_1678709315" r:id="rId64"/>
                          </w:object>
                        </w:r>
                      </w:p>
                    </w:txbxContent>
                  </v:textbox>
                </v:shape>
                <v:shape id="Text Box 51" o:spid="_x0000_s1091" type="#_x0000_t202" style="position:absolute;left:10198;top:7718;width:8407;height:4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" fillcolor="white [3201]" stroked="f" strokeweight=".5pt">
                  <v:textbox>
                    <w:txbxContent>
                      <w:p w14:paraId="23ABBD3C" w14:textId="77777777" w:rsidR="00F72A81" w:rsidRDefault="00F72A81" w:rsidP="00F37A49">
                        <w:r w:rsidRPr="00ED7D08">
                          <w:rPr>
                            <w:position w:val="-10"/>
                          </w:rPr>
                          <w:object w:dxaOrig="886" w:dyaOrig="291" w14:anchorId="35233B6E">
                            <v:shape id="_x0000_i1033" type="#_x0000_t75" style="width:44.3pt;height:14.55pt">
                              <v:imagedata r:id="rId49" o:title=""/>
                            </v:shape>
                            <o:OLEObject Type="Embed" ProgID="Equation.3" ShapeID="_x0000_i1033" DrawAspect="Content" ObjectID="_1678709316" r:id="rId65"/>
                          </w:object>
                        </w:r>
                      </w:p>
                    </w:txbxContent>
                  </v:textbox>
                </v:shape>
                <v:shape id="Text Box 52" o:spid="_x0000_s1092" type="#_x0000_t202" style="position:absolute;left:11612;top:3755;width:3124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" fillcolor="white [3201]" stroked="f" strokeweight=".5pt">
                  <v:textbox>
                    <w:txbxContent>
                      <w:p w14:paraId="7C28A3DF" w14:textId="77777777" w:rsidR="00F72A81" w:rsidRDefault="00F72A81" w:rsidP="00F37A49">
                        <w:r w:rsidRPr="00ED7D08">
                          <w:rPr>
                            <w:position w:val="-10"/>
                          </w:rPr>
                          <w:object w:dxaOrig="291" w:dyaOrig="291" w14:anchorId="0E876B36">
                            <v:shape id="_x0000_i1034" type="#_x0000_t75" style="width:14.55pt;height:14.55pt">
                              <v:imagedata r:id="rId51" o:title=""/>
                            </v:shape>
                            <o:OLEObject Type="Embed" ProgID="Equation.3" ShapeID="_x0000_i1034" DrawAspect="Content" ObjectID="_1678709317" r:id="rId66"/>
                          </w:object>
                        </w:r>
                      </w:p>
                    </w:txbxContent>
                  </v:textbox>
                </v:shape>
                <v:shape id="Text Box 27" o:spid="_x0000_s1093" type="#_x0000_t202" style="position:absolute;left:25686;top:11375;width:2464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" stroked="f" strokeweight=".5pt">
                  <v:textbox>
                    <w:txbxContent>
                      <w:p w14:paraId="3E239720" w14:textId="77777777" w:rsidR="00F72A81" w:rsidRDefault="00F72A81" w:rsidP="00F37A49">
                        <w:pPr>
                          <w:pStyle w:val="Norma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eastAsia="Times New Roman" w:cs="Cordia New"/>
                            <w:b/>
                            <w:bCs/>
                            <w:sz w:val="18"/>
                            <w:szCs w:val="18"/>
                          </w:rPr>
                          <w:t>.</w:t>
                        </w:r>
                      </w:p>
                      <w:p w14:paraId="76697CDD" w14:textId="77777777" w:rsidR="00F72A81" w:rsidRDefault="00F72A81" w:rsidP="00F37A49">
                        <w:pPr>
                          <w:pStyle w:val="Norma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eastAsia="Times New Roman" w:cs="Cordia New"/>
                            <w:b/>
                            <w:bCs/>
                            <w:sz w:val="18"/>
                            <w:szCs w:val="18"/>
                          </w:rPr>
                          <w:t>.</w:t>
                        </w:r>
                      </w:p>
                      <w:p w14:paraId="47E82D1C" w14:textId="77777777" w:rsidR="00F72A81" w:rsidRDefault="00F72A81" w:rsidP="00F37A49">
                        <w:pPr>
                          <w:pStyle w:val="Norma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eastAsia="Times New Roman" w:cs="Cordia New"/>
                            <w:b/>
                            <w:bCs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Text Box 54" o:spid="_x0000_s1094" type="#_x0000_t202" style="position:absolute;left:12361;top:11698;width:2467;height:6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" fillcolor="white [3201]" stroked="f" strokeweight=".5pt">
                  <v:textbox>
                    <w:txbxContent>
                      <w:p w14:paraId="31176AB5" w14:textId="77777777" w:rsidR="00F72A81" w:rsidRPr="0004288F" w:rsidRDefault="00F72A81" w:rsidP="00F37A49">
                        <w:pPr>
                          <w:rPr>
                            <w:b/>
                            <w:bCs/>
                            <w:sz w:val="18"/>
                            <w:szCs w:val="22"/>
                          </w:rPr>
                        </w:pPr>
                        <w:r w:rsidRPr="0004288F">
                          <w:rPr>
                            <w:b/>
                            <w:bCs/>
                            <w:sz w:val="18"/>
                            <w:szCs w:val="22"/>
                          </w:rPr>
                          <w:t>.</w:t>
                        </w:r>
                      </w:p>
                      <w:p w14:paraId="6A656BEE" w14:textId="77777777" w:rsidR="00F72A81" w:rsidRPr="0004288F" w:rsidRDefault="00F72A81" w:rsidP="00F37A49">
                        <w:pPr>
                          <w:rPr>
                            <w:b/>
                            <w:bCs/>
                            <w:sz w:val="18"/>
                            <w:szCs w:val="22"/>
                          </w:rPr>
                        </w:pPr>
                        <w:r w:rsidRPr="0004288F">
                          <w:rPr>
                            <w:b/>
                            <w:bCs/>
                            <w:sz w:val="18"/>
                            <w:szCs w:val="22"/>
                          </w:rPr>
                          <w:t>.</w:t>
                        </w:r>
                      </w:p>
                      <w:p w14:paraId="4FEA82EB" w14:textId="77777777" w:rsidR="00F72A81" w:rsidRPr="0004288F" w:rsidRDefault="00F72A81" w:rsidP="00F37A49">
                        <w:pPr>
                          <w:rPr>
                            <w:b/>
                            <w:bCs/>
                            <w:sz w:val="18"/>
                            <w:szCs w:val="22"/>
                          </w:rPr>
                        </w:pPr>
                        <w:r w:rsidRPr="0004288F">
                          <w:rPr>
                            <w:b/>
                            <w:bCs/>
                            <w:sz w:val="18"/>
                            <w:szCs w:val="22"/>
                          </w:rPr>
                          <w:t>.</w:t>
                        </w:r>
                      </w:p>
                    </w:txbxContent>
                  </v:textbox>
                </v:shape>
                <v:rect id="สี่เหลี่ยมผืนผ้า 12" o:spid="_x0000_s1095" style="position:absolute;left:360;top:11384;width:5905;height:3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" fillcolor="white [3201]" strokecolor="black [3200]" strokeweight=".25pt">
                  <v:textbox>
                    <w:txbxContent>
                      <w:p w14:paraId="72AD5C11" w14:textId="77777777" w:rsidR="00F72A81" w:rsidRPr="00A000A3" w:rsidRDefault="00F72A81" w:rsidP="00F37A49">
                        <w:pPr>
                          <w:jc w:val="center"/>
                          <w:rPr>
                            <w:rFonts w:cs="Times New Roman"/>
                          </w:rPr>
                        </w:pPr>
                        <w:r w:rsidRPr="00A000A3">
                          <w:rPr>
                            <w:rFonts w:cs="Times New Roman"/>
                          </w:rPr>
                          <w:t>x</w:t>
                        </w:r>
                      </w:p>
                    </w:txbxContent>
                  </v:textbox>
                </v:rect>
                <v:rect id="สี่เหลี่ยมผืนผ้า 164" o:spid="_x0000_s1096" style="position:absolute;left:16638;top:3950;width:7058;height:2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" strokeweight=".25pt">
                  <v:textbox>
                    <w:txbxContent>
                      <w:p w14:paraId="7FB1EB30" w14:textId="77777777" w:rsidR="00F72A81" w:rsidRPr="00A000A3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A000A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K(x,x</w:t>
                        </w:r>
                        <w:r w:rsidRPr="00A000A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  <w:vertAlign w:val="subscript"/>
                          </w:rPr>
                          <w:t>1</w:t>
                        </w:r>
                        <w:r w:rsidRPr="00A000A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rect>
                <v:rect id="สี่เหลี่ยมผืนผ้า 165" o:spid="_x0000_s1097" style="position:absolute;left:16641;top:9475;width:7055;height:2676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" strokeweight=".25pt">
                  <v:textbox>
                    <w:txbxContent>
                      <w:p w14:paraId="679889BF" w14:textId="77777777" w:rsidR="00F72A81" w:rsidRPr="008D13D3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Times New Roman" w:hAnsi="Times New Roman" w:cs="Times New Roman"/>
                            <w:sz w:val="22"/>
                            <w:szCs w:val="22"/>
                          </w:rPr>
                        </w:pPr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K(x,x</w:t>
                        </w:r>
                        <w:r w:rsidRPr="008D13D3">
                          <w:rPr>
                            <w:rFonts w:ascii="Times New Roman" w:eastAsia="Times New Roman" w:hAnsi="Times New Roman" w:cs="Times New Roman"/>
                            <w:position w:val="-6"/>
                            <w:sz w:val="22"/>
                            <w:szCs w:val="22"/>
                            <w:vertAlign w:val="subscript"/>
                          </w:rPr>
                          <w:t>2</w:t>
                        </w:r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rect>
                <v:rect id="สี่เหลี่ยมผืนผ้า 167" o:spid="_x0000_s1098" style="position:absolute;left:16638;top:18047;width:7054;height:27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" strokeweight=".25pt">
                  <v:textbox>
                    <w:txbxContent>
                      <w:p w14:paraId="61E94139" w14:textId="77777777" w:rsidR="00F72A81" w:rsidRPr="008D13D3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Times New Roman" w:hAnsi="Times New Roman" w:cs="Times New Roman"/>
                            <w:sz w:val="22"/>
                            <w:szCs w:val="22"/>
                          </w:rPr>
                        </w:pPr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K(x,x</w:t>
                        </w:r>
                        <w:r w:rsidRPr="008D13D3">
                          <w:rPr>
                            <w:rFonts w:ascii="Times New Roman" w:eastAsia="Times New Roman" w:hAnsi="Times New Roman" w:cs="Times New Roman"/>
                            <w:position w:val="-6"/>
                            <w:sz w:val="22"/>
                            <w:szCs w:val="22"/>
                            <w:vertAlign w:val="subscript"/>
                          </w:rPr>
                          <w:t>p</w:t>
                        </w:r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rect>
                <v:oval id="วงรี 13" o:spid="_x0000_s1099" style="position:absolute;left:32745;top:9648;width:5715;height:53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" fillcolor="white [3201]" strokecolor="black [3213]" strokeweight=".25pt">
                  <v:textbox>
                    <w:txbxContent>
                      <w:p w14:paraId="332DC60A" w14:textId="77777777" w:rsidR="00F72A81" w:rsidRDefault="00F72A81" w:rsidP="00F37A49">
                        <w:pPr>
                          <w:jc w:val="center"/>
                        </w:pPr>
                        <w:r w:rsidRPr="00D72022">
                          <w:rPr>
                            <w:position w:val="-14"/>
                          </w:rPr>
                          <w:object w:dxaOrig="429" w:dyaOrig="429" w14:anchorId="4C780392">
                            <v:shape id="_x0000_i1035" type="#_x0000_t75" style="width:21.45pt;height:21.45pt">
                              <v:imagedata r:id="rId53" o:title=""/>
                            </v:shape>
                            <o:OLEObject Type="Embed" ProgID="Equation.3" ShapeID="_x0000_i1035" DrawAspect="Content" ObjectID="_1678709318" r:id="rId67"/>
                          </w:object>
                        </w:r>
                      </w:p>
                    </w:txbxContent>
                  </v:textbox>
                </v:oval>
                <v:rect id="สี่เหลี่ยมผืนผ้า 168" o:spid="_x0000_s1100" style="position:absolute;left:43974;top:10813;width:5906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" strokeweight=".25pt">
                  <v:textbox>
                    <w:txbxContent>
                      <w:p w14:paraId="452B18CF" w14:textId="77777777" w:rsidR="00F72A81" w:rsidRPr="00AC1B2B" w:rsidRDefault="00F72A81" w:rsidP="00F37A49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D72022">
                          <w:rPr>
                            <w:rFonts w:ascii="Times New Roman" w:eastAsia="Times New Roman" w:hAnsi="Times New Roman" w:cs="Times New Roman"/>
                            <w:position w:val="-10"/>
                            <w:sz w:val="22"/>
                            <w:szCs w:val="22"/>
                          </w:rPr>
                          <w:object w:dxaOrig="152" w:dyaOrig="291" w14:anchorId="7E134AD7">
                            <v:shape id="_x0000_i1036" type="#_x0000_t75" style="width:7.6pt;height:14.55pt">
                              <v:imagedata r:id="rId55" o:title=""/>
                            </v:shape>
                            <o:OLEObject Type="Embed" ProgID="Equation.3" ShapeID="_x0000_i1036" DrawAspect="Content" ObjectID="_1678709319" r:id="rId68"/>
                          </w:object>
                        </w:r>
                      </w:p>
                    </w:txbxContent>
                  </v:textbox>
                </v:rect>
                <v:shape id="ลูกศรเชื่อมต่อแบบตรง 15" o:spid="_x0000_s1101" type="#_x0000_t32" style="position:absolute;left:6265;top:5241;width:10373;height:794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" strokecolor="black [3040]">
                  <v:stroke endarrow="block"/>
                </v:shape>
                <v:shape id="ลูกศรเชื่อมต่อแบบตรง 16" o:spid="_x0000_s1102" type="#_x0000_t32" style="position:absolute;left:6265;top:10813;width:10376;height:23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" strokecolor="black [3040]">
                  <v:stroke endarrow="block"/>
                </v:shape>
                <v:shape id="ลูกศรเชื่อมต่อแบบตรง 17" o:spid="_x0000_s1103" type="#_x0000_t32" style="position:absolute;left:6265;top:13185;width:10373;height:62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" strokecolor="black [3040]">
                  <v:stroke endarrow="block"/>
                </v:shape>
                <v:shape id="ลูกศรเชื่อมต่อแบบตรง 18" o:spid="_x0000_s1104" type="#_x0000_t32" style="position:absolute;left:23696;top:5241;width:9885;height:51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" strokecolor="black [3040]">
                  <v:stroke endarrow="block"/>
                </v:shape>
                <v:shape id="ลูกศรเชื่อมต่อแบบตรง 19" o:spid="_x0000_s1105" type="#_x0000_t32" style="position:absolute;left:23696;top:10813;width:9049;height:15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" strokecolor="black [3040]">
                  <v:stroke endarrow="block"/>
                </v:shape>
                <v:shape id="ลูกศรเชื่อมต่อแบบตรง 20" o:spid="_x0000_s1106" type="#_x0000_t32" style="position:absolute;left:23692;top:14207;width:9889;height:5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" strokecolor="black [3040]">
                  <v:stroke endarrow="block"/>
                </v:shape>
                <v:shape id="ลูกศรเชื่อมต่อแบบตรง 31" o:spid="_x0000_s1107" type="#_x0000_t32" style="position:absolute;left:38460;top:12242;width:5514;height: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" strokecolor="black [3040]">
                  <v:stroke endarrow="block"/>
                </v:shape>
                <v:rect id="สี่เหลี่ยมผืนผ้า 259" o:spid="_x0000_s1108" style="position:absolute;left:33867;top:17798;width:3740;height:44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" fillcolor="white [3201]" strokecolor="black [3213]" strokeweight=".25pt">
                  <v:textbox>
                    <w:txbxContent>
                      <w:p w14:paraId="058C21F6" w14:textId="77777777" w:rsidR="00F72A81" w:rsidRDefault="00F72A81" w:rsidP="00F37A49">
                        <w:pPr>
                          <w:jc w:val="center"/>
                        </w:pPr>
                        <w:r w:rsidRPr="0004288F">
                          <w:rPr>
                            <w:position w:val="-6"/>
                          </w:rPr>
                          <w:object w:dxaOrig="152" w:dyaOrig="291" w14:anchorId="21639D09">
                            <v:shape id="_x0000_i1037" type="#_x0000_t75" style="width:7.6pt;height:14.55pt">
                              <v:imagedata r:id="rId57" o:title=""/>
                            </v:shape>
                            <o:OLEObject Type="Embed" ProgID="Equation.3" ShapeID="_x0000_i1037" DrawAspect="Content" ObjectID="_1678709320" r:id="rId69"/>
                          </w:object>
                        </w:r>
                      </w:p>
                    </w:txbxContent>
                  </v:textbox>
                </v:rect>
                <v:shape id="ลูกศรเชื่อมต่อแบบตรง 260" o:spid="_x0000_s1109" type="#_x0000_t32" style="position:absolute;left:35602;top:14989;width:135;height:28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" strokecolor="black [3040]">
                  <v:stroke endarrow="block"/>
                </v:shape>
                <v:shape id="Text Box 41" o:spid="_x0000_s1110" type="#_x0000_t202" style="position:absolute;left:22105;top:21266;width:10046;height:3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" stroked="f" strokeweight=".5pt">
                  <v:textbox>
                    <w:txbxContent>
                      <w:p w14:paraId="48360F04" w14:textId="77777777" w:rsidR="00F72A81" w:rsidRDefault="00F72A81" w:rsidP="00F37A49">
                        <w:r w:rsidRPr="00ED7D08">
                          <w:rPr>
                            <w:position w:val="-12"/>
                          </w:rPr>
                          <w:object w:dxaOrig="1288" w:dyaOrig="429" w14:anchorId="6BFF9CFA">
                            <v:shape id="_x0000_i1038" type="#_x0000_t75" style="width:64.4pt;height:21.45pt">
                              <v:imagedata r:id="rId59" o:title=""/>
                            </v:shape>
                            <o:OLEObject Type="Embed" ProgID="Equation.3" ShapeID="_x0000_i1038" DrawAspect="Content" ObjectID="_1678709321" r:id="rId70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4C83EC8" w14:textId="13F015CC" w:rsidR="003F34D1" w:rsidRDefault="006D71F6" w:rsidP="006D71F6">
      <w:pPr>
        <w:pStyle w:val="Caption"/>
      </w:pPr>
      <w:bookmarkStart w:id="35" w:name="_Toc68096128"/>
      <w:r>
        <w:rPr>
          <w:cs/>
        </w:rPr>
        <w:t xml:space="preserve">รูปที่ </w:t>
      </w:r>
      <w:fldSimple w:instr=" STYLEREF 1 \s ">
        <w:r w:rsidR="0071346B">
          <w:rPr>
            <w:noProof/>
          </w:rPr>
          <w:t>2</w:t>
        </w:r>
      </w:fldSimple>
      <w:r w:rsidR="00893C2C">
        <w:rPr>
          <w:cs/>
        </w:rPr>
        <w:t>.</w:t>
      </w:r>
      <w:fldSimple w:instr=" SEQ รูปที่ \* ARABIC \s 1 ">
        <w:r w:rsidR="0071346B">
          <w:rPr>
            <w:noProof/>
          </w:rPr>
          <w:t>4</w:t>
        </w:r>
      </w:fldSimple>
      <w:r w:rsidR="003F34D1">
        <w:rPr>
          <w:rFonts w:hint="cs"/>
          <w:cs/>
        </w:rPr>
        <w:t xml:space="preserve"> </w:t>
      </w:r>
      <w:r w:rsidR="003F34D1" w:rsidRPr="008473F5">
        <w:rPr>
          <w:rFonts w:hint="cs"/>
          <w:cs/>
        </w:rPr>
        <w:t>สถาปัตยกรรมซัพพอร์ต์เวกเตอร์รีเกรสชัน</w:t>
      </w:r>
      <w:bookmarkEnd w:id="35"/>
    </w:p>
    <w:p w14:paraId="5DE67E9A" w14:textId="12333BFD" w:rsidR="00F37A49" w:rsidRPr="003F34D1" w:rsidRDefault="00F37A49" w:rsidP="003F34D1">
      <w:pPr>
        <w:keepNext/>
        <w:ind w:left="720" w:hanging="720"/>
      </w:pPr>
      <w:r w:rsidRPr="008473F5">
        <w:rPr>
          <w:rFonts w:ascii="TH SarabunPSK" w:hAnsi="TH SarabunPSK" w:cs="TH SarabunPSK" w:hint="cs"/>
          <w:sz w:val="32"/>
          <w:szCs w:val="32"/>
        </w:rPr>
        <w:t xml:space="preserve">            </w:t>
      </w:r>
    </w:p>
    <w:p w14:paraId="47A4484C" w14:textId="7B1D7348" w:rsidR="005D1B04" w:rsidRPr="008473F5" w:rsidRDefault="00483E4D" w:rsidP="005D1B04">
      <w:pPr>
        <w:pStyle w:val="Heading2"/>
      </w:pPr>
      <w:bookmarkStart w:id="36" w:name="_Toc68096083"/>
      <w:r w:rsidRPr="008473F5">
        <w:rPr>
          <w:rFonts w:hint="cs"/>
        </w:rPr>
        <w:t xml:space="preserve">Foreign Exchange Market </w:t>
      </w:r>
      <w:r w:rsidRPr="008473F5">
        <w:rPr>
          <w:rFonts w:hint="cs"/>
          <w:cs/>
        </w:rPr>
        <w:t>(</w:t>
      </w:r>
      <w:r w:rsidR="005D1B04" w:rsidRPr="008473F5">
        <w:rPr>
          <w:rFonts w:hint="cs"/>
        </w:rPr>
        <w:t>Forex</w:t>
      </w:r>
      <w:r w:rsidRPr="008473F5">
        <w:rPr>
          <w:rFonts w:hint="cs"/>
          <w:cs/>
        </w:rPr>
        <w:t>)</w:t>
      </w:r>
      <w:bookmarkEnd w:id="36"/>
    </w:p>
    <w:p w14:paraId="2C236300" w14:textId="6123FE2C" w:rsidR="00F53D1D" w:rsidRPr="00F53D1D" w:rsidRDefault="00483E4D" w:rsidP="00614832">
      <w:pPr>
        <w:pStyle w:val="cpeBodyText"/>
        <w:spacing w:before="0"/>
        <w:rPr>
          <w:cs/>
        </w:rPr>
      </w:pPr>
      <w:r w:rsidRPr="008473F5">
        <w:rPr>
          <w:rFonts w:hint="cs"/>
        </w:rPr>
        <w:t xml:space="preserve">Foreign Exchange Market </w:t>
      </w:r>
      <w:r w:rsidR="00432D1E" w:rsidRPr="008473F5">
        <w:rPr>
          <w:rFonts w:hint="cs"/>
          <w:cs/>
        </w:rPr>
        <w:t xml:space="preserve">คือ ตลาดที่ทำการซื้อขายอัตราแลกเปลี่ยนเงินตรา โดยราคานั้นจะแปรผันตาม </w:t>
      </w:r>
      <w:r w:rsidR="00432D1E" w:rsidRPr="008473F5">
        <w:rPr>
          <w:rFonts w:hint="cs"/>
        </w:rPr>
        <w:t xml:space="preserve">demand </w:t>
      </w:r>
      <w:r w:rsidR="00432D1E" w:rsidRPr="008473F5">
        <w:rPr>
          <w:rFonts w:hint="cs"/>
          <w:cs/>
        </w:rPr>
        <w:t xml:space="preserve">และ </w:t>
      </w:r>
      <w:r w:rsidR="00432D1E" w:rsidRPr="008473F5">
        <w:rPr>
          <w:rFonts w:hint="cs"/>
        </w:rPr>
        <w:t xml:space="preserve">supply </w:t>
      </w:r>
      <w:r w:rsidR="00432D1E" w:rsidRPr="008473F5">
        <w:rPr>
          <w:rFonts w:hint="cs"/>
          <w:cs/>
        </w:rPr>
        <w:t>ของแต่ละสกุลเงิน ซึ่งทั้งนี้อาจจะขึ้นอยู่กับหลายปัจจัย ไม่ว่าจะเป็นอัตราดอกเบี้ย อัตราเงินเฟ้อ ราคาน้ำมัน ราคาทองคำ สภาพเศรษฐกิจ สถานการณ์บ้านเมือง เหตุการณ์ทั้งในและต่างประเทศ รวมถึงการประกาศตัวเลขสำคัญ ๆ ของแต่ละประเทศ เช่น อัตราการว่างงาน เป็นต้น เรียกได้ว่า อัตราแลกเปลี่ยนเงินตรามีความอ่อนไหวต่อปัจจัยรอบข้างค่อนข้างมาก</w:t>
      </w:r>
    </w:p>
    <w:p w14:paraId="033D27C6" w14:textId="16FB6863" w:rsidR="005D1B04" w:rsidRPr="008473F5" w:rsidRDefault="007155B5" w:rsidP="00E701FC">
      <w:pPr>
        <w:pStyle w:val="Heading3"/>
      </w:pPr>
      <w:bookmarkStart w:id="37" w:name="_Toc68096084"/>
      <w:r w:rsidRPr="008473F5">
        <w:rPr>
          <w:rFonts w:hint="cs"/>
        </w:rPr>
        <w:t>Pip</w:t>
      </w:r>
      <w:bookmarkEnd w:id="37"/>
    </w:p>
    <w:p w14:paraId="68BB4F20" w14:textId="4748B9AD" w:rsidR="005D1B04" w:rsidRPr="00E732D4" w:rsidRDefault="005D1B04" w:rsidP="00E732D4">
      <w:pPr>
        <w:pStyle w:val="cpeBodyText"/>
      </w:pPr>
      <w:r w:rsidRPr="00E732D4">
        <w:rPr>
          <w:rFonts w:hint="cs"/>
        </w:rPr>
        <w:t xml:space="preserve">Pip </w:t>
      </w:r>
      <w:r w:rsidRPr="00E732D4">
        <w:rPr>
          <w:rFonts w:hint="cs"/>
          <w:cs/>
        </w:rPr>
        <w:t>คือ</w:t>
      </w:r>
      <w:r w:rsidR="007155B5" w:rsidRPr="00E732D4">
        <w:rPr>
          <w:rFonts w:hint="cs"/>
        </w:rPr>
        <w:t xml:space="preserve"> </w:t>
      </w:r>
      <w:r w:rsidRPr="00E732D4">
        <w:rPr>
          <w:rFonts w:hint="cs"/>
          <w:cs/>
        </w:rPr>
        <w:t xml:space="preserve">หน่วยวัดการเปลี่ยนแปลงของราคา เป็นหน่วยที่เล็กที่สุดซึ่งจะอยู่ในทศนิยมหลักที่ </w:t>
      </w:r>
      <w:r w:rsidRPr="00E732D4">
        <w:rPr>
          <w:rFonts w:hint="cs"/>
        </w:rPr>
        <w:t xml:space="preserve">4 </w:t>
      </w:r>
      <w:r w:rsidRPr="00E732D4">
        <w:rPr>
          <w:rFonts w:hint="cs"/>
          <w:cs/>
        </w:rPr>
        <w:t xml:space="preserve">หรือมีค่าเท่ากับ </w:t>
      </w:r>
      <w:r w:rsidRPr="00E732D4">
        <w:rPr>
          <w:rFonts w:hint="cs"/>
        </w:rPr>
        <w:t xml:space="preserve">0.0001 </w:t>
      </w:r>
      <w:r w:rsidRPr="00E732D4">
        <w:rPr>
          <w:rFonts w:hint="cs"/>
          <w:cs/>
        </w:rPr>
        <w:t xml:space="preserve">หรือราคาที่เสนอของคู่สกุลเงินที่ไม่ใช่ </w:t>
      </w:r>
      <w:r w:rsidRPr="00E732D4">
        <w:rPr>
          <w:rFonts w:hint="cs"/>
        </w:rPr>
        <w:t xml:space="preserve">JPY </w:t>
      </w:r>
      <w:r w:rsidRPr="00E732D4">
        <w:rPr>
          <w:rFonts w:hint="cs"/>
          <w:cs/>
        </w:rPr>
        <w:t>ดังนั้นเมื่อราคาที่ตลาดจะรับซื้อ (</w:t>
      </w:r>
      <w:r w:rsidRPr="00E732D4">
        <w:rPr>
          <w:rFonts w:hint="cs"/>
        </w:rPr>
        <w:t xml:space="preserve">Bid) </w:t>
      </w:r>
      <w:r w:rsidRPr="00E732D4">
        <w:rPr>
          <w:rFonts w:hint="cs"/>
          <w:cs/>
        </w:rPr>
        <w:t xml:space="preserve">สำหรับคู่ </w:t>
      </w:r>
      <w:r w:rsidRPr="00E732D4">
        <w:rPr>
          <w:rFonts w:hint="cs"/>
        </w:rPr>
        <w:t xml:space="preserve">EURUSD </w:t>
      </w:r>
      <w:r w:rsidRPr="00E732D4">
        <w:rPr>
          <w:rFonts w:hint="cs"/>
          <w:cs/>
        </w:rPr>
        <w:t xml:space="preserve">เปลี่ยนจาก </w:t>
      </w:r>
      <w:r w:rsidRPr="00E732D4">
        <w:rPr>
          <w:rFonts w:hint="cs"/>
        </w:rPr>
        <w:t xml:space="preserve">1.16667 </w:t>
      </w:r>
      <w:r w:rsidRPr="00E732D4">
        <w:rPr>
          <w:rFonts w:hint="cs"/>
          <w:cs/>
        </w:rPr>
        <w:t xml:space="preserve">เป็น </w:t>
      </w:r>
      <w:r w:rsidRPr="00E732D4">
        <w:rPr>
          <w:rFonts w:hint="cs"/>
        </w:rPr>
        <w:t xml:space="preserve">1.16677 </w:t>
      </w:r>
      <w:r w:rsidRPr="00E732D4">
        <w:rPr>
          <w:rFonts w:hint="cs"/>
          <w:cs/>
        </w:rPr>
        <w:t xml:space="preserve">นี่แสดงถึงความแตกต่าง </w:t>
      </w:r>
      <w:r w:rsidRPr="00E732D4">
        <w:rPr>
          <w:rFonts w:hint="cs"/>
        </w:rPr>
        <w:t>1 Lot</w:t>
      </w:r>
      <w:r w:rsidR="00363EC0" w:rsidRPr="00E732D4">
        <w:t xml:space="preserve"> </w:t>
      </w:r>
    </w:p>
    <w:p w14:paraId="1E2CB0DC" w14:textId="77777777" w:rsidR="00B70767" w:rsidRPr="008473F5" w:rsidRDefault="00B70767" w:rsidP="00B70767">
      <w:pPr>
        <w:pStyle w:val="BodyText"/>
        <w:rPr>
          <w:rFonts w:ascii="TH SarabunPSK" w:hAnsi="TH SarabunPSK" w:cs="TH SarabunPSK"/>
        </w:rPr>
      </w:pPr>
    </w:p>
    <w:p w14:paraId="11100F8C" w14:textId="77777777" w:rsidR="003F34D1" w:rsidRDefault="005D1B04" w:rsidP="003F34D1">
      <w:pPr>
        <w:pStyle w:val="BodyText"/>
        <w:keepNext/>
        <w:jc w:val="center"/>
      </w:pPr>
      <w:r w:rsidRPr="008473F5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53D2B774" wp14:editId="1E66475C">
            <wp:extent cx="3114675" cy="1557525"/>
            <wp:effectExtent l="0" t="0" r="0" b="5080"/>
            <wp:docPr id="2" name="Picture 2" descr="What are pips, and what are the parts of pips in Forex trading? How could  one read a pip? - Qu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hat are pips, and what are the parts of pips in Forex trading? How could  one read a pip? - Quora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035" cy="157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CAFC0" w14:textId="63D8871B" w:rsidR="006C3A47" w:rsidRPr="008473F5" w:rsidRDefault="006D71F6" w:rsidP="006D71F6">
      <w:pPr>
        <w:pStyle w:val="Caption"/>
      </w:pPr>
      <w:bookmarkStart w:id="38" w:name="_Toc68096129"/>
      <w:r>
        <w:rPr>
          <w:cs/>
        </w:rPr>
        <w:t xml:space="preserve">รูปที่ </w:t>
      </w:r>
      <w:fldSimple w:instr=" STYLEREF 1 \s ">
        <w:r w:rsidR="0071346B">
          <w:rPr>
            <w:noProof/>
          </w:rPr>
          <w:t>2</w:t>
        </w:r>
      </w:fldSimple>
      <w:r w:rsidR="00893C2C">
        <w:rPr>
          <w:cs/>
        </w:rPr>
        <w:t>.</w:t>
      </w:r>
      <w:fldSimple w:instr=" SEQ รูปที่ \* ARABIC \s 1 ">
        <w:r w:rsidR="0071346B">
          <w:rPr>
            <w:noProof/>
          </w:rPr>
          <w:t>5</w:t>
        </w:r>
      </w:fldSimple>
      <w:r w:rsidR="003F34D1">
        <w:rPr>
          <w:rFonts w:hint="cs"/>
          <w:cs/>
        </w:rPr>
        <w:t xml:space="preserve"> </w:t>
      </w:r>
      <w:r w:rsidR="003F34D1" w:rsidRPr="008473F5">
        <w:rPr>
          <w:rFonts w:hint="cs"/>
          <w:cs/>
        </w:rPr>
        <w:t xml:space="preserve">หน่วยที่เล็กที่สุดซึ่งจะอยู่ในทศนิยมหลักที่ </w:t>
      </w:r>
      <w:r w:rsidR="003F34D1" w:rsidRPr="008473F5">
        <w:rPr>
          <w:rFonts w:hint="cs"/>
        </w:rPr>
        <w:t xml:space="preserve">4 </w:t>
      </w:r>
      <w:r w:rsidR="003F34D1" w:rsidRPr="008473F5">
        <w:rPr>
          <w:rFonts w:hint="cs"/>
          <w:cs/>
        </w:rPr>
        <w:t xml:space="preserve">หรือมีค่าเท่ากับ </w:t>
      </w:r>
      <w:r w:rsidR="003F34D1" w:rsidRPr="008473F5">
        <w:rPr>
          <w:rFonts w:hint="cs"/>
        </w:rPr>
        <w:t>0.0001</w:t>
      </w:r>
      <w:bookmarkEnd w:id="38"/>
    </w:p>
    <w:p w14:paraId="5C401B7E" w14:textId="5E8FCFE0" w:rsidR="00424640" w:rsidRPr="008473F5" w:rsidRDefault="00424640" w:rsidP="00E701FC">
      <w:pPr>
        <w:pStyle w:val="Heading3"/>
        <w:rPr>
          <w:i/>
          <w:iCs/>
        </w:rPr>
      </w:pPr>
      <w:bookmarkStart w:id="39" w:name="_Toc68096085"/>
      <w:r w:rsidRPr="008473F5">
        <w:rPr>
          <w:rFonts w:hint="cs"/>
        </w:rPr>
        <w:t>Indicators</w:t>
      </w:r>
      <w:r w:rsidR="004C19D8">
        <w:t xml:space="preserve"> </w:t>
      </w:r>
      <w:sdt>
        <w:sdtPr>
          <w:id w:val="-141812774"/>
          <w:citation/>
        </w:sdtPr>
        <w:sdtContent>
          <w:r w:rsidR="004C19D8">
            <w:fldChar w:fldCharType="begin"/>
          </w:r>
          <w:r w:rsidR="006B4003">
            <w:instrText xml:space="preserve">CITATION mrj07 \l 1033 </w:instrText>
          </w:r>
          <w:r w:rsidR="004C19D8">
            <w:fldChar w:fldCharType="separate"/>
          </w:r>
          <w:r w:rsidR="006B4003" w:rsidRPr="006B4003">
            <w:rPr>
              <w:noProof/>
            </w:rPr>
            <w:t>[2]</w:t>
          </w:r>
          <w:r w:rsidR="004C19D8">
            <w:fldChar w:fldCharType="end"/>
          </w:r>
        </w:sdtContent>
      </w:sdt>
      <w:bookmarkEnd w:id="39"/>
    </w:p>
    <w:p w14:paraId="1DA0E355" w14:textId="77777777" w:rsidR="00E732D4" w:rsidRDefault="00424640" w:rsidP="00E732D4">
      <w:pPr>
        <w:pStyle w:val="cpeBodyText"/>
      </w:pPr>
      <w:r w:rsidRPr="008473F5">
        <w:rPr>
          <w:rFonts w:hint="cs"/>
          <w:cs/>
        </w:rPr>
        <w:t>อินดิเคเตอร์ คือ ตัวชี้วัดทางเทคนิคสำหรับการเทรดฟอเร็กซ์</w:t>
      </w:r>
      <w:r w:rsidRPr="008473F5">
        <w:rPr>
          <w:rFonts w:hint="cs"/>
        </w:rPr>
        <w:t xml:space="preserve">, </w:t>
      </w:r>
      <w:r w:rsidRPr="008473F5">
        <w:rPr>
          <w:rFonts w:hint="cs"/>
          <w:cs/>
        </w:rPr>
        <w:t>หุ้น ฯลฯ เป็นเครื่องมือทางคณิตศาสตร์ที่จะวิเคราะห์อย่างน้อย 1 ใน 5 ของตัวแปรเหล่านี้ ได้แก่ ราคาเปิด</w:t>
      </w:r>
      <w:r w:rsidRPr="008473F5">
        <w:rPr>
          <w:rFonts w:hint="cs"/>
        </w:rPr>
        <w:t xml:space="preserve">, </w:t>
      </w:r>
      <w:r w:rsidRPr="008473F5">
        <w:rPr>
          <w:rFonts w:hint="cs"/>
          <w:cs/>
        </w:rPr>
        <w:t>ราคาสูงสุด</w:t>
      </w:r>
      <w:r w:rsidRPr="008473F5">
        <w:rPr>
          <w:rFonts w:hint="cs"/>
        </w:rPr>
        <w:t xml:space="preserve">, </w:t>
      </w:r>
      <w:r w:rsidRPr="008473F5">
        <w:rPr>
          <w:rFonts w:hint="cs"/>
          <w:cs/>
        </w:rPr>
        <w:t>ราคาต่ำสุด</w:t>
      </w:r>
      <w:r w:rsidRPr="008473F5">
        <w:rPr>
          <w:rFonts w:hint="cs"/>
        </w:rPr>
        <w:t xml:space="preserve">, </w:t>
      </w:r>
      <w:r w:rsidRPr="008473F5">
        <w:rPr>
          <w:rFonts w:hint="cs"/>
          <w:cs/>
        </w:rPr>
        <w:t xml:space="preserve">ราคาปิด และปริมาณการซื้อขาย จากการคำนวณ </w:t>
      </w:r>
      <w:r w:rsidRPr="008473F5">
        <w:rPr>
          <w:rFonts w:hint="cs"/>
        </w:rPr>
        <w:t xml:space="preserve">Indicator Forex </w:t>
      </w:r>
      <w:r w:rsidRPr="008473F5">
        <w:rPr>
          <w:rFonts w:hint="cs"/>
          <w:cs/>
        </w:rPr>
        <w:t>จะแสดงผล (พล็อตกราฟ) เป็นรูปแบบแผนภูมิหรือกราฟดัชนีต่างๆ</w:t>
      </w:r>
    </w:p>
    <w:p w14:paraId="236B2E04" w14:textId="02236B8C" w:rsidR="005E4E26" w:rsidRDefault="00424640" w:rsidP="00E732D4">
      <w:pPr>
        <w:pStyle w:val="cpeBodyText"/>
        <w:rPr>
          <w:sz w:val="24"/>
          <w:cs/>
        </w:rPr>
      </w:pPr>
      <w:r w:rsidRPr="008473F5">
        <w:rPr>
          <w:rFonts w:hint="cs"/>
          <w:sz w:val="24"/>
          <w:cs/>
        </w:rPr>
        <w:t>ในการเลือกใช้</w:t>
      </w:r>
      <w:r w:rsidRPr="008473F5">
        <w:rPr>
          <w:rFonts w:hint="cs"/>
          <w:cs/>
        </w:rPr>
        <w:t>อินดิเคเตอร์</w:t>
      </w:r>
      <w:r w:rsidRPr="008473F5">
        <w:rPr>
          <w:rFonts w:hint="cs"/>
          <w:sz w:val="24"/>
          <w:cs/>
        </w:rPr>
        <w:t>จะเลือกตามความเหมาะสมข้อมูลที่จะรับเข้า และปริมาณคาบ (</w:t>
      </w:r>
      <w:r w:rsidRPr="008473F5">
        <w:rPr>
          <w:rFonts w:hint="cs"/>
          <w:szCs w:val="40"/>
        </w:rPr>
        <w:t xml:space="preserve">Periods) </w:t>
      </w:r>
      <w:r w:rsidRPr="008473F5">
        <w:rPr>
          <w:rFonts w:hint="cs"/>
          <w:sz w:val="24"/>
          <w:cs/>
        </w:rPr>
        <w:t>สามารถเปลี่ยนแปลงแก้ไขให้เข้ากับลักษณะของงานได้</w:t>
      </w:r>
      <w:r w:rsidRPr="008473F5">
        <w:rPr>
          <w:rFonts w:hint="cs"/>
          <w:szCs w:val="40"/>
        </w:rPr>
        <w:t xml:space="preserve"> </w:t>
      </w:r>
      <w:r w:rsidR="00E732D4">
        <w:rPr>
          <w:rFonts w:hint="cs"/>
          <w:sz w:val="24"/>
          <w:cs/>
        </w:rPr>
        <w:t>โดยโครงงานได้ใช้อินเดเตอร์ทั้งหมด 13 อินดิเคเตอร์</w:t>
      </w:r>
    </w:p>
    <w:p w14:paraId="6AC20AB7" w14:textId="3048A3F5" w:rsidR="00FA2245" w:rsidRDefault="00FA2245" w:rsidP="009131C6">
      <w:pPr>
        <w:pStyle w:val="Heading4"/>
      </w:pPr>
      <w:bookmarkStart w:id="40" w:name="_Toc68096086"/>
      <w:r>
        <w:t>Moving Average</w:t>
      </w:r>
      <w:bookmarkEnd w:id="40"/>
    </w:p>
    <w:p w14:paraId="1E113702" w14:textId="5EA78065" w:rsidR="005E4E26" w:rsidRPr="005E4E26" w:rsidRDefault="00FA2245" w:rsidP="009131C6">
      <w:pPr>
        <w:pStyle w:val="cpeBodyText"/>
      </w:pPr>
      <w:r w:rsidRPr="00FA2245">
        <w:t xml:space="preserve">Moving Average (MA) </w:t>
      </w:r>
      <w:r w:rsidRPr="00FA2245">
        <w:rPr>
          <w:cs/>
        </w:rPr>
        <w:t>หรือเส้นค่าเฉลี่ยเคลื่อนที่ เป็นการคำนวณค่าเฉลี่ย (</w:t>
      </w:r>
      <w:r w:rsidRPr="00FA2245">
        <w:t xml:space="preserve">Average) </w:t>
      </w:r>
      <w:r w:rsidRPr="00FA2245">
        <w:rPr>
          <w:cs/>
        </w:rPr>
        <w:t>ของราคา</w:t>
      </w:r>
      <w:r w:rsidR="00162035">
        <w:rPr>
          <w:rFonts w:hint="cs"/>
          <w:cs/>
        </w:rPr>
        <w:t>ตลาด</w:t>
      </w:r>
      <w:r w:rsidRPr="00FA2245">
        <w:rPr>
          <w:cs/>
        </w:rPr>
        <w:t xml:space="preserve"> </w:t>
      </w:r>
      <w:r w:rsidR="00162035" w:rsidRPr="00FA2245">
        <w:rPr>
          <w:rFonts w:hint="cs"/>
          <w:cs/>
        </w:rPr>
        <w:t>โดยใช้ข้อมูลของราคา</w:t>
      </w:r>
      <w:r w:rsidR="00162035">
        <w:rPr>
          <w:rFonts w:hint="cs"/>
          <w:cs/>
        </w:rPr>
        <w:t>ตลาด</w:t>
      </w:r>
      <w:r w:rsidR="00162035" w:rsidRPr="00FA2245">
        <w:rPr>
          <w:rFonts w:hint="cs"/>
          <w:cs/>
        </w:rPr>
        <w:t>ย้อนหลังตามที่ระยะเวลา</w:t>
      </w:r>
      <w:r w:rsidR="00162035">
        <w:t xml:space="preserve"> (</w:t>
      </w:r>
      <w:r>
        <w:t xml:space="preserve">Periods; </w:t>
      </w:r>
      <m:oMath>
        <m:r>
          <w:rPr>
            <w:rFonts w:ascii="Cambria Math" w:hAnsi="Cambria Math"/>
            <w:sz w:val="24"/>
            <w:szCs w:val="24"/>
          </w:rPr>
          <m:t>p</m:t>
        </m:r>
      </m:oMath>
      <w:r>
        <w:rPr>
          <w:rFonts w:hint="cs"/>
          <w:cs/>
        </w:rPr>
        <w:t>)</w:t>
      </w:r>
      <w:r>
        <w:t xml:space="preserve"> </w:t>
      </w:r>
      <w:r w:rsidRPr="00FA2245">
        <w:rPr>
          <w:cs/>
        </w:rPr>
        <w:t>ที่เรากำหนด</w:t>
      </w:r>
      <w:r w:rsidR="001F0D15">
        <w:t xml:space="preserve"> </w:t>
      </w:r>
      <w:r w:rsidR="007F3A95">
        <w:rPr>
          <w:rFonts w:hint="cs"/>
          <w:cs/>
        </w:rPr>
        <w:t>ซึ่งมี</w:t>
      </w:r>
      <w:r w:rsidR="0098528C">
        <w:rPr>
          <w:rFonts w:hint="cs"/>
          <w:cs/>
        </w:rPr>
        <w:t>หลาย</w:t>
      </w:r>
      <w:r w:rsidR="007F3A95">
        <w:rPr>
          <w:rFonts w:hint="cs"/>
          <w:cs/>
        </w:rPr>
        <w:t>ประเภท</w:t>
      </w:r>
      <w:r w:rsidR="0098528C">
        <w:rPr>
          <w:rFonts w:hint="cs"/>
          <w:cs/>
        </w:rPr>
        <w:t xml:space="preserve"> ซึ่งผู้จัดทำจะกล่าวเพียงแค่ 2 ประเภท</w:t>
      </w:r>
    </w:p>
    <w:p w14:paraId="3E75C01C" w14:textId="564FDF1C" w:rsidR="007F3A95" w:rsidRPr="00610DFC" w:rsidRDefault="007F3A95" w:rsidP="007F3A95">
      <w:pPr>
        <w:pStyle w:val="Heading5"/>
        <w:rPr>
          <w:rFonts w:cs="TH SarabunPSK"/>
          <w:szCs w:val="32"/>
        </w:rPr>
      </w:pPr>
      <w:r w:rsidRPr="00610DFC">
        <w:rPr>
          <w:rFonts w:cs="TH SarabunPSK"/>
          <w:szCs w:val="32"/>
        </w:rPr>
        <w:t>Simple Moving Average</w:t>
      </w:r>
    </w:p>
    <w:p w14:paraId="25924506" w14:textId="7314BC17" w:rsidR="007F3A95" w:rsidRPr="007F3A95" w:rsidRDefault="007F3A95" w:rsidP="007F3A95">
      <w:pPr>
        <w:pStyle w:val="cpeBodyText"/>
        <w:rPr>
          <w:cs/>
        </w:rPr>
      </w:pPr>
      <w:r>
        <w:t>Simple Moving Average</w:t>
      </w:r>
      <w:r w:rsidR="00993A4C">
        <w:t xml:space="preserve"> (SMA)</w:t>
      </w:r>
      <w:r>
        <w:t xml:space="preserve"> </w:t>
      </w:r>
      <w:r>
        <w:rPr>
          <w:rFonts w:hint="cs"/>
          <w:cs/>
        </w:rPr>
        <w:t>เป็นรูปแบบหนึ่งที่เหมาะในการใช้หา แนวรับ-แนวต้าน เนื่องจากเป็นการคำนวณเส้นค่าเฉลี่ยที่ให้ความสำคัญในแต่ละราคาเท่าๆกัน จึงทำให้ได้ผลลัพธ์ที่ค่อนข้างไม่แกว่งตามราคาปัจจุบัน ดังสมการ 2.2.1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A2245" w:rsidRPr="008473F5" w14:paraId="6A2B71FB" w14:textId="77777777" w:rsidTr="007F3A95">
        <w:tc>
          <w:tcPr>
            <w:tcW w:w="774" w:type="dxa"/>
          </w:tcPr>
          <w:p w14:paraId="3ECD3020" w14:textId="77777777" w:rsidR="00FA2245" w:rsidRPr="008473F5" w:rsidRDefault="00FA2245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60BC1F47" w14:textId="29F922C1" w:rsidR="00FA2245" w:rsidRPr="008473F5" w:rsidRDefault="007F3A95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</w:rPr>
                  <m:t>S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close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t-1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+…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+close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t-p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p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2C08D6F6" w14:textId="4A7B008A" w:rsidR="00FA2245" w:rsidRPr="008473F5" w:rsidRDefault="00FA2245" w:rsidP="007F3A95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1F0D15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507EE749" w14:textId="77777777" w:rsidR="007F3A95" w:rsidRDefault="007F3A95" w:rsidP="007F3A9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83C9E95" w14:textId="16D6FB99" w:rsidR="007F3A95" w:rsidRPr="008473F5" w:rsidRDefault="007F3A95" w:rsidP="007F3A9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m:oMath>
        <m:sSub>
          <m:sSubPr>
            <m:ctrlPr>
              <w:rPr>
                <w:rFonts w:ascii="Cambria Math" w:hAnsi="Cambria Math" w:cs="TH SarabunPSK" w:hint="cs"/>
                <w:i/>
                <w:sz w:val="24"/>
              </w:rPr>
            </m:ctrlPr>
          </m:sSubPr>
          <m:e>
            <m:r>
              <w:rPr>
                <w:rFonts w:ascii="Cambria Math" w:hAnsi="Cambria Math" w:cs="TH SarabunPSK" w:hint="cs"/>
                <w:sz w:val="24"/>
              </w:rPr>
              <m:t>close</m:t>
            </m:r>
          </m:e>
          <m:sub>
            <m:r>
              <w:rPr>
                <w:rFonts w:ascii="Cambria Math" w:hAnsi="Cambria Math" w:cs="TH SarabunPSK"/>
                <w:sz w:val="24"/>
              </w:rPr>
              <m:t>t</m:t>
            </m:r>
          </m:sub>
        </m:sSub>
      </m:oMath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ค่าปิดราคา ณ แท่งเทียนปัจจุบัน</w:t>
      </w:r>
    </w:p>
    <w:p w14:paraId="689C6A9B" w14:textId="77777777" w:rsidR="007F3A95" w:rsidRDefault="007F3A95" w:rsidP="007F3A95">
      <w:pPr>
        <w:jc w:val="thaiDistribute"/>
        <w:rPr>
          <w:rFonts w:ascii="TH SarabunPSK" w:hAnsi="TH SarabunPSK" w:cs="TH SarabunPSK"/>
          <w:sz w:val="24"/>
          <w:szCs w:val="24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m:oMath>
        <m:sSub>
          <m:sSubPr>
            <m:ctrlPr>
              <w:rPr>
                <w:rFonts w:ascii="Cambria Math" w:hAnsi="Cambria Math" w:cs="TH SarabunPSK" w:hint="cs"/>
                <w:i/>
                <w:sz w:val="24"/>
              </w:rPr>
            </m:ctrlPr>
          </m:sSubPr>
          <m:e>
            <m:r>
              <w:rPr>
                <w:rFonts w:ascii="Cambria Math" w:hAnsi="Cambria Math" w:cs="TH SarabunPSK" w:hint="cs"/>
                <w:sz w:val="24"/>
              </w:rPr>
              <m:t>close</m:t>
            </m:r>
          </m:e>
          <m:sub>
            <m:r>
              <w:rPr>
                <w:rFonts w:ascii="Cambria Math" w:hAnsi="Cambria Math" w:cs="TH SarabunPSK"/>
                <w:sz w:val="24"/>
              </w:rPr>
              <m:t>t</m:t>
            </m:r>
            <m:r>
              <w:rPr>
                <w:rFonts w:ascii="Cambria Math" w:hAnsi="Cambria Math" w:cs="TH SarabunPSK" w:hint="cs"/>
                <w:sz w:val="24"/>
              </w:rPr>
              <m:t>-</m:t>
            </m:r>
            <m:r>
              <w:rPr>
                <w:rFonts w:ascii="Cambria Math" w:hAnsi="Cambria Math" w:cs="TH SarabunPSK"/>
                <w:sz w:val="24"/>
              </w:rPr>
              <m:t>p</m:t>
            </m:r>
          </m:sub>
        </m:sSub>
      </m:oMath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ค่าปิดราคาแท่งเทียนก่อนหน้าตามคาบ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 </w:t>
      </w:r>
      <m:oMath>
        <m:r>
          <w:rPr>
            <w:rFonts w:ascii="Cambria Math" w:hAnsi="Cambria Math" w:cs="TH SarabunPSK" w:hint="cs"/>
            <w:sz w:val="24"/>
            <w:szCs w:val="24"/>
          </w:rPr>
          <m:t>p</m:t>
        </m:r>
      </m:oMath>
    </w:p>
    <w:p w14:paraId="022DFBEF" w14:textId="755E59D4" w:rsidR="006D71F6" w:rsidRPr="006D71F6" w:rsidRDefault="007F3A95" w:rsidP="006D71F6">
      <w:pPr>
        <w:jc w:val="thaiDistribute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cs="TH SarabunPSK"/>
          <w:sz w:val="24"/>
          <w:szCs w:val="24"/>
        </w:rPr>
        <w:tab/>
      </w:r>
      <w:r>
        <w:rPr>
          <w:rFonts w:ascii="TH SarabunPSK" w:hAnsi="TH SarabunPSK" w:cs="TH SarabunPSK"/>
          <w:sz w:val="24"/>
          <w:szCs w:val="24"/>
        </w:rPr>
        <w:tab/>
      </w:r>
      <w:r>
        <w:rPr>
          <w:rFonts w:ascii="TH SarabunPSK" w:hAnsi="TH SarabunPSK" w:cs="TH SarabunPSK"/>
          <w:sz w:val="24"/>
          <w:szCs w:val="24"/>
        </w:rPr>
        <w:tab/>
      </w:r>
      <m:oMath>
        <m:r>
          <w:rPr>
            <w:rFonts w:ascii="Cambria Math" w:hAnsi="Cambria Math" w:cs="TH SarabunPSK"/>
            <w:sz w:val="24"/>
          </w:rPr>
          <m:t>p</m:t>
        </m:r>
      </m:oMath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162035">
        <w:rPr>
          <w:rFonts w:ascii="TH SarabunPSK" w:hAnsi="TH SarabunPSK" w:cs="TH SarabunPSK"/>
          <w:sz w:val="32"/>
          <w:szCs w:val="32"/>
          <w:cs/>
        </w:rPr>
        <w:t>ราคาตลาดย้อนหลังตามที่ระยะเวลา</w:t>
      </w:r>
    </w:p>
    <w:p w14:paraId="519C3407" w14:textId="3264E858" w:rsidR="007F3A95" w:rsidRPr="00610DFC" w:rsidRDefault="007F3A95" w:rsidP="007F3A95">
      <w:pPr>
        <w:pStyle w:val="Heading5"/>
        <w:rPr>
          <w:rFonts w:cs="TH SarabunPSK"/>
          <w:szCs w:val="32"/>
        </w:rPr>
      </w:pPr>
      <w:r w:rsidRPr="00610DFC">
        <w:rPr>
          <w:rFonts w:cs="TH SarabunPSK"/>
          <w:szCs w:val="32"/>
        </w:rPr>
        <w:lastRenderedPageBreak/>
        <w:t>Exponential Moving Average</w:t>
      </w:r>
    </w:p>
    <w:p w14:paraId="794E25CF" w14:textId="5FF7A3F4" w:rsidR="007F3A95" w:rsidRPr="007F3A95" w:rsidRDefault="007F3A95" w:rsidP="007F3A95">
      <w:pPr>
        <w:pStyle w:val="cpeBodyText"/>
        <w:rPr>
          <w:cs/>
        </w:rPr>
      </w:pPr>
      <w:r w:rsidRPr="007F3A95">
        <w:t>Exponential</w:t>
      </w:r>
      <w:r>
        <w:t xml:space="preserve"> Moving Average</w:t>
      </w:r>
      <w:r w:rsidR="00993A4C">
        <w:t xml:space="preserve"> (EMA)</w:t>
      </w:r>
      <w:r>
        <w:t xml:space="preserve"> </w:t>
      </w:r>
      <w:r>
        <w:rPr>
          <w:rFonts w:hint="cs"/>
          <w:cs/>
        </w:rPr>
        <w:t>เป็นรูปแบบหนึ่งที่เหมาะในการใช้หา สัญญาณในการซื้อ-ขาย เนื่องจากเป็นการคำนวณเส้นค่าเฉลี่ยที่ให้ความสำคัญในช่วงแรกๆน้อย และให้ความสำคัญกับราคาช่วงหลังๆมาก จึงทำให้ได้ผลลัพธ์ที่แกว่งตามราคาปัจจุบัน ดังสมการ 2.2.2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7F3A95" w:rsidRPr="008473F5" w14:paraId="6BE5828E" w14:textId="77777777" w:rsidTr="007F3A95">
        <w:tc>
          <w:tcPr>
            <w:tcW w:w="774" w:type="dxa"/>
          </w:tcPr>
          <w:p w14:paraId="5C266CDE" w14:textId="77777777" w:rsidR="007F3A95" w:rsidRPr="008473F5" w:rsidRDefault="007F3A95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92B67D3" w14:textId="3479123D" w:rsidR="007F3A95" w:rsidRPr="008473F5" w:rsidRDefault="007F3A95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</w:rPr>
                  <m:t>E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close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2*(close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-E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MA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close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t-1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)</m:t>
                        </m:r>
                      </m:num>
                      <m:den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p+1</m:t>
                        </m:r>
                      </m:den>
                    </m:f>
                  </m:e>
                </m:d>
                <m:r>
                  <w:rPr>
                    <w:rFonts w:ascii="Cambria Math" w:hAnsi="Cambria Math" w:cs="TH SarabunPSK"/>
                    <w:sz w:val="24"/>
                  </w:rPr>
                  <m:t>+E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close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t-1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066" w:type="dxa"/>
            <w:vAlign w:val="center"/>
          </w:tcPr>
          <w:p w14:paraId="213AE810" w14:textId="65C3FD37" w:rsidR="007F3A95" w:rsidRPr="008473F5" w:rsidRDefault="007F3A95" w:rsidP="007F3A95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6749F8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3B1D581C" w14:textId="77777777" w:rsidR="009131C6" w:rsidRDefault="009131C6" w:rsidP="009131C6">
      <w:pPr>
        <w:keepNext/>
        <w:spacing w:after="200" w:line="276" w:lineRule="auto"/>
        <w:jc w:val="center"/>
      </w:pPr>
    </w:p>
    <w:p w14:paraId="5AF59867" w14:textId="5E92A6FE" w:rsidR="009131C6" w:rsidRDefault="009131C6" w:rsidP="009131C6">
      <w:pPr>
        <w:keepNext/>
        <w:spacing w:after="200" w:line="276" w:lineRule="auto"/>
        <w:jc w:val="center"/>
      </w:pPr>
      <w:r>
        <w:rPr>
          <w:noProof/>
        </w:rPr>
        <w:drawing>
          <wp:inline distT="0" distB="0" distL="0" distR="0" wp14:anchorId="4D4D9AFB" wp14:editId="353F75B0">
            <wp:extent cx="4381500" cy="2363489"/>
            <wp:effectExtent l="0" t="0" r="0" b="0"/>
            <wp:docPr id="87" name="Picture 87" descr="How to read and use the exponential moving average (EMA) indicator |  Currency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How to read and use the exponential moving average (EMA) indicator |  Currency.com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197" cy="2371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48EF9" w14:textId="6F89EE3A" w:rsidR="009131C6" w:rsidRDefault="009131C6" w:rsidP="009131C6">
      <w:pPr>
        <w:pStyle w:val="Caption"/>
      </w:pPr>
      <w:bookmarkStart w:id="41" w:name="_Toc68096130"/>
      <w:r>
        <w:rPr>
          <w:cs/>
        </w:rPr>
        <w:t xml:space="preserve">รูปที่ </w:t>
      </w:r>
      <w:fldSimple w:instr=" STYLEREF 1 \s ">
        <w:r w:rsidR="0071346B">
          <w:rPr>
            <w:noProof/>
          </w:rPr>
          <w:t>2</w:t>
        </w:r>
      </w:fldSimple>
      <w:r w:rsidR="00893C2C">
        <w:rPr>
          <w:cs/>
        </w:rPr>
        <w:t>.</w:t>
      </w:r>
      <w:fldSimple w:instr=" SEQ รูปที่ \* ARABIC \s 1 ">
        <w:r w:rsidR="0071346B">
          <w:rPr>
            <w:noProof/>
          </w:rPr>
          <w:t>6</w:t>
        </w:r>
      </w:fldSimple>
      <w:r>
        <w:t xml:space="preserve"> </w:t>
      </w:r>
      <w:r>
        <w:rPr>
          <w:rFonts w:hint="cs"/>
          <w:cs/>
        </w:rPr>
        <w:t xml:space="preserve">แสดงความแตกต่างระหว่าง </w:t>
      </w:r>
      <w:r>
        <w:t xml:space="preserve">EMA </w:t>
      </w:r>
      <w:r>
        <w:rPr>
          <w:rFonts w:hint="cs"/>
          <w:cs/>
        </w:rPr>
        <w:t xml:space="preserve">และ </w:t>
      </w:r>
      <w:r>
        <w:t>SMA</w:t>
      </w:r>
      <w:bookmarkEnd w:id="41"/>
    </w:p>
    <w:p w14:paraId="643250AF" w14:textId="3CDAB666" w:rsidR="00614832" w:rsidRDefault="00614832">
      <w:pPr>
        <w:spacing w:after="200" w:line="276" w:lineRule="auto"/>
        <w:rPr>
          <w:cs/>
        </w:rPr>
      </w:pPr>
      <w:r>
        <w:rPr>
          <w:cs/>
        </w:rPr>
        <w:br w:type="page"/>
      </w:r>
    </w:p>
    <w:p w14:paraId="2D944DC8" w14:textId="77777777" w:rsidR="007F3A95" w:rsidRPr="009131C6" w:rsidRDefault="007F3A95" w:rsidP="007F3A95"/>
    <w:p w14:paraId="2BF9C428" w14:textId="4C0D68DF" w:rsidR="00E732D4" w:rsidRDefault="00E732D4" w:rsidP="00993A4C">
      <w:pPr>
        <w:pStyle w:val="Heading4"/>
      </w:pPr>
      <w:bookmarkStart w:id="42" w:name="_Toc68096087"/>
      <w:r w:rsidRPr="00E732D4">
        <w:t>Heiken-Ashi</w:t>
      </w:r>
      <w:bookmarkEnd w:id="42"/>
    </w:p>
    <w:p w14:paraId="3A6A8A7B" w14:textId="2663835A" w:rsidR="00C14581" w:rsidRDefault="00E732D4" w:rsidP="00E732D4">
      <w:pPr>
        <w:pStyle w:val="cpeBodyText"/>
      </w:pPr>
      <w:r w:rsidRPr="00E732D4">
        <w:t>Heikin-Ashi</w:t>
      </w:r>
      <w:r w:rsidR="00993A4C">
        <w:t xml:space="preserve"> </w:t>
      </w:r>
      <w:r w:rsidR="00C14581">
        <w:t>(HA)</w:t>
      </w:r>
      <w:r w:rsidRPr="00E732D4">
        <w:t xml:space="preserve"> </w:t>
      </w:r>
      <w:r w:rsidRPr="00E732D4">
        <w:rPr>
          <w:cs/>
        </w:rPr>
        <w:t xml:space="preserve">เป็นรูปแบบแท่งเทียนที่ถูกพัฒนาต่อยอดจากรูปแบบปกติขึ้นมา จุดเด่นคือจะสามารถลด </w:t>
      </w:r>
      <w:r w:rsidRPr="00E732D4">
        <w:t xml:space="preserve">Noise </w:t>
      </w:r>
      <w:r w:rsidRPr="00E732D4">
        <w:rPr>
          <w:cs/>
        </w:rPr>
        <w:t>การแกว่งตัวของราคาออก เพื่อที่จะทำให้มองแนวโน้มได้ชัดเจนมากยิ่งขึ้น</w:t>
      </w:r>
      <w:r w:rsidR="00C14581">
        <w:t xml:space="preserve"> </w:t>
      </w:r>
    </w:p>
    <w:p w14:paraId="42F8AC46" w14:textId="77777777" w:rsidR="005E4E26" w:rsidRDefault="005E4E26" w:rsidP="005E4E26">
      <w:pPr>
        <w:pStyle w:val="BodyText"/>
        <w:keepNext/>
        <w:jc w:val="center"/>
      </w:pPr>
      <w:r>
        <w:rPr>
          <w:noProof/>
        </w:rPr>
        <w:drawing>
          <wp:inline distT="0" distB="0" distL="0" distR="0" wp14:anchorId="6EA241F2" wp14:editId="268D3E1F">
            <wp:extent cx="4162425" cy="2427705"/>
            <wp:effectExtent l="0" t="0" r="0" b="0"/>
            <wp:docPr id="88" name="Picture 88" descr="Heikin Ashi Charts | Best Ways to Use it in Your Trades | Exam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eikin Ashi Charts | Best Ways to Use it in Your Trades | Examples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315" cy="2438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2DA21" w14:textId="287CE47A" w:rsidR="005E4E26" w:rsidRPr="005E4E26" w:rsidRDefault="005E4E26" w:rsidP="005E4E26">
      <w:pPr>
        <w:pStyle w:val="Caption"/>
      </w:pPr>
      <w:bookmarkStart w:id="43" w:name="_Toc68096131"/>
      <w:r>
        <w:rPr>
          <w:cs/>
        </w:rPr>
        <w:t xml:space="preserve">รูปที่ </w:t>
      </w:r>
      <w:fldSimple w:instr=" STYLEREF 1 \s ">
        <w:r w:rsidR="0071346B">
          <w:rPr>
            <w:noProof/>
          </w:rPr>
          <w:t>2</w:t>
        </w:r>
      </w:fldSimple>
      <w:r w:rsidR="00893C2C">
        <w:rPr>
          <w:cs/>
        </w:rPr>
        <w:t>.</w:t>
      </w:r>
      <w:fldSimple w:instr=" SEQ รูปที่ \* ARABIC \s 1 ">
        <w:r w:rsidR="0071346B">
          <w:rPr>
            <w:noProof/>
          </w:rPr>
          <w:t>7</w:t>
        </w:r>
      </w:fldSimple>
      <w:r>
        <w:t xml:space="preserve"> </w:t>
      </w:r>
      <w:r>
        <w:rPr>
          <w:rFonts w:hint="cs"/>
          <w:cs/>
        </w:rPr>
        <w:t>เปรียบเทียบ แท่งเทียนปกติ และ แท่งเทียน</w:t>
      </w:r>
      <w:r>
        <w:t xml:space="preserve"> HA</w:t>
      </w:r>
      <w:bookmarkEnd w:id="43"/>
    </w:p>
    <w:p w14:paraId="669A61A3" w14:textId="04A3E5E0" w:rsidR="00E732D4" w:rsidRDefault="00C14581" w:rsidP="00E732D4">
      <w:pPr>
        <w:pStyle w:val="cpeBodyText"/>
      </w:pPr>
      <w:r w:rsidRPr="00C14581">
        <w:rPr>
          <w:cs/>
        </w:rPr>
        <w:t xml:space="preserve">ปกติแท่งเทียนทั่วไปจะประกอบด้วย </w:t>
      </w:r>
      <w:r w:rsidRPr="00C14581">
        <w:t xml:space="preserve">4 </w:t>
      </w:r>
      <w:r w:rsidRPr="00C14581">
        <w:rPr>
          <w:cs/>
        </w:rPr>
        <w:t xml:space="preserve">ค่า คือ </w:t>
      </w:r>
      <w:r w:rsidRPr="00C14581">
        <w:t xml:space="preserve">open-high-low-close </w:t>
      </w:r>
      <w:r w:rsidRPr="00C14581">
        <w:rPr>
          <w:cs/>
        </w:rPr>
        <w:t xml:space="preserve">ซึ่ง </w:t>
      </w:r>
      <w:r w:rsidRPr="00C14581">
        <w:t xml:space="preserve">Heikin-Ashi </w:t>
      </w:r>
      <w:r w:rsidRPr="00C14581">
        <w:rPr>
          <w:cs/>
        </w:rPr>
        <w:t xml:space="preserve">ก็เช่นเดียวกันจะประกอบด้วย </w:t>
      </w:r>
      <w:r w:rsidRPr="00C14581">
        <w:t xml:space="preserve">4 </w:t>
      </w:r>
      <w:r w:rsidRPr="00C14581">
        <w:rPr>
          <w:cs/>
        </w:rPr>
        <w:t>ค่า ดังต่อไปนี้</w:t>
      </w:r>
    </w:p>
    <w:p w14:paraId="1EB66FDC" w14:textId="77777777" w:rsidR="00C14581" w:rsidRPr="00C14581" w:rsidRDefault="00C14581" w:rsidP="00C14581">
      <w:pPr>
        <w:pStyle w:val="BodyText"/>
      </w:pP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C14581" w:rsidRPr="008473F5" w14:paraId="768FC5CB" w14:textId="77777777" w:rsidTr="007F3A95">
        <w:tc>
          <w:tcPr>
            <w:tcW w:w="774" w:type="dxa"/>
          </w:tcPr>
          <w:p w14:paraId="69DB6707" w14:textId="77777777" w:rsidR="00C14581" w:rsidRPr="008473F5" w:rsidRDefault="00C14581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10C5E6C" w14:textId="397F8ABF" w:rsidR="00C14581" w:rsidRPr="008473F5" w:rsidRDefault="00F72A81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HA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close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open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high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low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4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728F17C5" w14:textId="3FAF77E8" w:rsidR="00C14581" w:rsidRPr="008473F5" w:rsidRDefault="00C14581" w:rsidP="007F3A95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538F5180" w14:textId="5E46B067" w:rsidR="00C14581" w:rsidRDefault="00C14581" w:rsidP="00C14581">
      <w:pPr>
        <w:pStyle w:val="cpeBodyText"/>
      </w:pPr>
      <w:r>
        <w:rPr>
          <w:rFonts w:hint="cs"/>
          <w:cs/>
        </w:rPr>
        <w:t>จากสมการ 2.2.</w:t>
      </w:r>
      <w:r w:rsidR="008B123D">
        <w:rPr>
          <w:rFonts w:hint="cs"/>
          <w:cs/>
        </w:rPr>
        <w:t>3</w:t>
      </w:r>
      <w:r>
        <w:rPr>
          <w:rFonts w:hint="cs"/>
          <w:cs/>
        </w:rPr>
        <w:t xml:space="preserve"> </w:t>
      </w:r>
      <w:r w:rsidRPr="00C14581">
        <w:t xml:space="preserve">Heikin-Ashi Close </w:t>
      </w:r>
      <w:r w:rsidRPr="00C14581">
        <w:rPr>
          <w:cs/>
        </w:rPr>
        <w:t xml:space="preserve">คือ ค่าเฉลี่ยของ </w:t>
      </w:r>
      <w:r w:rsidRPr="00C14581">
        <w:t xml:space="preserve">open-high-low-close </w:t>
      </w:r>
      <w:r w:rsidRPr="00C14581">
        <w:rPr>
          <w:cs/>
        </w:rPr>
        <w:t>ของแท่งปัจจุบั</w:t>
      </w:r>
      <w:r>
        <w:rPr>
          <w:rFonts w:hint="cs"/>
          <w:cs/>
        </w:rPr>
        <w:t>น(</w:t>
      </w:r>
      <m:oMath>
        <m:r>
          <w:rPr>
            <w:rFonts w:ascii="Cambria Math" w:hAnsi="Cambria Math"/>
            <w:sz w:val="24"/>
            <w:szCs w:val="24"/>
          </w:rPr>
          <m:t>t</m:t>
        </m:r>
      </m:oMath>
      <w:r>
        <w:t>)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C14581" w:rsidRPr="008473F5" w14:paraId="11D72AB7" w14:textId="77777777" w:rsidTr="007F3A95">
        <w:tc>
          <w:tcPr>
            <w:tcW w:w="774" w:type="dxa"/>
          </w:tcPr>
          <w:p w14:paraId="55770CCC" w14:textId="77777777" w:rsidR="00C14581" w:rsidRPr="008473F5" w:rsidRDefault="00C14581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5332C061" w14:textId="56E213C8" w:rsidR="00C14581" w:rsidRPr="008473F5" w:rsidRDefault="00F72A81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HA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open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HA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open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t-1</m:t>
                                </m:r>
                              </m:sub>
                            </m:sSub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+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HA</m:t>
                            </m:r>
                          </m:e>
                          <m:sub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close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t-1</m:t>
                                </m:r>
                              </m:sub>
                            </m:sSub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2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5D0B3402" w14:textId="2E415807" w:rsidR="00C14581" w:rsidRPr="008473F5" w:rsidRDefault="00C14581" w:rsidP="007F3A95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08FD9A8" w14:textId="33CF0717" w:rsidR="00C14581" w:rsidRPr="00C14581" w:rsidRDefault="00C14581" w:rsidP="00C14581">
      <w:pPr>
        <w:pStyle w:val="cpeBodyText"/>
        <w:rPr>
          <w:cs/>
        </w:rPr>
      </w:pPr>
      <w:r>
        <w:rPr>
          <w:rFonts w:hint="cs"/>
          <w:cs/>
        </w:rPr>
        <w:t>จากสมการ 2.2.</w:t>
      </w:r>
      <w:r w:rsidR="008B123D">
        <w:rPr>
          <w:rFonts w:hint="cs"/>
          <w:cs/>
        </w:rPr>
        <w:t>4</w:t>
      </w:r>
      <w:r>
        <w:rPr>
          <w:rFonts w:hint="cs"/>
          <w:cs/>
        </w:rPr>
        <w:t xml:space="preserve"> </w:t>
      </w:r>
      <w:r w:rsidRPr="00C14581">
        <w:t xml:space="preserve">Heikin-Ashi Open </w:t>
      </w:r>
      <w:r w:rsidRPr="00C14581">
        <w:rPr>
          <w:cs/>
        </w:rPr>
        <w:t xml:space="preserve">คือ ค่าเฉลี่ยของ ราคาเปิดของ </w:t>
      </w:r>
      <w:r w:rsidRPr="00C14581">
        <w:t xml:space="preserve">Heikin-Ashi </w:t>
      </w:r>
      <w:r w:rsidRPr="00C14581">
        <w:rPr>
          <w:cs/>
        </w:rPr>
        <w:t>ในแท่งก่อนหน้า</w:t>
      </w:r>
      <w:r>
        <w:rPr>
          <w:rFonts w:hint="cs"/>
          <w:cs/>
        </w:rPr>
        <w:t>(</w:t>
      </w:r>
      <m:oMath>
        <m:r>
          <w:rPr>
            <w:rFonts w:ascii="Cambria Math" w:hAnsi="Cambria Math"/>
            <w:sz w:val="24"/>
            <w:szCs w:val="24"/>
          </w:rPr>
          <m:t>t</m:t>
        </m:r>
      </m:oMath>
      <w:r>
        <w:rPr>
          <w:rFonts w:hint="cs"/>
          <w:sz w:val="24"/>
          <w:szCs w:val="24"/>
          <w:cs/>
        </w:rPr>
        <w:t>-1</w:t>
      </w:r>
      <w:r>
        <w:t>)</w:t>
      </w:r>
      <w:r w:rsidRPr="00C14581">
        <w:rPr>
          <w:cs/>
        </w:rPr>
        <w:t xml:space="preserve"> และ ราคาปิดของ </w:t>
      </w:r>
      <w:r w:rsidRPr="00C14581">
        <w:t>Heikin-Ashi</w:t>
      </w:r>
      <w:r>
        <w:rPr>
          <w:rFonts w:hint="cs"/>
          <w:cs/>
        </w:rPr>
        <w:t>(</w:t>
      </w:r>
      <m:oMath>
        <m:r>
          <w:rPr>
            <w:rFonts w:ascii="Cambria Math" w:hAnsi="Cambria Math"/>
            <w:sz w:val="24"/>
            <w:szCs w:val="24"/>
          </w:rPr>
          <m:t>t</m:t>
        </m:r>
      </m:oMath>
      <w:r>
        <w:rPr>
          <w:rFonts w:hint="cs"/>
          <w:sz w:val="24"/>
          <w:szCs w:val="24"/>
          <w:cs/>
        </w:rPr>
        <w:t>-1</w:t>
      </w:r>
      <w:r>
        <w:t>)</w:t>
      </w:r>
      <w:r w:rsidRPr="00C14581">
        <w:t xml:space="preserve"> </w:t>
      </w:r>
      <w:r w:rsidRPr="00C14581">
        <w:rPr>
          <w:cs/>
        </w:rPr>
        <w:t>ในแท่งก่อนหน้า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C14581" w:rsidRPr="008473F5" w14:paraId="046896CD" w14:textId="77777777" w:rsidTr="007F3A95">
        <w:tc>
          <w:tcPr>
            <w:tcW w:w="774" w:type="dxa"/>
          </w:tcPr>
          <w:p w14:paraId="1D41EC63" w14:textId="77777777" w:rsidR="00C14581" w:rsidRPr="008473F5" w:rsidRDefault="00C14581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05165BEC" w14:textId="6901779B" w:rsidR="00C14581" w:rsidRPr="008473F5" w:rsidRDefault="00F72A81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HA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high</m:t>
                    </m:r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r>
                  <w:rPr>
                    <w:rFonts w:ascii="Cambria Math" w:hAnsi="Cambria Math" w:cs="TH SarabunPSK"/>
                    <w:sz w:val="24"/>
                  </w:rPr>
                  <m:t>max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high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HA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open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HA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 xml:space="preserve"> </m:t>
                    </m:r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45D12AED" w14:textId="16A111A3" w:rsidR="00C14581" w:rsidRPr="008473F5" w:rsidRDefault="00C14581" w:rsidP="007F3A95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625C66E" w14:textId="6CA5EF82" w:rsidR="00E732D4" w:rsidRDefault="009D0A3E" w:rsidP="009D0A3E">
      <w:pPr>
        <w:pStyle w:val="cpeBodyText"/>
      </w:pPr>
      <w:r>
        <w:rPr>
          <w:rFonts w:hint="cs"/>
          <w:cs/>
        </w:rPr>
        <w:t>สมการ 2.2.</w:t>
      </w:r>
      <w:r w:rsidR="008B123D">
        <w:rPr>
          <w:rFonts w:hint="cs"/>
          <w:cs/>
        </w:rPr>
        <w:t>5</w:t>
      </w:r>
      <w:r>
        <w:rPr>
          <w:rFonts w:hint="cs"/>
          <w:cs/>
        </w:rPr>
        <w:t xml:space="preserve"> </w:t>
      </w:r>
      <w:r w:rsidRPr="009D0A3E">
        <w:t xml:space="preserve">Heikin-Ashi High </w:t>
      </w:r>
      <w:r w:rsidRPr="009D0A3E">
        <w:rPr>
          <w:cs/>
        </w:rPr>
        <w:t>คือ ค่า</w:t>
      </w:r>
      <w:r>
        <w:rPr>
          <w:rFonts w:hint="cs"/>
          <w:cs/>
        </w:rPr>
        <w:t>ที่มากที่สุด</w:t>
      </w:r>
      <w:r w:rsidRPr="009D0A3E">
        <w:rPr>
          <w:cs/>
        </w:rPr>
        <w:t>ขอ</w:t>
      </w:r>
      <w:r>
        <w:rPr>
          <w:rFonts w:hint="cs"/>
          <w:cs/>
        </w:rPr>
        <w:t xml:space="preserve">ง </w:t>
      </w:r>
      <w:r>
        <w:t xml:space="preserve">high, </w:t>
      </w:r>
      <w:r w:rsidRPr="00C14581">
        <w:t>Heikin-Ashi Open</w:t>
      </w:r>
      <w:r>
        <w:t xml:space="preserve"> </w:t>
      </w:r>
      <w:r>
        <w:rPr>
          <w:rFonts w:hint="cs"/>
          <w:cs/>
        </w:rPr>
        <w:t xml:space="preserve">และ </w:t>
      </w:r>
      <w:r w:rsidRPr="00C14581">
        <w:t xml:space="preserve">Heikin-Ashi </w:t>
      </w:r>
      <w:r>
        <w:t xml:space="preserve">Close </w:t>
      </w:r>
      <w:r>
        <w:rPr>
          <w:rFonts w:hint="cs"/>
          <w:cs/>
        </w:rPr>
        <w:t>ของแท่งปัจจุบัน</w:t>
      </w:r>
    </w:p>
    <w:p w14:paraId="34E23388" w14:textId="0111D09E" w:rsidR="00786D90" w:rsidRDefault="00786D90" w:rsidP="00786D90">
      <w:pPr>
        <w:pStyle w:val="BodyText"/>
      </w:pPr>
    </w:p>
    <w:p w14:paraId="32D2B79E" w14:textId="77777777" w:rsidR="009131C6" w:rsidRPr="00786D90" w:rsidRDefault="009131C6" w:rsidP="00786D90">
      <w:pPr>
        <w:pStyle w:val="BodyText"/>
      </w:pP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9D0A3E" w:rsidRPr="008473F5" w14:paraId="55A9460B" w14:textId="77777777" w:rsidTr="007F3A95">
        <w:tc>
          <w:tcPr>
            <w:tcW w:w="774" w:type="dxa"/>
          </w:tcPr>
          <w:p w14:paraId="0ABDE6AA" w14:textId="77777777" w:rsidR="009D0A3E" w:rsidRPr="008473F5" w:rsidRDefault="009D0A3E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3246B923" w14:textId="5C2E7C4C" w:rsidR="009D0A3E" w:rsidRPr="008473F5" w:rsidRDefault="00F72A81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HA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high</m:t>
                    </m:r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r>
                  <w:rPr>
                    <w:rFonts w:ascii="Cambria Math" w:hAnsi="Cambria Math" w:cs="TH SarabunPSK"/>
                    <w:sz w:val="24"/>
                  </w:rPr>
                  <m:t>max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low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HA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open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HA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 xml:space="preserve"> </m:t>
                    </m:r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5E394217" w14:textId="6F747E5C" w:rsidR="009D0A3E" w:rsidRPr="008473F5" w:rsidRDefault="009D0A3E" w:rsidP="007F3A95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254CC756" w14:textId="46A23760" w:rsidR="005E4E26" w:rsidRDefault="009D0A3E" w:rsidP="009D0A3E">
      <w:pPr>
        <w:pStyle w:val="cpeBodyText"/>
        <w:rPr>
          <w:cs/>
        </w:rPr>
      </w:pPr>
      <w:r>
        <w:rPr>
          <w:rFonts w:hint="cs"/>
          <w:cs/>
        </w:rPr>
        <w:t>สมการ 2.2.</w:t>
      </w:r>
      <w:r w:rsidR="008B123D">
        <w:rPr>
          <w:rFonts w:hint="cs"/>
          <w:cs/>
        </w:rPr>
        <w:t>6</w:t>
      </w:r>
      <w:r>
        <w:rPr>
          <w:rFonts w:hint="cs"/>
          <w:cs/>
        </w:rPr>
        <w:t xml:space="preserve"> </w:t>
      </w:r>
      <w:r w:rsidRPr="009D0A3E">
        <w:t xml:space="preserve">Heikin-Ashi High </w:t>
      </w:r>
      <w:r w:rsidRPr="009D0A3E">
        <w:rPr>
          <w:cs/>
        </w:rPr>
        <w:t>คือ ค่า</w:t>
      </w:r>
      <w:r>
        <w:rPr>
          <w:rFonts w:hint="cs"/>
          <w:cs/>
        </w:rPr>
        <w:t>ที่มากที่สุด</w:t>
      </w:r>
      <w:r w:rsidRPr="009D0A3E">
        <w:rPr>
          <w:cs/>
        </w:rPr>
        <w:t>ขอ</w:t>
      </w:r>
      <w:r>
        <w:rPr>
          <w:rFonts w:hint="cs"/>
          <w:cs/>
        </w:rPr>
        <w:t xml:space="preserve">ง </w:t>
      </w:r>
      <w:r>
        <w:t xml:space="preserve">low, </w:t>
      </w:r>
      <w:r w:rsidRPr="00C14581">
        <w:t>Heikin-Ashi Open</w:t>
      </w:r>
      <w:r>
        <w:t xml:space="preserve"> </w:t>
      </w:r>
      <w:r>
        <w:rPr>
          <w:rFonts w:hint="cs"/>
          <w:cs/>
        </w:rPr>
        <w:t xml:space="preserve">และ </w:t>
      </w:r>
      <w:r w:rsidRPr="00C14581">
        <w:t xml:space="preserve">Heikin-Ashi </w:t>
      </w:r>
      <w:r>
        <w:t xml:space="preserve">Close </w:t>
      </w:r>
      <w:r>
        <w:rPr>
          <w:rFonts w:hint="cs"/>
          <w:cs/>
        </w:rPr>
        <w:t>ของแท่งปัจจุบัน</w:t>
      </w:r>
    </w:p>
    <w:p w14:paraId="6B11489E" w14:textId="33BA3C16" w:rsidR="009D0A3E" w:rsidRDefault="009D0A3E" w:rsidP="00786D90">
      <w:pPr>
        <w:pStyle w:val="Heading4"/>
      </w:pPr>
      <w:bookmarkStart w:id="44" w:name="_Toc68096088"/>
      <w:r w:rsidRPr="009D0A3E">
        <w:t>Momentum</w:t>
      </w:r>
      <w:bookmarkEnd w:id="44"/>
    </w:p>
    <w:p w14:paraId="52E8F443" w14:textId="09E57CAD" w:rsidR="00424640" w:rsidRPr="00E732D4" w:rsidRDefault="00424640" w:rsidP="009D0A3E">
      <w:pPr>
        <w:pStyle w:val="cpeBodyText"/>
      </w:pPr>
      <w:r w:rsidRPr="009D0A3E">
        <w:rPr>
          <w:rFonts w:hint="cs"/>
          <w:szCs w:val="40"/>
        </w:rPr>
        <w:t xml:space="preserve">Momentum Indicator (MOM) </w:t>
      </w:r>
      <w:r w:rsidR="002E6173" w:rsidRPr="009D0A3E">
        <w:rPr>
          <w:rFonts w:hint="cs"/>
          <w:cs/>
        </w:rPr>
        <w:t>ใช้สำหรับวิเคราะห์การเปลี่ยนแปลงของราคา เพื่อดูพฤติกรรมเปลี่ยนแปลงของราคา ในทิศทางต่างๆ</w:t>
      </w:r>
      <w:r w:rsidR="00786D90">
        <w:t xml:space="preserve"> </w:t>
      </w:r>
      <w:r w:rsidR="00786D90">
        <w:rPr>
          <w:rFonts w:hint="cs"/>
          <w:cs/>
        </w:rPr>
        <w:t>จะมีค่าอยู่ในช่วง 0 - 100</w:t>
      </w:r>
      <w:r w:rsidR="002E6173" w:rsidRPr="009D0A3E">
        <w:rPr>
          <w:rFonts w:hint="cs"/>
          <w:cs/>
        </w:rPr>
        <w:t xml:space="preserve"> ซึ่งคำนวณดังสมการที่ 2.2.</w:t>
      </w:r>
      <w:r w:rsidR="008B123D">
        <w:rPr>
          <w:rFonts w:hint="cs"/>
          <w:cs/>
        </w:rPr>
        <w:t>7</w:t>
      </w:r>
      <w:r w:rsidR="00363EC0" w:rsidRPr="009D0A3E">
        <w:t xml:space="preserve"> 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2E6173" w:rsidRPr="008473F5" w14:paraId="2DD5BC96" w14:textId="77777777" w:rsidTr="00A828CE">
        <w:tc>
          <w:tcPr>
            <w:tcW w:w="774" w:type="dxa"/>
          </w:tcPr>
          <w:p w14:paraId="79B0ABE9" w14:textId="77777777" w:rsidR="002E6173" w:rsidRPr="008473F5" w:rsidRDefault="002E6173" w:rsidP="00A828CE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09BFFC83" w14:textId="7634A594" w:rsidR="00A828CE" w:rsidRPr="008473F5" w:rsidRDefault="00A828CE" w:rsidP="0046144D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r>
                  <w:rPr>
                    <w:rFonts w:ascii="Cambria Math" w:hAnsi="Cambria Math" w:cs="TH SarabunPSK" w:hint="cs"/>
                    <w:sz w:val="24"/>
                  </w:rPr>
                  <m:t>MOM=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p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 w:cs="TH SarabunPSK" w:hint="cs"/>
                    <w:sz w:val="24"/>
                  </w:rPr>
                  <m:t>*100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2546F29A" w14:textId="7438E35B" w:rsidR="002E6173" w:rsidRPr="008473F5" w:rsidRDefault="002E6173" w:rsidP="00A828CE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86C245F" w14:textId="77777777" w:rsidR="0046144D" w:rsidRPr="008473F5" w:rsidRDefault="0046144D" w:rsidP="0046144D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192BA9F" w14:textId="14EE4ECC" w:rsidR="0046144D" w:rsidRPr="008473F5" w:rsidRDefault="0046144D" w:rsidP="0046144D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m:oMath>
        <m:sSub>
          <m:sSubPr>
            <m:ctrlPr>
              <w:rPr>
                <w:rFonts w:ascii="Cambria Math" w:hAnsi="Cambria Math" w:cs="TH SarabunPSK" w:hint="cs"/>
                <w:i/>
                <w:sz w:val="24"/>
              </w:rPr>
            </m:ctrlPr>
          </m:sSubPr>
          <m:e>
            <m:r>
              <w:rPr>
                <w:rFonts w:ascii="Cambria Math" w:hAnsi="Cambria Math" w:cs="TH SarabunPSK" w:hint="cs"/>
                <w:sz w:val="24"/>
              </w:rPr>
              <m:t>close</m:t>
            </m:r>
          </m:e>
          <m:sub>
            <m:r>
              <w:rPr>
                <w:rFonts w:ascii="Cambria Math" w:hAnsi="Cambria Math" w:cs="TH SarabunPSK"/>
                <w:sz w:val="24"/>
              </w:rPr>
              <m:t>t</m:t>
            </m:r>
          </m:sub>
        </m:sSub>
      </m:oMath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ค่าปิดราคา ณ แท่งเทียนปัจจุบัน</w:t>
      </w:r>
    </w:p>
    <w:p w14:paraId="050E497F" w14:textId="38086858" w:rsidR="0046144D" w:rsidRPr="008473F5" w:rsidRDefault="0046144D" w:rsidP="0046144D">
      <w:pPr>
        <w:jc w:val="thaiDistribute"/>
        <w:rPr>
          <w:rFonts w:ascii="TH SarabunPSK" w:hAnsi="TH SarabunPSK" w:cs="TH SarabunPSK"/>
          <w:sz w:val="24"/>
          <w:szCs w:val="24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m:oMath>
        <m:sSub>
          <m:sSubPr>
            <m:ctrlPr>
              <w:rPr>
                <w:rFonts w:ascii="Cambria Math" w:hAnsi="Cambria Math" w:cs="TH SarabunPSK" w:hint="cs"/>
                <w:i/>
                <w:sz w:val="24"/>
              </w:rPr>
            </m:ctrlPr>
          </m:sSubPr>
          <m:e>
            <m:r>
              <w:rPr>
                <w:rFonts w:ascii="Cambria Math" w:hAnsi="Cambria Math" w:cs="TH SarabunPSK" w:hint="cs"/>
                <w:sz w:val="24"/>
              </w:rPr>
              <m:t>close</m:t>
            </m:r>
          </m:e>
          <m:sub>
            <m:r>
              <w:rPr>
                <w:rFonts w:ascii="Cambria Math" w:hAnsi="Cambria Math" w:cs="TH SarabunPSK"/>
                <w:sz w:val="24"/>
              </w:rPr>
              <m:t>t</m:t>
            </m:r>
            <m:r>
              <w:rPr>
                <w:rFonts w:ascii="Cambria Math" w:hAnsi="Cambria Math" w:cs="TH SarabunPSK" w:hint="cs"/>
                <w:sz w:val="24"/>
              </w:rPr>
              <m:t>-</m:t>
            </m:r>
            <m:r>
              <w:rPr>
                <w:rFonts w:ascii="Cambria Math" w:hAnsi="Cambria Math" w:cs="TH SarabunPSK"/>
                <w:sz w:val="24"/>
              </w:rPr>
              <m:t>p</m:t>
            </m:r>
          </m:sub>
        </m:sSub>
      </m:oMath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ค่าปิดราคาแท่งเทียนก่อนหน้าตามคาบ</w:t>
      </w:r>
      <w:r w:rsidRPr="008473F5">
        <w:rPr>
          <w:rFonts w:ascii="TH SarabunPSK" w:hAnsi="TH SarabunPSK" w:cs="TH SarabunPSK" w:hint="cs"/>
          <w:sz w:val="32"/>
          <w:szCs w:val="32"/>
        </w:rPr>
        <w:t xml:space="preserve"> </w:t>
      </w:r>
      <m:oMath>
        <m:r>
          <w:rPr>
            <w:rFonts w:ascii="Cambria Math" w:hAnsi="Cambria Math" w:cs="TH SarabunPSK" w:hint="cs"/>
            <w:sz w:val="24"/>
            <w:szCs w:val="24"/>
          </w:rPr>
          <m:t>p</m:t>
        </m:r>
      </m:oMath>
    </w:p>
    <w:p w14:paraId="1BBA2E1B" w14:textId="6D318607" w:rsidR="002E6173" w:rsidRPr="008473F5" w:rsidRDefault="009D0A3E" w:rsidP="009D0A3E">
      <w:pPr>
        <w:pStyle w:val="Heading4"/>
        <w:rPr>
          <w:cs/>
        </w:rPr>
      </w:pPr>
      <w:bookmarkStart w:id="45" w:name="_Toc68096089"/>
      <w:r w:rsidRPr="009D0A3E">
        <w:t>Stochastic oscillator</w:t>
      </w:r>
      <w:bookmarkEnd w:id="45"/>
    </w:p>
    <w:p w14:paraId="60AC73F2" w14:textId="7DA86AA7" w:rsidR="00424640" w:rsidRDefault="00D2248B" w:rsidP="009D0A3E">
      <w:pPr>
        <w:pStyle w:val="cpeBodyText"/>
      </w:pPr>
      <w:r w:rsidRPr="00D2248B">
        <w:t>Stochastic</w:t>
      </w:r>
      <w:r w:rsidR="00F6305F">
        <w:t xml:space="preserve"> oscillator (STOCH)</w:t>
      </w:r>
      <w:r w:rsidRPr="00D2248B">
        <w:t xml:space="preserve"> </w:t>
      </w:r>
      <w:r w:rsidRPr="00D2248B">
        <w:rPr>
          <w:cs/>
        </w:rPr>
        <w:t xml:space="preserve">คือ </w:t>
      </w:r>
      <w:r w:rsidRPr="00D2248B">
        <w:t xml:space="preserve">Indicator </w:t>
      </w:r>
      <w:r w:rsidRPr="00D2248B">
        <w:rPr>
          <w:cs/>
        </w:rPr>
        <w:t>วิเคราะห์ราคาสินทรัพย์ในกลุ่ม "โมเมนตัม" (</w:t>
      </w:r>
      <w:r w:rsidRPr="00D2248B">
        <w:t xml:space="preserve">Momentum) </w:t>
      </w:r>
      <w:r w:rsidRPr="00D2248B">
        <w:rPr>
          <w:cs/>
        </w:rPr>
        <w:t xml:space="preserve">หรือแรงผลักของราคา โดย </w:t>
      </w:r>
      <w:r w:rsidRPr="00D2248B">
        <w:t xml:space="preserve">Stochastic Oscillator </w:t>
      </w:r>
      <w:r w:rsidRPr="00D2248B">
        <w:rPr>
          <w:cs/>
        </w:rPr>
        <w:t xml:space="preserve">จะสร้างดัชนี 0 - 100 ที่อธิบายภาพรวมของความผันผวนของราคา ณ ช่วงเวลาหนึ่งๆ โดยจะมี </w:t>
      </w:r>
      <w:r w:rsidRPr="00D2248B">
        <w:t>'</w:t>
      </w:r>
      <w:r w:rsidRPr="00D2248B">
        <w:rPr>
          <w:cs/>
        </w:rPr>
        <w:t>เส้นสัญญาณ</w:t>
      </w:r>
      <w:r w:rsidRPr="00D2248B">
        <w:t xml:space="preserve">' </w:t>
      </w:r>
      <w:r w:rsidRPr="00D2248B">
        <w:rPr>
          <w:cs/>
        </w:rPr>
        <w:t xml:space="preserve">อยู่ 2 เส้นใน </w:t>
      </w:r>
      <w:r w:rsidRPr="00D2248B">
        <w:t xml:space="preserve">Indicator </w:t>
      </w:r>
      <w:r w:rsidRPr="00D2248B">
        <w:rPr>
          <w:cs/>
        </w:rPr>
        <w:t xml:space="preserve">ตัวแรก คือ </w:t>
      </w:r>
      <w:r w:rsidRPr="00D2248B">
        <w:t xml:space="preserve">'%K' </w:t>
      </w:r>
      <w:r w:rsidRPr="00D2248B">
        <w:rPr>
          <w:cs/>
        </w:rPr>
        <w:t>และตัวที่สองซึ่งเป็นค่าเฉลี่ยของเส้นแรก คือเส้น %</w:t>
      </w:r>
      <w:r w:rsidRPr="00D2248B">
        <w:t xml:space="preserve">D </w:t>
      </w:r>
      <w:r w:rsidRPr="00D2248B">
        <w:rPr>
          <w:cs/>
        </w:rPr>
        <w:t xml:space="preserve">ทั้งนี้ ส่วนค่า </w:t>
      </w:r>
      <w:r w:rsidRPr="00D2248B">
        <w:t xml:space="preserve">Slowing </w:t>
      </w:r>
      <w:r w:rsidRPr="00D2248B">
        <w:rPr>
          <w:cs/>
        </w:rPr>
        <w:t>เป็นเพียงหน่วยเพื่อถ่วงน้ำหนักสำหรับ %</w:t>
      </w:r>
      <w:r w:rsidRPr="00D2248B">
        <w:t>K</w:t>
      </w:r>
      <w:r>
        <w:rPr>
          <w:rFonts w:hint="cs"/>
          <w:cs/>
        </w:rPr>
        <w:t xml:space="preserve"> </w:t>
      </w:r>
      <w:r w:rsidR="00FA35CF">
        <w:rPr>
          <w:rFonts w:hint="cs"/>
          <w:cs/>
        </w:rPr>
        <w:t>คำนวณดังสมการ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D2248B" w:rsidRPr="008473F5" w14:paraId="3DF4EFA5" w14:textId="77777777" w:rsidTr="007F3A95">
        <w:tc>
          <w:tcPr>
            <w:tcW w:w="774" w:type="dxa"/>
          </w:tcPr>
          <w:p w14:paraId="08CC791E" w14:textId="77777777" w:rsidR="00D2248B" w:rsidRPr="008473F5" w:rsidRDefault="00D2248B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74F3371" w14:textId="3F98D155" w:rsidR="00D2248B" w:rsidRPr="008473F5" w:rsidRDefault="00F72A81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%K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-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LowestLow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p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HighestHigh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p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 -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LowestLow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p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 w:cs="TH SarabunPSK" w:hint="cs"/>
                    <w:sz w:val="24"/>
                  </w:rPr>
                  <m:t>*100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24752ABA" w14:textId="1C030C16" w:rsidR="00D2248B" w:rsidRPr="008473F5" w:rsidRDefault="00D2248B" w:rsidP="007F3A95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7B63141" w14:textId="5406494C" w:rsidR="00FA35CF" w:rsidRDefault="00FA35CF" w:rsidP="00D23881">
      <w:pPr>
        <w:pStyle w:val="cpeBodyText"/>
        <w:rPr>
          <w:sz w:val="24"/>
          <w:szCs w:val="24"/>
        </w:rPr>
      </w:pPr>
      <w:r>
        <w:rPr>
          <w:rFonts w:hint="cs"/>
          <w:cs/>
        </w:rPr>
        <w:t>โดย</w:t>
      </w:r>
      <w:r>
        <w:rPr>
          <w:cs/>
        </w:rPr>
        <w:tab/>
      </w:r>
      <w:r>
        <w:rPr>
          <w:cs/>
        </w:rPr>
        <w:tab/>
      </w:r>
      <m:oMath>
        <m:sSub>
          <m:sSubPr>
            <m:ctrlPr>
              <w:rPr>
                <w:rFonts w:ascii="Cambria Math" w:hAnsi="Cambria Math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LowestLow</m:t>
            </m:r>
          </m:e>
          <m:sub>
            <m:r>
              <w:rPr>
                <w:rFonts w:ascii="Cambria Math" w:hAnsi="Cambria Math"/>
                <w:sz w:val="24"/>
              </w:rPr>
              <m:t>p</m:t>
            </m:r>
          </m:sub>
        </m:sSub>
      </m:oMath>
      <w:r>
        <w:rPr>
          <w:sz w:val="24"/>
          <w:szCs w:val="28"/>
          <w:cs/>
        </w:rPr>
        <w:tab/>
      </w:r>
      <w:r>
        <w:rPr>
          <w:sz w:val="24"/>
          <w:szCs w:val="28"/>
        </w:rPr>
        <w:tab/>
      </w:r>
      <w:r>
        <w:rPr>
          <w:rFonts w:hint="cs"/>
          <w:sz w:val="28"/>
          <w:cs/>
        </w:rPr>
        <w:t>คือ</w:t>
      </w:r>
      <w:r>
        <w:rPr>
          <w:sz w:val="28"/>
          <w:cs/>
        </w:rPr>
        <w:tab/>
      </w:r>
      <w:r>
        <w:rPr>
          <w:rFonts w:hint="cs"/>
          <w:sz w:val="28"/>
          <w:cs/>
        </w:rPr>
        <w:t xml:space="preserve">ค่าที่ต่ำที่สุดในช่วงคาบ </w:t>
      </w:r>
      <m:oMath>
        <m:r>
          <w:rPr>
            <w:rFonts w:ascii="Cambria Math" w:hAnsi="Cambria Math" w:hint="cs"/>
            <w:sz w:val="24"/>
            <w:szCs w:val="24"/>
          </w:rPr>
          <m:t>p</m:t>
        </m:r>
      </m:oMath>
    </w:p>
    <w:p w14:paraId="0E278E3A" w14:textId="455B67C3" w:rsidR="00FA35CF" w:rsidRPr="00B02B96" w:rsidRDefault="00FA35CF" w:rsidP="00B02B96">
      <w:pPr>
        <w:pStyle w:val="cpeBodyText"/>
        <w:rPr>
          <w:sz w:val="28"/>
        </w:rPr>
      </w:pPr>
      <w:r>
        <w:tab/>
      </w:r>
      <w:r>
        <w:tab/>
      </w:r>
      <m:oMath>
        <m:sSub>
          <m:sSubPr>
            <m:ctrlPr>
              <w:rPr>
                <w:rFonts w:ascii="Cambria Math" w:hAnsi="Cambria Math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HighestHigh</m:t>
            </m:r>
          </m:e>
          <m:sub>
            <m:r>
              <w:rPr>
                <w:rFonts w:ascii="Cambria Math" w:hAnsi="Cambria Math"/>
                <w:sz w:val="24"/>
              </w:rPr>
              <m:t>p</m:t>
            </m:r>
          </m:sub>
        </m:sSub>
      </m:oMath>
      <w:r>
        <w:rPr>
          <w:sz w:val="24"/>
          <w:szCs w:val="28"/>
        </w:rPr>
        <w:t xml:space="preserve"> </w:t>
      </w:r>
      <w:r>
        <w:rPr>
          <w:sz w:val="24"/>
          <w:szCs w:val="28"/>
        </w:rPr>
        <w:tab/>
      </w:r>
      <w:r>
        <w:rPr>
          <w:rFonts w:hint="cs"/>
          <w:sz w:val="28"/>
          <w:cs/>
        </w:rPr>
        <w:t>คือ</w:t>
      </w:r>
      <w:r>
        <w:rPr>
          <w:sz w:val="28"/>
          <w:cs/>
        </w:rPr>
        <w:tab/>
      </w:r>
      <w:r>
        <w:rPr>
          <w:rFonts w:hint="cs"/>
          <w:sz w:val="28"/>
          <w:cs/>
        </w:rPr>
        <w:t xml:space="preserve">ค่าที่สูงที่สุดในช่วงคาบ </w:t>
      </w:r>
      <m:oMath>
        <m:r>
          <w:rPr>
            <w:rFonts w:ascii="Cambria Math" w:hAnsi="Cambria Math" w:hint="cs"/>
            <w:sz w:val="24"/>
            <w:szCs w:val="24"/>
          </w:rPr>
          <m:t>p</m:t>
        </m:r>
      </m:oMath>
    </w:p>
    <w:p w14:paraId="39A4F80A" w14:textId="1E78C5DF" w:rsidR="00D2248B" w:rsidRDefault="00FA2245" w:rsidP="00D23881">
      <w:pPr>
        <w:pStyle w:val="cpeBodyText"/>
      </w:pPr>
      <w:r>
        <w:rPr>
          <w:rFonts w:hint="cs"/>
          <w:cs/>
        </w:rPr>
        <w:t>โดยเมื่อคำนวณจากสมการ 2.2.7</w:t>
      </w:r>
      <w:r w:rsidR="00162035">
        <w:rPr>
          <w:rFonts w:hint="cs"/>
          <w:cs/>
        </w:rPr>
        <w:t xml:space="preserve"> จะทำการหา</w:t>
      </w:r>
      <w:r w:rsidR="00D23881">
        <w:rPr>
          <w:rFonts w:hint="cs"/>
          <w:cs/>
        </w:rPr>
        <w:t>เส้น</w:t>
      </w:r>
      <w:r w:rsidR="00162035">
        <w:rPr>
          <w:rFonts w:hint="cs"/>
          <w:cs/>
        </w:rPr>
        <w:t xml:space="preserve">ค่าเฉลี่ยของ </w:t>
      </w:r>
      <w:r w:rsidR="00162035">
        <w:t xml:space="preserve">%K </w:t>
      </w:r>
      <w:r w:rsidR="001F0D15">
        <w:rPr>
          <w:rFonts w:hint="cs"/>
          <w:cs/>
        </w:rPr>
        <w:t xml:space="preserve">โดยใช้สมการที่ 2.2.1 </w:t>
      </w:r>
      <w:r w:rsidR="00162035">
        <w:rPr>
          <w:rFonts w:hint="cs"/>
          <w:cs/>
        </w:rPr>
        <w:t xml:space="preserve">ซึ่งจะได้ค่า </w:t>
      </w:r>
      <w:r w:rsidR="001F0D15">
        <w:t>%D(</w:t>
      </w:r>
      <w:r w:rsidR="00162035">
        <w:t>slowk</w:t>
      </w:r>
      <w:r w:rsidR="001F0D15">
        <w:t>)</w:t>
      </w:r>
      <w:r w:rsidR="001F0D15">
        <w:rPr>
          <w:rFonts w:hint="cs"/>
          <w:cs/>
        </w:rPr>
        <w:t xml:space="preserve"> โดยใช้คาบ</w:t>
      </w:r>
      <w:r w:rsidR="001F0D15">
        <w:t xml:space="preserve">(Periods) </w:t>
      </w:r>
      <w:r w:rsidR="001D13AA">
        <w:rPr>
          <w:rFonts w:hint="cs"/>
          <w:cs/>
        </w:rPr>
        <w:t>ตามที่กำหนด</w:t>
      </w:r>
      <w:r w:rsidR="00D23881">
        <w:rPr>
          <w:rFonts w:hint="cs"/>
          <w:cs/>
        </w:rPr>
        <w:t xml:space="preserve"> ดังสมการ 2.2.8</w:t>
      </w:r>
      <w:r w:rsidR="001F0D15">
        <w:rPr>
          <w:rFonts w:hint="cs"/>
          <w:cs/>
        </w:rPr>
        <w:t xml:space="preserve"> และ</w:t>
      </w:r>
      <w:r w:rsidR="00D23881">
        <w:rPr>
          <w:rFonts w:hint="cs"/>
          <w:cs/>
        </w:rPr>
        <w:t>จะทำการหาเส้นค่าเฉลี่ยของ</w:t>
      </w:r>
      <w:r w:rsidR="00D23881">
        <w:t xml:space="preserve"> %D </w:t>
      </w:r>
      <w:r w:rsidR="00D23881">
        <w:rPr>
          <w:rFonts w:hint="cs"/>
          <w:cs/>
        </w:rPr>
        <w:t xml:space="preserve">อีกครั้ง จะได้ค่า </w:t>
      </w:r>
      <w:r w:rsidR="00D23881">
        <w:t xml:space="preserve">slowd </w:t>
      </w:r>
      <w:r w:rsidR="00D23881">
        <w:rPr>
          <w:rFonts w:hint="cs"/>
          <w:cs/>
        </w:rPr>
        <w:t>โดยใช้คาบ</w:t>
      </w:r>
      <w:r w:rsidR="00D23881">
        <w:t xml:space="preserve">(Periods) </w:t>
      </w:r>
      <w:r w:rsidR="001D13AA">
        <w:rPr>
          <w:rFonts w:hint="cs"/>
          <w:cs/>
        </w:rPr>
        <w:t xml:space="preserve">ตามที่กำหนด </w:t>
      </w:r>
      <w:r w:rsidR="001F0D15">
        <w:rPr>
          <w:rFonts w:hint="cs"/>
          <w:cs/>
        </w:rPr>
        <w:t>ดังสมการ</w:t>
      </w:r>
      <w:r w:rsidR="00D23881">
        <w:rPr>
          <w:rFonts w:hint="cs"/>
          <w:cs/>
        </w:rPr>
        <w:t xml:space="preserve"> 2.2.9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1F0D15" w:rsidRPr="008473F5" w14:paraId="3CDEF500" w14:textId="77777777" w:rsidTr="007F3A95">
        <w:tc>
          <w:tcPr>
            <w:tcW w:w="774" w:type="dxa"/>
          </w:tcPr>
          <w:p w14:paraId="7326B2D8" w14:textId="77777777" w:rsidR="001F0D15" w:rsidRPr="008473F5" w:rsidRDefault="001F0D15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EA80C0B" w14:textId="0CC497A3" w:rsidR="001F0D15" w:rsidRPr="008473F5" w:rsidRDefault="00F72A81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 w:cs="TH SarabunPSK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4"/>
                    </w:rPr>
                    <m:t>%D(slowk)</m:t>
                  </m:r>
                </m:e>
                <m:sub>
                  <m:r>
                    <w:rPr>
                      <w:rFonts w:ascii="Cambria Math" w:hAnsi="Cambria Math" w:cs="TH SarabunPSK"/>
                      <w:sz w:val="24"/>
                    </w:rPr>
                    <m:t>t</m:t>
                  </m:r>
                </m:sub>
              </m:sSub>
              <m:r>
                <w:rPr>
                  <w:rFonts w:ascii="Cambria Math" w:hAnsi="Cambria Math" w:cs="TH SarabunPSK" w:hint="cs"/>
                  <w:sz w:val="24"/>
                </w:rPr>
                <m:t>=</m:t>
              </m:r>
            </m:oMath>
            <w:r w:rsidR="001F0D15">
              <w:rPr>
                <w:rFonts w:ascii="TH SarabunPSK" w:hAnsi="TH SarabunPSK" w:cs="TH SarabunPSK"/>
                <w:sz w:val="24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TH SarabunPSK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4"/>
                    </w:rPr>
                    <m:t>SMA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H SarabunPSK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H SarabunPSK"/>
                          <w:sz w:val="24"/>
                        </w:rPr>
                        <m:t>%K</m:t>
                      </m:r>
                    </m:e>
                    <m:sub>
                      <m:r>
                        <w:rPr>
                          <w:rFonts w:ascii="Cambria Math" w:hAnsi="Cambria Math" w:cs="TH SarabunPSK"/>
                          <w:sz w:val="24"/>
                        </w:rPr>
                        <m:t>t</m:t>
                      </m:r>
                    </m:sub>
                  </m:sSub>
                </m:sub>
              </m:sSub>
              <m:r>
                <w:rPr>
                  <w:rFonts w:ascii="Cambria Math" w:hAnsi="Cambria Math" w:cs="TH SarabunPSK"/>
                  <w:sz w:val="24"/>
                </w:rPr>
                <m:t xml:space="preserve"> </m:t>
              </m:r>
            </m:oMath>
          </w:p>
        </w:tc>
        <w:tc>
          <w:tcPr>
            <w:tcW w:w="1066" w:type="dxa"/>
            <w:vAlign w:val="center"/>
          </w:tcPr>
          <w:p w14:paraId="7FE2DA55" w14:textId="02A9D507" w:rsidR="001F0D15" w:rsidRPr="008473F5" w:rsidRDefault="001F0D15" w:rsidP="007F3A95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  <w:tr w:rsidR="001F0D15" w:rsidRPr="008473F5" w14:paraId="00408A83" w14:textId="77777777" w:rsidTr="007F3A95">
        <w:tc>
          <w:tcPr>
            <w:tcW w:w="774" w:type="dxa"/>
          </w:tcPr>
          <w:p w14:paraId="4F7EE567" w14:textId="77777777" w:rsidR="001F0D15" w:rsidRPr="008473F5" w:rsidRDefault="001F0D15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52337BC1" w14:textId="6CF9FD56" w:rsidR="001F0D15" w:rsidRPr="008473F5" w:rsidRDefault="00F72A81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>
              <m:sSub>
                <m:sSubPr>
                  <m:ctrlPr>
                    <w:rPr>
                      <w:rFonts w:ascii="Cambria Math" w:hAnsi="Cambria Math" w:cs="TH SarabunPSK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4"/>
                    </w:rPr>
                    <m:t>slowd</m:t>
                  </m:r>
                </m:e>
                <m:sub>
                  <m:r>
                    <w:rPr>
                      <w:rFonts w:ascii="Cambria Math" w:hAnsi="Cambria Math" w:cs="TH SarabunPSK"/>
                      <w:sz w:val="24"/>
                    </w:rPr>
                    <m:t>t</m:t>
                  </m:r>
                </m:sub>
              </m:sSub>
              <m:r>
                <w:rPr>
                  <w:rFonts w:ascii="Cambria Math" w:hAnsi="Cambria Math" w:cs="TH SarabunPSK" w:hint="cs"/>
                  <w:sz w:val="24"/>
                </w:rPr>
                <m:t>=</m:t>
              </m:r>
            </m:oMath>
            <w:r w:rsidR="001F0D15">
              <w:rPr>
                <w:rFonts w:ascii="TH SarabunPSK" w:hAnsi="TH SarabunPSK" w:cs="TH SarabunPSK"/>
                <w:sz w:val="24"/>
              </w:rPr>
              <w:t xml:space="preserve"> </w:t>
            </w:r>
            <m:oMath>
              <m:r>
                <w:rPr>
                  <w:rFonts w:ascii="Cambria Math" w:hAnsi="Cambria Math" w:cs="TH SarabunPSK"/>
                  <w:sz w:val="24"/>
                </w:rPr>
                <m:t>S</m:t>
              </m:r>
              <m:sSub>
                <m:sSubPr>
                  <m:ctrlPr>
                    <w:rPr>
                      <w:rFonts w:ascii="Cambria Math" w:hAnsi="Cambria Math" w:cs="TH SarabunPSK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4"/>
                    </w:rPr>
                    <m:t>MA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="TH SarabunPSK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H SarabunPSK"/>
                          <w:sz w:val="24"/>
                        </w:rPr>
                        <m:t>%D</m:t>
                      </m:r>
                    </m:e>
                    <m:sub>
                      <m:r>
                        <w:rPr>
                          <w:rFonts w:ascii="Cambria Math" w:hAnsi="Cambria Math" w:cs="TH SarabunPSK"/>
                          <w:sz w:val="24"/>
                        </w:rPr>
                        <m:t>t</m:t>
                      </m:r>
                    </m:sub>
                  </m:sSub>
                </m:sub>
              </m:sSub>
              <m:r>
                <w:rPr>
                  <w:rFonts w:ascii="Cambria Math" w:hAnsi="Cambria Math" w:cs="TH SarabunPSK"/>
                  <w:sz w:val="24"/>
                </w:rPr>
                <m:t xml:space="preserve"> </m:t>
              </m:r>
            </m:oMath>
          </w:p>
        </w:tc>
        <w:tc>
          <w:tcPr>
            <w:tcW w:w="1066" w:type="dxa"/>
            <w:vAlign w:val="center"/>
          </w:tcPr>
          <w:p w14:paraId="1C1F8510" w14:textId="59FE7755" w:rsidR="001F0D15" w:rsidRPr="008473F5" w:rsidRDefault="00D23881" w:rsidP="007F3A95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C47FF87" w14:textId="77777777" w:rsidR="00786D90" w:rsidRDefault="00786D90" w:rsidP="00786D90">
      <w:pPr>
        <w:pStyle w:val="cpeBodyText"/>
        <w:keepNext/>
        <w:jc w:val="center"/>
      </w:pPr>
      <w:r>
        <w:rPr>
          <w:noProof/>
        </w:rPr>
        <w:lastRenderedPageBreak/>
        <w:drawing>
          <wp:inline distT="0" distB="0" distL="0" distR="0" wp14:anchorId="556818CD" wp14:editId="55F8BC91">
            <wp:extent cx="4476750" cy="2857500"/>
            <wp:effectExtent l="0" t="0" r="0" b="0"/>
            <wp:docPr id="90" name="Picture 90" descr="Stochastic Oscillator - Oscillators - MetaTrader 5 Hel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Stochastic Oscillator - Oscillators - MetaTrader 5 Help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BE8BE" w14:textId="1BA9E588" w:rsidR="00786D90" w:rsidRDefault="00786D90" w:rsidP="00786D90">
      <w:pPr>
        <w:pStyle w:val="Caption"/>
      </w:pPr>
      <w:bookmarkStart w:id="46" w:name="_Toc68096132"/>
      <w:r>
        <w:rPr>
          <w:cs/>
        </w:rPr>
        <w:t xml:space="preserve">รูปที่ </w:t>
      </w:r>
      <w:fldSimple w:instr=" STYLEREF 1 \s ">
        <w:r w:rsidR="0071346B">
          <w:rPr>
            <w:noProof/>
          </w:rPr>
          <w:t>2</w:t>
        </w:r>
      </w:fldSimple>
      <w:r w:rsidR="00893C2C">
        <w:rPr>
          <w:cs/>
        </w:rPr>
        <w:t>.</w:t>
      </w:r>
      <w:fldSimple w:instr=" SEQ รูปที่ \* ARABIC \s 1 ">
        <w:r w:rsidR="0071346B">
          <w:rPr>
            <w:noProof/>
          </w:rPr>
          <w:t>8</w:t>
        </w:r>
      </w:fldSimple>
      <w:r>
        <w:rPr>
          <w:rFonts w:hint="cs"/>
          <w:cs/>
        </w:rPr>
        <w:t xml:space="preserve"> ตัวอย่างผลลัพธ์ของ </w:t>
      </w:r>
      <w:r w:rsidRPr="00786D90">
        <w:t>Stochastic oscillator</w:t>
      </w:r>
      <w:bookmarkEnd w:id="46"/>
    </w:p>
    <w:p w14:paraId="7A163983" w14:textId="50DB47BC" w:rsidR="00786D90" w:rsidRPr="00786D90" w:rsidRDefault="002246B6" w:rsidP="00786D90">
      <w:pPr>
        <w:pStyle w:val="Heading4"/>
      </w:pPr>
      <w:bookmarkStart w:id="47" w:name="_Toc68096090"/>
      <w:r w:rsidRPr="002246B6">
        <w:t>Williams %R</w:t>
      </w:r>
      <w:bookmarkEnd w:id="47"/>
    </w:p>
    <w:p w14:paraId="125B5A3E" w14:textId="3DA20B23" w:rsidR="002246B6" w:rsidRDefault="002246B6" w:rsidP="002246B6">
      <w:pPr>
        <w:pStyle w:val="cpeBodyText"/>
      </w:pPr>
      <w:r w:rsidRPr="002246B6">
        <w:t>William %R</w:t>
      </w:r>
      <w:r w:rsidR="00F6305F">
        <w:t xml:space="preserve"> (</w:t>
      </w:r>
      <w:r w:rsidR="00F6305F" w:rsidRPr="00F6305F">
        <w:t>WILLR</w:t>
      </w:r>
      <w:r w:rsidR="00F6305F">
        <w:t>)</w:t>
      </w:r>
      <w:r w:rsidRPr="002246B6">
        <w:t xml:space="preserve"> </w:t>
      </w:r>
      <w:r w:rsidRPr="002246B6">
        <w:rPr>
          <w:cs/>
        </w:rPr>
        <w:t xml:space="preserve">ซึ่งเป็นที่รู้จักกันดีในชื่อของ </w:t>
      </w:r>
      <w:r w:rsidRPr="002246B6">
        <w:t xml:space="preserve">William Percent Range </w:t>
      </w:r>
      <w:r w:rsidRPr="002246B6">
        <w:rPr>
          <w:cs/>
        </w:rPr>
        <w:t xml:space="preserve">ซึ่งเป็นเครื่องมือที่ใช้วัดการแกว่งตัวของราคาประเภทหนึ่ง การแกว่งตัวของราคาประเภทนี้แกว่งอยู่ในกรอบ </w:t>
      </w:r>
      <w:r w:rsidRPr="002246B6">
        <w:t xml:space="preserve">100 % </w:t>
      </w:r>
      <w:r w:rsidRPr="002246B6">
        <w:rPr>
          <w:cs/>
        </w:rPr>
        <w:t xml:space="preserve">โดยเป็นการวัดกรอบ </w:t>
      </w:r>
      <w:r w:rsidRPr="002246B6">
        <w:t>Overbought</w:t>
      </w:r>
      <w:r>
        <w:t>(</w:t>
      </w:r>
      <w:r w:rsidRPr="002246B6">
        <w:rPr>
          <w:cs/>
        </w:rPr>
        <w:t>ซื้อมากเกินไป</w:t>
      </w:r>
      <w:r>
        <w:rPr>
          <w:rFonts w:hint="cs"/>
          <w:cs/>
        </w:rPr>
        <w:t>)</w:t>
      </w:r>
      <w:r w:rsidRPr="002246B6">
        <w:t xml:space="preserve"> </w:t>
      </w:r>
      <w:r w:rsidRPr="002246B6">
        <w:rPr>
          <w:cs/>
        </w:rPr>
        <w:t xml:space="preserve">และ </w:t>
      </w:r>
      <w:r w:rsidRPr="002246B6">
        <w:t>Oversold</w:t>
      </w:r>
      <w:r>
        <w:t>(</w:t>
      </w:r>
      <w:r w:rsidR="00B02B96">
        <w:rPr>
          <w:rFonts w:hint="cs"/>
          <w:cs/>
        </w:rPr>
        <w:t>ขาย</w:t>
      </w:r>
      <w:r w:rsidR="00B02B96" w:rsidRPr="002246B6">
        <w:rPr>
          <w:rFonts w:hint="cs"/>
          <w:cs/>
        </w:rPr>
        <w:t>มากเกินไป</w:t>
      </w:r>
      <w:r w:rsidR="00B02B96">
        <w:rPr>
          <w:rFonts w:hint="cs"/>
          <w:cs/>
        </w:rPr>
        <w:t>)</w:t>
      </w:r>
      <w:r w:rsidR="00B02B96" w:rsidRPr="002246B6">
        <w:t xml:space="preserve"> </w:t>
      </w:r>
      <w:r w:rsidR="00B02B96" w:rsidRPr="002246B6">
        <w:rPr>
          <w:rFonts w:hint="cs"/>
          <w:cs/>
        </w:rPr>
        <w:t>ของตลาด</w:t>
      </w:r>
      <w:r w:rsidR="00CF64C1">
        <w:rPr>
          <w:rFonts w:hint="cs"/>
          <w:cs/>
        </w:rPr>
        <w:t xml:space="preserve"> ดังสมการ</w:t>
      </w:r>
      <w:r w:rsidR="00F6305F">
        <w:rPr>
          <w:rFonts w:hint="cs"/>
          <w:cs/>
        </w:rPr>
        <w:t xml:space="preserve"> 2.2.10</w:t>
      </w:r>
    </w:p>
    <w:p w14:paraId="6B7FEFB5" w14:textId="77777777" w:rsidR="00CF64C1" w:rsidRPr="00CF64C1" w:rsidRDefault="00CF64C1" w:rsidP="00CF64C1">
      <w:pPr>
        <w:pStyle w:val="BodyText"/>
      </w:pP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CF64C1" w:rsidRPr="008473F5" w14:paraId="6F955471" w14:textId="77777777" w:rsidTr="007F3A95">
        <w:tc>
          <w:tcPr>
            <w:tcW w:w="774" w:type="dxa"/>
          </w:tcPr>
          <w:p w14:paraId="0AC83DE6" w14:textId="77777777" w:rsidR="00CF64C1" w:rsidRPr="008473F5" w:rsidRDefault="00CF64C1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3EFB4412" w14:textId="7E8D8BF1" w:rsidR="00CF64C1" w:rsidRPr="008473F5" w:rsidRDefault="00F72A81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%R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HighestHigh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p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 xml:space="preserve">- </m:t>
                            </m:r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HighestHigh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p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 -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LowestLow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p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 w:cs="TH SarabunPSK" w:hint="cs"/>
                    <w:sz w:val="24"/>
                  </w:rPr>
                  <m:t>*</m:t>
                </m:r>
                <m:r>
                  <w:rPr>
                    <w:rFonts w:ascii="Cambria Math" w:hAnsi="Cambria Math" w:cs="TH SarabunPSK"/>
                    <w:sz w:val="24"/>
                  </w:rPr>
                  <m:t>(-</m:t>
                </m:r>
                <m:r>
                  <w:rPr>
                    <w:rFonts w:ascii="Cambria Math" w:hAnsi="Cambria Math" w:cs="TH SarabunPSK" w:hint="cs"/>
                    <w:sz w:val="24"/>
                  </w:rPr>
                  <m:t>100</m:t>
                </m:r>
                <m:r>
                  <w:rPr>
                    <w:rFonts w:ascii="Cambria Math" w:hAnsi="Cambria Math" w:cs="TH SarabunPSK"/>
                    <w:sz w:val="24"/>
                  </w:rPr>
                  <m:t>)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486F4420" w14:textId="113B7C0D" w:rsidR="00CF64C1" w:rsidRPr="008473F5" w:rsidRDefault="00CF64C1" w:rsidP="007F3A95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4703ACD6" w14:textId="0C2272FF" w:rsidR="00020FD6" w:rsidRDefault="00020FD6" w:rsidP="00020FD6">
      <w:pPr>
        <w:pStyle w:val="Heading4"/>
      </w:pPr>
      <w:bookmarkStart w:id="48" w:name="_Toc68096091"/>
      <w:r w:rsidRPr="00020FD6">
        <w:t>Rate</w:t>
      </w:r>
      <w:r>
        <w:rPr>
          <w:rFonts w:hint="cs"/>
          <w:cs/>
        </w:rPr>
        <w:t xml:space="preserve"> </w:t>
      </w:r>
      <w:r>
        <w:t>o</w:t>
      </w:r>
      <w:r w:rsidRPr="00020FD6">
        <w:t>f</w:t>
      </w:r>
      <w:r>
        <w:t xml:space="preserve"> </w:t>
      </w:r>
      <w:r w:rsidRPr="00020FD6">
        <w:t>Change</w:t>
      </w:r>
      <w:r>
        <w:rPr>
          <w:rFonts w:cs="TH SarabunPSK" w:hint="cs"/>
          <w:sz w:val="28"/>
          <w:szCs w:val="32"/>
          <w:cs/>
        </w:rPr>
        <w:t xml:space="preserve"> </w:t>
      </w:r>
      <w:r w:rsidRPr="00020FD6">
        <w:rPr>
          <w:rFonts w:cs="TH SarabunPSK" w:hint="cs"/>
          <w:szCs w:val="32"/>
          <w:cs/>
        </w:rPr>
        <w:t xml:space="preserve">/ </w:t>
      </w:r>
      <w:r w:rsidRPr="00020FD6">
        <w:rPr>
          <w:rFonts w:cs="TH SarabunPSK"/>
          <w:szCs w:val="32"/>
        </w:rPr>
        <w:t>Price Rate of Change</w:t>
      </w:r>
      <w:bookmarkEnd w:id="48"/>
    </w:p>
    <w:p w14:paraId="60EC71CB" w14:textId="45ED8476" w:rsidR="00020FD6" w:rsidRDefault="00020FD6" w:rsidP="00020FD6">
      <w:pPr>
        <w:pStyle w:val="cpeBodyText"/>
      </w:pPr>
      <w:r w:rsidRPr="00020FD6">
        <w:t xml:space="preserve">Rate of Change </w:t>
      </w:r>
      <w:r>
        <w:rPr>
          <w:rFonts w:hint="cs"/>
          <w:cs/>
        </w:rPr>
        <w:t xml:space="preserve">หรือ </w:t>
      </w:r>
      <w:r>
        <w:t>Price Rate of Change (PROC)</w:t>
      </w:r>
      <w:r w:rsidRPr="00020FD6">
        <w:t xml:space="preserve"> </w:t>
      </w:r>
      <w:r w:rsidRPr="00020FD6">
        <w:rPr>
          <w:cs/>
        </w:rPr>
        <w:t xml:space="preserve">เป็นอินดิเคเตอร์แบบโมเมนตัม มันจะคิดคำนวณการเปลี่ยนแปลงของราคาเป็นเปอร์เซ็นต์ระหว่างช่วงเวลา </w:t>
      </w:r>
      <w:r w:rsidRPr="00020FD6">
        <w:t xml:space="preserve">ROC </w:t>
      </w:r>
      <w:r w:rsidRPr="00020FD6">
        <w:rPr>
          <w:cs/>
        </w:rPr>
        <w:t xml:space="preserve">จะนำราคาปัจจุบันและเปรียบเทียบมันกับราคาในช่วง </w:t>
      </w:r>
      <w:r>
        <w:t>p</w:t>
      </w:r>
      <w:r w:rsidRPr="00020FD6">
        <w:t xml:space="preserve"> </w:t>
      </w:r>
      <w:r w:rsidRPr="00020FD6">
        <w:rPr>
          <w:cs/>
        </w:rPr>
        <w:t>ที่ผ่านมา</w:t>
      </w:r>
      <w:r w:rsidR="00F6305F">
        <w:rPr>
          <w:rFonts w:hint="cs"/>
          <w:cs/>
        </w:rPr>
        <w:t xml:space="preserve"> ดังสมการ 2.2.11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020FD6" w:rsidRPr="008473F5" w14:paraId="278707F4" w14:textId="77777777" w:rsidTr="007F3A95">
        <w:tc>
          <w:tcPr>
            <w:tcW w:w="774" w:type="dxa"/>
          </w:tcPr>
          <w:p w14:paraId="76F6DC8B" w14:textId="77777777" w:rsidR="00020FD6" w:rsidRPr="008473F5" w:rsidRDefault="00020FD6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7777B8C1" w14:textId="5FD0B962" w:rsidR="00020FD6" w:rsidRPr="008473F5" w:rsidRDefault="00F72A81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PROC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-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t-p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t-p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Cambria Math" w:cs="TH SarabunPSK" w:hint="cs"/>
                    <w:sz w:val="24"/>
                  </w:rPr>
                  <m:t>*100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46F7B27C" w14:textId="133115DB" w:rsidR="00020FD6" w:rsidRPr="008473F5" w:rsidRDefault="00020FD6" w:rsidP="007F3A95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4991BC6F" w14:textId="059BA702" w:rsidR="00020FD6" w:rsidRDefault="00F6305F" w:rsidP="00F6305F">
      <w:pPr>
        <w:pStyle w:val="Heading4"/>
      </w:pPr>
      <w:bookmarkStart w:id="49" w:name="_Toc68096092"/>
      <w:r w:rsidRPr="00F6305F">
        <w:t>Weighted Closing Price</w:t>
      </w:r>
      <w:bookmarkEnd w:id="49"/>
    </w:p>
    <w:p w14:paraId="3F62B624" w14:textId="033A6523" w:rsidR="00F6305F" w:rsidRDefault="00F6305F" w:rsidP="00F6305F">
      <w:pPr>
        <w:pStyle w:val="cpeBodyText"/>
      </w:pPr>
      <w:r>
        <w:t xml:space="preserve">Weighted Closing Price </w:t>
      </w:r>
      <w:r>
        <w:rPr>
          <w:rFonts w:hint="cs"/>
          <w:cs/>
        </w:rPr>
        <w:t>(</w:t>
      </w:r>
      <w:r>
        <w:t xml:space="preserve">WCP) </w:t>
      </w:r>
      <w:r>
        <w:rPr>
          <w:rFonts w:hint="cs"/>
          <w:cs/>
        </w:rPr>
        <w:t>เป็นอินดิเคเตอร์ที่คิดคำนวณโดยให้ความสำคัญกับค่าปิดเป็นพิเศษแต่ก็ยังมีค่าอื่นๆมาเกี่ยวข้อง ดังสมการ 2.2.11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6305F" w:rsidRPr="008473F5" w14:paraId="35F3CFE8" w14:textId="77777777" w:rsidTr="007F3A95">
        <w:tc>
          <w:tcPr>
            <w:tcW w:w="774" w:type="dxa"/>
          </w:tcPr>
          <w:p w14:paraId="1BA19876" w14:textId="77777777" w:rsidR="00F6305F" w:rsidRPr="008473F5" w:rsidRDefault="00F6305F" w:rsidP="007F3A95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16297A6" w14:textId="4B3C4094" w:rsidR="00F6305F" w:rsidRPr="008473F5" w:rsidRDefault="00F72A81" w:rsidP="007F3A95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WCP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(2*</m:t>
                            </m:r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)+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high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+ </m:t>
                        </m:r>
                      </m:num>
                      <m:den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4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5E60784B" w14:textId="37A49ED2" w:rsidR="00F6305F" w:rsidRPr="008473F5" w:rsidRDefault="00F6305F" w:rsidP="007F3A95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B123D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3962B8BA" w14:textId="41A63E9A" w:rsidR="000F47B1" w:rsidRDefault="000F47B1">
      <w:pPr>
        <w:spacing w:after="200" w:line="276" w:lineRule="auto"/>
        <w:rPr>
          <w:rFonts w:ascii="TH SarabunPSK" w:eastAsiaTheme="majorEastAsia" w:hAnsi="TH SarabunPSK" w:cstheme="majorBidi"/>
          <w:b/>
          <w:bCs/>
          <w:iCs/>
          <w:sz w:val="32"/>
          <w:szCs w:val="35"/>
        </w:rPr>
      </w:pPr>
    </w:p>
    <w:p w14:paraId="6B52BF3B" w14:textId="3CB7569B" w:rsidR="00AB20C9" w:rsidRDefault="00AB20C9" w:rsidP="004C779A">
      <w:pPr>
        <w:pStyle w:val="Heading4"/>
      </w:pPr>
      <w:bookmarkStart w:id="50" w:name="_Toc68096093"/>
      <w:r w:rsidRPr="005C2AA1">
        <w:t>Moving Average Convergence/Divergence</w:t>
      </w:r>
      <w:bookmarkEnd w:id="50"/>
    </w:p>
    <w:p w14:paraId="607F29DA" w14:textId="2ADDE10A" w:rsidR="00AB20C9" w:rsidRDefault="00AB20C9" w:rsidP="00AB20C9">
      <w:pPr>
        <w:pStyle w:val="cpeBodyText"/>
      </w:pPr>
      <w:r w:rsidRPr="005C2AA1">
        <w:t xml:space="preserve">Moving Average Convergence Divergence </w:t>
      </w:r>
      <w:r>
        <w:rPr>
          <w:rFonts w:hint="cs"/>
          <w:cs/>
        </w:rPr>
        <w:t>(</w:t>
      </w:r>
      <w:r w:rsidRPr="005C2AA1">
        <w:t>MACD</w:t>
      </w:r>
      <w:r>
        <w:rPr>
          <w:rFonts w:hint="cs"/>
          <w:cs/>
        </w:rPr>
        <w:t>)</w:t>
      </w:r>
      <w:r w:rsidRPr="005C2AA1">
        <w:t xml:space="preserve"> </w:t>
      </w:r>
      <w:r w:rsidRPr="005C2AA1">
        <w:rPr>
          <w:cs/>
        </w:rPr>
        <w:t>คือ ค่าเฉลี่ยเคลื่อนที่ของราคา ที่เกิดจากการเอาส่วนต่างของค่าเฉลี่ย</w:t>
      </w:r>
      <w:r>
        <w:t xml:space="preserve"> EMA</w:t>
      </w:r>
      <w:r w:rsidRPr="005C2AA1">
        <w:rPr>
          <w:cs/>
        </w:rPr>
        <w:t xml:space="preserve"> 2 เส้น</w:t>
      </w:r>
      <w:r w:rsidR="001121B0">
        <w:rPr>
          <w:rFonts w:hint="cs"/>
          <w:cs/>
        </w:rPr>
        <w:t xml:space="preserve"> (สมการ 2.2.3)</w:t>
      </w:r>
      <w:r w:rsidRPr="005C2AA1">
        <w:rPr>
          <w:cs/>
        </w:rPr>
        <w:t xml:space="preserve"> มาหาส่วนต่าง ซึ่งจะสามารถบอกเราได้ว่า ถ้ากราฟอยู่ในช่วงขาขึ้น </w:t>
      </w:r>
      <w:r w:rsidRPr="005C2AA1">
        <w:t xml:space="preserve">MACD </w:t>
      </w:r>
      <w:r w:rsidRPr="005C2AA1">
        <w:rPr>
          <w:cs/>
        </w:rPr>
        <w:t>จะบอกเราว่าแนวโน้มจะขึ้นต่อได้อย่างแข็งแรง</w:t>
      </w:r>
      <w:r>
        <w:t xml:space="preserve"> </w:t>
      </w:r>
      <w:r>
        <w:rPr>
          <w:rFonts w:hint="cs"/>
          <w:cs/>
        </w:rPr>
        <w:t xml:space="preserve">โดยผลลัพธ์ที่ได้จาก </w:t>
      </w:r>
      <w:r>
        <w:t xml:space="preserve">MACD </w:t>
      </w:r>
      <w:r>
        <w:rPr>
          <w:rFonts w:hint="cs"/>
          <w:cs/>
        </w:rPr>
        <w:t xml:space="preserve">จะมีทั้งหมด 3 </w:t>
      </w:r>
      <w:r w:rsidR="007D2ACE">
        <w:rPr>
          <w:rFonts w:hint="cs"/>
          <w:cs/>
        </w:rPr>
        <w:t xml:space="preserve">ค่า คือ </w:t>
      </w:r>
      <w:r w:rsidR="007D2ACE">
        <w:t xml:space="preserve">MACD line ,MACD signal </w:t>
      </w:r>
      <w:r w:rsidR="007D2ACE">
        <w:rPr>
          <w:rFonts w:hint="cs"/>
          <w:cs/>
        </w:rPr>
        <w:t xml:space="preserve">และ </w:t>
      </w:r>
      <w:r w:rsidR="007D2ACE">
        <w:t>MACD histogram</w:t>
      </w:r>
    </w:p>
    <w:p w14:paraId="37F53AB4" w14:textId="7E168D8F" w:rsidR="001121B0" w:rsidRDefault="001121B0" w:rsidP="001121B0">
      <w:pPr>
        <w:pStyle w:val="Heading5"/>
        <w:rPr>
          <w:rFonts w:cs="TH SarabunPSK"/>
          <w:szCs w:val="32"/>
        </w:rPr>
      </w:pPr>
      <w:r>
        <w:rPr>
          <w:rFonts w:cs="TH SarabunPSK"/>
          <w:szCs w:val="32"/>
        </w:rPr>
        <w:t>MACD line</w:t>
      </w:r>
    </w:p>
    <w:p w14:paraId="4241A355" w14:textId="4C741190" w:rsidR="00254C5B" w:rsidRPr="00254C5B" w:rsidRDefault="00254C5B" w:rsidP="00254C5B">
      <w:pPr>
        <w:pStyle w:val="cpeBodyText"/>
        <w:rPr>
          <w:cs/>
        </w:rPr>
      </w:pPr>
      <w:r>
        <w:rPr>
          <w:rFonts w:hint="cs"/>
          <w:cs/>
        </w:rPr>
        <w:t xml:space="preserve">เป็นการหาเส้น </w:t>
      </w:r>
      <w:r>
        <w:t xml:space="preserve">MACD </w:t>
      </w:r>
      <w:r>
        <w:rPr>
          <w:rFonts w:hint="cs"/>
          <w:cs/>
        </w:rPr>
        <w:t xml:space="preserve">โดยใช้ผลต่างของ </w:t>
      </w:r>
      <w:r>
        <w:t xml:space="preserve">EMA 2 </w:t>
      </w:r>
      <w:r>
        <w:rPr>
          <w:rFonts w:hint="cs"/>
          <w:cs/>
        </w:rPr>
        <w:t>เส้น ซึ่งใช้สมการดัง 2.2.3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1121B0" w:rsidRPr="008473F5" w14:paraId="0A5408FF" w14:textId="77777777" w:rsidTr="006D71F6">
        <w:tc>
          <w:tcPr>
            <w:tcW w:w="774" w:type="dxa"/>
          </w:tcPr>
          <w:p w14:paraId="22199B90" w14:textId="77777777" w:rsidR="001121B0" w:rsidRPr="008473F5" w:rsidRDefault="001121B0" w:rsidP="006D71F6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B7199DC" w14:textId="10894B33" w:rsidR="001121B0" w:rsidRPr="001121B0" w:rsidRDefault="00F72A81" w:rsidP="006D71F6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MACD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line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=E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p1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- E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p2</m:t>
                    </m:r>
                  </m:sub>
                </m:sSub>
              </m:oMath>
            </m:oMathPara>
          </w:p>
        </w:tc>
        <w:tc>
          <w:tcPr>
            <w:tcW w:w="1066" w:type="dxa"/>
            <w:vAlign w:val="center"/>
          </w:tcPr>
          <w:p w14:paraId="60286FC0" w14:textId="6E08A384" w:rsidR="001121B0" w:rsidRPr="008473F5" w:rsidRDefault="001121B0" w:rsidP="006D71F6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254C5B">
              <w:rPr>
                <w:rFonts w:ascii="TH SarabunPSK" w:hAnsi="TH SarabunPSK" w:cs="TH SarabunPSK" w:hint="cs"/>
                <w:sz w:val="32"/>
                <w:szCs w:val="32"/>
                <w:cs/>
              </w:rPr>
              <w:t>14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47BC691F" w14:textId="3BCC6012" w:rsidR="001121B0" w:rsidRDefault="001121B0" w:rsidP="001121B0">
      <w:pPr>
        <w:pStyle w:val="cpeBodyText"/>
        <w:rPr>
          <w:sz w:val="24"/>
        </w:rPr>
      </w:pPr>
      <w:r>
        <w:rPr>
          <w:rFonts w:hint="cs"/>
          <w:cs/>
        </w:rPr>
        <w:t>โดย</w:t>
      </w:r>
      <w:r>
        <w:rPr>
          <w:cs/>
        </w:rPr>
        <w:tab/>
      </w:r>
      <w:r>
        <w:rPr>
          <w:cs/>
        </w:rPr>
        <w:tab/>
      </w:r>
      <m:oMath>
        <m:r>
          <w:rPr>
            <w:rFonts w:ascii="Cambria Math" w:hAnsi="Cambria Math"/>
            <w:sz w:val="24"/>
          </w:rPr>
          <m:t>E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MA</m:t>
            </m:r>
          </m:e>
          <m:sub>
            <m:r>
              <w:rPr>
                <w:rFonts w:ascii="Cambria Math" w:hAnsi="Cambria Math"/>
                <w:sz w:val="24"/>
              </w:rPr>
              <m:t>p1</m:t>
            </m:r>
          </m:sub>
        </m:sSub>
      </m:oMath>
      <w:r>
        <w:rPr>
          <w:sz w:val="24"/>
          <w:cs/>
        </w:rPr>
        <w:tab/>
      </w:r>
      <w:r>
        <w:rPr>
          <w:rFonts w:hint="cs"/>
          <w:sz w:val="24"/>
          <w:cs/>
        </w:rPr>
        <w:t>คือ</w:t>
      </w:r>
      <w:r>
        <w:rPr>
          <w:sz w:val="24"/>
          <w:cs/>
        </w:rPr>
        <w:tab/>
      </w:r>
      <m:oMath>
        <m:r>
          <w:rPr>
            <w:rFonts w:ascii="Cambria Math" w:hAnsi="Cambria Math"/>
            <w:sz w:val="24"/>
          </w:rPr>
          <m:t>E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MA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close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</m:sub>
        </m:sSub>
      </m:oMath>
      <w:r w:rsidR="00254C5B">
        <w:rPr>
          <w:sz w:val="24"/>
        </w:rPr>
        <w:t xml:space="preserve"> </w:t>
      </w:r>
      <w:r w:rsidR="00254C5B">
        <w:rPr>
          <w:rFonts w:hint="cs"/>
          <w:sz w:val="24"/>
          <w:cs/>
        </w:rPr>
        <w:t xml:space="preserve">ที่มีคาบเท่ากับ </w:t>
      </w:r>
      <m:oMath>
        <m:r>
          <w:rPr>
            <w:rFonts w:ascii="Cambria Math" w:hAnsi="Cambria Math"/>
            <w:sz w:val="24"/>
          </w:rPr>
          <m:t>p1</m:t>
        </m:r>
      </m:oMath>
    </w:p>
    <w:p w14:paraId="2A8E77D8" w14:textId="7BCA5F7D" w:rsidR="00254C5B" w:rsidRPr="00254C5B" w:rsidRDefault="00254C5B" w:rsidP="00254C5B">
      <w:pPr>
        <w:pStyle w:val="cpeBodyText"/>
        <w:rPr>
          <w:sz w:val="24"/>
        </w:rPr>
      </w:pPr>
      <w:r>
        <w:tab/>
      </w:r>
      <w:r>
        <w:tab/>
      </w:r>
      <m:oMath>
        <m:r>
          <w:rPr>
            <w:rFonts w:ascii="Cambria Math" w:hAnsi="Cambria Math"/>
            <w:sz w:val="24"/>
          </w:rPr>
          <m:t>E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MA</m:t>
            </m:r>
          </m:e>
          <m:sub>
            <m:r>
              <w:rPr>
                <w:rFonts w:ascii="Cambria Math" w:hAnsi="Cambria Math"/>
                <w:sz w:val="24"/>
              </w:rPr>
              <m:t>p2</m:t>
            </m:r>
          </m:sub>
        </m:sSub>
      </m:oMath>
      <w:r>
        <w:rPr>
          <w:sz w:val="24"/>
          <w:cs/>
        </w:rPr>
        <w:tab/>
      </w:r>
      <w:r>
        <w:rPr>
          <w:rFonts w:hint="cs"/>
          <w:sz w:val="24"/>
          <w:cs/>
        </w:rPr>
        <w:t>คือ</w:t>
      </w:r>
      <w:r>
        <w:rPr>
          <w:sz w:val="24"/>
          <w:cs/>
        </w:rPr>
        <w:tab/>
      </w:r>
      <m:oMath>
        <m:r>
          <w:rPr>
            <w:rFonts w:ascii="Cambria Math" w:hAnsi="Cambria Math"/>
            <w:sz w:val="24"/>
          </w:rPr>
          <m:t>E</m:t>
        </m:r>
        <m:sSub>
          <m:sSubPr>
            <m:ctrlPr>
              <w:rPr>
                <w:rFonts w:ascii="Cambria Math" w:hAnsi="Cambria Math"/>
                <w:i/>
                <w:sz w:val="24"/>
              </w:rPr>
            </m:ctrlPr>
          </m:sSubPr>
          <m:e>
            <m:r>
              <w:rPr>
                <w:rFonts w:ascii="Cambria Math" w:hAnsi="Cambria Math"/>
                <w:sz w:val="24"/>
              </w:rPr>
              <m:t>MA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sz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</w:rPr>
                  <m:t>close</m:t>
                </m:r>
              </m:e>
              <m:sub>
                <m:r>
                  <w:rPr>
                    <w:rFonts w:ascii="Cambria Math" w:hAnsi="Cambria Math"/>
                    <w:sz w:val="24"/>
                  </w:rPr>
                  <m:t>t</m:t>
                </m:r>
              </m:sub>
            </m:sSub>
          </m:sub>
        </m:sSub>
      </m:oMath>
      <w:r>
        <w:rPr>
          <w:sz w:val="24"/>
        </w:rPr>
        <w:t xml:space="preserve"> </w:t>
      </w:r>
      <w:r>
        <w:rPr>
          <w:rFonts w:hint="cs"/>
          <w:sz w:val="24"/>
          <w:cs/>
        </w:rPr>
        <w:t xml:space="preserve">ที่มีคาบเท่ากับ </w:t>
      </w:r>
      <m:oMath>
        <m:r>
          <w:rPr>
            <w:rFonts w:ascii="Cambria Math" w:hAnsi="Cambria Math"/>
            <w:sz w:val="24"/>
          </w:rPr>
          <m:t>p2</m:t>
        </m:r>
      </m:oMath>
    </w:p>
    <w:p w14:paraId="13C4259A" w14:textId="1DBE3C11" w:rsidR="001121B0" w:rsidRDefault="001121B0" w:rsidP="001121B0">
      <w:pPr>
        <w:pStyle w:val="Heading5"/>
        <w:rPr>
          <w:rFonts w:cs="TH SarabunPSK"/>
          <w:szCs w:val="32"/>
        </w:rPr>
      </w:pPr>
      <w:r>
        <w:rPr>
          <w:rFonts w:cs="TH SarabunPSK"/>
          <w:szCs w:val="32"/>
        </w:rPr>
        <w:t>MACD signal</w:t>
      </w:r>
    </w:p>
    <w:p w14:paraId="2613232E" w14:textId="1A10D329" w:rsidR="00254C5B" w:rsidRDefault="00254C5B" w:rsidP="00254C5B">
      <w:pPr>
        <w:pStyle w:val="cpeBodyText"/>
      </w:pPr>
      <w:r>
        <w:t xml:space="preserve">MACD signal </w:t>
      </w:r>
      <w:r>
        <w:rPr>
          <w:rFonts w:hint="cs"/>
          <w:cs/>
        </w:rPr>
        <w:t xml:space="preserve">จะหมายถึงเส้นสัญญาณที่คำนวณมาจากค่าเส้นเฉลี่ย </w:t>
      </w:r>
      <w:r>
        <w:t xml:space="preserve">EMA </w:t>
      </w:r>
      <w:r>
        <w:rPr>
          <w:rFonts w:hint="cs"/>
          <w:cs/>
        </w:rPr>
        <w:t xml:space="preserve">ของ </w:t>
      </w:r>
      <w:r>
        <w:t>MACD line</w:t>
      </w:r>
      <w:r>
        <w:rPr>
          <w:rFonts w:hint="cs"/>
          <w:cs/>
        </w:rPr>
        <w:t xml:space="preserve"> (สมการ 2.2.14) โดยมีคาบตามที่ผู้ใช้กำหนด ดังสมการ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254C5B" w:rsidRPr="008473F5" w14:paraId="321ACB3D" w14:textId="77777777" w:rsidTr="006D71F6">
        <w:tc>
          <w:tcPr>
            <w:tcW w:w="774" w:type="dxa"/>
          </w:tcPr>
          <w:p w14:paraId="2B4BF69A" w14:textId="77777777" w:rsidR="00254C5B" w:rsidRPr="008473F5" w:rsidRDefault="00254C5B" w:rsidP="006D71F6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C402A85" w14:textId="0F227B59" w:rsidR="00254C5B" w:rsidRPr="001121B0" w:rsidRDefault="00F72A81" w:rsidP="006D71F6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MACD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signal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=E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MACD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line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64ABE91C" w14:textId="7BDCFF19" w:rsidR="00254C5B" w:rsidRPr="008473F5" w:rsidRDefault="00254C5B" w:rsidP="006D71F6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15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EAD39CA" w14:textId="77777777" w:rsidR="00254C5B" w:rsidRPr="00254C5B" w:rsidRDefault="001121B0" w:rsidP="001121B0">
      <w:pPr>
        <w:pStyle w:val="Heading5"/>
      </w:pPr>
      <w:r>
        <w:rPr>
          <w:rFonts w:cs="TH SarabunPSK"/>
          <w:szCs w:val="32"/>
        </w:rPr>
        <w:t>MACD histogram</w:t>
      </w:r>
    </w:p>
    <w:p w14:paraId="1555C4D9" w14:textId="7FDFA95A" w:rsidR="001121B0" w:rsidRPr="001121B0" w:rsidRDefault="00254C5B" w:rsidP="00254C5B">
      <w:pPr>
        <w:pStyle w:val="cpeBodyText"/>
        <w:rPr>
          <w:cs/>
        </w:rPr>
      </w:pPr>
      <w:r>
        <w:t xml:space="preserve">MACD histogram </w:t>
      </w:r>
      <w:r>
        <w:rPr>
          <w:rFonts w:hint="cs"/>
          <w:cs/>
        </w:rPr>
        <w:t xml:space="preserve">จะหมายถึง </w:t>
      </w:r>
      <w:r w:rsidRPr="00254C5B">
        <w:rPr>
          <w:cs/>
        </w:rPr>
        <w:t>ฮิสโตแกรมคำนวณจากส่วนต่างระหว่างสองเส้นที่กล่าวข้างต้น</w:t>
      </w:r>
      <w:r>
        <w:rPr>
          <w:rFonts w:hint="cs"/>
          <w:cs/>
        </w:rPr>
        <w:t>(สมการ 2.2.14 และ สมการ 2.2.15)</w:t>
      </w:r>
      <w:r w:rsidRPr="00254C5B">
        <w:rPr>
          <w:cs/>
        </w:rPr>
        <w:t xml:space="preserve"> ซึ่งฮิสโตแกรมและอีกสองเส้นแกว่งอยู่เหนือและใต้เส้นศูนย์กลางหรือที่รู้จักในอีกชื่อว่าเส้นศูนย์</w:t>
      </w:r>
      <w:r w:rsidR="001121B0">
        <w:rPr>
          <w:cs/>
        </w:rPr>
        <w:tab/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254C5B" w:rsidRPr="008473F5" w14:paraId="4C602214" w14:textId="77777777" w:rsidTr="006D71F6">
        <w:tc>
          <w:tcPr>
            <w:tcW w:w="774" w:type="dxa"/>
          </w:tcPr>
          <w:p w14:paraId="0D82AB10" w14:textId="77777777" w:rsidR="00254C5B" w:rsidRPr="008473F5" w:rsidRDefault="00254C5B" w:rsidP="006D71F6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68E94AB8" w14:textId="210C84B1" w:rsidR="00254C5B" w:rsidRPr="001121B0" w:rsidRDefault="00F72A81" w:rsidP="006D71F6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MACD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hist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MACD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line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 xml:space="preserve"> MACD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signal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58E460BD" w14:textId="7BA0097D" w:rsidR="00254C5B" w:rsidRPr="008473F5" w:rsidRDefault="00254C5B" w:rsidP="006D71F6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630B328" w14:textId="751CD757" w:rsidR="001121B0" w:rsidRDefault="001121B0" w:rsidP="004C779A">
      <w:pPr>
        <w:jc w:val="center"/>
        <w:rPr>
          <w:noProof/>
        </w:rPr>
      </w:pPr>
    </w:p>
    <w:p w14:paraId="485228B9" w14:textId="77777777" w:rsidR="004C779A" w:rsidRDefault="004C779A" w:rsidP="004C779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9B6D009" wp14:editId="2B4B67E3">
            <wp:extent cx="4533764" cy="1171575"/>
            <wp:effectExtent l="0" t="0" r="635" b="0"/>
            <wp:docPr id="92" name="Picture 92" descr="macd 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macd lin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306" cy="1179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E2601" w14:textId="70025061" w:rsidR="004C779A" w:rsidRPr="001121B0" w:rsidRDefault="004C779A" w:rsidP="004C779A">
      <w:pPr>
        <w:pStyle w:val="Caption"/>
      </w:pPr>
      <w:bookmarkStart w:id="51" w:name="_Toc68096133"/>
      <w:r>
        <w:rPr>
          <w:cs/>
        </w:rPr>
        <w:t xml:space="preserve">รูปที่ </w:t>
      </w:r>
      <w:fldSimple w:instr=" STYLEREF 1 \s ">
        <w:r w:rsidR="0071346B">
          <w:rPr>
            <w:noProof/>
          </w:rPr>
          <w:t>2</w:t>
        </w:r>
      </w:fldSimple>
      <w:r w:rsidR="00893C2C">
        <w:rPr>
          <w:cs/>
        </w:rPr>
        <w:t>.</w:t>
      </w:r>
      <w:fldSimple w:instr=" SEQ รูปที่ \* ARABIC \s 1 ">
        <w:r w:rsidR="0071346B">
          <w:rPr>
            <w:noProof/>
          </w:rPr>
          <w:t>9</w:t>
        </w:r>
      </w:fldSimple>
      <w:r>
        <w:rPr>
          <w:rFonts w:hint="cs"/>
          <w:cs/>
        </w:rPr>
        <w:t xml:space="preserve"> ตัวอย่างผลลัพธ์ของ </w:t>
      </w:r>
      <w:r w:rsidRPr="005C2AA1">
        <w:t>Moving Average Convergence Divergence</w:t>
      </w:r>
      <w:bookmarkEnd w:id="51"/>
    </w:p>
    <w:p w14:paraId="0CECF475" w14:textId="77777777" w:rsidR="00AB20C9" w:rsidRDefault="00AB20C9" w:rsidP="00AB20C9">
      <w:pPr>
        <w:pStyle w:val="Heading4"/>
      </w:pPr>
      <w:bookmarkStart w:id="52" w:name="_Toc68096094"/>
      <w:r w:rsidRPr="00F6305F">
        <w:t>Accumulation Distribution Line</w:t>
      </w:r>
      <w:bookmarkEnd w:id="52"/>
    </w:p>
    <w:p w14:paraId="796ADA0F" w14:textId="77777777" w:rsidR="00AB20C9" w:rsidRDefault="00AB20C9" w:rsidP="00AB20C9">
      <w:pPr>
        <w:pStyle w:val="cpeBodyText"/>
      </w:pPr>
      <w:r w:rsidRPr="00F6305F">
        <w:t>Accumulation</w:t>
      </w:r>
      <w:r>
        <w:rPr>
          <w:rFonts w:hint="cs"/>
          <w:cs/>
        </w:rPr>
        <w:t xml:space="preserve"> </w:t>
      </w:r>
      <w:r w:rsidRPr="00F6305F">
        <w:t>Distribution</w:t>
      </w:r>
      <w:r>
        <w:rPr>
          <w:rFonts w:hint="cs"/>
          <w:cs/>
        </w:rPr>
        <w:t xml:space="preserve"> </w:t>
      </w:r>
      <w:r>
        <w:t>Line (AD)</w:t>
      </w:r>
      <w:r w:rsidRPr="00F6305F">
        <w:t xml:space="preserve"> </w:t>
      </w:r>
      <w:r w:rsidRPr="00F6305F">
        <w:rPr>
          <w:cs/>
        </w:rPr>
        <w:t xml:space="preserve">เป็นตัวดัชนีประเภท </w:t>
      </w:r>
      <w:r w:rsidRPr="00F6305F">
        <w:t xml:space="preserve">Momentum </w:t>
      </w:r>
      <w:r w:rsidRPr="00F6305F">
        <w:rPr>
          <w:cs/>
        </w:rPr>
        <w:t>ซึ่งเกี่ยวข้องกับการเปลี่ยนแปลงราคาและปริมาณการซื้อขาย โดยดัชนีตัวนี้มีหลักการพื้นฐานมาจากหลักการที่ว่า “ยิ่งมีปริมาณการซื้อขายมากเท่าไรยิ่งผลักดันราคาให้เคลื่อนไหวมากขึ้นเท่านั้น”</w:t>
      </w:r>
      <w:r>
        <w:t xml:space="preserve"> </w:t>
      </w:r>
      <w:r>
        <w:rPr>
          <w:rFonts w:hint="cs"/>
          <w:cs/>
        </w:rPr>
        <w:t>โดยมีวิธีคำนวณตามสมการดังนี้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AB20C9" w:rsidRPr="008473F5" w14:paraId="28371B5C" w14:textId="77777777" w:rsidTr="006D71F6">
        <w:tc>
          <w:tcPr>
            <w:tcW w:w="774" w:type="dxa"/>
          </w:tcPr>
          <w:p w14:paraId="133C5C13" w14:textId="77777777" w:rsidR="00AB20C9" w:rsidRPr="008473F5" w:rsidRDefault="00AB20C9" w:rsidP="006D71F6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0DA50AAA" w14:textId="77777777" w:rsidR="00AB20C9" w:rsidRPr="008473F5" w:rsidRDefault="00F72A81" w:rsidP="006D71F6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CLV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(</m:t>
                            </m:r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- 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low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 )-(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high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 w:cs="TH SarabunPSK" w:hint="cs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 xml:space="preserve">) 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 w:cs="TH SarabunPSK" w:hint="cs"/>
                                <w:i/>
                                <w:sz w:val="24"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high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-low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0F96D35C" w14:textId="44050BE4" w:rsidR="00AB20C9" w:rsidRPr="008473F5" w:rsidRDefault="00AB20C9" w:rsidP="006D71F6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5214EF8" w14:textId="77777777" w:rsidR="00AB20C9" w:rsidRDefault="00AB20C9" w:rsidP="00AB20C9">
      <w:pPr>
        <w:pStyle w:val="cpeBodyText"/>
      </w:pPr>
      <w:r>
        <w:rPr>
          <w:rFonts w:hint="cs"/>
          <w:cs/>
        </w:rPr>
        <w:t xml:space="preserve">เมื่อคำนวณสมการ 2.2.13 เสร็จแล้วจะนำค่าที่ได้หาค่า </w:t>
      </w:r>
      <w:r>
        <w:t xml:space="preserve">AD </w:t>
      </w:r>
      <w:r>
        <w:rPr>
          <w:rFonts w:hint="cs"/>
          <w:cs/>
        </w:rPr>
        <w:t>โดยใช้สมการ 2.2.14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AB20C9" w:rsidRPr="008473F5" w14:paraId="258F4D9A" w14:textId="77777777" w:rsidTr="006D71F6">
        <w:tc>
          <w:tcPr>
            <w:tcW w:w="774" w:type="dxa"/>
          </w:tcPr>
          <w:p w14:paraId="49DF62ED" w14:textId="77777777" w:rsidR="00AB20C9" w:rsidRPr="008473F5" w:rsidRDefault="00AB20C9" w:rsidP="006D71F6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9E2E7FB" w14:textId="77777777" w:rsidR="00AB20C9" w:rsidRPr="008473F5" w:rsidRDefault="00F72A81" w:rsidP="006D71F6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AD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AD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t-1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+</m:t>
                </m:r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CLV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</m:e>
                </m:d>
                <m:r>
                  <w:rPr>
                    <w:rFonts w:ascii="Cambria Math" w:hAnsi="Cambria Math" w:cs="TH SarabunPSK"/>
                    <w:sz w:val="24"/>
                  </w:rPr>
                  <m:t>*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volume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</m:oMath>
            </m:oMathPara>
          </w:p>
        </w:tc>
        <w:tc>
          <w:tcPr>
            <w:tcW w:w="1066" w:type="dxa"/>
            <w:vAlign w:val="center"/>
          </w:tcPr>
          <w:p w14:paraId="30EA3F68" w14:textId="4977C4DB" w:rsidR="00AB20C9" w:rsidRPr="008473F5" w:rsidRDefault="00AB20C9" w:rsidP="006D71F6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16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5A0D81A" w14:textId="77777777" w:rsidR="00AB20C9" w:rsidRDefault="00AB20C9" w:rsidP="00AB20C9">
      <w:pPr>
        <w:pStyle w:val="BodyText"/>
      </w:pPr>
      <w:r>
        <w:tab/>
      </w:r>
    </w:p>
    <w:p w14:paraId="068F180B" w14:textId="77777777" w:rsidR="00AB20C9" w:rsidRDefault="00AB20C9" w:rsidP="00AB20C9">
      <w:pPr>
        <w:pStyle w:val="BodyText"/>
        <w:ind w:firstLine="720"/>
        <w:rPr>
          <w:rFonts w:ascii="TH SarabunPSK" w:hAnsi="TH SarabunPSK" w:cs="TH SarabunPSK"/>
          <w:sz w:val="22"/>
          <w:szCs w:val="32"/>
        </w:rPr>
      </w:pPr>
      <w:r>
        <w:rPr>
          <w:rFonts w:ascii="TH SarabunPSK" w:hAnsi="TH SarabunPSK" w:cs="TH SarabunPSK" w:hint="cs"/>
          <w:szCs w:val="32"/>
          <w:cs/>
        </w:rPr>
        <w:t>โดย</w:t>
      </w:r>
      <w:r>
        <w:rPr>
          <w:rFonts w:ascii="TH SarabunPSK" w:hAnsi="TH SarabunPSK" w:cs="TH SarabunPSK"/>
          <w:szCs w:val="32"/>
          <w:cs/>
        </w:rPr>
        <w:tab/>
      </w:r>
      <w:r>
        <w:rPr>
          <w:rFonts w:ascii="TH SarabunPSK" w:hAnsi="TH SarabunPSK" w:cs="TH SarabunPSK"/>
          <w:szCs w:val="32"/>
          <w:cs/>
        </w:rPr>
        <w:tab/>
      </w:r>
      <m:oMath>
        <m:sSub>
          <m:sSubPr>
            <m:ctrlPr>
              <w:rPr>
                <w:rFonts w:ascii="Cambria Math" w:hAnsi="Cambria Math" w:cs="TH SarabunPSK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H SarabunPSK"/>
                <w:sz w:val="24"/>
              </w:rPr>
              <m:t>volume</m:t>
            </m:r>
          </m:e>
          <m:sub>
            <m:r>
              <w:rPr>
                <w:rFonts w:ascii="Cambria Math" w:hAnsi="Cambria Math" w:cs="TH SarabunPSK"/>
                <w:sz w:val="24"/>
              </w:rPr>
              <m:t>t</m:t>
            </m:r>
          </m:sub>
        </m:sSub>
      </m:oMath>
      <w:r>
        <w:rPr>
          <w:rFonts w:ascii="TH SarabunPSK" w:hAnsi="TH SarabunPSK" w:cs="TH SarabunPSK"/>
          <w:sz w:val="24"/>
          <w:cs/>
        </w:rPr>
        <w:tab/>
      </w:r>
      <w:r>
        <w:rPr>
          <w:rFonts w:ascii="TH SarabunPSK" w:hAnsi="TH SarabunPSK" w:cs="TH SarabunPSK" w:hint="cs"/>
          <w:sz w:val="22"/>
          <w:szCs w:val="32"/>
          <w:cs/>
        </w:rPr>
        <w:t>คือ</w:t>
      </w:r>
      <w:r>
        <w:rPr>
          <w:rFonts w:ascii="TH SarabunPSK" w:hAnsi="TH SarabunPSK" w:cs="TH SarabunPSK"/>
          <w:sz w:val="22"/>
          <w:szCs w:val="32"/>
          <w:cs/>
        </w:rPr>
        <w:tab/>
      </w:r>
      <w:r>
        <w:rPr>
          <w:rFonts w:ascii="TH SarabunPSK" w:hAnsi="TH SarabunPSK" w:cs="TH SarabunPSK" w:hint="cs"/>
          <w:sz w:val="22"/>
          <w:szCs w:val="32"/>
          <w:cs/>
        </w:rPr>
        <w:t>ปริมาณการซื้อขาย ณ เวลาปัจจุบัน</w:t>
      </w:r>
    </w:p>
    <w:p w14:paraId="3ADA7F4F" w14:textId="644F7641" w:rsidR="00AB20C9" w:rsidRPr="00AB20C9" w:rsidRDefault="00AB20C9" w:rsidP="00AB20C9">
      <w:pPr>
        <w:pStyle w:val="BodyText"/>
        <w:ind w:firstLine="720"/>
        <w:rPr>
          <w:rFonts w:ascii="TH SarabunPSK" w:hAnsi="TH SarabunPSK" w:cs="TH SarabunPSK"/>
          <w:sz w:val="24"/>
        </w:rPr>
      </w:pPr>
      <w:r>
        <w:rPr>
          <w:rFonts w:ascii="TH SarabunPSK" w:hAnsi="TH SarabunPSK" w:cs="TH SarabunPSK"/>
          <w:sz w:val="22"/>
          <w:szCs w:val="32"/>
        </w:rPr>
        <w:tab/>
      </w:r>
      <w:r>
        <w:rPr>
          <w:rFonts w:ascii="TH SarabunPSK" w:hAnsi="TH SarabunPSK" w:cs="TH SarabunPSK"/>
          <w:sz w:val="22"/>
          <w:szCs w:val="32"/>
        </w:rPr>
        <w:tab/>
      </w:r>
      <m:oMath>
        <m:sSub>
          <m:sSubPr>
            <m:ctrlPr>
              <w:rPr>
                <w:rFonts w:ascii="Cambria Math" w:hAnsi="Cambria Math" w:cs="TH SarabunPSK"/>
                <w:i/>
                <w:sz w:val="24"/>
                <w:szCs w:val="28"/>
              </w:rPr>
            </m:ctrlPr>
          </m:sSubPr>
          <m:e>
            <m:r>
              <w:rPr>
                <w:rFonts w:ascii="Cambria Math" w:hAnsi="Cambria Math" w:cs="TH SarabunPSK"/>
                <w:sz w:val="24"/>
              </w:rPr>
              <m:t>AD</m:t>
            </m:r>
          </m:e>
          <m:sub>
            <m:r>
              <w:rPr>
                <w:rFonts w:ascii="Cambria Math" w:hAnsi="Cambria Math" w:cs="TH SarabunPSK"/>
                <w:sz w:val="24"/>
              </w:rPr>
              <m:t>t-1</m:t>
            </m:r>
          </m:sub>
        </m:sSub>
      </m:oMath>
      <w:r>
        <w:rPr>
          <w:rFonts w:ascii="TH SarabunPSK" w:hAnsi="TH SarabunPSK" w:cs="TH SarabunPSK"/>
          <w:sz w:val="24"/>
          <w:szCs w:val="28"/>
        </w:rPr>
        <w:tab/>
      </w:r>
      <w:r>
        <w:rPr>
          <w:rFonts w:ascii="TH SarabunPSK" w:hAnsi="TH SarabunPSK" w:cs="TH SarabunPSK"/>
          <w:sz w:val="24"/>
          <w:szCs w:val="28"/>
        </w:rPr>
        <w:tab/>
      </w:r>
      <w:r>
        <w:rPr>
          <w:rFonts w:ascii="TH SarabunPSK" w:hAnsi="TH SarabunPSK" w:cs="TH SarabunPSK" w:hint="cs"/>
          <w:sz w:val="24"/>
          <w:szCs w:val="28"/>
          <w:cs/>
        </w:rPr>
        <w:t xml:space="preserve">ถ้า </w:t>
      </w:r>
      <m:oMath>
        <m:r>
          <w:rPr>
            <w:rFonts w:ascii="Cambria Math" w:hAnsi="Cambria Math" w:cs="TH SarabunPSK"/>
            <w:sz w:val="24"/>
            <w:szCs w:val="28"/>
          </w:rPr>
          <m:t>t</m:t>
        </m:r>
        <m:r>
          <w:rPr>
            <w:rFonts w:ascii="Cambria Math" w:hAnsi="Cambria Math" w:cs="TH SarabunPSK"/>
            <w:sz w:val="24"/>
          </w:rPr>
          <m:t>=1</m:t>
        </m:r>
      </m:oMath>
      <w:r>
        <w:rPr>
          <w:rFonts w:ascii="TH SarabunPSK" w:hAnsi="TH SarabunPSK" w:cs="TH SarabunPSK"/>
          <w:sz w:val="24"/>
        </w:rPr>
        <w:t xml:space="preserve"> </w:t>
      </w:r>
      <w:r>
        <w:rPr>
          <w:rFonts w:ascii="TH SarabunPSK" w:hAnsi="TH SarabunPSK" w:cs="TH SarabunPSK" w:hint="cs"/>
          <w:sz w:val="20"/>
          <w:szCs w:val="32"/>
          <w:cs/>
        </w:rPr>
        <w:t xml:space="preserve">จะมีค่า </w:t>
      </w:r>
      <m:oMath>
        <m:r>
          <w:rPr>
            <w:rFonts w:ascii="Cambria Math" w:hAnsi="Cambria Math" w:cs="TH SarabunPSK"/>
            <w:sz w:val="24"/>
          </w:rPr>
          <m:t>AD=0</m:t>
        </m:r>
      </m:oMath>
    </w:p>
    <w:p w14:paraId="1509376E" w14:textId="34C04FD5" w:rsidR="005E39B6" w:rsidRDefault="000F47B1" w:rsidP="000F47B1">
      <w:pPr>
        <w:pStyle w:val="Heading4"/>
      </w:pPr>
      <w:bookmarkStart w:id="53" w:name="_Toc68096095"/>
      <w:r w:rsidRPr="000F47B1">
        <w:t>Accumulation Distribution Oscillator</w:t>
      </w:r>
      <w:bookmarkEnd w:id="53"/>
    </w:p>
    <w:p w14:paraId="50C37166" w14:textId="342B6628" w:rsidR="000F47B1" w:rsidRDefault="000F47B1" w:rsidP="000F47B1">
      <w:pPr>
        <w:pStyle w:val="cpeBodyText"/>
        <w:rPr>
          <w:cs/>
        </w:rPr>
      </w:pPr>
      <w:r w:rsidRPr="000F47B1">
        <w:t>Accumulation Distribution Oscillator</w:t>
      </w:r>
      <w:r>
        <w:t xml:space="preserve"> (ADOSC) </w:t>
      </w:r>
      <w:r>
        <w:rPr>
          <w:rFonts w:hint="cs"/>
          <w:cs/>
        </w:rPr>
        <w:t xml:space="preserve">มีความคลายคลึงกับ </w:t>
      </w:r>
      <w:r w:rsidRPr="00F6305F">
        <w:t>Accumulation</w:t>
      </w:r>
      <w:r>
        <w:rPr>
          <w:rFonts w:hint="cs"/>
          <w:cs/>
        </w:rPr>
        <w:t xml:space="preserve"> </w:t>
      </w:r>
      <w:r w:rsidRPr="00F6305F">
        <w:t>Distribution</w:t>
      </w:r>
      <w:r>
        <w:rPr>
          <w:rFonts w:hint="cs"/>
          <w:cs/>
        </w:rPr>
        <w:t xml:space="preserve"> </w:t>
      </w:r>
      <w:r>
        <w:t xml:space="preserve">Line </w:t>
      </w:r>
      <w:r>
        <w:rPr>
          <w:rFonts w:hint="cs"/>
          <w:cs/>
        </w:rPr>
        <w:t>ในข้อ 2.2.2.</w:t>
      </w:r>
      <w:r w:rsidR="00AB20C9">
        <w:rPr>
          <w:rFonts w:hint="cs"/>
          <w:cs/>
        </w:rPr>
        <w:t>9</w:t>
      </w:r>
      <w:r>
        <w:rPr>
          <w:rFonts w:hint="cs"/>
          <w:cs/>
        </w:rPr>
        <w:t xml:space="preserve"> แต่แตกต่างกันที่</w:t>
      </w:r>
      <w:r w:rsidR="008B123D">
        <w:rPr>
          <w:rFonts w:hint="cs"/>
          <w:cs/>
        </w:rPr>
        <w:t xml:space="preserve">จะนำค่า </w:t>
      </w:r>
      <w:r w:rsidR="008B123D">
        <w:t xml:space="preserve">AD </w:t>
      </w:r>
      <w:r w:rsidR="008B123D">
        <w:rPr>
          <w:rFonts w:hint="cs"/>
          <w:cs/>
        </w:rPr>
        <w:t>มาหา</w:t>
      </w:r>
      <w:r w:rsidR="00AB20C9">
        <w:rPr>
          <w:rFonts w:hint="cs"/>
          <w:cs/>
        </w:rPr>
        <w:t xml:space="preserve">ค่า </w:t>
      </w:r>
      <w:r w:rsidR="00AB20C9">
        <w:t xml:space="preserve">MACD </w:t>
      </w:r>
      <w:r w:rsidR="00AB20C9">
        <w:rPr>
          <w:rFonts w:hint="cs"/>
          <w:cs/>
        </w:rPr>
        <w:t>จากสมการ 2.2.1</w:t>
      </w:r>
      <w:r w:rsidR="00AB20C9">
        <w:t>4</w:t>
      </w:r>
      <w:r w:rsidR="008B123D">
        <w:rPr>
          <w:rFonts w:hint="cs"/>
          <w:cs/>
        </w:rPr>
        <w:t xml:space="preserve"> </w:t>
      </w:r>
      <w:r w:rsidR="00AB20C9">
        <w:rPr>
          <w:rFonts w:hint="cs"/>
          <w:cs/>
        </w:rPr>
        <w:t>โดย</w:t>
      </w:r>
      <w:r w:rsidR="001F2848">
        <w:rPr>
          <w:rFonts w:hint="cs"/>
          <w:cs/>
        </w:rPr>
        <w:t xml:space="preserve">ใช้คาบที่ </w:t>
      </w:r>
      <w:r w:rsidR="001F2848">
        <w:t xml:space="preserve">fastperiod </w:t>
      </w:r>
      <w:r w:rsidR="001F2848">
        <w:rPr>
          <w:rFonts w:hint="cs"/>
          <w:cs/>
        </w:rPr>
        <w:t xml:space="preserve">และเส้นที่สองจะใช้ </w:t>
      </w:r>
      <w:r w:rsidR="001F2848">
        <w:t xml:space="preserve">slowperiod </w:t>
      </w:r>
      <w:r w:rsidR="001121B0">
        <w:rPr>
          <w:rFonts w:hint="cs"/>
          <w:cs/>
        </w:rPr>
        <w:t xml:space="preserve">โดยผลลัพธ์ที่ได้จาก </w:t>
      </w:r>
      <w:r w:rsidR="001121B0">
        <w:t xml:space="preserve">MACD </w:t>
      </w:r>
      <w:r w:rsidR="001121B0" w:rsidRPr="009131C6">
        <w:rPr>
          <w:rFonts w:hint="cs"/>
          <w:u w:val="single"/>
          <w:cs/>
        </w:rPr>
        <w:t xml:space="preserve">จะสนใจเฉพาะค่าของ </w:t>
      </w:r>
      <w:r w:rsidR="001121B0" w:rsidRPr="009131C6">
        <w:rPr>
          <w:u w:val="single"/>
        </w:rPr>
        <w:t>MACD line</w:t>
      </w:r>
      <w:r w:rsidR="001121B0">
        <w:rPr>
          <w:rFonts w:hint="cs"/>
          <w:cs/>
        </w:rPr>
        <w:t xml:space="preserve"> (ข้อ 2.2.2.8.1) เท่านั้น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1F2848" w:rsidRPr="008473F5" w14:paraId="78A4DBF9" w14:textId="77777777" w:rsidTr="006D71F6">
        <w:tc>
          <w:tcPr>
            <w:tcW w:w="774" w:type="dxa"/>
          </w:tcPr>
          <w:p w14:paraId="53461A36" w14:textId="77777777" w:rsidR="001F2848" w:rsidRPr="008473F5" w:rsidRDefault="001F2848" w:rsidP="006D71F6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3686D92" w14:textId="249F63E1" w:rsidR="001F2848" w:rsidRPr="008473F5" w:rsidRDefault="00F72A81" w:rsidP="006D71F6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ADOSC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MACD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AD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=E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fastperiod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- E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slowperiod</m:t>
                    </m:r>
                  </m:sub>
                </m:sSub>
              </m:oMath>
            </m:oMathPara>
          </w:p>
        </w:tc>
        <w:tc>
          <w:tcPr>
            <w:tcW w:w="1066" w:type="dxa"/>
            <w:vAlign w:val="center"/>
          </w:tcPr>
          <w:p w14:paraId="18405FB8" w14:textId="1DCCAE17" w:rsidR="001F2848" w:rsidRPr="008473F5" w:rsidRDefault="001F2848" w:rsidP="006D71F6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AB20C9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7C2348F2" w14:textId="561502CD" w:rsidR="005C2AA1" w:rsidRDefault="005C2AA1" w:rsidP="005C2AA1">
      <w:pPr>
        <w:pStyle w:val="BodyText"/>
      </w:pPr>
    </w:p>
    <w:p w14:paraId="096BE0E9" w14:textId="654D6F98" w:rsidR="00A24214" w:rsidRDefault="00A24214" w:rsidP="00A24214">
      <w:pPr>
        <w:pStyle w:val="Heading4"/>
      </w:pPr>
      <w:bookmarkStart w:id="54" w:name="_Toc68096096"/>
      <w:r w:rsidRPr="00A24214">
        <w:t>Commodity Channel Index</w:t>
      </w:r>
      <w:bookmarkEnd w:id="54"/>
    </w:p>
    <w:p w14:paraId="7F195201" w14:textId="4DD024EA" w:rsidR="00A24214" w:rsidRDefault="00A24214" w:rsidP="00A24214">
      <w:pPr>
        <w:pStyle w:val="cpeBodyText"/>
      </w:pPr>
      <w:r w:rsidRPr="00A24214">
        <w:t>Commodity Channel Index</w:t>
      </w:r>
      <w:r>
        <w:rPr>
          <w:rFonts w:hint="cs"/>
          <w:cs/>
        </w:rPr>
        <w:t xml:space="preserve"> (</w:t>
      </w:r>
      <w:r>
        <w:t xml:space="preserve">CCI) </w:t>
      </w:r>
      <w:r w:rsidRPr="00A24214">
        <w:rPr>
          <w:cs/>
        </w:rPr>
        <w:t xml:space="preserve">เป็นเครื่องมือดัชนีราคา ประเภท </w:t>
      </w:r>
      <w:r w:rsidRPr="00A24214">
        <w:t xml:space="preserve">oscillator </w:t>
      </w:r>
      <w:r w:rsidRPr="00A24214">
        <w:rPr>
          <w:cs/>
        </w:rPr>
        <w:t>ออกแบบ</w:t>
      </w:r>
      <w:r w:rsidR="0046765C">
        <w:rPr>
          <w:rFonts w:hint="cs"/>
          <w:cs/>
        </w:rPr>
        <w:t>มา</w:t>
      </w:r>
      <w:r w:rsidRPr="00A24214">
        <w:rPr>
          <w:cs/>
        </w:rPr>
        <w:t xml:space="preserve">เพื่อหาจังหวะจากคาบการแกว่งตัวของราคา หลักการทำงานของ </w:t>
      </w:r>
      <w:r w:rsidRPr="00A24214">
        <w:t xml:space="preserve">CCI </w:t>
      </w:r>
      <w:r w:rsidRPr="00A24214">
        <w:rPr>
          <w:cs/>
        </w:rPr>
        <w:t>คือการหาค่าการกระจายตัว</w:t>
      </w:r>
      <w:r w:rsidRPr="00A24214">
        <w:rPr>
          <w:cs/>
        </w:rPr>
        <w:lastRenderedPageBreak/>
        <w:t>และการเบี่ยงเบนของราคาปัจจุบันจากราคาค่าเฉลี่ยเทียบกับการกระจายตัวของค่ากลาง ในคาบเวลาที่สนใจ โดยมีสมการการคำนวณดังนี้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46765C" w:rsidRPr="008473F5" w14:paraId="059FAE1F" w14:textId="77777777" w:rsidTr="00B038B1">
        <w:tc>
          <w:tcPr>
            <w:tcW w:w="774" w:type="dxa"/>
          </w:tcPr>
          <w:p w14:paraId="343D3AAE" w14:textId="77777777" w:rsidR="0046765C" w:rsidRPr="008473F5" w:rsidRDefault="0046765C" w:rsidP="00B038B1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4184D6A" w14:textId="19C9A005" w:rsidR="0046765C" w:rsidRPr="0046765C" w:rsidRDefault="00F72A81" w:rsidP="00B038B1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CCI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/>
                        <w:sz w:val="24"/>
                      </w:rPr>
                      <m:t xml:space="preserve">( </m:t>
                    </m:r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TP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>-S</m:t>
                    </m:r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MA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TP</m:t>
                            </m:r>
                          </m:e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t</m:t>
                            </m:r>
                          </m:sub>
                        </m:sSub>
                      </m:sub>
                    </m:sSub>
                    <m:r>
                      <w:rPr>
                        <w:rFonts w:ascii="Cambria Math" w:hAnsi="Cambria Math" w:cs="TH SarabunPSK"/>
                        <w:sz w:val="24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H SarabunPSK"/>
                        <w:sz w:val="24"/>
                      </w:rPr>
                      <m:t>0.015* Mean Deviation</m:t>
                    </m:r>
                  </m:den>
                </m:f>
              </m:oMath>
            </m:oMathPara>
          </w:p>
          <w:p w14:paraId="2C00EDE5" w14:textId="223D48A3" w:rsidR="0046765C" w:rsidRPr="008473F5" w:rsidRDefault="0046765C" w:rsidP="00B038B1">
            <w:pPr>
              <w:jc w:val="center"/>
              <w:rPr>
                <w:rFonts w:ascii="TH SarabunPSK" w:hAnsi="TH SarabunPSK" w:cs="TH SarabunPSK"/>
                <w:sz w:val="24"/>
              </w:rPr>
            </w:pPr>
          </w:p>
        </w:tc>
        <w:tc>
          <w:tcPr>
            <w:tcW w:w="1066" w:type="dxa"/>
            <w:vAlign w:val="center"/>
          </w:tcPr>
          <w:p w14:paraId="3AB32503" w14:textId="26021BD0" w:rsidR="0046765C" w:rsidRPr="008473F5" w:rsidRDefault="0046765C" w:rsidP="00B038B1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18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353458BE" w14:textId="13491741" w:rsidR="0046765C" w:rsidRDefault="0046765C" w:rsidP="0046765C">
      <w:pPr>
        <w:pStyle w:val="cpeBodyText"/>
      </w:pPr>
      <w:r>
        <w:rPr>
          <w:rFonts w:hint="cs"/>
          <w:cs/>
        </w:rPr>
        <w:t xml:space="preserve">โดย </w:t>
      </w:r>
      <w:r>
        <w:t xml:space="preserve">TP </w:t>
      </w:r>
      <w:r>
        <w:rPr>
          <w:rFonts w:hint="cs"/>
          <w:cs/>
        </w:rPr>
        <w:t xml:space="preserve">คือ </w:t>
      </w:r>
      <w:r w:rsidRPr="0046765C">
        <w:t>Typical Price</w:t>
      </w:r>
      <w:r>
        <w:rPr>
          <w:rFonts w:hint="cs"/>
          <w:cs/>
        </w:rPr>
        <w:t xml:space="preserve"> ซึ่งมีสมการดัง 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46765C" w:rsidRPr="008473F5" w14:paraId="31AEFC77" w14:textId="77777777" w:rsidTr="00B038B1">
        <w:tc>
          <w:tcPr>
            <w:tcW w:w="774" w:type="dxa"/>
          </w:tcPr>
          <w:p w14:paraId="15F045F0" w14:textId="77777777" w:rsidR="0046765C" w:rsidRPr="008473F5" w:rsidRDefault="0046765C" w:rsidP="00B038B1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FAC77A4" w14:textId="192F7CB7" w:rsidR="0046765C" w:rsidRPr="00AD3072" w:rsidRDefault="00F72A81" w:rsidP="00AD3072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TP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high+low+close</m:t>
                        </m:r>
                      </m:e>
                    </m:d>
                  </m:num>
                  <m:den>
                    <m:r>
                      <w:rPr>
                        <w:rFonts w:ascii="Cambria Math" w:hAnsi="Cambria Math" w:cs="TH SarabunPSK"/>
                        <w:sz w:val="24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1066" w:type="dxa"/>
            <w:vAlign w:val="center"/>
          </w:tcPr>
          <w:p w14:paraId="2676ABF1" w14:textId="037C59CA" w:rsidR="0046765C" w:rsidRPr="008473F5" w:rsidRDefault="0046765C" w:rsidP="00B038B1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136476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760DDEBE" w14:textId="02483A08" w:rsidR="0046765C" w:rsidRDefault="00AD3072" w:rsidP="00AD3072">
      <w:pPr>
        <w:pStyle w:val="cpeBodyText"/>
        <w:rPr>
          <w:cs/>
        </w:rPr>
      </w:pPr>
      <w:r>
        <w:rPr>
          <w:rFonts w:hint="cs"/>
          <w:cs/>
        </w:rPr>
        <w:t xml:space="preserve">สำหรับ </w:t>
      </w:r>
      <w:r w:rsidRPr="00AD3072">
        <w:rPr>
          <w:cs/>
        </w:rPr>
        <w:t>ส่วนเบี่ยงเบนเฉลี่ย</w:t>
      </w:r>
      <w:r>
        <w:rPr>
          <w:rFonts w:hint="cs"/>
          <w:cs/>
        </w:rPr>
        <w:t xml:space="preserve"> (</w:t>
      </w:r>
      <w:r>
        <w:t>M</w:t>
      </w:r>
      <w:r w:rsidRPr="00AD3072">
        <w:t>ean deviation</w:t>
      </w:r>
      <w:r>
        <w:rPr>
          <w:rFonts w:hint="cs"/>
          <w:cs/>
        </w:rPr>
        <w:t>) จะคำนวณ</w:t>
      </w:r>
      <w:r w:rsidR="00136476">
        <w:rPr>
          <w:rFonts w:hint="cs"/>
          <w:cs/>
        </w:rPr>
        <w:t xml:space="preserve">โดยหาค่าเฉลี่ยของผลต่างระหว่าง </w:t>
      </w:r>
      <w:r w:rsidR="00136476">
        <w:t>SMA</w:t>
      </w:r>
      <w:r w:rsidR="00136476">
        <w:rPr>
          <w:rFonts w:hint="cs"/>
          <w:cs/>
        </w:rPr>
        <w:t xml:space="preserve"> ณ เวลาปัจจุบัน กับ </w:t>
      </w:r>
      <w:r w:rsidR="00136476">
        <w:t xml:space="preserve">TP </w:t>
      </w:r>
      <w:r w:rsidR="00136476">
        <w:rPr>
          <w:rFonts w:hint="cs"/>
          <w:cs/>
        </w:rPr>
        <w:t>ก่อนหน้าตามคาบที่กำหนด</w:t>
      </w:r>
      <w:r w:rsidR="00136476">
        <w:t xml:space="preserve"> </w:t>
      </w:r>
      <w:r w:rsidR="00136476">
        <w:rPr>
          <w:rFonts w:hint="cs"/>
          <w:cs/>
        </w:rPr>
        <w:t>และ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136476" w:rsidRPr="008473F5" w14:paraId="3A57222E" w14:textId="77777777" w:rsidTr="00B038B1">
        <w:tc>
          <w:tcPr>
            <w:tcW w:w="774" w:type="dxa"/>
          </w:tcPr>
          <w:p w14:paraId="22511EF8" w14:textId="77777777" w:rsidR="00136476" w:rsidRPr="008473F5" w:rsidRDefault="00136476" w:rsidP="00B038B1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D1DC3CC" w14:textId="7B078361" w:rsidR="00136476" w:rsidRPr="00AD3072" w:rsidRDefault="00136476" w:rsidP="00B038B1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</w:rPr>
                  <m:t>Mean Deviation=</m:t>
                </m:r>
                <m:f>
                  <m:f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p</m:t>
                        </m:r>
                      </m:sup>
                      <m:e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S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MA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H SarabunPSK"/>
                                        <w:i/>
                                        <w:sz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</w:rPr>
                                      <m:t>TP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</w:rPr>
                                      <m:t>t</m:t>
                                    </m:r>
                                  </m:sub>
                                </m:sSub>
                              </m:sub>
                            </m:s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TP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t-i</m:t>
                                </m:r>
                              </m:sub>
                            </m:sSub>
                          </m:e>
                        </m:d>
                      </m:e>
                    </m:nary>
                  </m:num>
                  <m:den>
                    <m:r>
                      <w:rPr>
                        <w:rFonts w:ascii="Cambria Math" w:hAnsi="Cambria Math" w:cs="TH SarabunPSK"/>
                        <w:sz w:val="24"/>
                      </w:rPr>
                      <m:t>p</m:t>
                    </m:r>
                  </m:den>
                </m:f>
              </m:oMath>
            </m:oMathPara>
          </w:p>
        </w:tc>
        <w:tc>
          <w:tcPr>
            <w:tcW w:w="1066" w:type="dxa"/>
            <w:vAlign w:val="center"/>
          </w:tcPr>
          <w:p w14:paraId="19ED2953" w14:textId="67FC9181" w:rsidR="00136476" w:rsidRPr="008473F5" w:rsidRDefault="00136476" w:rsidP="00B038B1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77C302D" w14:textId="66914773" w:rsidR="00136476" w:rsidRDefault="00136476" w:rsidP="00136476">
      <w:pPr>
        <w:pStyle w:val="BodyText"/>
      </w:pPr>
    </w:p>
    <w:p w14:paraId="6E6EEA0E" w14:textId="30BE46CA" w:rsidR="006749F8" w:rsidRDefault="006749F8" w:rsidP="006749F8">
      <w:pPr>
        <w:pStyle w:val="Heading4"/>
      </w:pPr>
      <w:bookmarkStart w:id="55" w:name="_Toc68096097"/>
      <w:r w:rsidRPr="006749F8">
        <w:t>Bollinger Bands</w:t>
      </w:r>
      <w:bookmarkEnd w:id="55"/>
    </w:p>
    <w:p w14:paraId="0EAE7061" w14:textId="75971174" w:rsidR="006749F8" w:rsidRDefault="006749F8" w:rsidP="006749F8">
      <w:pPr>
        <w:pStyle w:val="cpeBodyText"/>
      </w:pPr>
      <w:r w:rsidRPr="006749F8">
        <w:t>Bollinger Band</w:t>
      </w:r>
      <w:r w:rsidR="007D2ACE">
        <w:t xml:space="preserve"> (BBANDS)</w:t>
      </w:r>
      <w:r w:rsidRPr="006749F8">
        <w:t xml:space="preserve"> </w:t>
      </w:r>
      <w:r w:rsidRPr="006749F8">
        <w:rPr>
          <w:cs/>
        </w:rPr>
        <w:t xml:space="preserve">คือ เครื่องมือ </w:t>
      </w:r>
      <w:r w:rsidRPr="006749F8">
        <w:t xml:space="preserve">Technical analysis </w:t>
      </w:r>
      <w:r w:rsidRPr="006749F8">
        <w:rPr>
          <w:cs/>
        </w:rPr>
        <w:t xml:space="preserve">ที่ไว้วัดความผันผวนของราคา โดยในช่วงที่ความผันผวนมาก กรอบ </w:t>
      </w:r>
      <w:r w:rsidRPr="006749F8">
        <w:t xml:space="preserve">Bands </w:t>
      </w:r>
      <w:r w:rsidRPr="006749F8">
        <w:rPr>
          <w:cs/>
        </w:rPr>
        <w:t xml:space="preserve">จะกว้างขึ้น และในช่วงที่ความผันผวนน้อย </w:t>
      </w:r>
      <w:r w:rsidR="00D73196">
        <w:br/>
      </w:r>
      <w:r w:rsidRPr="006749F8">
        <w:rPr>
          <w:cs/>
        </w:rPr>
        <w:t xml:space="preserve">กรอบ </w:t>
      </w:r>
      <w:r w:rsidRPr="006749F8">
        <w:t xml:space="preserve">Bands </w:t>
      </w:r>
      <w:r w:rsidRPr="006749F8">
        <w:rPr>
          <w:cs/>
        </w:rPr>
        <w:t>จะแคบลง</w:t>
      </w:r>
      <w:r>
        <w:rPr>
          <w:rFonts w:hint="cs"/>
          <w:cs/>
        </w:rPr>
        <w:t xml:space="preserve"> โดยสมการการคำนวณจะใช้</w:t>
      </w:r>
      <w:r>
        <w:t xml:space="preserve"> SMA </w:t>
      </w:r>
      <w:r>
        <w:rPr>
          <w:rFonts w:hint="cs"/>
          <w:cs/>
        </w:rPr>
        <w:t xml:space="preserve">(สมการ 2.2.1) และส่วนเบี่ยงเบนมาตรฐาน ตามคาบที่กำหนด ซึ่งผลลัพธ์ที่ได้จะได้ ทั้งหมด 3 ค่า คือ </w:t>
      </w:r>
      <w:r>
        <w:t>Upper</w:t>
      </w:r>
      <w:r>
        <w:rPr>
          <w:rFonts w:hint="cs"/>
          <w:cs/>
        </w:rPr>
        <w:t xml:space="preserve"> </w:t>
      </w:r>
      <w:r>
        <w:t>band,</w:t>
      </w:r>
      <w:r>
        <w:rPr>
          <w:rFonts w:hint="cs"/>
          <w:cs/>
        </w:rPr>
        <w:t xml:space="preserve"> </w:t>
      </w:r>
      <w:r>
        <w:t>Middle</w:t>
      </w:r>
      <w:r>
        <w:rPr>
          <w:rFonts w:hint="cs"/>
          <w:cs/>
        </w:rPr>
        <w:t xml:space="preserve"> </w:t>
      </w:r>
      <w:r>
        <w:t xml:space="preserve">band </w:t>
      </w:r>
      <w:r>
        <w:rPr>
          <w:rFonts w:hint="cs"/>
          <w:cs/>
        </w:rPr>
        <w:t xml:space="preserve">และ </w:t>
      </w:r>
      <w:r>
        <w:t>Lower band</w:t>
      </w:r>
    </w:p>
    <w:p w14:paraId="45FF55F5" w14:textId="35EA596F" w:rsidR="006749F8" w:rsidRDefault="006749F8" w:rsidP="006749F8">
      <w:pPr>
        <w:pStyle w:val="cpeBodyText"/>
      </w:pPr>
      <w:r>
        <w:rPr>
          <w:rFonts w:hint="cs"/>
          <w:cs/>
        </w:rPr>
        <w:t>โดยขั้นตอนแรกในการคำนวณจะหาค่าเส้นเฉลี่ยของค่าปิดตามช่วงคาบที่ผู้ใช้กำหนด</w:t>
      </w:r>
      <w:r w:rsidR="002638E8">
        <w:rPr>
          <w:rFonts w:hint="cs"/>
          <w:cs/>
        </w:rPr>
        <w:t xml:space="preserve"> ซึ่งสมการที่ได้จะเป็นในส่วนการหา </w:t>
      </w:r>
      <w:r w:rsidR="002638E8">
        <w:t>Middle band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2638E8" w:rsidRPr="008473F5" w14:paraId="747D59A6" w14:textId="77777777" w:rsidTr="00B038B1">
        <w:tc>
          <w:tcPr>
            <w:tcW w:w="774" w:type="dxa"/>
          </w:tcPr>
          <w:p w14:paraId="149E2D2A" w14:textId="77777777" w:rsidR="002638E8" w:rsidRPr="008473F5" w:rsidRDefault="002638E8" w:rsidP="00B038B1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33771A9" w14:textId="0FDB49EE" w:rsidR="002638E8" w:rsidRPr="00AD3072" w:rsidRDefault="00F72A81" w:rsidP="00B038B1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Band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mid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=S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MA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close</m:t>
                        </m:r>
                      </m:e>
                      <m:sub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t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1066" w:type="dxa"/>
            <w:vAlign w:val="center"/>
          </w:tcPr>
          <w:p w14:paraId="51102C39" w14:textId="7AA7E06E" w:rsidR="002638E8" w:rsidRPr="008473F5" w:rsidRDefault="002638E8" w:rsidP="00B038B1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A02886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7A75CF49" w14:textId="2C7B69D6" w:rsidR="002638E8" w:rsidRDefault="00A02886" w:rsidP="00A02886">
      <w:pPr>
        <w:pStyle w:val="cpeBodyText"/>
      </w:pPr>
      <w:r>
        <w:rPr>
          <w:rFonts w:hint="cs"/>
          <w:cs/>
        </w:rPr>
        <w:t>ขั้นตอนต่อไปจะทำการหาส่วนเบี่ยงเบนมาตราฐาน(</w:t>
      </w:r>
      <w:r w:rsidR="00D27B2C">
        <w:t>SD</w:t>
      </w:r>
      <w:r>
        <w:t xml:space="preserve">) </w:t>
      </w:r>
      <w:r>
        <w:rPr>
          <w:rFonts w:hint="cs"/>
          <w:cs/>
        </w:rPr>
        <w:t>โดยปริมาณข้อมูลที่ใช้คำนวณจะขึ้นอยู่กับคาบตามที่ผู้ใช้กำหนดโดยจะมีคาบเดียวกันกับสมการ 2.2.21</w:t>
      </w:r>
      <w:r w:rsidR="00DB7286">
        <w:rPr>
          <w:rFonts w:hint="cs"/>
          <w:cs/>
        </w:rPr>
        <w:t xml:space="preserve"> ซึ่งจะเป็นดังสมการ 2.2.22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D27B2C" w:rsidRPr="008473F5" w14:paraId="770C3896" w14:textId="77777777" w:rsidTr="00B038B1">
        <w:tc>
          <w:tcPr>
            <w:tcW w:w="774" w:type="dxa"/>
          </w:tcPr>
          <w:p w14:paraId="267518B7" w14:textId="77777777" w:rsidR="00D27B2C" w:rsidRPr="008473F5" w:rsidRDefault="00D27B2C" w:rsidP="00B038B1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7541ED02" w14:textId="0219A0D5" w:rsidR="00D27B2C" w:rsidRPr="00AD3072" w:rsidRDefault="00D27B2C" w:rsidP="00B038B1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</w:rPr>
                  <m:t>σ=</m:t>
                </m:r>
                <m:rad>
                  <m:radPr>
                    <m:degHide m:val="1"/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</w:rPr>
                        </m:ctrlPr>
                      </m:fPr>
                      <m:num>
                        <m:nary>
                          <m:naryPr>
                            <m:chr m:val="∑"/>
                            <m:limLoc m:val="undOvr"/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i=1</m:t>
                            </m:r>
                          </m:sub>
                          <m:sup>
                            <m:r>
                              <w:rPr>
                                <w:rFonts w:ascii="Cambria Math" w:hAnsi="Cambria Math" w:cs="TH SarabunPSK"/>
                                <w:sz w:val="24"/>
                              </w:rPr>
                              <m:t>p</m:t>
                            </m:r>
                          </m:sup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(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H SarabunPSK"/>
                                        <w:i/>
                                        <w:sz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</w:rPr>
                                      <m:t>close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</w:rPr>
                                      <m:t>t-i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-μ)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num>
                      <m:den>
                        <m:r>
                          <w:rPr>
                            <w:rFonts w:ascii="Cambria Math" w:hAnsi="Cambria Math" w:cs="TH SarabunPSK"/>
                            <w:sz w:val="24"/>
                          </w:rPr>
                          <m:t>n</m:t>
                        </m:r>
                      </m:den>
                    </m:f>
                  </m:e>
                </m:rad>
                <m:r>
                  <w:rPr>
                    <w:rFonts w:ascii="Cambria Math" w:hAnsi="Cambria Math" w:cs="TH SarabunPSK"/>
                    <w:sz w:val="24"/>
                  </w:rPr>
                  <m:t xml:space="preserve"> 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7D2E5F55" w14:textId="6C02BBCA" w:rsidR="00D27B2C" w:rsidRPr="008473F5" w:rsidRDefault="00D27B2C" w:rsidP="00B038B1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9E77FA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9EEBA7E" w14:textId="684FF3AF" w:rsidR="00D27B2C" w:rsidRDefault="009E77FA" w:rsidP="00D27B2C">
      <w:pPr>
        <w:pStyle w:val="cpeBodyText"/>
        <w:rPr>
          <w:cs/>
        </w:rPr>
      </w:pPr>
      <w:r>
        <w:rPr>
          <w:rFonts w:hint="cs"/>
          <w:cs/>
        </w:rPr>
        <w:t xml:space="preserve">ขั้นตอนต่อไปเป็นการหา </w:t>
      </w:r>
      <w:r>
        <w:t xml:space="preserve">Upper band </w:t>
      </w:r>
      <w:r>
        <w:rPr>
          <w:rFonts w:hint="cs"/>
          <w:cs/>
        </w:rPr>
        <w:t xml:space="preserve">และ </w:t>
      </w:r>
      <w:r>
        <w:t xml:space="preserve">Lower band </w:t>
      </w:r>
      <w:r>
        <w:rPr>
          <w:rFonts w:hint="cs"/>
          <w:cs/>
        </w:rPr>
        <w:t>โดย</w:t>
      </w:r>
      <w:r w:rsidR="00D27B2C">
        <w:rPr>
          <w:rFonts w:hint="cs"/>
          <w:cs/>
        </w:rPr>
        <w:t>จะนำค่า</w:t>
      </w:r>
      <w:r w:rsidR="00D27B2C">
        <w:t xml:space="preserve"> SD </w:t>
      </w:r>
      <w:r w:rsidR="00D27B2C">
        <w:rPr>
          <w:rFonts w:hint="cs"/>
          <w:cs/>
        </w:rPr>
        <w:t>ที่คำนวณ</w:t>
      </w:r>
      <w:r>
        <w:rPr>
          <w:rFonts w:hint="cs"/>
          <w:cs/>
        </w:rPr>
        <w:t xml:space="preserve">จากสมการ 2.2.22 </w:t>
      </w:r>
      <w:r w:rsidR="00D27B2C">
        <w:rPr>
          <w:rFonts w:hint="cs"/>
          <w:cs/>
        </w:rPr>
        <w:t>คูณด้วย 2 เป็นค่าพื้นฐาน (ผู้ใช้สามารถกำหนดเองได้)</w:t>
      </w:r>
      <w:r w:rsidR="00D27B2C">
        <w:t xml:space="preserve"> </w:t>
      </w:r>
      <w:r>
        <w:rPr>
          <w:rFonts w:hint="cs"/>
          <w:cs/>
        </w:rPr>
        <w:t xml:space="preserve">ซึ่งหากเป็น </w:t>
      </w:r>
      <w:r>
        <w:t xml:space="preserve">Upper band </w:t>
      </w:r>
      <w:r>
        <w:rPr>
          <w:rFonts w:hint="cs"/>
          <w:cs/>
        </w:rPr>
        <w:t xml:space="preserve">จะทำการบวก และ หากเป็น </w:t>
      </w:r>
      <w:r>
        <w:t xml:space="preserve">Lower band </w:t>
      </w:r>
      <w:r>
        <w:rPr>
          <w:rFonts w:hint="cs"/>
          <w:cs/>
        </w:rPr>
        <w:t>จะทำการลบ ดังสมการ</w:t>
      </w:r>
      <w:r w:rsidR="00AF6AF6">
        <w:t xml:space="preserve"> 2.2.23 </w:t>
      </w:r>
      <w:r w:rsidR="00AF6AF6">
        <w:rPr>
          <w:rFonts w:hint="cs"/>
          <w:cs/>
        </w:rPr>
        <w:t>และ 2.2.24 ตามลำดับ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9E77FA" w:rsidRPr="008473F5" w14:paraId="31DC8C38" w14:textId="77777777" w:rsidTr="00B038B1">
        <w:tc>
          <w:tcPr>
            <w:tcW w:w="774" w:type="dxa"/>
          </w:tcPr>
          <w:p w14:paraId="23FABE55" w14:textId="77777777" w:rsidR="009E77FA" w:rsidRPr="008473F5" w:rsidRDefault="009E77FA" w:rsidP="00B038B1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65647B39" w14:textId="54B930B1" w:rsidR="009E77FA" w:rsidRPr="00AD3072" w:rsidRDefault="00F72A81" w:rsidP="00B038B1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Band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upper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Band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mid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+2σ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5AD82A53" w14:textId="40880237" w:rsidR="009E77FA" w:rsidRPr="008473F5" w:rsidRDefault="009E77FA" w:rsidP="00B038B1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23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  <w:tr w:rsidR="009E77FA" w:rsidRPr="008473F5" w14:paraId="7E87D993" w14:textId="77777777" w:rsidTr="00B038B1">
        <w:tc>
          <w:tcPr>
            <w:tcW w:w="774" w:type="dxa"/>
          </w:tcPr>
          <w:p w14:paraId="0EE549C2" w14:textId="77777777" w:rsidR="009E77FA" w:rsidRPr="008473F5" w:rsidRDefault="009E77FA" w:rsidP="00B038B1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0D4B4B8E" w14:textId="65BC651A" w:rsidR="009E77FA" w:rsidRPr="00AD3072" w:rsidRDefault="00F72A81" w:rsidP="00B038B1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Band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lower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Band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mid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>-2σ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1C9E4348" w14:textId="25395BB6" w:rsidR="009E77FA" w:rsidRPr="008473F5" w:rsidRDefault="009E77FA" w:rsidP="00B038B1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AF6AF6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54D120F" w14:textId="77777777" w:rsidR="00E36295" w:rsidRDefault="00E36295" w:rsidP="00E36295">
      <w:pPr>
        <w:pStyle w:val="cpeBodyText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998448C" wp14:editId="235A2D10">
            <wp:extent cx="4188047" cy="2400300"/>
            <wp:effectExtent l="0" t="0" r="3175" b="0"/>
            <wp:docPr id="89" name="Picture 89" descr="What Are Bollinger Bands? - Fide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What Are Bollinger Bands? - Fidelity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6770" cy="24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4347A" w14:textId="4E7791A2" w:rsidR="00E36295" w:rsidRDefault="00E36295" w:rsidP="00E36295">
      <w:pPr>
        <w:pStyle w:val="Caption"/>
        <w:rPr>
          <w:cs/>
        </w:rPr>
      </w:pPr>
      <w:bookmarkStart w:id="56" w:name="_Toc68096134"/>
      <w:r>
        <w:rPr>
          <w:cs/>
        </w:rPr>
        <w:t xml:space="preserve">รูปที่ </w:t>
      </w:r>
      <w:fldSimple w:instr=" STYLEREF 1 \s ">
        <w:r w:rsidR="0071346B">
          <w:rPr>
            <w:noProof/>
          </w:rPr>
          <w:t>2</w:t>
        </w:r>
      </w:fldSimple>
      <w:r w:rsidR="00893C2C">
        <w:rPr>
          <w:cs/>
        </w:rPr>
        <w:t>.</w:t>
      </w:r>
      <w:fldSimple w:instr=" SEQ รูปที่ \* ARABIC \s 1 ">
        <w:r w:rsidR="0071346B">
          <w:rPr>
            <w:noProof/>
          </w:rPr>
          <w:t>10</w:t>
        </w:r>
      </w:fldSimple>
      <w:r>
        <w:t xml:space="preserve"> </w:t>
      </w:r>
      <w:r>
        <w:rPr>
          <w:rFonts w:hint="cs"/>
          <w:cs/>
        </w:rPr>
        <w:t xml:space="preserve">ตัวอย่าง </w:t>
      </w:r>
      <w:r w:rsidRPr="006749F8">
        <w:t>Bollinger Band</w:t>
      </w:r>
      <w:r>
        <w:rPr>
          <w:rFonts w:hint="cs"/>
          <w:cs/>
        </w:rPr>
        <w:t xml:space="preserve"> ที่คำนวณโดยคาบเท่ากับ 20</w:t>
      </w:r>
      <w:bookmarkEnd w:id="56"/>
    </w:p>
    <w:p w14:paraId="03953A2C" w14:textId="600D2794" w:rsidR="009E77FA" w:rsidRDefault="007D2ACE" w:rsidP="00B038B1">
      <w:pPr>
        <w:pStyle w:val="Heading4"/>
      </w:pPr>
      <w:bookmarkStart w:id="57" w:name="_Toc68096098"/>
      <w:r w:rsidRPr="007D2ACE">
        <w:t>Relative Strength Index</w:t>
      </w:r>
      <w:bookmarkEnd w:id="57"/>
    </w:p>
    <w:p w14:paraId="4432B764" w14:textId="42C5F8E1" w:rsidR="007D2ACE" w:rsidRDefault="007D2ACE" w:rsidP="007D2ACE">
      <w:pPr>
        <w:pStyle w:val="cpeBodyText"/>
      </w:pPr>
      <w:r w:rsidRPr="007D2ACE">
        <w:t xml:space="preserve">Relative Strength Index (RSI) </w:t>
      </w:r>
      <w:r w:rsidRPr="007D2ACE">
        <w:rPr>
          <w:cs/>
        </w:rPr>
        <w:t xml:space="preserve">เป็น </w:t>
      </w:r>
      <w:r w:rsidRPr="007D2ACE">
        <w:t xml:space="preserve">indicators </w:t>
      </w:r>
      <w:r w:rsidRPr="007D2ACE">
        <w:rPr>
          <w:cs/>
        </w:rPr>
        <w:t xml:space="preserve">ประเภท </w:t>
      </w:r>
      <w:r w:rsidRPr="007D2ACE">
        <w:t xml:space="preserve">momentum oscillator </w:t>
      </w:r>
      <w:r w:rsidRPr="007D2ACE">
        <w:rPr>
          <w:cs/>
        </w:rPr>
        <w:t>ที่ใช้วัดการเปลี่ยนแปลงการเคลื่อนไหวของราคาที่เกิดขึ้น</w:t>
      </w:r>
      <w:r w:rsidR="00AF6AF6">
        <w:rPr>
          <w:rFonts w:hint="cs"/>
          <w:cs/>
        </w:rPr>
        <w:t xml:space="preserve"> โดยจะมีสมการคำนวณดังนี้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AF6AF6" w:rsidRPr="008473F5" w14:paraId="31F26B82" w14:textId="77777777" w:rsidTr="00AF6AF6">
        <w:trPr>
          <w:trHeight w:val="699"/>
        </w:trPr>
        <w:tc>
          <w:tcPr>
            <w:tcW w:w="774" w:type="dxa"/>
          </w:tcPr>
          <w:p w14:paraId="01AE295B" w14:textId="77777777" w:rsidR="00AF6AF6" w:rsidRPr="008473F5" w:rsidRDefault="00AF6AF6" w:rsidP="00B038B1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1753E3C" w14:textId="700A5092" w:rsidR="00AF6AF6" w:rsidRPr="00AD3072" w:rsidRDefault="00F72A81" w:rsidP="00B038B1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sSubPr>
                  <m:e>
                    <m:r>
                      <w:rPr>
                        <w:rFonts w:ascii="Cambria Math" w:hAnsi="Cambria Math" w:cs="TH SarabunPSK"/>
                        <w:sz w:val="24"/>
                      </w:rPr>
                      <m:t>RSI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=100- </m:t>
                </m:r>
                <m:f>
                  <m:f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/>
                        <w:sz w:val="24"/>
                      </w:rPr>
                      <m:t>100</m:t>
                    </m:r>
                  </m:num>
                  <m:den>
                    <m:r>
                      <w:rPr>
                        <w:rFonts w:ascii="Cambria Math" w:hAnsi="Cambria Math" w:cs="TH SarabunPSK"/>
                        <w:sz w:val="24"/>
                      </w:rPr>
                      <m:t>1+RS</m:t>
                    </m:r>
                  </m:den>
                </m:f>
              </m:oMath>
            </m:oMathPara>
          </w:p>
        </w:tc>
        <w:tc>
          <w:tcPr>
            <w:tcW w:w="1066" w:type="dxa"/>
            <w:vAlign w:val="center"/>
          </w:tcPr>
          <w:p w14:paraId="59E143C9" w14:textId="0EE42093" w:rsidR="00AF6AF6" w:rsidRPr="008473F5" w:rsidRDefault="00AF6AF6" w:rsidP="00B038B1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0C088A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  <w:tr w:rsidR="000C088A" w:rsidRPr="008473F5" w14:paraId="7790DEF0" w14:textId="77777777" w:rsidTr="00B038B1">
        <w:trPr>
          <w:trHeight w:val="699"/>
        </w:trPr>
        <w:tc>
          <w:tcPr>
            <w:tcW w:w="774" w:type="dxa"/>
          </w:tcPr>
          <w:p w14:paraId="61536910" w14:textId="77777777" w:rsidR="000C088A" w:rsidRPr="008473F5" w:rsidRDefault="000C088A" w:rsidP="00B038B1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57F27522" w14:textId="14390CC3" w:rsidR="000C088A" w:rsidRPr="00AD3072" w:rsidRDefault="000C088A" w:rsidP="00B038B1">
            <w:pPr>
              <w:jc w:val="center"/>
              <w:rPr>
                <w:rFonts w:ascii="TH SarabunPSK" w:hAnsi="TH SarabunPSK" w:cs="TH SarabunPSK"/>
                <w:i/>
                <w:sz w:val="24"/>
              </w:rPr>
            </w:pPr>
            <m:oMathPara>
              <m:oMath>
                <m:r>
                  <w:rPr>
                    <w:rFonts w:ascii="Cambria Math" w:hAnsi="Cambria Math" w:cs="TH SarabunPSK"/>
                    <w:sz w:val="24"/>
                  </w:rPr>
                  <m:t>RS=</m:t>
                </m:r>
                <m:f>
                  <m:fPr>
                    <m:ctrlPr>
                      <w:rPr>
                        <w:rFonts w:ascii="Cambria Math" w:hAnsi="Cambria Math" w:cs="TH SarabunPSK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/>
                        <w:sz w:val="24"/>
                      </w:rPr>
                      <m:t>AverageGain</m:t>
                    </m:r>
                  </m:num>
                  <m:den>
                    <m:r>
                      <w:rPr>
                        <w:rFonts w:ascii="Cambria Math" w:hAnsi="Cambria Math" w:cs="TH SarabunPSK"/>
                        <w:sz w:val="24"/>
                      </w:rPr>
                      <m:t>|AverageLoss|</m:t>
                    </m:r>
                  </m:den>
                </m:f>
              </m:oMath>
            </m:oMathPara>
          </w:p>
        </w:tc>
        <w:tc>
          <w:tcPr>
            <w:tcW w:w="1066" w:type="dxa"/>
            <w:vAlign w:val="center"/>
          </w:tcPr>
          <w:p w14:paraId="0B848FE4" w14:textId="2D3C3A64" w:rsidR="000C088A" w:rsidRPr="008473F5" w:rsidRDefault="000C088A" w:rsidP="00B038B1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2417C9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71D707CE" w14:textId="64DDCEE8" w:rsidR="000C088A" w:rsidRDefault="000C088A" w:rsidP="000C088A">
      <w:pPr>
        <w:pStyle w:val="cpeBodyText"/>
      </w:pPr>
      <w:r w:rsidRPr="000C088A">
        <w:rPr>
          <w:cs/>
        </w:rPr>
        <w:t xml:space="preserve">โดยค่า </w:t>
      </w:r>
      <w:r w:rsidRPr="000C088A">
        <w:t xml:space="preserve">Average Gain </w:t>
      </w:r>
      <w:r w:rsidRPr="000C088A">
        <w:rPr>
          <w:cs/>
        </w:rPr>
        <w:t xml:space="preserve">และ </w:t>
      </w:r>
      <w:r w:rsidRPr="000C088A">
        <w:t xml:space="preserve">Average Loss </w:t>
      </w:r>
      <w:r w:rsidRPr="000C088A">
        <w:rPr>
          <w:cs/>
        </w:rPr>
        <w:t>หาได้จากการนำราคาปิดของกราฟแท่งเทียน</w:t>
      </w:r>
      <w:r w:rsidRPr="000C088A">
        <w:t xml:space="preserve"> </w:t>
      </w:r>
      <w:r w:rsidRPr="000C088A">
        <w:rPr>
          <w:cs/>
        </w:rPr>
        <w:t>มาคำนวณ โดยเราจะต้องคำนวณหาค่าความต่างของราคาปิดแต่ละแท่ง ว่าต่างกันเท่าไหร่ และค่าเป็น</w:t>
      </w:r>
      <w:r>
        <w:rPr>
          <w:rFonts w:hint="cs"/>
          <w:cs/>
        </w:rPr>
        <w:t>บวก</w:t>
      </w:r>
      <w:r w:rsidRPr="000C088A">
        <w:rPr>
          <w:cs/>
        </w:rPr>
        <w:t xml:space="preserve"> หรือ</w:t>
      </w:r>
      <w:r>
        <w:rPr>
          <w:rFonts w:hint="cs"/>
          <w:cs/>
        </w:rPr>
        <w:t>ลบ</w:t>
      </w:r>
      <w:r w:rsidRPr="000C088A">
        <w:rPr>
          <w:cs/>
        </w:rPr>
        <w:t xml:space="preserve"> ถ้าค่าเป็น บวก ก็ให้ไปรวมที่ฝั่ง </w:t>
      </w:r>
      <w:r w:rsidRPr="000C088A">
        <w:t xml:space="preserve">Average Gain </w:t>
      </w:r>
      <w:r w:rsidRPr="000C088A">
        <w:rPr>
          <w:cs/>
        </w:rPr>
        <w:t xml:space="preserve">ถ้าค่าเป็น ลบ ก็ให้ไปรวมที่ฝั่ง </w:t>
      </w:r>
      <w:r w:rsidRPr="000C088A">
        <w:t xml:space="preserve">Average Loss </w:t>
      </w:r>
      <w:r>
        <w:rPr>
          <w:rFonts w:hint="cs"/>
          <w:cs/>
        </w:rPr>
        <w:t>โดยการคำนวณจะหาค่าความต่างย้อนหลังไปตามคาบที่กำหนด</w:t>
      </w:r>
    </w:p>
    <w:p w14:paraId="3805669E" w14:textId="77777777" w:rsidR="000C088A" w:rsidRDefault="000C088A" w:rsidP="000C088A">
      <w:pPr>
        <w:pStyle w:val="BodyText"/>
        <w:keepNext/>
        <w:jc w:val="center"/>
      </w:pPr>
      <w:r>
        <w:rPr>
          <w:noProof/>
        </w:rPr>
        <w:drawing>
          <wp:inline distT="0" distB="0" distL="0" distR="0" wp14:anchorId="6BA2DE98" wp14:editId="28F12A67">
            <wp:extent cx="3914775" cy="2243679"/>
            <wp:effectExtent l="0" t="0" r="0" b="4445"/>
            <wp:docPr id="91" name="Picture 91" descr="What is RSI? - Relative Strength Index - Fide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What is RSI? - Relative Strength Index - Fidelity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88" cy="224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8D13" w14:textId="38865D6D" w:rsidR="000C088A" w:rsidRDefault="000C088A" w:rsidP="000C088A">
      <w:pPr>
        <w:pStyle w:val="Caption"/>
      </w:pPr>
      <w:bookmarkStart w:id="58" w:name="_Toc68096135"/>
      <w:r>
        <w:rPr>
          <w:cs/>
        </w:rPr>
        <w:t xml:space="preserve">รูปที่ </w:t>
      </w:r>
      <w:fldSimple w:instr=" STYLEREF 1 \s ">
        <w:r w:rsidR="0071346B">
          <w:rPr>
            <w:noProof/>
          </w:rPr>
          <w:t>2</w:t>
        </w:r>
      </w:fldSimple>
      <w:r w:rsidR="00893C2C">
        <w:rPr>
          <w:cs/>
        </w:rPr>
        <w:t>.</w:t>
      </w:r>
      <w:fldSimple w:instr=" SEQ รูปที่ \* ARABIC \s 1 ">
        <w:r w:rsidR="0071346B">
          <w:rPr>
            <w:noProof/>
          </w:rPr>
          <w:t>11</w:t>
        </w:r>
      </w:fldSimple>
      <w:r>
        <w:t xml:space="preserve"> </w:t>
      </w:r>
      <w:r>
        <w:rPr>
          <w:rFonts w:hint="cs"/>
          <w:cs/>
        </w:rPr>
        <w:t xml:space="preserve">ตัวอย่างผลลัพธ์ที่ได้จาก </w:t>
      </w:r>
      <w:r>
        <w:t>RSI</w:t>
      </w:r>
      <w:bookmarkEnd w:id="58"/>
    </w:p>
    <w:p w14:paraId="5ED02CC9" w14:textId="5A6667DC" w:rsidR="002417C9" w:rsidRDefault="002417C9" w:rsidP="002417C9">
      <w:pPr>
        <w:pStyle w:val="Heading4"/>
      </w:pPr>
      <w:bookmarkStart w:id="59" w:name="_Toc68096099"/>
      <w:r w:rsidRPr="002417C9">
        <w:lastRenderedPageBreak/>
        <w:t>Linear Regression Slope</w:t>
      </w:r>
      <w:bookmarkEnd w:id="59"/>
    </w:p>
    <w:p w14:paraId="25AB3C2A" w14:textId="57A7D5D1" w:rsidR="002417C9" w:rsidRDefault="002417C9" w:rsidP="002417C9">
      <w:pPr>
        <w:pStyle w:val="cpeBodyText"/>
      </w:pPr>
      <w:r w:rsidRPr="002417C9">
        <w:t>Linear Regression Slope</w:t>
      </w:r>
      <w:r>
        <w:t xml:space="preserve"> (LINEARSLOPE)</w:t>
      </w:r>
      <w:r>
        <w:rPr>
          <w:rFonts w:hint="cs"/>
          <w:cs/>
        </w:rPr>
        <w:t xml:space="preserve"> เป็นการคำนวณหาความชันของข้อมูลเพื่อจะทำการสร้างเส้นตรงที่สอดคล้องกับการเคลื่อนไหวของข้อมูล โดยความชันมีวีธีการคำนวณดังนี้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2417C9" w:rsidRPr="008473F5" w14:paraId="6C5AE1DB" w14:textId="77777777" w:rsidTr="002417C9">
        <w:trPr>
          <w:trHeight w:val="706"/>
        </w:trPr>
        <w:tc>
          <w:tcPr>
            <w:tcW w:w="774" w:type="dxa"/>
          </w:tcPr>
          <w:p w14:paraId="7A98EA43" w14:textId="77777777" w:rsidR="002417C9" w:rsidRPr="008473F5" w:rsidRDefault="002417C9" w:rsidP="00B038B1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576007AC" w14:textId="093CC11A" w:rsidR="002417C9" w:rsidRPr="002417C9" w:rsidRDefault="00F72A81" w:rsidP="00B038B1">
            <w:pPr>
              <w:jc w:val="center"/>
              <w:rPr>
                <w:rFonts w:ascii="TH SarabunPSK" w:hAnsi="TH SarabunPSK" w:cs="TH SarabunPSK"/>
                <w:i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LINEARSLOPE</m:t>
                    </m:r>
                  </m:e>
                  <m:sub>
                    <m: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t</m:t>
                    </m:r>
                  </m:sub>
                </m:sSub>
                <m:r>
                  <w:rPr>
                    <w:rFonts w:ascii="Cambria Math" w:hAnsi="Cambria Math" w:cs="TH SarabunPSK"/>
                    <w:sz w:val="24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fPr>
                  <m:num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naryPr>
                      <m:sub/>
                      <m:sup/>
                      <m:e>
                        <m:r>
                          <w:rPr>
                            <w:rFonts w:ascii="Cambria Math" w:hAnsi="Cambria Math" w:cs="TH SarabunPSK"/>
                            <w:sz w:val="24"/>
                            <w:szCs w:val="24"/>
                          </w:rPr>
                          <m:t>y</m:t>
                        </m:r>
                      </m:e>
                    </m:nary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naryPr>
                      <m:sub/>
                      <m:sup/>
                      <m:e>
                        <m:sSup>
                          <m:sSup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H SarabunPSK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nary>
                    <m: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 xml:space="preserve">- </m:t>
                    </m:r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naryPr>
                      <m:sub/>
                      <m:sup/>
                      <m:e>
                        <m:r>
                          <w:rPr>
                            <w:rFonts w:ascii="Cambria Math" w:hAnsi="Cambria Math" w:cs="TH SarabunPSK"/>
                            <w:sz w:val="24"/>
                            <w:szCs w:val="24"/>
                          </w:rPr>
                          <m:t>x</m:t>
                        </m:r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  <w:szCs w:val="24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  <w:szCs w:val="24"/>
                              </w:rPr>
                              <m:t>xy</m:t>
                            </m:r>
                          </m:e>
                        </m:nary>
                      </m:e>
                    </m:nary>
                  </m:num>
                  <m:den>
                    <m: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n</m:t>
                    </m:r>
                    <m:nary>
                      <m:naryPr>
                        <m:chr m:val="∑"/>
                        <m:limLoc m:val="undOvr"/>
                        <m:subHide m:val="1"/>
                        <m:supHide m:val="1"/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naryPr>
                      <m:sub/>
                      <m:sup/>
                      <m:e>
                        <m:sSup>
                          <m:sSupPr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H SarabunPSK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nary>
                    <m:r>
                      <w:rPr>
                        <w:rFonts w:ascii="Cambria Math" w:hAnsi="Cambria Math" w:cs="TH SarabunPSK"/>
                        <w:sz w:val="24"/>
                        <w:szCs w:val="24"/>
                      </w:rPr>
                      <m:t>-(</m:t>
                    </m:r>
                    <m:sSup>
                      <m:sSup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  <w:szCs w:val="24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nary>
                        <m:r>
                          <w:rPr>
                            <w:rFonts w:ascii="Cambria Math" w:hAnsi="Cambria Math" w:cs="TH SarabunPSK"/>
                            <w:sz w:val="24"/>
                            <w:szCs w:val="24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H SarabunPSK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1066" w:type="dxa"/>
            <w:vAlign w:val="center"/>
          </w:tcPr>
          <w:p w14:paraId="1A132ABA" w14:textId="64E80C77" w:rsidR="002417C9" w:rsidRPr="008473F5" w:rsidRDefault="002417C9" w:rsidP="00B038B1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27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73C8FDA" w14:textId="7A7A2230" w:rsidR="001A34DC" w:rsidRDefault="001A34DC" w:rsidP="001A34DC">
      <w:pPr>
        <w:pStyle w:val="cpeBodyText"/>
      </w:pPr>
      <w:r>
        <w:rPr>
          <w:rFonts w:hint="cs"/>
          <w:cs/>
        </w:rPr>
        <w:t>โดยสำหรับโครงงามเล่มนี้จะคำนวณโดยกำหนดคาบในการคำนวณหาความชันย้อนหลัง</w:t>
      </w:r>
    </w:p>
    <w:p w14:paraId="0E19D23A" w14:textId="15646E5C" w:rsidR="001A34DC" w:rsidRDefault="001A34DC" w:rsidP="001A34DC">
      <w:pPr>
        <w:pStyle w:val="cpeBodyText"/>
      </w:pPr>
      <w:r>
        <w:tab/>
      </w:r>
      <w:r>
        <w:tab/>
      </w:r>
      <w:r>
        <w:tab/>
      </w:r>
      <m:oMath>
        <m:r>
          <w:rPr>
            <w:rFonts w:ascii="Cambria Math" w:hAnsi="Cambria Math"/>
            <w:sz w:val="28"/>
            <w:szCs w:val="28"/>
          </w:rPr>
          <m:t>x</m:t>
        </m:r>
      </m:oMath>
      <w:r>
        <w:rPr>
          <w:sz w:val="24"/>
          <w:szCs w:val="24"/>
        </w:rPr>
        <w:tab/>
      </w:r>
      <w:r>
        <w:rPr>
          <w:rFonts w:hint="cs"/>
          <w:cs/>
        </w:rPr>
        <w:t>คือ</w:t>
      </w:r>
      <w:r>
        <w:rPr>
          <w:cs/>
        </w:rPr>
        <w:tab/>
      </w:r>
      <w:r>
        <w:rPr>
          <w:rFonts w:hint="cs"/>
          <w:cs/>
        </w:rPr>
        <w:t>ค่าปิด(</w:t>
      </w:r>
      <w:r>
        <w:t>close)</w:t>
      </w:r>
    </w:p>
    <w:p w14:paraId="025144A5" w14:textId="4C1695BE" w:rsidR="001A34DC" w:rsidRDefault="001A34DC" w:rsidP="001A34DC">
      <w:pPr>
        <w:pStyle w:val="BodyText"/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m:oMath>
        <m:r>
          <w:rPr>
            <w:rFonts w:ascii="Cambria Math" w:hAnsi="Cambria Math"/>
          </w:rPr>
          <m:t>y</m:t>
        </m:r>
      </m:oMath>
      <w:r>
        <w:tab/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ลำดับข้อมูลตั้งแต่ 1 จนถึง คาบ(</w:t>
      </w:r>
      <m:oMath>
        <m:r>
          <w:rPr>
            <w:rFonts w:ascii="Cambria Math" w:hAnsi="Cambria Math" w:cs="TH SarabunPSK"/>
            <w:szCs w:val="28"/>
          </w:rPr>
          <m:t>p</m:t>
        </m:r>
      </m:oMath>
      <w:r>
        <w:rPr>
          <w:rFonts w:ascii="TH SarabunPSK" w:hAnsi="TH SarabunPSK" w:cs="TH SarabunPSK"/>
          <w:sz w:val="32"/>
          <w:szCs w:val="32"/>
        </w:rPr>
        <w:t>)</w:t>
      </w:r>
    </w:p>
    <w:p w14:paraId="15FAA848" w14:textId="2F2D0190" w:rsidR="001A34DC" w:rsidRPr="001A34DC" w:rsidRDefault="001A34DC" w:rsidP="001A34DC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904D76A" w14:textId="21106C5C" w:rsidR="00EE05D2" w:rsidRPr="008473F5" w:rsidRDefault="00EE05D2" w:rsidP="001A34DC">
      <w:pPr>
        <w:pStyle w:val="Heading1"/>
      </w:pPr>
      <w:r w:rsidRPr="008473F5">
        <w:rPr>
          <w:rFonts w:hint="cs"/>
          <w:cs/>
        </w:rPr>
        <w:lastRenderedPageBreak/>
        <w:br/>
      </w:r>
      <w:bookmarkStart w:id="60" w:name="_Toc68096100"/>
      <w:r w:rsidR="00C76CA4" w:rsidRPr="008473F5">
        <w:rPr>
          <w:rFonts w:hint="cs"/>
          <w:cs/>
        </w:rPr>
        <w:t>โครงสร้างและขั้นตอนการทำงาน</w:t>
      </w:r>
      <w:bookmarkEnd w:id="60"/>
    </w:p>
    <w:p w14:paraId="6B887D0B" w14:textId="0AAFC53E" w:rsidR="00AB2639" w:rsidRDefault="00483E4D" w:rsidP="006E14CD">
      <w:pPr>
        <w:pStyle w:val="cpeBodyText"/>
      </w:pPr>
      <w:r w:rsidRPr="008473F5">
        <w:rPr>
          <w:rFonts w:hint="cs"/>
          <w:cs/>
        </w:rPr>
        <w:t>ในบทนี้จะกล่าวถึงขั้นตอนการทำงานของระบบและการนำทฤษฎีต่างๆ ที่เกี่ยวข้องมาประยุกต์ใช้ในงานวิจัยนี้</w:t>
      </w:r>
    </w:p>
    <w:p w14:paraId="6A8BE94C" w14:textId="76AAA7C0" w:rsidR="008A540C" w:rsidRDefault="00D3206D" w:rsidP="008A540C">
      <w:pPr>
        <w:pStyle w:val="Heading2"/>
      </w:pPr>
      <w:bookmarkStart w:id="61" w:name="_Toc68096101"/>
      <w:r>
        <w:rPr>
          <w:rFonts w:hint="cs"/>
          <w:cs/>
        </w:rPr>
        <w:t>แผนผัง</w:t>
      </w:r>
      <w:r w:rsidR="008A540C">
        <w:rPr>
          <w:rFonts w:hint="cs"/>
          <w:cs/>
        </w:rPr>
        <w:t>การทำงานของระบบ</w:t>
      </w:r>
      <w:bookmarkEnd w:id="61"/>
    </w:p>
    <w:p w14:paraId="2BB53AF3" w14:textId="7375170B" w:rsidR="008A540C" w:rsidRDefault="008A540C" w:rsidP="008A540C">
      <w:pPr>
        <w:pStyle w:val="cpeBodyTex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02047E" wp14:editId="5B8A8CAA">
                <wp:simplePos x="0" y="0"/>
                <wp:positionH relativeFrom="column">
                  <wp:posOffset>473075</wp:posOffset>
                </wp:positionH>
                <wp:positionV relativeFrom="paragraph">
                  <wp:posOffset>2203450</wp:posOffset>
                </wp:positionV>
                <wp:extent cx="4328795" cy="635"/>
                <wp:effectExtent l="0" t="0" r="0" b="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8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15629D" w14:textId="20BCCCE9" w:rsidR="00F72A81" w:rsidRPr="00146B44" w:rsidRDefault="00F72A81" w:rsidP="008A540C">
                            <w:pPr>
                              <w:pStyle w:val="Caption"/>
                              <w:rPr>
                                <w:noProof/>
                                <w:lang w:val="th-TH"/>
                              </w:rPr>
                            </w:pPr>
                            <w:bookmarkStart w:id="62" w:name="_Toc68096136"/>
                            <w:r>
                              <w:rPr>
                                <w:cs/>
                              </w:rPr>
                              <w:t xml:space="preserve">รูปที่ </w:t>
                            </w:r>
                            <w:fldSimple w:instr=" STYLEREF 1 \s ">
                              <w:r w:rsidR="0071346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rPr>
                                <w:cs/>
                              </w:rPr>
                              <w:t>.</w:t>
                            </w:r>
                            <w:fldSimple w:instr=" SEQ รูปที่ \* ARABIC \s 1 ">
                              <w:r w:rsidR="0071346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rFonts w:hint="cs"/>
                                <w:cs/>
                              </w:rPr>
                              <w:t xml:space="preserve"> ภาพรวมแผนผังการทำงานของระบบ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02047E" id="Text Box 153" o:spid="_x0000_s1111" type="#_x0000_t202" style="position:absolute;left:0;text-align:left;margin-left:37.25pt;margin-top:173.5pt;width:340.8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" stroked="f">
                <v:textbox style="mso-fit-shape-to-text:t" inset="0,0,0,0">
                  <w:txbxContent>
                    <w:p w14:paraId="7415629D" w14:textId="20BCCCE9" w:rsidR="00F72A81" w:rsidRPr="00146B44" w:rsidRDefault="00F72A81" w:rsidP="008A540C">
                      <w:pPr>
                        <w:pStyle w:val="Caption"/>
                        <w:rPr>
                          <w:noProof/>
                          <w:lang w:val="th-TH"/>
                        </w:rPr>
                      </w:pPr>
                      <w:bookmarkStart w:id="63" w:name="_Toc68096136"/>
                      <w:r>
                        <w:rPr>
                          <w:cs/>
                        </w:rPr>
                        <w:t xml:space="preserve">รูปที่ </w:t>
                      </w:r>
                      <w:fldSimple w:instr=" STYLEREF 1 \s ">
                        <w:r w:rsidR="0071346B">
                          <w:rPr>
                            <w:noProof/>
                          </w:rPr>
                          <w:t>3</w:t>
                        </w:r>
                      </w:fldSimple>
                      <w:r>
                        <w:rPr>
                          <w:cs/>
                        </w:rPr>
                        <w:t>.</w:t>
                      </w:r>
                      <w:fldSimple w:instr=" SEQ รูปที่ \* ARABIC \s 1 ">
                        <w:r w:rsidR="0071346B"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rFonts w:hint="cs"/>
                          <w:cs/>
                        </w:rPr>
                        <w:t xml:space="preserve"> ภาพรวมแผนผังการทำงานของระบบ</w:t>
                      </w:r>
                      <w:bookmarkEnd w:id="63"/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8D1E8F0" wp14:editId="678929A1">
                <wp:simplePos x="0" y="0"/>
                <wp:positionH relativeFrom="margin">
                  <wp:align>center</wp:align>
                </wp:positionH>
                <wp:positionV relativeFrom="paragraph">
                  <wp:posOffset>132972</wp:posOffset>
                </wp:positionV>
                <wp:extent cx="4328809" cy="2013585"/>
                <wp:effectExtent l="0" t="0" r="0" b="5715"/>
                <wp:wrapNone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8809" cy="2013585"/>
                          <a:chOff x="311285" y="0"/>
                          <a:chExt cx="4328809" cy="2013585"/>
                        </a:xfrm>
                      </wpg:grpSpPr>
                      <wps:wsp>
                        <wps:cNvPr id="150" name="Oval 150"/>
                        <wps:cNvSpPr/>
                        <wps:spPr>
                          <a:xfrm>
                            <a:off x="350693" y="1245140"/>
                            <a:ext cx="174590" cy="192147"/>
                          </a:xfrm>
                          <a:prstGeom prst="ellipse">
                            <a:avLst/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7F53AF" w14:textId="77777777" w:rsidR="00F72A81" w:rsidRPr="00413D7B" w:rsidRDefault="00F72A81" w:rsidP="008A540C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12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51" name="Group 151"/>
                        <wpg:cNvGrpSpPr/>
                        <wpg:grpSpPr>
                          <a:xfrm>
                            <a:off x="311285" y="0"/>
                            <a:ext cx="4328809" cy="2013585"/>
                            <a:chOff x="0" y="0"/>
                            <a:chExt cx="4328809" cy="2013585"/>
                          </a:xfrm>
                        </wpg:grpSpPr>
                        <wpg:grpSp>
                          <wpg:cNvPr id="119" name="Group 119"/>
                          <wpg:cNvGrpSpPr/>
                          <wpg:grpSpPr>
                            <a:xfrm>
                              <a:off x="214009" y="0"/>
                              <a:ext cx="4114800" cy="2013585"/>
                              <a:chOff x="0" y="0"/>
                              <a:chExt cx="2980439" cy="1325213"/>
                            </a:xfrm>
                          </wpg:grpSpPr>
                          <wpg:grpSp>
                            <wpg:cNvPr id="120" name="Group 120"/>
                            <wpg:cNvGrpSpPr/>
                            <wpg:grpSpPr>
                              <a:xfrm>
                                <a:off x="0" y="0"/>
                                <a:ext cx="2980439" cy="1325213"/>
                                <a:chOff x="0" y="0"/>
                                <a:chExt cx="2980439" cy="1325213"/>
                              </a:xfrm>
                            </wpg:grpSpPr>
                            <wpg:grpSp>
                              <wpg:cNvPr id="121" name="Group 121"/>
                              <wpg:cNvGrpSpPr/>
                              <wpg:grpSpPr>
                                <a:xfrm>
                                  <a:off x="0" y="0"/>
                                  <a:ext cx="2937742" cy="1038225"/>
                                  <a:chOff x="0" y="0"/>
                                  <a:chExt cx="4069716" cy="1438275"/>
                                </a:xfrm>
                              </wpg:grpSpPr>
                              <wps:wsp>
                                <wps:cNvPr id="122" name="TextBox 3"/>
                                <wps:cNvSpPr txBox="1"/>
                                <wps:spPr>
                                  <a:xfrm>
                                    <a:off x="104775" y="1085850"/>
                                    <a:ext cx="935990" cy="342900"/>
                                  </a:xfrm>
                                  <a:prstGeom prst="rect">
                                    <a:avLst/>
                                  </a:prstGeom>
                                  <a:ln w="6350"/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0BDDC00B" w14:textId="77777777" w:rsidR="00F72A81" w:rsidRPr="0035459D" w:rsidRDefault="00F72A81" w:rsidP="00357A7E">
                                      <w:pPr>
                                        <w:jc w:val="center"/>
                                        <w:rPr>
                                          <w:rFonts w:ascii="TH SarabunPSK" w:hAnsi="TH SarabunPSK" w:cs="TH SarabunPSK"/>
                                          <w:color w:val="000000" w:themeColor="dark1"/>
                                          <w:kern w:val="24"/>
                                          <w:szCs w:val="22"/>
                                        </w:rPr>
                                      </w:pPr>
                                      <w:r w:rsidRPr="0035459D">
                                        <w:rPr>
                                          <w:rFonts w:ascii="TH SarabunPSK" w:hAnsi="TH SarabunPSK" w:cs="TH SarabunPSK" w:hint="cs"/>
                                          <w:color w:val="000000" w:themeColor="dark1"/>
                                          <w:kern w:val="24"/>
                                          <w:szCs w:val="22"/>
                                        </w:rPr>
                                        <w:t>SVR Model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  <wps:wsp>
                                <wps:cNvPr id="123" name="TextBox 4"/>
                                <wps:cNvSpPr txBox="1"/>
                                <wps:spPr>
                                  <a:xfrm>
                                    <a:off x="1619250" y="1085850"/>
                                    <a:ext cx="935990" cy="352425"/>
                                  </a:xfrm>
                                  <a:prstGeom prst="rect">
                                    <a:avLst/>
                                  </a:prstGeom>
                                  <a:ln w="6350"/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51D2682" w14:textId="77777777" w:rsidR="00F72A81" w:rsidRPr="0035459D" w:rsidRDefault="00F72A81" w:rsidP="00357A7E">
                                      <w:pPr>
                                        <w:jc w:val="center"/>
                                        <w:rPr>
                                          <w:rFonts w:ascii="TH SarabunPSK" w:hAnsi="TH SarabunPSK" w:cs="TH SarabunPSK"/>
                                          <w:color w:val="000000" w:themeColor="dark1"/>
                                          <w:kern w:val="24"/>
                                          <w:szCs w:val="22"/>
                                        </w:rPr>
                                      </w:pPr>
                                      <w:r w:rsidRPr="0035459D">
                                        <w:rPr>
                                          <w:rFonts w:ascii="TH SarabunPSK" w:hAnsi="TH SarabunPSK" w:cs="TH SarabunPSK" w:hint="cs"/>
                                          <w:color w:val="000000" w:themeColor="dark1"/>
                                          <w:kern w:val="24"/>
                                          <w:szCs w:val="22"/>
                                        </w:rPr>
                                        <w:t>Flask API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  <wps:wsp>
                                <wps:cNvPr id="124" name="TextBox 5"/>
                                <wps:cNvSpPr txBox="1"/>
                                <wps:spPr>
                                  <a:xfrm>
                                    <a:off x="3133726" y="1085849"/>
                                    <a:ext cx="935990" cy="352426"/>
                                  </a:xfrm>
                                  <a:prstGeom prst="rect">
                                    <a:avLst/>
                                  </a:prstGeom>
                                  <a:ln w="6350"/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5A5B3220" w14:textId="77777777" w:rsidR="00F72A81" w:rsidRPr="0035459D" w:rsidRDefault="00F72A81" w:rsidP="00357A7E">
                                      <w:pPr>
                                        <w:jc w:val="center"/>
                                        <w:rPr>
                                          <w:rFonts w:ascii="TH SarabunPSK" w:hAnsi="TH SarabunPSK" w:cs="TH SarabunPSK"/>
                                          <w:color w:val="000000" w:themeColor="dark1"/>
                                          <w:kern w:val="24"/>
                                          <w:szCs w:val="22"/>
                                        </w:rPr>
                                      </w:pPr>
                                      <w:r w:rsidRPr="0035459D">
                                        <w:rPr>
                                          <w:rFonts w:ascii="TH SarabunPSK" w:hAnsi="TH SarabunPSK" w:cs="TH SarabunPSK" w:hint="cs"/>
                                          <w:color w:val="000000" w:themeColor="dark1"/>
                                          <w:kern w:val="24"/>
                                          <w:szCs w:val="22"/>
                                        </w:rPr>
                                        <w:t>Website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  <wps:wsp>
                                <wps:cNvPr id="125" name="TextBox 6"/>
                                <wps:cNvSpPr txBox="1"/>
                                <wps:spPr>
                                  <a:xfrm>
                                    <a:off x="0" y="0"/>
                                    <a:ext cx="1151890" cy="450850"/>
                                  </a:xfrm>
                                  <a:prstGeom prst="rect">
                                    <a:avLst/>
                                  </a:prstGeom>
                                  <a:ln w="6350"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779EDADA" w14:textId="77777777" w:rsidR="00F72A81" w:rsidRPr="0035459D" w:rsidRDefault="00F72A81" w:rsidP="00357A7E">
                                      <w:pPr>
                                        <w:jc w:val="center"/>
                                        <w:rPr>
                                          <w:rFonts w:ascii="TH SarabunPSK" w:hAnsi="TH SarabunPSK" w:cs="TH SarabunPSK"/>
                                          <w:color w:val="000000" w:themeColor="dark1"/>
                                          <w:kern w:val="24"/>
                                          <w:szCs w:val="22"/>
                                        </w:rPr>
                                      </w:pPr>
                                      <w:r w:rsidRPr="0035459D">
                                        <w:rPr>
                                          <w:rFonts w:ascii="TH SarabunPSK" w:hAnsi="TH SarabunPSK" w:cs="TH SarabunPSK" w:hint="cs"/>
                                          <w:color w:val="000000" w:themeColor="dark1"/>
                                          <w:kern w:val="24"/>
                                          <w:szCs w:val="22"/>
                                        </w:rPr>
                                        <w:t>Historical Data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  <wps:wsp>
                                <wps:cNvPr id="126" name="TextBox 7"/>
                                <wps:cNvSpPr txBox="1"/>
                                <wps:spPr>
                                  <a:xfrm>
                                    <a:off x="1514475" y="0"/>
                                    <a:ext cx="1151890" cy="450850"/>
                                  </a:xfrm>
                                  <a:prstGeom prst="rect">
                                    <a:avLst/>
                                  </a:prstGeom>
                                  <a:ln w="6350">
                                    <a:noFill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1">
                                    <a:schemeClr val="lt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243EC63F" w14:textId="77777777" w:rsidR="00F72A81" w:rsidRPr="0035459D" w:rsidRDefault="00F72A81" w:rsidP="00357A7E">
                                      <w:pPr>
                                        <w:jc w:val="center"/>
                                        <w:rPr>
                                          <w:rFonts w:ascii="TH SarabunPSK" w:hAnsi="TH SarabunPSK" w:cs="TH SarabunPSK"/>
                                          <w:color w:val="000000" w:themeColor="dark1"/>
                                          <w:kern w:val="24"/>
                                          <w:szCs w:val="22"/>
                                        </w:rPr>
                                      </w:pPr>
                                      <w:r w:rsidRPr="0035459D">
                                        <w:rPr>
                                          <w:rFonts w:ascii="TH SarabunPSK" w:hAnsi="TH SarabunPSK" w:cs="TH SarabunPSK" w:hint="cs"/>
                                          <w:color w:val="000000" w:themeColor="dark1"/>
                                          <w:kern w:val="24"/>
                                          <w:szCs w:val="22"/>
                                        </w:rPr>
                                        <w:t>Real-time Data</w:t>
                                      </w:r>
                                    </w:p>
                                  </w:txbxContent>
                                </wps:txbx>
                                <wps:bodyPr wrap="square" rtlCol="0">
                                  <a:noAutofit/>
                                </wps:bodyPr>
                              </wps:wsp>
                              <wps:wsp>
                                <wps:cNvPr id="127" name="Straight Arrow Connector 9"/>
                                <wps:cNvCnPr>
                                  <a:cxnSpLocks/>
                                </wps:cNvCnPr>
                                <wps:spPr>
                                  <a:xfrm>
                                    <a:off x="571500" y="314325"/>
                                    <a:ext cx="0" cy="772160"/>
                                  </a:xfrm>
                                  <a:prstGeom prst="straightConnector1">
                                    <a:avLst/>
                                  </a:prstGeom>
                                  <a:ln w="6350">
                                    <a:solidFill>
                                      <a:schemeClr val="tx1"/>
                                    </a:solidFill>
                                    <a:prstDash val="dashDot"/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" name="Straight Arrow Connector 11"/>
                                <wps:cNvCnPr>
                                  <a:cxnSpLocks/>
                                </wps:cNvCnPr>
                                <wps:spPr>
                                  <a:xfrm>
                                    <a:off x="2085975" y="314325"/>
                                    <a:ext cx="0" cy="772160"/>
                                  </a:xfrm>
                                  <a:prstGeom prst="straightConnector1">
                                    <a:avLst/>
                                  </a:prstGeom>
                                  <a:ln w="6350">
                                    <a:solidFill>
                                      <a:schemeClr val="tx1"/>
                                    </a:solidFill>
                                    <a:prstDash val="solid"/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9" name="Straight Arrow Connector 15"/>
                                <wps:cNvCnPr>
                                  <a:cxnSpLocks/>
                                </wps:cNvCnPr>
                                <wps:spPr>
                                  <a:xfrm flipH="1">
                                    <a:off x="1047750" y="1152525"/>
                                    <a:ext cx="575945" cy="0"/>
                                  </a:xfrm>
                                  <a:prstGeom prst="straightConnector1">
                                    <a:avLst/>
                                  </a:prstGeom>
                                  <a:ln w="6350">
                                    <a:solidFill>
                                      <a:schemeClr val="tx1"/>
                                    </a:solidFill>
                                    <a:prstDash val="solid"/>
                                    <a:tailEnd type="triangle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30" name="Straight Arrow Connector 20"/>
                                <wps:cNvCnPr>
                                  <a:cxnSpLocks/>
                                </wps:cNvCnPr>
                                <wps:spPr>
                                  <a:xfrm flipH="1">
                                    <a:off x="1047750" y="1371600"/>
                                    <a:ext cx="575945" cy="0"/>
                                  </a:xfrm>
                                  <a:prstGeom prst="straightConnector1">
                                    <a:avLst/>
                                  </a:prstGeom>
                                  <a:ln w="6350">
                                    <a:solidFill>
                                      <a:schemeClr val="tx1"/>
                                    </a:solidFill>
                                    <a:prstDash val="solid"/>
                                    <a:headEnd type="triangl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31" name="Straight Arrow Connector 21"/>
                                <wps:cNvCnPr>
                                  <a:cxnSpLocks/>
                                </wps:cNvCnPr>
                                <wps:spPr>
                                  <a:xfrm flipH="1">
                                    <a:off x="2552700" y="1276350"/>
                                    <a:ext cx="575945" cy="0"/>
                                  </a:xfrm>
                                  <a:prstGeom prst="straightConnector1">
                                    <a:avLst/>
                                  </a:prstGeom>
                                  <a:ln w="6350">
                                    <a:solidFill>
                                      <a:schemeClr val="tx1"/>
                                    </a:solidFill>
                                    <a:prstDash val="solid"/>
                                    <a:headEnd type="triangl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132" name="Text Box 132"/>
                              <wps:cNvSpPr txBox="1"/>
                              <wps:spPr>
                                <a:xfrm>
                                  <a:off x="40944" y="1044054"/>
                                  <a:ext cx="749030" cy="26751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7482BD7" w14:textId="77777777" w:rsidR="00F72A81" w:rsidRPr="00021A7C" w:rsidRDefault="00F72A81" w:rsidP="00357A7E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sz w:val="18"/>
                                        <w:szCs w:val="22"/>
                                      </w:rPr>
                                    </w:pPr>
                                    <w:r w:rsidRPr="00021A7C">
                                      <w:rPr>
                                        <w:rFonts w:ascii="TH SarabunPSK" w:hAnsi="TH SarabunPSK" w:cs="TH SarabunPSK"/>
                                        <w:sz w:val="18"/>
                                        <w:szCs w:val="22"/>
                                      </w:rPr>
                                      <w:t>Training model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3" name="Text Box 133"/>
                              <wps:cNvSpPr txBox="1"/>
                              <wps:spPr>
                                <a:xfrm>
                                  <a:off x="2231409" y="1057702"/>
                                  <a:ext cx="749030" cy="26751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6C69F7C" w14:textId="77777777" w:rsidR="00F72A81" w:rsidRPr="00021A7C" w:rsidRDefault="00F72A81" w:rsidP="00357A7E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sz w:val="18"/>
                                        <w:szCs w:val="22"/>
                                      </w:rPr>
                                    </w:pPr>
                                    <w:r>
                                      <w:rPr>
                                        <w:rFonts w:ascii="TH SarabunPSK" w:hAnsi="TH SarabunPSK" w:cs="TH SarabunPSK"/>
                                        <w:sz w:val="18"/>
                                        <w:szCs w:val="22"/>
                                      </w:rPr>
                                      <w:t>Visualization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34" name="Group 134"/>
                            <wpg:cNvGrpSpPr/>
                            <wpg:grpSpPr>
                              <a:xfrm>
                                <a:off x="1600488" y="337674"/>
                                <a:ext cx="209131" cy="233464"/>
                                <a:chOff x="19307" y="10128"/>
                                <a:chExt cx="209131" cy="233464"/>
                              </a:xfrm>
                            </wpg:grpSpPr>
                            <wps:wsp>
                              <wps:cNvPr id="135" name="Oval 135"/>
                              <wps:cNvSpPr/>
                              <wps:spPr>
                                <a:xfrm>
                                  <a:off x="48639" y="68093"/>
                                  <a:ext cx="126459" cy="126459"/>
                                </a:xfrm>
                                <a:prstGeom prst="ellipse">
                                  <a:avLst/>
                                </a:prstGeom>
                                <a:ln w="3175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4CE143B8" w14:textId="77777777" w:rsidR="00F72A81" w:rsidRPr="00413D7B" w:rsidRDefault="00F72A81" w:rsidP="00357A7E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b/>
                                        <w:bCs/>
                                        <w:sz w:val="12"/>
                                        <w:szCs w:val="16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6" name="Text Box 136"/>
                              <wps:cNvSpPr txBox="1"/>
                              <wps:spPr>
                                <a:xfrm>
                                  <a:off x="19307" y="10128"/>
                                  <a:ext cx="209131" cy="2334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8EFC45B" w14:textId="77777777" w:rsidR="00F72A81" w:rsidRPr="008A540C" w:rsidRDefault="00F72A81" w:rsidP="00357A7E">
                                    <w:pPr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pPr>
                                    <w:r w:rsidRPr="008A540C">
                                      <w:rPr>
                                        <w:rFonts w:ascii="TH SarabunPSK" w:hAnsi="TH SarabunPSK" w:cs="TH SarabunPSK" w:hint="cs"/>
                                        <w:sz w:val="32"/>
                                        <w:szCs w:val="32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37" name="Group 137"/>
                            <wpg:cNvGrpSpPr/>
                            <wpg:grpSpPr>
                              <a:xfrm>
                                <a:off x="884099" y="606483"/>
                                <a:ext cx="209131" cy="233464"/>
                                <a:chOff x="26249" y="12805"/>
                                <a:chExt cx="209131" cy="233464"/>
                              </a:xfrm>
                            </wpg:grpSpPr>
                            <wps:wsp>
                              <wps:cNvPr id="138" name="Oval 138"/>
                              <wps:cNvSpPr/>
                              <wps:spPr>
                                <a:xfrm>
                                  <a:off x="48639" y="68093"/>
                                  <a:ext cx="126459" cy="126459"/>
                                </a:xfrm>
                                <a:prstGeom prst="ellipse">
                                  <a:avLst/>
                                </a:prstGeom>
                                <a:ln w="3175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214CC116" w14:textId="77777777" w:rsidR="00F72A81" w:rsidRPr="00413D7B" w:rsidRDefault="00F72A81" w:rsidP="00357A7E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b/>
                                        <w:bCs/>
                                        <w:sz w:val="12"/>
                                        <w:szCs w:val="16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9" name="Text Box 139"/>
                              <wps:cNvSpPr txBox="1"/>
                              <wps:spPr>
                                <a:xfrm>
                                  <a:off x="26249" y="12805"/>
                                  <a:ext cx="209131" cy="2334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8981D5F" w14:textId="77777777" w:rsidR="00F72A81" w:rsidRPr="008A540C" w:rsidRDefault="00F72A81" w:rsidP="00357A7E">
                                    <w:pPr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pPr>
                                    <w:r w:rsidRPr="008A540C">
                                      <w:rPr>
                                        <w:rFonts w:ascii="TH SarabunPSK" w:hAnsi="TH SarabunPSK" w:cs="TH SarabunPSK" w:hint="cs"/>
                                        <w:sz w:val="32"/>
                                        <w:szCs w:val="32"/>
                                        <w:cs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40" name="Group 140"/>
                            <wpg:cNvGrpSpPr/>
                            <wpg:grpSpPr>
                              <a:xfrm>
                                <a:off x="873775" y="990095"/>
                                <a:ext cx="209131" cy="233464"/>
                                <a:chOff x="22749" y="10193"/>
                                <a:chExt cx="209131" cy="233464"/>
                              </a:xfrm>
                            </wpg:grpSpPr>
                            <wps:wsp>
                              <wps:cNvPr id="141" name="Oval 141"/>
                              <wps:cNvSpPr/>
                              <wps:spPr>
                                <a:xfrm>
                                  <a:off x="48639" y="68093"/>
                                  <a:ext cx="126459" cy="126459"/>
                                </a:xfrm>
                                <a:prstGeom prst="ellipse">
                                  <a:avLst/>
                                </a:prstGeom>
                                <a:ln w="3175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EAB77B7" w14:textId="77777777" w:rsidR="00F72A81" w:rsidRPr="00413D7B" w:rsidRDefault="00F72A81" w:rsidP="00357A7E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b/>
                                        <w:bCs/>
                                        <w:sz w:val="12"/>
                                        <w:szCs w:val="16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2" name="Text Box 142"/>
                              <wps:cNvSpPr txBox="1"/>
                              <wps:spPr>
                                <a:xfrm>
                                  <a:off x="22749" y="10193"/>
                                  <a:ext cx="209131" cy="2334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31C75C8" w14:textId="77777777" w:rsidR="00F72A81" w:rsidRPr="008A540C" w:rsidRDefault="00F72A81" w:rsidP="00357A7E">
                                    <w:pPr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pPr>
                                    <w:r w:rsidRPr="008A540C">
                                      <w:rPr>
                                        <w:rFonts w:ascii="TH SarabunPSK" w:hAnsi="TH SarabunPSK" w:cs="TH SarabunPSK" w:hint="cs"/>
                                        <w:sz w:val="32"/>
                                        <w:szCs w:val="32"/>
                                        <w:cs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143" name="Group 143"/>
                            <wpg:cNvGrpSpPr/>
                            <wpg:grpSpPr>
                              <a:xfrm>
                                <a:off x="1915642" y="719886"/>
                                <a:ext cx="209131" cy="233464"/>
                                <a:chOff x="13739" y="19763"/>
                                <a:chExt cx="209131" cy="233464"/>
                              </a:xfrm>
                            </wpg:grpSpPr>
                            <wps:wsp>
                              <wps:cNvPr id="144" name="Oval 144"/>
                              <wps:cNvSpPr/>
                              <wps:spPr>
                                <a:xfrm>
                                  <a:off x="48639" y="68093"/>
                                  <a:ext cx="126459" cy="126459"/>
                                </a:xfrm>
                                <a:prstGeom prst="ellipse">
                                  <a:avLst/>
                                </a:prstGeom>
                                <a:ln w="3175"/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1">
                                  <a:schemeClr val="lt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5DF4C60" w14:textId="77777777" w:rsidR="00F72A81" w:rsidRPr="00413D7B" w:rsidRDefault="00F72A81" w:rsidP="00357A7E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b/>
                                        <w:bCs/>
                                        <w:sz w:val="12"/>
                                        <w:szCs w:val="16"/>
                                        <w14:textOutline w14:w="9525" w14:cap="rnd" w14:cmpd="sng" w14:algn="ctr">
                                          <w14:noFill/>
                                          <w14:prstDash w14:val="solid"/>
                                          <w14:bevel/>
                                        </w14:textOutline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5" name="Text Box 145"/>
                              <wps:cNvSpPr txBox="1"/>
                              <wps:spPr>
                                <a:xfrm>
                                  <a:off x="13739" y="19763"/>
                                  <a:ext cx="209131" cy="23346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281ED18" w14:textId="77777777" w:rsidR="00F72A81" w:rsidRPr="008A540C" w:rsidRDefault="00F72A81" w:rsidP="00357A7E">
                                    <w:pPr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pPr>
                                    <w:r w:rsidRPr="008A540C">
                                      <w:rPr>
                                        <w:rFonts w:ascii="TH SarabunPSK" w:hAnsi="TH SarabunPSK" w:cs="TH SarabunPSK" w:hint="cs"/>
                                        <w:sz w:val="32"/>
                                        <w:szCs w:val="32"/>
                                        <w:cs/>
                                      </w:rPr>
                                      <w:t>4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149" name="Text Box 149"/>
                          <wps:cNvSpPr txBox="1"/>
                          <wps:spPr>
                            <a:xfrm>
                              <a:off x="0" y="1167319"/>
                              <a:ext cx="288290" cy="3543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77A7B9" w14:textId="77777777" w:rsidR="00F72A81" w:rsidRPr="008A540C" w:rsidRDefault="00F72A81" w:rsidP="008A540C">
                                <w:pP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sz w:val="32"/>
                                    <w:szCs w:val="32"/>
                                    <w:cs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8D1E8F0" id="Group 152" o:spid="_x0000_s1112" style="position:absolute;left:0;text-align:left;margin-left:0;margin-top:10.45pt;width:340.85pt;height:158.55pt;z-index:251665408;mso-position-horizontal:center;mso-position-horizontal-relative:margin;mso-position-vertical-relative:text;mso-width-relative:margin" coordorigin="3112" coordsize="43288,20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">
                <v:oval id="Oval 150" o:spid="_x0000_s1113" style="position:absolute;left:3506;top:12451;width:1746;height:1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" fillcolor="white [3201]" strokecolor="black [3200]" strokeweight=".25pt">
                  <v:textbox>
                    <w:txbxContent>
                      <w:p w14:paraId="0A7F53AF" w14:textId="77777777" w:rsidR="00F72A81" w:rsidRPr="00413D7B" w:rsidRDefault="00F72A81" w:rsidP="008A540C">
                        <w:pPr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12"/>
                            <w:szCs w:val="16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</w:p>
                    </w:txbxContent>
                  </v:textbox>
                </v:oval>
                <v:group id="Group 151" o:spid="_x0000_s1114" style="position:absolute;left:3112;width:43288;height:20135" coordsize="43288,20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xDa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ycxvJ4JF8j5EwAA//8DAFBLAQItABQABgAIAAAAIQDb4fbL7gAAAIUBAAATAAAAAAAAAAAAAAAA&#10;AAAAAABbQ29udGVudF9UeXBlc10ueG1sUEsBAi0AFAAGAAgAAAAhAFr0LFu/AAAAFQEAAAsAAAAA&#10;AAAAAAAAAAAAHwEAAF9yZWxzLy5yZWxzUEsBAi0AFAAGAAgAAAAhADc7ENrBAAAA3AAAAA8AAAAA&#10;AAAAAAAAAAAABwIAAGRycy9kb3ducmV2LnhtbFBLBQYAAAAAAwADALcAAAD1AgAAAAA=&#10;">
                  <v:group id="Group 119" o:spid="_x0000_s1115" style="position:absolute;left:2140;width:41148;height:20135" coordsize="29804,13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    <v:group id="Group 120" o:spid="_x0000_s1116" style="position:absolute;width:29804;height:13252" coordsize="29804,13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Y8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">
                      <v:group id="Group 121" o:spid="_x0000_s1117" style="position:absolute;width:29377;height:10382" coordsize="40697,14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On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mxh+nwkXyOMPAAAA//8DAFBLAQItABQABgAIAAAAIQDb4fbL7gAAAIUBAAATAAAAAAAAAAAA&#10;AAAAAAAAAABbQ29udGVudF9UeXBlc10ueG1sUEsBAi0AFAAGAAgAAAAhAFr0LFu/AAAAFQEAAAsA&#10;AAAAAAAAAAAAAAAAHwEAAF9yZWxzLy5yZWxzUEsBAi0AFAAGAAgAAAAhAG89Y6fEAAAA3AAAAA8A&#10;AAAAAAAAAAAAAAAABwIAAGRycy9kb3ducmV2LnhtbFBLBQYAAAAAAwADALcAAAD4AgAAAAA=&#10;">
                        <v:shape id="TextBox 3" o:spid="_x0000_s1118" type="#_x0000_t202" style="position:absolute;left:1047;top:10858;width:9360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" fillcolor="white [3201]" strokecolor="black [3200]" strokeweight=".5pt">
                          <v:textbox>
                            <w:txbxContent>
                              <w:p w14:paraId="0BDDC00B" w14:textId="77777777" w:rsidR="00F72A81" w:rsidRPr="0035459D" w:rsidRDefault="00F72A81" w:rsidP="00357A7E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000000" w:themeColor="dark1"/>
                                    <w:kern w:val="24"/>
                                    <w:szCs w:val="22"/>
                                  </w:rPr>
                                </w:pPr>
                                <w:r w:rsidRPr="0035459D">
                                  <w:rPr>
                                    <w:rFonts w:ascii="TH SarabunPSK" w:hAnsi="TH SarabunPSK" w:cs="TH SarabunPSK" w:hint="cs"/>
                                    <w:color w:val="000000" w:themeColor="dark1"/>
                                    <w:kern w:val="24"/>
                                    <w:szCs w:val="22"/>
                                  </w:rPr>
                                  <w:t>SVR Model</w:t>
                                </w:r>
                              </w:p>
                            </w:txbxContent>
                          </v:textbox>
                        </v:shape>
                        <v:shape id="TextBox 4" o:spid="_x0000_s1119" type="#_x0000_t202" style="position:absolute;left:16192;top:10858;width:9360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" fillcolor="white [3201]" strokecolor="black [3200]" strokeweight=".5pt">
                          <v:textbox>
                            <w:txbxContent>
                              <w:p w14:paraId="551D2682" w14:textId="77777777" w:rsidR="00F72A81" w:rsidRPr="0035459D" w:rsidRDefault="00F72A81" w:rsidP="00357A7E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000000" w:themeColor="dark1"/>
                                    <w:kern w:val="24"/>
                                    <w:szCs w:val="22"/>
                                  </w:rPr>
                                </w:pPr>
                                <w:r w:rsidRPr="0035459D">
                                  <w:rPr>
                                    <w:rFonts w:ascii="TH SarabunPSK" w:hAnsi="TH SarabunPSK" w:cs="TH SarabunPSK" w:hint="cs"/>
                                    <w:color w:val="000000" w:themeColor="dark1"/>
                                    <w:kern w:val="24"/>
                                    <w:szCs w:val="22"/>
                                  </w:rPr>
                                  <w:t>Flask API</w:t>
                                </w:r>
                              </w:p>
                            </w:txbxContent>
                          </v:textbox>
                        </v:shape>
                        <v:shape id="TextBox 5" o:spid="_x0000_s1120" type="#_x0000_t202" style="position:absolute;left:31337;top:10858;width:9360;height:35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" fillcolor="white [3201]" strokecolor="black [3200]" strokeweight=".5pt">
                          <v:textbox>
                            <w:txbxContent>
                              <w:p w14:paraId="5A5B3220" w14:textId="77777777" w:rsidR="00F72A81" w:rsidRPr="0035459D" w:rsidRDefault="00F72A81" w:rsidP="00357A7E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000000" w:themeColor="dark1"/>
                                    <w:kern w:val="24"/>
                                    <w:szCs w:val="22"/>
                                  </w:rPr>
                                </w:pPr>
                                <w:r w:rsidRPr="0035459D">
                                  <w:rPr>
                                    <w:rFonts w:ascii="TH SarabunPSK" w:hAnsi="TH SarabunPSK" w:cs="TH SarabunPSK" w:hint="cs"/>
                                    <w:color w:val="000000" w:themeColor="dark1"/>
                                    <w:kern w:val="24"/>
                                    <w:szCs w:val="22"/>
                                  </w:rPr>
                                  <w:t>Website</w:t>
                                </w:r>
                              </w:p>
                            </w:txbxContent>
                          </v:textbox>
                        </v:shape>
                        <v:shape id="TextBox 6" o:spid="_x0000_s1121" type="#_x0000_t202" style="position:absolute;width:11518;height:4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" fillcolor="white [3201]" stroked="f" strokeweight=".5pt">
                          <v:textbox>
                            <w:txbxContent>
                              <w:p w14:paraId="779EDADA" w14:textId="77777777" w:rsidR="00F72A81" w:rsidRPr="0035459D" w:rsidRDefault="00F72A81" w:rsidP="00357A7E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000000" w:themeColor="dark1"/>
                                    <w:kern w:val="24"/>
                                    <w:szCs w:val="22"/>
                                  </w:rPr>
                                </w:pPr>
                                <w:r w:rsidRPr="0035459D">
                                  <w:rPr>
                                    <w:rFonts w:ascii="TH SarabunPSK" w:hAnsi="TH SarabunPSK" w:cs="TH SarabunPSK" w:hint="cs"/>
                                    <w:color w:val="000000" w:themeColor="dark1"/>
                                    <w:kern w:val="24"/>
                                    <w:szCs w:val="22"/>
                                  </w:rPr>
                                  <w:t>Historical Data</w:t>
                                </w:r>
                              </w:p>
                            </w:txbxContent>
                          </v:textbox>
                        </v:shape>
                        <v:shape id="TextBox 7" o:spid="_x0000_s1122" type="#_x0000_t202" style="position:absolute;left:15144;width:11519;height:4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" fillcolor="white [3201]" stroked="f" strokeweight=".5pt">
                          <v:textbox>
                            <w:txbxContent>
                              <w:p w14:paraId="243EC63F" w14:textId="77777777" w:rsidR="00F72A81" w:rsidRPr="0035459D" w:rsidRDefault="00F72A81" w:rsidP="00357A7E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000000" w:themeColor="dark1"/>
                                    <w:kern w:val="24"/>
                                    <w:szCs w:val="22"/>
                                  </w:rPr>
                                </w:pPr>
                                <w:r w:rsidRPr="0035459D">
                                  <w:rPr>
                                    <w:rFonts w:ascii="TH SarabunPSK" w:hAnsi="TH SarabunPSK" w:cs="TH SarabunPSK" w:hint="cs"/>
                                    <w:color w:val="000000" w:themeColor="dark1"/>
                                    <w:kern w:val="24"/>
                                    <w:szCs w:val="22"/>
                                  </w:rPr>
                                  <w:t>Real-time Data</w:t>
                                </w:r>
                              </w:p>
                            </w:txbxContent>
                          </v:textbox>
                        </v:shape>
                        <v:shape id="Straight Arrow Connector 9" o:spid="_x0000_s1123" type="#_x0000_t32" style="position:absolute;left:5715;top:3143;width:0;height:7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" strokecolor="black [3213]" strokeweight=".5pt">
                          <v:stroke dashstyle="dashDot" endarrow="block"/>
                          <o:lock v:ext="edit" shapetype="f"/>
                        </v:shape>
                        <v:shape id="Straight Arrow Connector 11" o:spid="_x0000_s1124" type="#_x0000_t32" style="position:absolute;left:20859;top:3143;width:0;height:7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" strokecolor="black [3213]" strokeweight=".5pt">
                          <v:stroke endarrow="block"/>
                          <o:lock v:ext="edit" shapetype="f"/>
                        </v:shape>
                        <v:shape id="Straight Arrow Connector 15" o:spid="_x0000_s1125" type="#_x0000_t32" style="position:absolute;left:10477;top:11525;width:575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" strokecolor="black [3213]" strokeweight=".5pt">
                          <v:stroke endarrow="block"/>
                          <o:lock v:ext="edit" shapetype="f"/>
                        </v:shape>
                        <v:shape id="Straight Arrow Connector 20" o:spid="_x0000_s1126" type="#_x0000_t32" style="position:absolute;left:10477;top:13716;width:575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" strokecolor="black [3213]" strokeweight=".5pt">
                          <v:stroke startarrow="block"/>
                          <o:lock v:ext="edit" shapetype="f"/>
                        </v:shape>
                        <v:shape id="Straight Arrow Connector 21" o:spid="_x0000_s1127" type="#_x0000_t32" style="position:absolute;left:25527;top:12763;width:575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" strokecolor="black [3213]" strokeweight=".5pt">
                          <v:stroke startarrow="block"/>
                          <o:lock v:ext="edit" shapetype="f"/>
                        </v:shape>
                      </v:group>
                      <v:shape id="Text Box 132" o:spid="_x0000_s1128" type="#_x0000_t202" style="position:absolute;left:409;top:10440;width:7490;height:2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" fillcolor="white [3201]" stroked="f" strokeweight=".5pt">
                        <v:textbox>
                          <w:txbxContent>
                            <w:p w14:paraId="17482BD7" w14:textId="77777777" w:rsidR="00F72A81" w:rsidRPr="00021A7C" w:rsidRDefault="00F72A81" w:rsidP="00357A7E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18"/>
                                  <w:szCs w:val="22"/>
                                </w:rPr>
                              </w:pPr>
                              <w:r w:rsidRPr="00021A7C">
                                <w:rPr>
                                  <w:rFonts w:ascii="TH SarabunPSK" w:hAnsi="TH SarabunPSK" w:cs="TH SarabunPSK"/>
                                  <w:sz w:val="18"/>
                                  <w:szCs w:val="22"/>
                                </w:rPr>
                                <w:t>Training model</w:t>
                              </w:r>
                            </w:p>
                          </w:txbxContent>
                        </v:textbox>
                      </v:shape>
                      <v:shape id="Text Box 133" o:spid="_x0000_s1129" type="#_x0000_t202" style="position:absolute;left:22314;top:10577;width:7490;height:2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" fillcolor="white [3201]" stroked="f" strokeweight=".5pt">
                        <v:textbox>
                          <w:txbxContent>
                            <w:p w14:paraId="46C69F7C" w14:textId="77777777" w:rsidR="00F72A81" w:rsidRPr="00021A7C" w:rsidRDefault="00F72A81" w:rsidP="00357A7E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18"/>
                                  <w:szCs w:val="22"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sz w:val="18"/>
                                  <w:szCs w:val="22"/>
                                </w:rPr>
                                <w:t>Visualization</w:t>
                              </w:r>
                            </w:p>
                          </w:txbxContent>
                        </v:textbox>
                      </v:shape>
                    </v:group>
                    <v:group id="Group 134" o:spid="_x0000_s1130" style="position:absolute;left:16004;top:3376;width:2092;height:2335" coordorigin="19307,10128" coordsize="209131,233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1bi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T1/g9ky4QC6vAAAA//8DAFBLAQItABQABgAIAAAAIQDb4fbL7gAAAIUBAAATAAAAAAAAAAAA&#10;AAAAAAAAAABbQ29udGVudF9UeXBlc10ueG1sUEsBAi0AFAAGAAgAAAAhAFr0LFu/AAAAFQEAAAsA&#10;AAAAAAAAAAAAAAAAHwEAAF9yZWxzLy5yZWxzUEsBAi0AFAAGAAgAAAAhAPqTVuLEAAAA3AAAAA8A&#10;AAAAAAAAAAAAAAAABwIAAGRycy9kb3ducmV2LnhtbFBLBQYAAAAAAwADALcAAAD4AgAAAAA=&#10;">
                      <v:oval id="Oval 135" o:spid="_x0000_s1131" style="position:absolute;left:48639;top:68093;width:126459;height:126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" fillcolor="white [3201]" strokecolor="black [3200]" strokeweight=".25pt">
                        <v:textbox>
                          <w:txbxContent>
                            <w:p w14:paraId="4CE143B8" w14:textId="77777777" w:rsidR="00F72A81" w:rsidRPr="00413D7B" w:rsidRDefault="00F72A81" w:rsidP="00357A7E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12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v:textbox>
                      </v:oval>
                      <v:shape id="Text Box 136" o:spid="_x0000_s1132" type="#_x0000_t202" style="position:absolute;left:19307;top:10128;width:209131;height:233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" filled="f" stroked="f" strokeweight=".5pt">
                        <v:textbox>
                          <w:txbxContent>
                            <w:p w14:paraId="78EFC45B" w14:textId="77777777" w:rsidR="00F72A81" w:rsidRPr="008A540C" w:rsidRDefault="00F72A81" w:rsidP="00357A7E">
                              <w:pP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8A540C"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  <v:group id="Group 137" o:spid="_x0000_s1133" style="position:absolute;left:8840;top:6064;width:2092;height:2335" coordorigin="26249,12805" coordsize="209131,233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      <v:oval id="Oval 138" o:spid="_x0000_s1134" style="position:absolute;left:48639;top:68093;width:126459;height:126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" fillcolor="white [3201]" strokecolor="black [3200]" strokeweight=".25pt">
                        <v:textbox>
                          <w:txbxContent>
                            <w:p w14:paraId="214CC116" w14:textId="77777777" w:rsidR="00F72A81" w:rsidRPr="00413D7B" w:rsidRDefault="00F72A81" w:rsidP="00357A7E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12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v:textbox>
                      </v:oval>
                      <v:shape id="Text Box 139" o:spid="_x0000_s1135" type="#_x0000_t202" style="position:absolute;left:26249;top:12805;width:209131;height:233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mkjwwAAANwAAAAPAAAAZHJzL2Rvd25yZXYueG1sRE9Li8Iw&#10;EL4v+B/CCN7WVBc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NsJpI8MAAADcAAAADwAA&#10;AAAAAAAAAAAAAAAHAgAAZHJzL2Rvd25yZXYueG1sUEsFBgAAAAADAAMAtwAAAPcCAAAAAA==&#10;" filled="f" stroked="f" strokeweight=".5pt">
                        <v:textbox>
                          <w:txbxContent>
                            <w:p w14:paraId="18981D5F" w14:textId="77777777" w:rsidR="00F72A81" w:rsidRPr="008A540C" w:rsidRDefault="00F72A81" w:rsidP="00357A7E">
                              <w:pP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8A540C"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  <v:group id="Group 140" o:spid="_x0000_s1136" style="position:absolute;left:8737;top:9900;width:2092;height:2335" coordorigin="22749,10193" coordsize="209131,233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    <v:oval id="Oval 141" o:spid="_x0000_s1137" style="position:absolute;left:48639;top:68093;width:126459;height:126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" fillcolor="white [3201]" strokecolor="black [3200]" strokeweight=".25pt">
                        <v:textbox>
                          <w:txbxContent>
                            <w:p w14:paraId="1EAB77B7" w14:textId="77777777" w:rsidR="00F72A81" w:rsidRPr="00413D7B" w:rsidRDefault="00F72A81" w:rsidP="00357A7E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12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v:textbox>
                      </v:oval>
                      <v:shape id="Text Box 142" o:spid="_x0000_s1138" type="#_x0000_t202" style="position:absolute;left:22749;top:10193;width:209131;height:233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IgvwwAAANwAAAAPAAAAZHJzL2Rvd25yZXYueG1sRE9Li8Iw&#10;EL4v7H8Is+BtTS0q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YGCIL8MAAADcAAAADwAA&#10;AAAAAAAAAAAAAAAHAgAAZHJzL2Rvd25yZXYueG1sUEsFBgAAAAADAAMAtwAAAPcCAAAAAA==&#10;" filled="f" stroked="f" strokeweight=".5pt">
                        <v:textbox>
                          <w:txbxContent>
                            <w:p w14:paraId="331C75C8" w14:textId="77777777" w:rsidR="00F72A81" w:rsidRPr="008A540C" w:rsidRDefault="00F72A81" w:rsidP="00357A7E">
                              <w:pP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8A540C"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</v:group>
                    <v:group id="Group 143" o:spid="_x0000_s1139" style="position:absolute;left:19156;top:7198;width:2091;height:2335" coordorigin="13739,19763" coordsize="209131,233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      <v:oval id="Oval 144" o:spid="_x0000_s1140" style="position:absolute;left:48639;top:68093;width:126459;height:126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" fillcolor="white [3201]" strokecolor="black [3200]" strokeweight=".25pt">
                        <v:textbox>
                          <w:txbxContent>
                            <w:p w14:paraId="65DF4C60" w14:textId="77777777" w:rsidR="00F72A81" w:rsidRPr="00413D7B" w:rsidRDefault="00F72A81" w:rsidP="00357A7E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12"/>
                                  <w:szCs w:val="16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</w:p>
                          </w:txbxContent>
                        </v:textbox>
                      </v:oval>
                      <v:shape id="Text Box 145" o:spid="_x0000_s1141" type="#_x0000_t202" style="position:absolute;left:13739;top:19763;width:209131;height:2334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RBbwwAAANwAAAAPAAAAZHJzL2Rvd25yZXYueG1sRE9Li8Iw&#10;EL4L/ocwgjdNFV1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74kQW8MAAADcAAAADwAA&#10;AAAAAAAAAAAAAAAHAgAAZHJzL2Rvd25yZXYueG1sUEsFBgAAAAADAAMAtwAAAPcCAAAAAA==&#10;" filled="f" stroked="f" strokeweight=".5pt">
                        <v:textbox>
                          <w:txbxContent>
                            <w:p w14:paraId="4281ED18" w14:textId="77777777" w:rsidR="00F72A81" w:rsidRPr="008A540C" w:rsidRDefault="00F72A81" w:rsidP="00357A7E">
                              <w:pP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8A540C"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4</w:t>
                              </w:r>
                            </w:p>
                          </w:txbxContent>
                        </v:textbox>
                      </v:shape>
                    </v:group>
                  </v:group>
                  <v:shape id="Text Box 149" o:spid="_x0000_s1142" type="#_x0000_t202" style="position:absolute;top:11673;width:2882;height:35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BpewwAAANwAAAAPAAAAZHJzL2Rvd25yZXYueG1sRE9Li8Iw&#10;EL4v+B/CCN7WVFk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bsQaXsMAAADcAAAADwAA&#10;AAAAAAAAAAAAAAAHAgAAZHJzL2Rvd25yZXYueG1sUEsFBgAAAAADAAMAtwAAAPcCAAAAAA==&#10;" filled="f" stroked="f" strokeweight=".5pt">
                    <v:textbox>
                      <w:txbxContent>
                        <w:p w14:paraId="4077A7B9" w14:textId="77777777" w:rsidR="00F72A81" w:rsidRPr="008A540C" w:rsidRDefault="00F72A81" w:rsidP="008A540C">
                          <w:pPr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sz w:val="32"/>
                              <w:szCs w:val="32"/>
                              <w:cs/>
                            </w:rPr>
                            <w:t>0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7926E70C" w14:textId="647AC1E6" w:rsidR="008A540C" w:rsidRDefault="008A540C" w:rsidP="008A540C">
      <w:pPr>
        <w:pStyle w:val="BodyText"/>
      </w:pPr>
    </w:p>
    <w:p w14:paraId="546D8F36" w14:textId="0A1BF1B9" w:rsidR="008A540C" w:rsidRDefault="008A540C" w:rsidP="008A540C">
      <w:pPr>
        <w:pStyle w:val="BodyText"/>
      </w:pPr>
    </w:p>
    <w:p w14:paraId="6D14F748" w14:textId="585F8462" w:rsidR="008A540C" w:rsidRDefault="008A540C" w:rsidP="008A540C">
      <w:pPr>
        <w:pStyle w:val="BodyText"/>
      </w:pPr>
    </w:p>
    <w:p w14:paraId="63668DEC" w14:textId="705F8D45" w:rsidR="008A540C" w:rsidRDefault="008A540C" w:rsidP="008A540C">
      <w:pPr>
        <w:pStyle w:val="BodyText"/>
      </w:pPr>
    </w:p>
    <w:p w14:paraId="1CBB778B" w14:textId="140EFEF3" w:rsidR="008A540C" w:rsidRDefault="008A540C" w:rsidP="008A540C">
      <w:pPr>
        <w:pStyle w:val="BodyText"/>
      </w:pPr>
    </w:p>
    <w:p w14:paraId="1E57749D" w14:textId="52CCB04A" w:rsidR="008A540C" w:rsidRDefault="008A540C" w:rsidP="008A540C">
      <w:pPr>
        <w:pStyle w:val="BodyText"/>
      </w:pPr>
    </w:p>
    <w:p w14:paraId="1193D8A2" w14:textId="77777777" w:rsidR="008A540C" w:rsidRDefault="008A540C" w:rsidP="008A540C">
      <w:pPr>
        <w:pStyle w:val="BodyText"/>
      </w:pPr>
    </w:p>
    <w:p w14:paraId="3A92B7CB" w14:textId="77777777" w:rsidR="00FB3B31" w:rsidRDefault="008A540C" w:rsidP="00FB3B31">
      <w:pPr>
        <w:pStyle w:val="cpeBodyText"/>
      </w:pPr>
      <w:r w:rsidRPr="008A540C">
        <w:rPr>
          <w:cs/>
        </w:rPr>
        <w:t xml:space="preserve">จากรูปที่ </w:t>
      </w:r>
      <w:r>
        <w:rPr>
          <w:rFonts w:hint="cs"/>
          <w:cs/>
        </w:rPr>
        <w:t>3.</w:t>
      </w:r>
      <w:r w:rsidRPr="008A540C">
        <w:rPr>
          <w:cs/>
        </w:rPr>
        <w:t xml:space="preserve">1 เป็นแผนผังการทำงานของระบบ </w:t>
      </w:r>
      <w:r w:rsidR="00FB3B31">
        <w:rPr>
          <w:rFonts w:hint="cs"/>
          <w:cs/>
        </w:rPr>
        <w:t xml:space="preserve">โดยมี </w:t>
      </w:r>
      <w:r w:rsidR="00FB3B31">
        <w:t xml:space="preserve">Flask API </w:t>
      </w:r>
      <w:r w:rsidR="00FB3B31">
        <w:rPr>
          <w:rFonts w:hint="cs"/>
          <w:cs/>
        </w:rPr>
        <w:t xml:space="preserve">เป็นแกนหลักในการทำงานของระบบทั้งหมดที่เชื่อมการส่งข้อมูลระหว่าง </w:t>
      </w:r>
      <w:r w:rsidR="00FB3B31">
        <w:t xml:space="preserve">SVR model </w:t>
      </w:r>
      <w:r w:rsidR="00FB3B31">
        <w:rPr>
          <w:rFonts w:hint="cs"/>
          <w:cs/>
        </w:rPr>
        <w:t xml:space="preserve">และ </w:t>
      </w:r>
      <w:r w:rsidR="00FB3B31">
        <w:t>Website</w:t>
      </w:r>
    </w:p>
    <w:p w14:paraId="34552401" w14:textId="5B98868F" w:rsidR="008A540C" w:rsidRDefault="00FB3B31" w:rsidP="00FB3B31">
      <w:pPr>
        <w:pStyle w:val="cpeBodyText"/>
        <w:rPr>
          <w:cs/>
        </w:rPr>
      </w:pPr>
      <w:r>
        <w:rPr>
          <w:rFonts w:hint="cs"/>
          <w:cs/>
        </w:rPr>
        <w:t xml:space="preserve">ขั้นตอนแรก </w:t>
      </w:r>
      <w:r w:rsidR="008A540C" w:rsidRPr="008A540C">
        <w:t xml:space="preserve">Flask API </w:t>
      </w:r>
      <w:r w:rsidR="008A540C" w:rsidRPr="008A540C">
        <w:rPr>
          <w:cs/>
        </w:rPr>
        <w:t>จะทำการดึงข้อมูล</w:t>
      </w:r>
      <w:r>
        <w:rPr>
          <w:rFonts w:hint="cs"/>
          <w:cs/>
        </w:rPr>
        <w:t xml:space="preserve"> </w:t>
      </w:r>
      <w:r w:rsidR="008A540C" w:rsidRPr="008A540C">
        <w:t>Real-time</w:t>
      </w:r>
      <w:r>
        <w:rPr>
          <w:rFonts w:hint="cs"/>
          <w:cs/>
        </w:rPr>
        <w:t xml:space="preserve"> ทุกๆ ชั่วโมง</w:t>
      </w:r>
      <w:r w:rsidR="008A540C" w:rsidRPr="008A540C">
        <w:t xml:space="preserve"> </w:t>
      </w:r>
      <w:r w:rsidR="008A540C" w:rsidRPr="008A540C">
        <w:rPr>
          <w:cs/>
        </w:rPr>
        <w:t xml:space="preserve">จากเว็บ </w:t>
      </w:r>
      <w:r w:rsidR="008A540C" w:rsidRPr="008A540C">
        <w:t>fcsapi.com/</w:t>
      </w:r>
      <w:r>
        <w:rPr>
          <w:rFonts w:hint="cs"/>
          <w:cs/>
        </w:rPr>
        <w:t xml:space="preserve"> </w:t>
      </w:r>
      <w:r>
        <w:rPr>
          <w:cs/>
        </w:rPr>
        <w:br/>
      </w:r>
      <w:r>
        <w:rPr>
          <w:rFonts w:hint="cs"/>
          <w:cs/>
        </w:rPr>
        <w:t xml:space="preserve">โดยข้อมูลจะกอบไปด้วยค่าพื้นฐานต่างซึ่งจะกล่าวถัดไป (ข้อ 3.2.1) </w:t>
      </w:r>
      <w:r w:rsidR="004E4046">
        <w:rPr>
          <w:rFonts w:hint="cs"/>
          <w:cs/>
        </w:rPr>
        <w:t xml:space="preserve">จากนั้นจะส่งข้อมูลที่ได้ไปยังในส่วนของ </w:t>
      </w:r>
      <w:r w:rsidR="004E4046">
        <w:t xml:space="preserve">SVR model </w:t>
      </w:r>
      <w:r w:rsidR="00AF7A65">
        <w:rPr>
          <w:rFonts w:hint="cs"/>
          <w:cs/>
        </w:rPr>
        <w:t xml:space="preserve">และ </w:t>
      </w:r>
      <w:r w:rsidR="00AF7A65">
        <w:t xml:space="preserve">Website </w:t>
      </w:r>
      <w:r w:rsidR="00AF7A65">
        <w:rPr>
          <w:rFonts w:hint="cs"/>
          <w:cs/>
        </w:rPr>
        <w:t>เพื่อทำนาย และแสดงผลลัพธ์ ตามลำดับ</w:t>
      </w:r>
    </w:p>
    <w:p w14:paraId="1A3E1527" w14:textId="3A61CD53" w:rsidR="004E4046" w:rsidRDefault="004E4046" w:rsidP="004E4046">
      <w:pPr>
        <w:pStyle w:val="cpeBodyText"/>
      </w:pPr>
      <w:r>
        <w:rPr>
          <w:rFonts w:hint="cs"/>
          <w:cs/>
        </w:rPr>
        <w:t xml:space="preserve">ขั้นตอนต่อมา </w:t>
      </w:r>
      <w:r>
        <w:t xml:space="preserve">SVR model </w:t>
      </w:r>
      <w:r>
        <w:rPr>
          <w:rFonts w:hint="cs"/>
          <w:cs/>
        </w:rPr>
        <w:t>จะทำนายข้อมูล</w:t>
      </w:r>
      <w:r w:rsidR="00AF7A65">
        <w:rPr>
          <w:rFonts w:hint="cs"/>
          <w:cs/>
        </w:rPr>
        <w:t xml:space="preserve"> และและวิเคราะห์ความแม่นยำของโมเดล กับข้อมูลที่</w:t>
      </w:r>
      <w:r>
        <w:rPr>
          <w:rFonts w:hint="cs"/>
          <w:cs/>
        </w:rPr>
        <w:t xml:space="preserve">รับมาจาก </w:t>
      </w:r>
      <w:r>
        <w:t xml:space="preserve">Flask API </w:t>
      </w:r>
      <w:r w:rsidR="00AF7A65">
        <w:rPr>
          <w:rFonts w:hint="cs"/>
          <w:cs/>
        </w:rPr>
        <w:t xml:space="preserve">เมื่อทำการทำนายและวิเคราะห์เสร็จแล้วจะส่งผลลัพธ์ไปยัง </w:t>
      </w:r>
      <w:r w:rsidR="00AF7A65">
        <w:t xml:space="preserve">Flask API </w:t>
      </w:r>
      <w:r w:rsidR="00AF7A65">
        <w:rPr>
          <w:rFonts w:hint="cs"/>
          <w:cs/>
        </w:rPr>
        <w:t xml:space="preserve">เพื่อส่งต่อไปยัง </w:t>
      </w:r>
      <w:r w:rsidR="00AF7A65">
        <w:t>Website</w:t>
      </w:r>
    </w:p>
    <w:p w14:paraId="04ECEF73" w14:textId="32674902" w:rsidR="00AF7A65" w:rsidRPr="00AF7A65" w:rsidRDefault="00AF7A65" w:rsidP="00AF7A65">
      <w:pPr>
        <w:pStyle w:val="cpeBodyText"/>
        <w:rPr>
          <w:cs/>
        </w:rPr>
      </w:pPr>
      <w:r>
        <w:rPr>
          <w:rFonts w:hint="cs"/>
          <w:cs/>
        </w:rPr>
        <w:t xml:space="preserve">ขั้นตอนสุดท้าย </w:t>
      </w:r>
      <w:r>
        <w:t xml:space="preserve">Website </w:t>
      </w:r>
      <w:r>
        <w:rPr>
          <w:rFonts w:hint="cs"/>
          <w:cs/>
        </w:rPr>
        <w:t xml:space="preserve">จะนำผลลัพธ์ที่ส่งมาจาก </w:t>
      </w:r>
      <w:r>
        <w:t xml:space="preserve">SVR model </w:t>
      </w:r>
      <w:r>
        <w:rPr>
          <w:rFonts w:hint="cs"/>
          <w:cs/>
        </w:rPr>
        <w:t>มาแสดงซึ่งจะประกอบไปด้วย ผลวิเคราะห์ความแม่นยำ</w:t>
      </w:r>
      <w:r>
        <w:t>,</w:t>
      </w:r>
      <w:r>
        <w:rPr>
          <w:rFonts w:hint="cs"/>
          <w:cs/>
        </w:rPr>
        <w:t xml:space="preserve"> คำแนะนำการลงทุนในตลาดฟอเร็กซ์อีก 24 ชั่วโมงต่อไป</w:t>
      </w:r>
      <w:r>
        <w:t xml:space="preserve">, </w:t>
      </w:r>
      <w:r>
        <w:rPr>
          <w:rFonts w:hint="cs"/>
          <w:cs/>
        </w:rPr>
        <w:t xml:space="preserve">ผลลัพธ์การทำนาย และข้อมูล </w:t>
      </w:r>
      <w:r>
        <w:t>Real-time</w:t>
      </w:r>
      <w:r>
        <w:rPr>
          <w:rFonts w:hint="cs"/>
          <w:cs/>
        </w:rPr>
        <w:t xml:space="preserve"> ของตลาด ทั้ง 3 คู่สกุลเงิน</w:t>
      </w:r>
      <w:r>
        <w:t xml:space="preserve"> </w:t>
      </w:r>
    </w:p>
    <w:p w14:paraId="7AA3AFDC" w14:textId="6245D2CF" w:rsidR="000452C8" w:rsidRPr="008473F5" w:rsidRDefault="00436C3F" w:rsidP="00844E49">
      <w:pPr>
        <w:pStyle w:val="Heading2"/>
      </w:pPr>
      <w:bookmarkStart w:id="64" w:name="_Toc68096102"/>
      <w:r w:rsidRPr="008473F5">
        <w:rPr>
          <w:rFonts w:hint="cs"/>
          <w:cs/>
        </w:rPr>
        <w:lastRenderedPageBreak/>
        <w:t>การสร้างชุดฝึกสอน</w:t>
      </w:r>
      <w:bookmarkEnd w:id="64"/>
    </w:p>
    <w:p w14:paraId="28749F2D" w14:textId="47F5AE3E" w:rsidR="008A540C" w:rsidRPr="00937392" w:rsidRDefault="008A540C" w:rsidP="00937392">
      <w:pPr>
        <w:pStyle w:val="cpeBodyText"/>
        <w:rPr>
          <w:sz w:val="28"/>
        </w:rPr>
      </w:pPr>
      <w:r w:rsidRPr="001A1F24">
        <w:rPr>
          <w:cs/>
        </w:rPr>
        <w:t>ก่อนที่จะนำข้อมูลไปฝึกสอนระบบนั้น จะต้องทำการเตรียมข้อมูล(</w:t>
      </w:r>
      <w:r w:rsidRPr="001A1F24">
        <w:t xml:space="preserve">Preprocessing) </w:t>
      </w:r>
      <w:r w:rsidRPr="001A1F24">
        <w:rPr>
          <w:cs/>
        </w:rPr>
        <w:t xml:space="preserve">โดย ข้อมูลที่จะนำไปสร้างชุดฝึกสอนจะมีข้อมูลของ 3 คู่สกุลเงิน ดังต่อไปนี้ </w:t>
      </w:r>
      <w:r w:rsidRPr="001A1F24">
        <w:t xml:space="preserve">EUR/USD ,USD/JPY </w:t>
      </w:r>
      <w:r w:rsidRPr="001A1F24">
        <w:rPr>
          <w:cs/>
        </w:rPr>
        <w:t xml:space="preserve">และ </w:t>
      </w:r>
      <w:r w:rsidRPr="001A1F24">
        <w:t xml:space="preserve">GBP/USD </w:t>
      </w:r>
      <w:r w:rsidRPr="001A1F24">
        <w:rPr>
          <w:cs/>
        </w:rPr>
        <w:t>ที่มีกรอบเวลา(</w:t>
      </w:r>
      <w:r w:rsidRPr="001A1F24">
        <w:t xml:space="preserve">Time frame) </w:t>
      </w:r>
      <w:r w:rsidRPr="001A1F24">
        <w:rPr>
          <w:cs/>
        </w:rPr>
        <w:t xml:space="preserve">ที่ 1 ชั่วโมง โดยจะนำข้อมูล </w:t>
      </w:r>
      <w:r>
        <w:rPr>
          <w:rFonts w:hint="cs"/>
          <w:cs/>
        </w:rPr>
        <w:t>5</w:t>
      </w:r>
      <w:r w:rsidRPr="001A1F24">
        <w:rPr>
          <w:cs/>
        </w:rPr>
        <w:t xml:space="preserve"> ปีย้อนหลัง คือ </w:t>
      </w:r>
      <w:r>
        <w:rPr>
          <w:rFonts w:hint="cs"/>
          <w:cs/>
        </w:rPr>
        <w:t>ม</w:t>
      </w:r>
      <w:r w:rsidRPr="001A1F24">
        <w:rPr>
          <w:cs/>
        </w:rPr>
        <w:t xml:space="preserve">.ค </w:t>
      </w:r>
      <w:r>
        <w:rPr>
          <w:rFonts w:hint="cs"/>
          <w:cs/>
        </w:rPr>
        <w:t>2015</w:t>
      </w:r>
      <w:r w:rsidRPr="001A1F24">
        <w:rPr>
          <w:cs/>
        </w:rPr>
        <w:t xml:space="preserve"> - ธ.ค. 2</w:t>
      </w:r>
      <w:r>
        <w:rPr>
          <w:rFonts w:hint="cs"/>
          <w:cs/>
        </w:rPr>
        <w:t>020</w:t>
      </w:r>
      <w:r w:rsidRPr="001A1F24">
        <w:rPr>
          <w:cs/>
        </w:rPr>
        <w:t xml:space="preserve"> นำข้อมูลมาจาก </w:t>
      </w:r>
      <w:hyperlink r:id="rId79" w:history="1">
        <w:r w:rsidRPr="001A1F24">
          <w:rPr>
            <w:rStyle w:val="Hyperlink"/>
            <w:sz w:val="28"/>
          </w:rPr>
          <w:t>forexsb.com/</w:t>
        </w:r>
      </w:hyperlink>
    </w:p>
    <w:p w14:paraId="363747E5" w14:textId="744F6DD3" w:rsidR="00AD09CC" w:rsidRPr="008473F5" w:rsidRDefault="008A540C" w:rsidP="00650531">
      <w:pPr>
        <w:pStyle w:val="Heading3"/>
      </w:pPr>
      <w:bookmarkStart w:id="65" w:name="_Toc68096103"/>
      <w:r w:rsidRPr="008A540C">
        <w:rPr>
          <w:cs/>
        </w:rPr>
        <w:t>การเตรียมข้อมูล</w:t>
      </w:r>
      <w:r>
        <w:rPr>
          <w:rFonts w:hint="cs"/>
          <w:cs/>
        </w:rPr>
        <w:t xml:space="preserve"> (</w:t>
      </w:r>
      <w:r w:rsidR="00DA657B" w:rsidRPr="008473F5">
        <w:rPr>
          <w:rFonts w:hint="cs"/>
        </w:rPr>
        <w:t>Preprocessing</w:t>
      </w:r>
      <w:r>
        <w:rPr>
          <w:rFonts w:hint="cs"/>
          <w:cs/>
        </w:rPr>
        <w:t>)</w:t>
      </w:r>
      <w:r w:rsidR="006B4003">
        <w:t xml:space="preserve"> </w:t>
      </w:r>
      <w:sdt>
        <w:sdtPr>
          <w:id w:val="423072364"/>
          <w:citation/>
        </w:sdtPr>
        <w:sdtContent>
          <w:r w:rsidR="006B4003">
            <w:fldChar w:fldCharType="begin"/>
          </w:r>
          <w:r w:rsidR="006B4003">
            <w:instrText xml:space="preserve"> CITATION BAA11 \l 1033 </w:instrText>
          </w:r>
          <w:r w:rsidR="006B4003">
            <w:fldChar w:fldCharType="separate"/>
          </w:r>
          <w:r w:rsidR="006B4003" w:rsidRPr="006B4003">
            <w:rPr>
              <w:noProof/>
            </w:rPr>
            <w:t>[3]</w:t>
          </w:r>
          <w:r w:rsidR="006B4003">
            <w:fldChar w:fldCharType="end"/>
          </w:r>
        </w:sdtContent>
      </w:sdt>
      <w:sdt>
        <w:sdtPr>
          <w:id w:val="-617910815"/>
          <w:citation/>
        </w:sdtPr>
        <w:sdtContent>
          <w:r w:rsidR="006B4003">
            <w:fldChar w:fldCharType="begin"/>
          </w:r>
          <w:r w:rsidR="00153F9D">
            <w:instrText xml:space="preserve">CITATION htt \l 1033 </w:instrText>
          </w:r>
          <w:r w:rsidR="006B4003">
            <w:fldChar w:fldCharType="separate"/>
          </w:r>
          <w:r w:rsidR="00153F9D">
            <w:rPr>
              <w:noProof/>
            </w:rPr>
            <w:t xml:space="preserve"> </w:t>
          </w:r>
          <w:r w:rsidR="00153F9D" w:rsidRPr="00153F9D">
            <w:rPr>
              <w:noProof/>
            </w:rPr>
            <w:t>[4]</w:t>
          </w:r>
          <w:r w:rsidR="006B4003">
            <w:fldChar w:fldCharType="end"/>
          </w:r>
        </w:sdtContent>
      </w:sdt>
      <w:bookmarkEnd w:id="65"/>
    </w:p>
    <w:p w14:paraId="78288F51" w14:textId="6471E09A" w:rsidR="00F634F8" w:rsidRPr="008473F5" w:rsidRDefault="00DA657B" w:rsidP="00B172D0">
      <w:pPr>
        <w:pStyle w:val="cpeBodyText"/>
      </w:pPr>
      <w:r w:rsidRPr="008473F5">
        <w:rPr>
          <w:rFonts w:hint="cs"/>
          <w:cs/>
        </w:rPr>
        <w:t>โดยพื้นฐานแล้วข้อมูลของแต่ละคู่สกุลเงินจะประกอบไปด้วย</w:t>
      </w:r>
      <w:r w:rsidR="00F634F8" w:rsidRPr="008473F5">
        <w:rPr>
          <w:rFonts w:hint="cs"/>
          <w:cs/>
        </w:rPr>
        <w:t>ดังตัวอย่าง</w:t>
      </w:r>
      <w:r w:rsidRPr="008473F5">
        <w:rPr>
          <w:rFonts w:hint="cs"/>
          <w:cs/>
        </w:rPr>
        <w:t xml:space="preserve">ตาราง </w:t>
      </w:r>
      <w:r w:rsidRPr="008473F5">
        <w:rPr>
          <w:rFonts w:hint="cs"/>
        </w:rPr>
        <w:t xml:space="preserve">3.1 </w:t>
      </w:r>
    </w:p>
    <w:p w14:paraId="1894BEAB" w14:textId="322DC3D6" w:rsidR="00653355" w:rsidRDefault="00653355" w:rsidP="00653355">
      <w:pPr>
        <w:pStyle w:val="Caption"/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2"/>
        <w:gridCol w:w="1383"/>
        <w:gridCol w:w="1383"/>
        <w:gridCol w:w="1383"/>
        <w:gridCol w:w="1383"/>
        <w:gridCol w:w="1383"/>
      </w:tblGrid>
      <w:tr w:rsidR="00F634F8" w:rsidRPr="008473F5" w14:paraId="2280B8E4" w14:textId="77777777" w:rsidTr="00F634F8">
        <w:tc>
          <w:tcPr>
            <w:tcW w:w="1382" w:type="dxa"/>
            <w:vAlign w:val="center"/>
          </w:tcPr>
          <w:p w14:paraId="1FC8AF54" w14:textId="1557C2E5" w:rsidR="00F634F8" w:rsidRPr="008473F5" w:rsidRDefault="00F634F8" w:rsidP="00F634F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</w:rPr>
              <w:t>Date</w:t>
            </w:r>
          </w:p>
        </w:tc>
        <w:tc>
          <w:tcPr>
            <w:tcW w:w="1383" w:type="dxa"/>
            <w:vAlign w:val="center"/>
          </w:tcPr>
          <w:p w14:paraId="066BE38B" w14:textId="7D755035" w:rsidR="00F634F8" w:rsidRPr="008473F5" w:rsidRDefault="00F634F8" w:rsidP="00F634F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</w:rPr>
              <w:t>Open</w:t>
            </w:r>
          </w:p>
        </w:tc>
        <w:tc>
          <w:tcPr>
            <w:tcW w:w="1383" w:type="dxa"/>
            <w:vAlign w:val="center"/>
          </w:tcPr>
          <w:p w14:paraId="70FAFFC1" w14:textId="63CD063F" w:rsidR="00F634F8" w:rsidRPr="008473F5" w:rsidRDefault="00F634F8" w:rsidP="00F634F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</w:rPr>
              <w:t>High</w:t>
            </w:r>
          </w:p>
        </w:tc>
        <w:tc>
          <w:tcPr>
            <w:tcW w:w="1383" w:type="dxa"/>
            <w:vAlign w:val="center"/>
          </w:tcPr>
          <w:p w14:paraId="683291F0" w14:textId="7F30F7ED" w:rsidR="00F634F8" w:rsidRPr="008473F5" w:rsidRDefault="00F634F8" w:rsidP="00F634F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</w:rPr>
              <w:t>Low</w:t>
            </w:r>
          </w:p>
        </w:tc>
        <w:tc>
          <w:tcPr>
            <w:tcW w:w="1383" w:type="dxa"/>
            <w:vAlign w:val="center"/>
          </w:tcPr>
          <w:p w14:paraId="771583B8" w14:textId="57303FC9" w:rsidR="00F634F8" w:rsidRPr="008473F5" w:rsidRDefault="00F634F8" w:rsidP="00F634F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</w:rPr>
              <w:t>Close</w:t>
            </w:r>
          </w:p>
        </w:tc>
        <w:tc>
          <w:tcPr>
            <w:tcW w:w="1383" w:type="dxa"/>
            <w:vAlign w:val="center"/>
          </w:tcPr>
          <w:p w14:paraId="1AE01B36" w14:textId="583A5594" w:rsidR="00F634F8" w:rsidRPr="008473F5" w:rsidRDefault="00F634F8" w:rsidP="00F634F8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</w:rPr>
              <w:t>Volume</w:t>
            </w:r>
          </w:p>
        </w:tc>
      </w:tr>
      <w:tr w:rsidR="00600413" w:rsidRPr="008473F5" w14:paraId="7AC61863" w14:textId="77777777" w:rsidTr="008569FE">
        <w:tc>
          <w:tcPr>
            <w:tcW w:w="1382" w:type="dxa"/>
            <w:vAlign w:val="bottom"/>
          </w:tcPr>
          <w:p w14:paraId="17F4C6F2" w14:textId="6A409FDA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02/01/20</w:t>
            </w:r>
            <w:r w:rsidR="00FD7D55">
              <w:rPr>
                <w:rFonts w:ascii="TH SarabunPSK" w:hAnsi="TH SarabunPSK" w:cs="TH SarabunPSK"/>
                <w:color w:val="000000"/>
                <w:sz w:val="22"/>
                <w:szCs w:val="22"/>
              </w:rPr>
              <w:t>18</w:t>
            </w: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 xml:space="preserve"> 15:00</w:t>
            </w:r>
          </w:p>
        </w:tc>
        <w:tc>
          <w:tcPr>
            <w:tcW w:w="1383" w:type="dxa"/>
            <w:vAlign w:val="bottom"/>
          </w:tcPr>
          <w:p w14:paraId="2480FB32" w14:textId="0B3C52CC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1.32809</w:t>
            </w:r>
          </w:p>
        </w:tc>
        <w:tc>
          <w:tcPr>
            <w:tcW w:w="1383" w:type="dxa"/>
            <w:vAlign w:val="bottom"/>
          </w:tcPr>
          <w:p w14:paraId="0331795F" w14:textId="6FEE546D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1.32816</w:t>
            </w:r>
          </w:p>
        </w:tc>
        <w:tc>
          <w:tcPr>
            <w:tcW w:w="1383" w:type="dxa"/>
            <w:vAlign w:val="bottom"/>
          </w:tcPr>
          <w:p w14:paraId="1C09DA93" w14:textId="51FFBA5C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1.32661</w:t>
            </w:r>
          </w:p>
        </w:tc>
        <w:tc>
          <w:tcPr>
            <w:tcW w:w="1383" w:type="dxa"/>
            <w:vAlign w:val="bottom"/>
          </w:tcPr>
          <w:p w14:paraId="41130190" w14:textId="5C253C1B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1.32754</w:t>
            </w:r>
          </w:p>
        </w:tc>
        <w:tc>
          <w:tcPr>
            <w:tcW w:w="1383" w:type="dxa"/>
            <w:vAlign w:val="bottom"/>
          </w:tcPr>
          <w:p w14:paraId="6ECE48A7" w14:textId="0E2ACF55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44730</w:t>
            </w:r>
          </w:p>
        </w:tc>
      </w:tr>
      <w:tr w:rsidR="00600413" w:rsidRPr="008473F5" w14:paraId="7E260AD6" w14:textId="77777777" w:rsidTr="008569FE">
        <w:tc>
          <w:tcPr>
            <w:tcW w:w="1382" w:type="dxa"/>
            <w:vAlign w:val="bottom"/>
          </w:tcPr>
          <w:p w14:paraId="0C50D5C9" w14:textId="312D7330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02/01/20</w:t>
            </w:r>
            <w:r w:rsidR="00FD7D55">
              <w:rPr>
                <w:rFonts w:ascii="TH SarabunPSK" w:hAnsi="TH SarabunPSK" w:cs="TH SarabunPSK"/>
                <w:color w:val="000000"/>
                <w:sz w:val="22"/>
                <w:szCs w:val="22"/>
              </w:rPr>
              <w:t>18</w:t>
            </w: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 xml:space="preserve"> 16:00</w:t>
            </w:r>
          </w:p>
        </w:tc>
        <w:tc>
          <w:tcPr>
            <w:tcW w:w="1383" w:type="dxa"/>
            <w:vAlign w:val="bottom"/>
          </w:tcPr>
          <w:p w14:paraId="1426434F" w14:textId="65594C60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1.32743</w:t>
            </w:r>
          </w:p>
        </w:tc>
        <w:tc>
          <w:tcPr>
            <w:tcW w:w="1383" w:type="dxa"/>
            <w:vAlign w:val="bottom"/>
          </w:tcPr>
          <w:p w14:paraId="1AF0E586" w14:textId="2DD3ECDF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1.32897</w:t>
            </w:r>
          </w:p>
        </w:tc>
        <w:tc>
          <w:tcPr>
            <w:tcW w:w="1383" w:type="dxa"/>
            <w:vAlign w:val="bottom"/>
          </w:tcPr>
          <w:p w14:paraId="26A20585" w14:textId="3632F35D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1.32735</w:t>
            </w:r>
          </w:p>
        </w:tc>
        <w:tc>
          <w:tcPr>
            <w:tcW w:w="1383" w:type="dxa"/>
            <w:vAlign w:val="bottom"/>
          </w:tcPr>
          <w:p w14:paraId="30BA8FDE" w14:textId="5BAF1425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1.32845</w:t>
            </w:r>
          </w:p>
        </w:tc>
        <w:tc>
          <w:tcPr>
            <w:tcW w:w="1383" w:type="dxa"/>
            <w:vAlign w:val="bottom"/>
          </w:tcPr>
          <w:p w14:paraId="002DF53E" w14:textId="66A4B5B7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440283</w:t>
            </w:r>
          </w:p>
        </w:tc>
      </w:tr>
      <w:tr w:rsidR="00600413" w:rsidRPr="008473F5" w14:paraId="26631AB2" w14:textId="77777777" w:rsidTr="008569FE">
        <w:tc>
          <w:tcPr>
            <w:tcW w:w="1382" w:type="dxa"/>
            <w:vAlign w:val="bottom"/>
          </w:tcPr>
          <w:p w14:paraId="0D1E004C" w14:textId="7DB1585B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02/01/20</w:t>
            </w:r>
            <w:r w:rsidR="00FD7D55">
              <w:rPr>
                <w:rFonts w:ascii="TH SarabunPSK" w:hAnsi="TH SarabunPSK" w:cs="TH SarabunPSK"/>
                <w:color w:val="000000"/>
                <w:sz w:val="22"/>
                <w:szCs w:val="22"/>
              </w:rPr>
              <w:t>18</w:t>
            </w: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 xml:space="preserve"> 17:00</w:t>
            </w:r>
          </w:p>
        </w:tc>
        <w:tc>
          <w:tcPr>
            <w:tcW w:w="1383" w:type="dxa"/>
            <w:vAlign w:val="bottom"/>
          </w:tcPr>
          <w:p w14:paraId="52FE1523" w14:textId="34784842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1.32817</w:t>
            </w:r>
          </w:p>
        </w:tc>
        <w:tc>
          <w:tcPr>
            <w:tcW w:w="1383" w:type="dxa"/>
            <w:vAlign w:val="bottom"/>
          </w:tcPr>
          <w:p w14:paraId="787DBC06" w14:textId="0578CBAB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1.32873</w:t>
            </w:r>
          </w:p>
        </w:tc>
        <w:tc>
          <w:tcPr>
            <w:tcW w:w="1383" w:type="dxa"/>
            <w:vAlign w:val="bottom"/>
          </w:tcPr>
          <w:p w14:paraId="0AA329FE" w14:textId="062A21BC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1.32763</w:t>
            </w:r>
          </w:p>
        </w:tc>
        <w:tc>
          <w:tcPr>
            <w:tcW w:w="1383" w:type="dxa"/>
            <w:vAlign w:val="bottom"/>
          </w:tcPr>
          <w:p w14:paraId="308EB9D6" w14:textId="195CEF22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1.32864</w:t>
            </w:r>
          </w:p>
        </w:tc>
        <w:tc>
          <w:tcPr>
            <w:tcW w:w="1383" w:type="dxa"/>
            <w:vAlign w:val="bottom"/>
          </w:tcPr>
          <w:p w14:paraId="6E7C01EF" w14:textId="1D4EA9EB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200093</w:t>
            </w:r>
          </w:p>
        </w:tc>
      </w:tr>
      <w:tr w:rsidR="00600413" w:rsidRPr="008473F5" w14:paraId="6F9C6AC1" w14:textId="77777777" w:rsidTr="008569FE">
        <w:tc>
          <w:tcPr>
            <w:tcW w:w="1382" w:type="dxa"/>
            <w:vAlign w:val="bottom"/>
          </w:tcPr>
          <w:p w14:paraId="4303F5A8" w14:textId="01E100F9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02/01/20</w:t>
            </w:r>
            <w:r w:rsidR="00FD7D55">
              <w:rPr>
                <w:rFonts w:ascii="TH SarabunPSK" w:hAnsi="TH SarabunPSK" w:cs="TH SarabunPSK"/>
                <w:color w:val="000000"/>
                <w:sz w:val="22"/>
                <w:szCs w:val="22"/>
              </w:rPr>
              <w:t>18</w:t>
            </w: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 xml:space="preserve"> 18:00</w:t>
            </w:r>
          </w:p>
        </w:tc>
        <w:tc>
          <w:tcPr>
            <w:tcW w:w="1383" w:type="dxa"/>
            <w:vAlign w:val="bottom"/>
          </w:tcPr>
          <w:p w14:paraId="09F40374" w14:textId="48B2FD25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1.32865</w:t>
            </w:r>
          </w:p>
        </w:tc>
        <w:tc>
          <w:tcPr>
            <w:tcW w:w="1383" w:type="dxa"/>
            <w:vAlign w:val="bottom"/>
          </w:tcPr>
          <w:p w14:paraId="71352F50" w14:textId="15A653D4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1.32886</w:t>
            </w:r>
          </w:p>
        </w:tc>
        <w:tc>
          <w:tcPr>
            <w:tcW w:w="1383" w:type="dxa"/>
            <w:vAlign w:val="bottom"/>
          </w:tcPr>
          <w:p w14:paraId="2064F66B" w14:textId="28EAA842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1.32723</w:t>
            </w:r>
          </w:p>
        </w:tc>
        <w:tc>
          <w:tcPr>
            <w:tcW w:w="1383" w:type="dxa"/>
            <w:vAlign w:val="bottom"/>
          </w:tcPr>
          <w:p w14:paraId="5C4E1F24" w14:textId="4D45C750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1.32776</w:t>
            </w:r>
          </w:p>
        </w:tc>
        <w:tc>
          <w:tcPr>
            <w:tcW w:w="1383" w:type="dxa"/>
            <w:vAlign w:val="bottom"/>
          </w:tcPr>
          <w:p w14:paraId="3C0D91BA" w14:textId="08FC3204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214361</w:t>
            </w:r>
          </w:p>
        </w:tc>
      </w:tr>
      <w:tr w:rsidR="00600413" w:rsidRPr="008473F5" w14:paraId="0789EAD7" w14:textId="77777777" w:rsidTr="008569FE">
        <w:tc>
          <w:tcPr>
            <w:tcW w:w="1382" w:type="dxa"/>
            <w:vAlign w:val="bottom"/>
          </w:tcPr>
          <w:p w14:paraId="4C6C288F" w14:textId="3785530D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02/01/20</w:t>
            </w:r>
            <w:r w:rsidR="00FD7D55">
              <w:rPr>
                <w:rFonts w:ascii="TH SarabunPSK" w:hAnsi="TH SarabunPSK" w:cs="TH SarabunPSK"/>
                <w:color w:val="000000"/>
                <w:sz w:val="22"/>
                <w:szCs w:val="22"/>
              </w:rPr>
              <w:t>18</w:t>
            </w: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 xml:space="preserve"> 19:00</w:t>
            </w:r>
          </w:p>
        </w:tc>
        <w:tc>
          <w:tcPr>
            <w:tcW w:w="1383" w:type="dxa"/>
            <w:vAlign w:val="bottom"/>
          </w:tcPr>
          <w:p w14:paraId="6C5CD4BB" w14:textId="744EA4BC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1.32776</w:t>
            </w:r>
          </w:p>
        </w:tc>
        <w:tc>
          <w:tcPr>
            <w:tcW w:w="1383" w:type="dxa"/>
            <w:vAlign w:val="bottom"/>
          </w:tcPr>
          <w:p w14:paraId="405A0185" w14:textId="0812B8B6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1.32792</w:t>
            </w:r>
          </w:p>
        </w:tc>
        <w:tc>
          <w:tcPr>
            <w:tcW w:w="1383" w:type="dxa"/>
            <w:vAlign w:val="bottom"/>
          </w:tcPr>
          <w:p w14:paraId="57F92142" w14:textId="5144CDB2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1.32673</w:t>
            </w:r>
          </w:p>
        </w:tc>
        <w:tc>
          <w:tcPr>
            <w:tcW w:w="1383" w:type="dxa"/>
            <w:vAlign w:val="bottom"/>
          </w:tcPr>
          <w:p w14:paraId="0B7DC7EE" w14:textId="57940C9D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1.32735</w:t>
            </w:r>
          </w:p>
        </w:tc>
        <w:tc>
          <w:tcPr>
            <w:tcW w:w="1383" w:type="dxa"/>
            <w:vAlign w:val="bottom"/>
          </w:tcPr>
          <w:p w14:paraId="736BBEF6" w14:textId="65B4D2E7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158234</w:t>
            </w:r>
          </w:p>
        </w:tc>
      </w:tr>
      <w:tr w:rsidR="00600413" w:rsidRPr="008473F5" w14:paraId="24B6BC21" w14:textId="77777777" w:rsidTr="008569FE">
        <w:tc>
          <w:tcPr>
            <w:tcW w:w="1382" w:type="dxa"/>
            <w:vAlign w:val="bottom"/>
          </w:tcPr>
          <w:p w14:paraId="5102FD2A" w14:textId="6783F20E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02/01/20</w:t>
            </w:r>
            <w:r w:rsidR="00FD7D55">
              <w:rPr>
                <w:rFonts w:ascii="TH SarabunPSK" w:hAnsi="TH SarabunPSK" w:cs="TH SarabunPSK"/>
                <w:color w:val="000000"/>
                <w:sz w:val="22"/>
                <w:szCs w:val="22"/>
              </w:rPr>
              <w:t>18</w:t>
            </w: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 xml:space="preserve"> 20:00</w:t>
            </w:r>
          </w:p>
        </w:tc>
        <w:tc>
          <w:tcPr>
            <w:tcW w:w="1383" w:type="dxa"/>
            <w:vAlign w:val="bottom"/>
          </w:tcPr>
          <w:p w14:paraId="7AB723E6" w14:textId="102BD49B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1.32748</w:t>
            </w:r>
          </w:p>
        </w:tc>
        <w:tc>
          <w:tcPr>
            <w:tcW w:w="1383" w:type="dxa"/>
            <w:vAlign w:val="bottom"/>
          </w:tcPr>
          <w:p w14:paraId="5EE9211E" w14:textId="7C880796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1.32774</w:t>
            </w:r>
          </w:p>
        </w:tc>
        <w:tc>
          <w:tcPr>
            <w:tcW w:w="1383" w:type="dxa"/>
            <w:vAlign w:val="bottom"/>
          </w:tcPr>
          <w:p w14:paraId="30A871C3" w14:textId="0997F810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1.32677</w:t>
            </w:r>
          </w:p>
        </w:tc>
        <w:tc>
          <w:tcPr>
            <w:tcW w:w="1383" w:type="dxa"/>
            <w:vAlign w:val="bottom"/>
          </w:tcPr>
          <w:p w14:paraId="492114F7" w14:textId="261426F3" w:rsidR="00600413" w:rsidRPr="008473F5" w:rsidRDefault="00600413" w:rsidP="00600413">
            <w:pPr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1.32751</w:t>
            </w:r>
          </w:p>
        </w:tc>
        <w:tc>
          <w:tcPr>
            <w:tcW w:w="1383" w:type="dxa"/>
            <w:vAlign w:val="bottom"/>
          </w:tcPr>
          <w:p w14:paraId="152E1A61" w14:textId="6E270766" w:rsidR="00600413" w:rsidRPr="008473F5" w:rsidRDefault="00600413" w:rsidP="00653355">
            <w:pPr>
              <w:keepNext/>
              <w:jc w:val="center"/>
              <w:rPr>
                <w:rFonts w:ascii="TH SarabunPSK" w:hAnsi="TH SarabunPSK" w:cs="TH SarabunPSK"/>
                <w:color w:val="000000"/>
                <w:sz w:val="22"/>
                <w:szCs w:val="22"/>
              </w:rPr>
            </w:pPr>
            <w:r w:rsidRPr="008473F5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97006</w:t>
            </w:r>
          </w:p>
        </w:tc>
      </w:tr>
    </w:tbl>
    <w:p w14:paraId="19FBD7F4" w14:textId="3F8DEE38" w:rsidR="00356A4D" w:rsidRPr="008473F5" w:rsidRDefault="00653355" w:rsidP="00653355">
      <w:pPr>
        <w:pStyle w:val="Caption"/>
      </w:pPr>
      <w:bookmarkStart w:id="66" w:name="_Toc68096141"/>
      <w:r>
        <w:rPr>
          <w:cs/>
        </w:rPr>
        <w:t xml:space="preserve">ตารางที่ </w:t>
      </w:r>
      <w:fldSimple w:instr=" STYLEREF 1 \s ">
        <w:r w:rsidR="0071346B">
          <w:rPr>
            <w:noProof/>
            <w:cs/>
          </w:rPr>
          <w:t>3</w:t>
        </w:r>
      </w:fldSimple>
      <w:r w:rsidR="000B63B8">
        <w:rPr>
          <w:cs/>
        </w:rPr>
        <w:t>.</w:t>
      </w:r>
      <w:fldSimple w:instr=" SEQ ตารางที่ \* ARABIC \s 1 ">
        <w:r w:rsidR="0071346B">
          <w:rPr>
            <w:noProof/>
            <w:cs/>
          </w:rPr>
          <w:t>1</w:t>
        </w:r>
      </w:fldSimple>
      <w:r>
        <w:rPr>
          <w:rFonts w:hint="cs"/>
          <w:cs/>
        </w:rPr>
        <w:t xml:space="preserve"> </w:t>
      </w:r>
      <w:r w:rsidRPr="008473F5">
        <w:rPr>
          <w:rFonts w:hint="cs"/>
          <w:cs/>
        </w:rPr>
        <w:t>ตัวอย่างข้อมูลพื้นฐานของแต่ละสกุลเงิน</w:t>
      </w:r>
      <w:bookmarkEnd w:id="66"/>
    </w:p>
    <w:p w14:paraId="59D760BD" w14:textId="79AB3871" w:rsidR="00F634F8" w:rsidRPr="008473F5" w:rsidRDefault="00F634F8" w:rsidP="00F634F8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 xml:space="preserve">Date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56A4D" w:rsidRPr="008473F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56A4D"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="00045BA5"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="00356A4D" w:rsidRPr="008473F5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356A4D" w:rsidRPr="008473F5">
        <w:rPr>
          <w:rFonts w:ascii="TH SarabunPSK" w:hAnsi="TH SarabunPSK" w:cs="TH SarabunPSK" w:hint="cs"/>
          <w:sz w:val="32"/>
          <w:szCs w:val="32"/>
          <w:cs/>
        </w:rPr>
        <w:tab/>
        <w:t>วันที่</w:t>
      </w:r>
      <w:r w:rsidR="00045BA5" w:rsidRPr="008473F5">
        <w:rPr>
          <w:rFonts w:ascii="TH SarabunPSK" w:hAnsi="TH SarabunPSK" w:cs="TH SarabunPSK" w:hint="cs"/>
          <w:sz w:val="32"/>
          <w:szCs w:val="32"/>
          <w:cs/>
        </w:rPr>
        <w:t>ของราคา</w:t>
      </w:r>
    </w:p>
    <w:p w14:paraId="312C47E4" w14:textId="38A14694" w:rsidR="00356A4D" w:rsidRPr="008473F5" w:rsidRDefault="00356A4D" w:rsidP="00F634F8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>Open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="00045BA5"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="00045BA5" w:rsidRPr="008473F5">
        <w:rPr>
          <w:rFonts w:ascii="TH SarabunPSK" w:hAnsi="TH SarabunPSK" w:cs="TH SarabunPSK" w:hint="cs"/>
          <w:sz w:val="32"/>
          <w:szCs w:val="32"/>
          <w:cs/>
        </w:rPr>
        <w:t xml:space="preserve">ราคาเปิด </w:t>
      </w:r>
    </w:p>
    <w:p w14:paraId="23A3B46E" w14:textId="1E1D7B9A" w:rsidR="00045BA5" w:rsidRPr="008473F5" w:rsidRDefault="00045BA5" w:rsidP="00F634F8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>High</w:t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 xml:space="preserve">คือ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ราคาสูงสุด</w:t>
      </w:r>
    </w:p>
    <w:p w14:paraId="005E73AF" w14:textId="6C1B82A2" w:rsidR="00045BA5" w:rsidRPr="008473F5" w:rsidRDefault="00045BA5" w:rsidP="00F634F8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>Low</w:t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ราคาต่ำสุด</w:t>
      </w:r>
    </w:p>
    <w:p w14:paraId="65144AC5" w14:textId="766F69D3" w:rsidR="00045BA5" w:rsidRPr="008473F5" w:rsidRDefault="00045BA5" w:rsidP="00F634F8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>Close</w:t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ราคาปิด</w:t>
      </w:r>
    </w:p>
    <w:p w14:paraId="12F95E13" w14:textId="260F589A" w:rsidR="00B172D0" w:rsidRPr="00B172D0" w:rsidRDefault="00045BA5" w:rsidP="00B172D0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</w:rPr>
        <w:t>Volume</w:t>
      </w:r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ปริมาณการซื้อขาย</w:t>
      </w:r>
    </w:p>
    <w:p w14:paraId="007CD98E" w14:textId="653F065E" w:rsidR="007D5683" w:rsidRPr="008473F5" w:rsidRDefault="00045BA5" w:rsidP="00B172D0">
      <w:pPr>
        <w:pStyle w:val="cpeBodyText"/>
      </w:pPr>
      <w:r w:rsidRPr="008473F5">
        <w:rPr>
          <w:rFonts w:hint="cs"/>
          <w:cs/>
        </w:rPr>
        <w:tab/>
        <w:t xml:space="preserve">ในขั้นตอนการเตรียมข้อมูลจะนำค่าข้อมูลพื้นฐานในตัวอย่าง ตาราง </w:t>
      </w:r>
      <w:r w:rsidRPr="008473F5">
        <w:rPr>
          <w:rFonts w:hint="cs"/>
        </w:rPr>
        <w:t xml:space="preserve">3.1 </w:t>
      </w:r>
      <w:r w:rsidRPr="008473F5">
        <w:rPr>
          <w:rFonts w:hint="cs"/>
          <w:cs/>
        </w:rPr>
        <w:t>มาสร้าง</w:t>
      </w:r>
      <w:r w:rsidR="00BF3F9C" w:rsidRPr="008473F5">
        <w:rPr>
          <w:rFonts w:hint="cs"/>
          <w:cs/>
        </w:rPr>
        <w:t>อินดิเคเตอร์</w:t>
      </w:r>
      <w:r w:rsidRPr="008473F5">
        <w:rPr>
          <w:rFonts w:hint="cs"/>
          <w:cs/>
        </w:rPr>
        <w:t xml:space="preserve">ตามที่กล่าวใน ข้อ </w:t>
      </w:r>
      <w:r w:rsidRPr="008473F5">
        <w:rPr>
          <w:rFonts w:hint="cs"/>
        </w:rPr>
        <w:t>2.2</w:t>
      </w:r>
      <w:r w:rsidR="001A34DC">
        <w:rPr>
          <w:rFonts w:hint="cs"/>
          <w:cs/>
        </w:rPr>
        <w:t xml:space="preserve">.2 </w:t>
      </w:r>
      <w:r w:rsidR="00BF3F9C" w:rsidRPr="008473F5">
        <w:rPr>
          <w:rFonts w:hint="cs"/>
          <w:cs/>
        </w:rPr>
        <w:t>ซึ่งอินด</w:t>
      </w:r>
      <w:r w:rsidR="00FA1C44" w:rsidRPr="008473F5">
        <w:rPr>
          <w:rFonts w:hint="cs"/>
          <w:cs/>
        </w:rPr>
        <w:t>ิ</w:t>
      </w:r>
      <w:r w:rsidR="00BF3F9C" w:rsidRPr="008473F5">
        <w:rPr>
          <w:rFonts w:hint="cs"/>
          <w:cs/>
        </w:rPr>
        <w:t>เคเตอร์ที่ใช้สร้างข้อมูลเพิ่มเติมมีดังนี้</w:t>
      </w:r>
    </w:p>
    <w:p w14:paraId="5F5FBEC8" w14:textId="646F9944" w:rsidR="00BF3F9C" w:rsidRPr="008473F5" w:rsidRDefault="00BF3F9C" w:rsidP="002937C5">
      <w:pPr>
        <w:pStyle w:val="Caption"/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2"/>
        <w:gridCol w:w="1351"/>
        <w:gridCol w:w="3585"/>
        <w:gridCol w:w="2449"/>
      </w:tblGrid>
      <w:tr w:rsidR="00EF29AA" w:rsidRPr="008473F5" w14:paraId="2AE012EE" w14:textId="77777777" w:rsidTr="00EF29AA">
        <w:tc>
          <w:tcPr>
            <w:tcW w:w="912" w:type="dxa"/>
          </w:tcPr>
          <w:p w14:paraId="13D80135" w14:textId="51BECD59" w:rsidR="00EF29AA" w:rsidRPr="008473F5" w:rsidRDefault="00EF29AA" w:rsidP="008569F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1351" w:type="dxa"/>
          </w:tcPr>
          <w:p w14:paraId="2765AFAD" w14:textId="7C86DD94" w:rsidR="00EF29AA" w:rsidRPr="008473F5" w:rsidRDefault="00EF29AA" w:rsidP="008569F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ตัวย่อ</w:t>
            </w: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br/>
              <w:t>อินดิเคเตอร์</w:t>
            </w:r>
          </w:p>
        </w:tc>
        <w:tc>
          <w:tcPr>
            <w:tcW w:w="3585" w:type="dxa"/>
            <w:vAlign w:val="center"/>
          </w:tcPr>
          <w:p w14:paraId="01F6F70B" w14:textId="618ADDA3" w:rsidR="00EF29AA" w:rsidRPr="008473F5" w:rsidRDefault="00EF29AA" w:rsidP="008569F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อินดิเคเตอร์</w:t>
            </w:r>
          </w:p>
        </w:tc>
        <w:tc>
          <w:tcPr>
            <w:tcW w:w="2449" w:type="dxa"/>
            <w:vAlign w:val="center"/>
          </w:tcPr>
          <w:p w14:paraId="395271AF" w14:textId="6314A4B2" w:rsidR="00EF29AA" w:rsidRPr="008473F5" w:rsidRDefault="00EF29AA" w:rsidP="008569F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คาบ</w:t>
            </w:r>
          </w:p>
        </w:tc>
      </w:tr>
      <w:tr w:rsidR="00B172D0" w:rsidRPr="008473F5" w14:paraId="76EECD4F" w14:textId="77777777" w:rsidTr="00EF29AA">
        <w:tc>
          <w:tcPr>
            <w:tcW w:w="912" w:type="dxa"/>
          </w:tcPr>
          <w:p w14:paraId="516F90E9" w14:textId="29FF364E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1</w:t>
            </w:r>
          </w:p>
        </w:tc>
        <w:tc>
          <w:tcPr>
            <w:tcW w:w="1351" w:type="dxa"/>
            <w:vAlign w:val="center"/>
          </w:tcPr>
          <w:p w14:paraId="48718BBA" w14:textId="12433EA0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HA</w:t>
            </w:r>
          </w:p>
        </w:tc>
        <w:tc>
          <w:tcPr>
            <w:tcW w:w="3585" w:type="dxa"/>
            <w:vAlign w:val="bottom"/>
          </w:tcPr>
          <w:p w14:paraId="5784DCB0" w14:textId="4E1F6526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Heiken-Ashi</w:t>
            </w:r>
          </w:p>
        </w:tc>
        <w:tc>
          <w:tcPr>
            <w:tcW w:w="2449" w:type="dxa"/>
            <w:vAlign w:val="bottom"/>
          </w:tcPr>
          <w:p w14:paraId="3DD38700" w14:textId="1372F852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-</w:t>
            </w:r>
          </w:p>
        </w:tc>
      </w:tr>
      <w:tr w:rsidR="00B172D0" w:rsidRPr="008473F5" w14:paraId="28145E10" w14:textId="77777777" w:rsidTr="00EF29AA">
        <w:tc>
          <w:tcPr>
            <w:tcW w:w="912" w:type="dxa"/>
          </w:tcPr>
          <w:p w14:paraId="526DD437" w14:textId="3ED3088E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2</w:t>
            </w:r>
          </w:p>
        </w:tc>
        <w:tc>
          <w:tcPr>
            <w:tcW w:w="1351" w:type="dxa"/>
            <w:vAlign w:val="center"/>
          </w:tcPr>
          <w:p w14:paraId="6D17A8D8" w14:textId="1037E6DE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MOM</w:t>
            </w:r>
          </w:p>
        </w:tc>
        <w:tc>
          <w:tcPr>
            <w:tcW w:w="3585" w:type="dxa"/>
            <w:vAlign w:val="bottom"/>
          </w:tcPr>
          <w:p w14:paraId="2954B723" w14:textId="570A23E4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Momentum</w:t>
            </w:r>
          </w:p>
        </w:tc>
        <w:tc>
          <w:tcPr>
            <w:tcW w:w="2449" w:type="dxa"/>
            <w:vAlign w:val="bottom"/>
          </w:tcPr>
          <w:p w14:paraId="320294D4" w14:textId="6806851D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3,4,5,8,9,10</w:t>
            </w:r>
          </w:p>
        </w:tc>
      </w:tr>
      <w:tr w:rsidR="00B172D0" w:rsidRPr="008473F5" w14:paraId="231D93D1" w14:textId="77777777" w:rsidTr="00EF29AA">
        <w:tc>
          <w:tcPr>
            <w:tcW w:w="912" w:type="dxa"/>
          </w:tcPr>
          <w:p w14:paraId="0EB4054F" w14:textId="40FC0E98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3</w:t>
            </w:r>
          </w:p>
        </w:tc>
        <w:tc>
          <w:tcPr>
            <w:tcW w:w="1351" w:type="dxa"/>
            <w:vAlign w:val="center"/>
          </w:tcPr>
          <w:p w14:paraId="2BB5374E" w14:textId="24A31A0B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STOCH</w:t>
            </w:r>
          </w:p>
        </w:tc>
        <w:tc>
          <w:tcPr>
            <w:tcW w:w="3585" w:type="dxa"/>
            <w:vAlign w:val="bottom"/>
          </w:tcPr>
          <w:p w14:paraId="773B34E6" w14:textId="3BD58955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Stochastic Oscillator</w:t>
            </w:r>
          </w:p>
        </w:tc>
        <w:tc>
          <w:tcPr>
            <w:tcW w:w="2449" w:type="dxa"/>
            <w:vAlign w:val="bottom"/>
          </w:tcPr>
          <w:p w14:paraId="356948E0" w14:textId="1774344B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3,4,5,8,9,10</w:t>
            </w:r>
          </w:p>
        </w:tc>
      </w:tr>
      <w:tr w:rsidR="00B172D0" w:rsidRPr="008473F5" w14:paraId="257B954C" w14:textId="77777777" w:rsidTr="00EF29AA">
        <w:tc>
          <w:tcPr>
            <w:tcW w:w="912" w:type="dxa"/>
          </w:tcPr>
          <w:p w14:paraId="438E7586" w14:textId="20C8C359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4</w:t>
            </w:r>
          </w:p>
        </w:tc>
        <w:tc>
          <w:tcPr>
            <w:tcW w:w="1351" w:type="dxa"/>
            <w:vAlign w:val="center"/>
          </w:tcPr>
          <w:p w14:paraId="379FAC16" w14:textId="7A6B5BDB" w:rsidR="00B172D0" w:rsidRPr="008473F5" w:rsidRDefault="00B172D0" w:rsidP="00B172D0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WILLR</w:t>
            </w:r>
          </w:p>
        </w:tc>
        <w:tc>
          <w:tcPr>
            <w:tcW w:w="3585" w:type="dxa"/>
            <w:vAlign w:val="bottom"/>
          </w:tcPr>
          <w:p w14:paraId="40BC759E" w14:textId="04BEE4FB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Williams %R</w:t>
            </w:r>
          </w:p>
        </w:tc>
        <w:tc>
          <w:tcPr>
            <w:tcW w:w="2449" w:type="dxa"/>
            <w:vAlign w:val="bottom"/>
          </w:tcPr>
          <w:p w14:paraId="18F90D2F" w14:textId="39906CE9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6,7,8,9, 10</w:t>
            </w:r>
          </w:p>
        </w:tc>
      </w:tr>
      <w:tr w:rsidR="00B172D0" w:rsidRPr="008473F5" w14:paraId="11E0F066" w14:textId="77777777" w:rsidTr="00EF29AA">
        <w:tc>
          <w:tcPr>
            <w:tcW w:w="912" w:type="dxa"/>
          </w:tcPr>
          <w:p w14:paraId="59CEA832" w14:textId="50FAF6E9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5</w:t>
            </w:r>
          </w:p>
        </w:tc>
        <w:tc>
          <w:tcPr>
            <w:tcW w:w="1351" w:type="dxa"/>
            <w:vAlign w:val="center"/>
          </w:tcPr>
          <w:p w14:paraId="3680A9F5" w14:textId="03AFD6A6" w:rsidR="00B172D0" w:rsidRPr="008473F5" w:rsidRDefault="00B172D0" w:rsidP="00B172D0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PROCP</w:t>
            </w:r>
          </w:p>
        </w:tc>
        <w:tc>
          <w:tcPr>
            <w:tcW w:w="3585" w:type="dxa"/>
            <w:vAlign w:val="bottom"/>
          </w:tcPr>
          <w:p w14:paraId="498C19DA" w14:textId="78116DF5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Price Rate of Change</w:t>
            </w:r>
          </w:p>
        </w:tc>
        <w:tc>
          <w:tcPr>
            <w:tcW w:w="2449" w:type="dxa"/>
            <w:vAlign w:val="bottom"/>
          </w:tcPr>
          <w:p w14:paraId="1EC8A14E" w14:textId="5381527C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12,13,14,15</w:t>
            </w:r>
          </w:p>
        </w:tc>
      </w:tr>
      <w:tr w:rsidR="00B172D0" w:rsidRPr="008473F5" w14:paraId="18A549EA" w14:textId="77777777" w:rsidTr="00EF29AA">
        <w:tc>
          <w:tcPr>
            <w:tcW w:w="912" w:type="dxa"/>
          </w:tcPr>
          <w:p w14:paraId="6745EFF1" w14:textId="46DF30B8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6</w:t>
            </w:r>
          </w:p>
        </w:tc>
        <w:tc>
          <w:tcPr>
            <w:tcW w:w="1351" w:type="dxa"/>
            <w:vAlign w:val="center"/>
          </w:tcPr>
          <w:p w14:paraId="378043D2" w14:textId="0BCA5BF9" w:rsidR="00B172D0" w:rsidRPr="008473F5" w:rsidRDefault="00B172D0" w:rsidP="00B172D0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WPC</w:t>
            </w:r>
          </w:p>
        </w:tc>
        <w:tc>
          <w:tcPr>
            <w:tcW w:w="3585" w:type="dxa"/>
            <w:vAlign w:val="bottom"/>
          </w:tcPr>
          <w:p w14:paraId="7D734255" w14:textId="5682DF56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Weighted Closing Price</w:t>
            </w:r>
          </w:p>
        </w:tc>
        <w:tc>
          <w:tcPr>
            <w:tcW w:w="2449" w:type="dxa"/>
            <w:vAlign w:val="bottom"/>
          </w:tcPr>
          <w:p w14:paraId="49C4A972" w14:textId="33710511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-</w:t>
            </w:r>
          </w:p>
        </w:tc>
      </w:tr>
      <w:tr w:rsidR="00B172D0" w:rsidRPr="008473F5" w14:paraId="31AA6CE4" w14:textId="77777777" w:rsidTr="00EF29AA">
        <w:tc>
          <w:tcPr>
            <w:tcW w:w="912" w:type="dxa"/>
          </w:tcPr>
          <w:p w14:paraId="4CDF027A" w14:textId="7B5CE825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7</w:t>
            </w:r>
          </w:p>
        </w:tc>
        <w:tc>
          <w:tcPr>
            <w:tcW w:w="1351" w:type="dxa"/>
            <w:vAlign w:val="center"/>
          </w:tcPr>
          <w:p w14:paraId="5013192B" w14:textId="6D3725BD" w:rsidR="00B172D0" w:rsidRPr="008473F5" w:rsidRDefault="00B172D0" w:rsidP="00B172D0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ADL</w:t>
            </w:r>
          </w:p>
        </w:tc>
        <w:tc>
          <w:tcPr>
            <w:tcW w:w="3585" w:type="dxa"/>
            <w:vAlign w:val="bottom"/>
          </w:tcPr>
          <w:p w14:paraId="18116523" w14:textId="47517079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Accumulation Distribution Line</w:t>
            </w:r>
          </w:p>
        </w:tc>
        <w:tc>
          <w:tcPr>
            <w:tcW w:w="2449" w:type="dxa"/>
            <w:vAlign w:val="bottom"/>
          </w:tcPr>
          <w:p w14:paraId="6E619BFF" w14:textId="3AE85E75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-</w:t>
            </w:r>
          </w:p>
        </w:tc>
      </w:tr>
      <w:tr w:rsidR="00B172D0" w:rsidRPr="008473F5" w14:paraId="7D8F5135" w14:textId="77777777" w:rsidTr="00EF29AA">
        <w:tc>
          <w:tcPr>
            <w:tcW w:w="912" w:type="dxa"/>
          </w:tcPr>
          <w:p w14:paraId="1303A265" w14:textId="3642C376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8</w:t>
            </w:r>
          </w:p>
        </w:tc>
        <w:tc>
          <w:tcPr>
            <w:tcW w:w="1351" w:type="dxa"/>
            <w:vAlign w:val="center"/>
          </w:tcPr>
          <w:p w14:paraId="6D88629B" w14:textId="77AFAC08" w:rsidR="00B172D0" w:rsidRPr="008473F5" w:rsidRDefault="00B172D0" w:rsidP="00B172D0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ADOSC</w:t>
            </w:r>
          </w:p>
        </w:tc>
        <w:tc>
          <w:tcPr>
            <w:tcW w:w="3585" w:type="dxa"/>
            <w:vAlign w:val="bottom"/>
          </w:tcPr>
          <w:p w14:paraId="722025FD" w14:textId="6764EB31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Accumulation Distribution Oscillator</w:t>
            </w:r>
          </w:p>
        </w:tc>
        <w:tc>
          <w:tcPr>
            <w:tcW w:w="2449" w:type="dxa"/>
            <w:vAlign w:val="bottom"/>
          </w:tcPr>
          <w:p w14:paraId="565E5FD5" w14:textId="771AA2A0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(2,10),</w:t>
            </w:r>
            <w:r w:rsidRPr="00B172D0">
              <w:rPr>
                <w:rFonts w:ascii="TH SarabunPSK" w:hAnsi="TH SarabunPSK" w:cs="TH SarabunPSK" w:hint="cs"/>
                <w:cs/>
              </w:rPr>
              <w:t xml:space="preserve"> </w:t>
            </w:r>
            <w:r w:rsidRPr="00B172D0">
              <w:rPr>
                <w:rFonts w:ascii="TH SarabunPSK" w:hAnsi="TH SarabunPSK" w:cs="TH SarabunPSK" w:hint="cs"/>
              </w:rPr>
              <w:t>(3,12),</w:t>
            </w:r>
            <w:r w:rsidRPr="00B172D0">
              <w:rPr>
                <w:rFonts w:ascii="TH SarabunPSK" w:hAnsi="TH SarabunPSK" w:cs="TH SarabunPSK" w:hint="cs"/>
                <w:cs/>
              </w:rPr>
              <w:t xml:space="preserve"> </w:t>
            </w:r>
            <w:r w:rsidRPr="00B172D0">
              <w:rPr>
                <w:rFonts w:ascii="TH SarabunPSK" w:hAnsi="TH SarabunPSK" w:cs="TH SarabunPSK" w:hint="cs"/>
              </w:rPr>
              <w:t>(4,14),</w:t>
            </w:r>
            <w:r w:rsidRPr="00B172D0">
              <w:rPr>
                <w:rFonts w:ascii="TH SarabunPSK" w:hAnsi="TH SarabunPSK" w:cs="TH SarabunPSK" w:hint="cs"/>
                <w:cs/>
              </w:rPr>
              <w:t xml:space="preserve"> </w:t>
            </w:r>
            <w:r w:rsidRPr="00B172D0">
              <w:rPr>
                <w:rFonts w:ascii="TH SarabunPSK" w:hAnsi="TH SarabunPSK" w:cs="TH SarabunPSK" w:hint="cs"/>
              </w:rPr>
              <w:t>(5,16)</w:t>
            </w:r>
          </w:p>
        </w:tc>
      </w:tr>
      <w:tr w:rsidR="00B172D0" w:rsidRPr="008473F5" w14:paraId="7AA7ECE9" w14:textId="77777777" w:rsidTr="00EF29AA">
        <w:tc>
          <w:tcPr>
            <w:tcW w:w="912" w:type="dxa"/>
          </w:tcPr>
          <w:p w14:paraId="110C0BED" w14:textId="3A514EA0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cs/>
              </w:rPr>
              <w:t>9</w:t>
            </w:r>
          </w:p>
        </w:tc>
        <w:tc>
          <w:tcPr>
            <w:tcW w:w="1351" w:type="dxa"/>
            <w:vAlign w:val="center"/>
          </w:tcPr>
          <w:p w14:paraId="24A54ABD" w14:textId="2967B029" w:rsidR="00B172D0" w:rsidRPr="008473F5" w:rsidRDefault="00B172D0" w:rsidP="00B172D0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MACD</w:t>
            </w:r>
          </w:p>
        </w:tc>
        <w:tc>
          <w:tcPr>
            <w:tcW w:w="3585" w:type="dxa"/>
            <w:vAlign w:val="bottom"/>
          </w:tcPr>
          <w:p w14:paraId="34917F8E" w14:textId="7D644C13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Moving Average Convergence Divergence</w:t>
            </w:r>
          </w:p>
        </w:tc>
        <w:tc>
          <w:tcPr>
            <w:tcW w:w="2449" w:type="dxa"/>
            <w:vAlign w:val="bottom"/>
          </w:tcPr>
          <w:p w14:paraId="4CD74CBE" w14:textId="7B91593F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(12,16,9)</w:t>
            </w:r>
          </w:p>
        </w:tc>
      </w:tr>
      <w:tr w:rsidR="00B172D0" w:rsidRPr="008473F5" w14:paraId="547868A5" w14:textId="77777777" w:rsidTr="00EF29AA">
        <w:tc>
          <w:tcPr>
            <w:tcW w:w="912" w:type="dxa"/>
          </w:tcPr>
          <w:p w14:paraId="1E9E2000" w14:textId="52192D93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10</w:t>
            </w:r>
          </w:p>
        </w:tc>
        <w:tc>
          <w:tcPr>
            <w:tcW w:w="1351" w:type="dxa"/>
            <w:vAlign w:val="center"/>
          </w:tcPr>
          <w:p w14:paraId="14E725A3" w14:textId="09DDD51D" w:rsidR="00B172D0" w:rsidRPr="008473F5" w:rsidRDefault="00B172D0" w:rsidP="00B172D0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CCI</w:t>
            </w:r>
          </w:p>
        </w:tc>
        <w:tc>
          <w:tcPr>
            <w:tcW w:w="3585" w:type="dxa"/>
            <w:vAlign w:val="bottom"/>
          </w:tcPr>
          <w:p w14:paraId="1738A953" w14:textId="031BC34F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Commodity Channel Index</w:t>
            </w:r>
          </w:p>
        </w:tc>
        <w:tc>
          <w:tcPr>
            <w:tcW w:w="2449" w:type="dxa"/>
            <w:vAlign w:val="bottom"/>
          </w:tcPr>
          <w:p w14:paraId="73C4803C" w14:textId="0439ED28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15</w:t>
            </w:r>
          </w:p>
        </w:tc>
      </w:tr>
      <w:tr w:rsidR="00B172D0" w:rsidRPr="008473F5" w14:paraId="298F3B98" w14:textId="77777777" w:rsidTr="00EF29AA">
        <w:tc>
          <w:tcPr>
            <w:tcW w:w="912" w:type="dxa"/>
          </w:tcPr>
          <w:p w14:paraId="7B62867A" w14:textId="4575538E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11</w:t>
            </w:r>
          </w:p>
        </w:tc>
        <w:tc>
          <w:tcPr>
            <w:tcW w:w="1351" w:type="dxa"/>
            <w:vAlign w:val="center"/>
          </w:tcPr>
          <w:p w14:paraId="2792698F" w14:textId="1E456033" w:rsidR="00B172D0" w:rsidRPr="008473F5" w:rsidRDefault="00B172D0" w:rsidP="00B172D0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BBANDS</w:t>
            </w:r>
          </w:p>
        </w:tc>
        <w:tc>
          <w:tcPr>
            <w:tcW w:w="3585" w:type="dxa"/>
            <w:vAlign w:val="bottom"/>
          </w:tcPr>
          <w:p w14:paraId="2A535CAE" w14:textId="1DF77193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Bollinger Bands</w:t>
            </w:r>
          </w:p>
        </w:tc>
        <w:tc>
          <w:tcPr>
            <w:tcW w:w="2449" w:type="dxa"/>
            <w:vAlign w:val="bottom"/>
          </w:tcPr>
          <w:p w14:paraId="5B1757C6" w14:textId="2766E302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15</w:t>
            </w:r>
          </w:p>
        </w:tc>
      </w:tr>
      <w:tr w:rsidR="00B172D0" w:rsidRPr="008473F5" w14:paraId="52A9F01D" w14:textId="77777777" w:rsidTr="00EF29AA">
        <w:tc>
          <w:tcPr>
            <w:tcW w:w="912" w:type="dxa"/>
          </w:tcPr>
          <w:p w14:paraId="314666B3" w14:textId="1AFF5895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12</w:t>
            </w:r>
          </w:p>
        </w:tc>
        <w:tc>
          <w:tcPr>
            <w:tcW w:w="1351" w:type="dxa"/>
            <w:vAlign w:val="center"/>
          </w:tcPr>
          <w:p w14:paraId="091EDE0D" w14:textId="668853E0" w:rsidR="00B172D0" w:rsidRPr="008473F5" w:rsidRDefault="00B172D0" w:rsidP="00B172D0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/>
              </w:rPr>
            </w:pPr>
            <w:r w:rsidRPr="008473F5">
              <w:rPr>
                <w:rFonts w:ascii="TH SarabunPSK" w:eastAsia="Times New Roman" w:hAnsi="TH SarabunPSK" w:cs="TH SarabunPSK" w:hint="cs"/>
                <w:i/>
                <w:iCs/>
              </w:rPr>
              <w:t>RSI</w:t>
            </w:r>
          </w:p>
        </w:tc>
        <w:tc>
          <w:tcPr>
            <w:tcW w:w="3585" w:type="dxa"/>
            <w:vAlign w:val="bottom"/>
          </w:tcPr>
          <w:p w14:paraId="76EE08F0" w14:textId="24A79874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Relative Strange index</w:t>
            </w:r>
          </w:p>
        </w:tc>
        <w:tc>
          <w:tcPr>
            <w:tcW w:w="2449" w:type="dxa"/>
            <w:vAlign w:val="bottom"/>
          </w:tcPr>
          <w:p w14:paraId="24D9CD69" w14:textId="5A401291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6,8,10,12</w:t>
            </w:r>
          </w:p>
        </w:tc>
      </w:tr>
      <w:tr w:rsidR="00B172D0" w:rsidRPr="008473F5" w14:paraId="2A1752FC" w14:textId="77777777" w:rsidTr="00EF29AA">
        <w:tc>
          <w:tcPr>
            <w:tcW w:w="912" w:type="dxa"/>
          </w:tcPr>
          <w:p w14:paraId="20B93C8E" w14:textId="0C833F22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</w:rPr>
              <w:t>13</w:t>
            </w:r>
          </w:p>
        </w:tc>
        <w:tc>
          <w:tcPr>
            <w:tcW w:w="1351" w:type="dxa"/>
            <w:vAlign w:val="center"/>
          </w:tcPr>
          <w:p w14:paraId="30CE3678" w14:textId="227BF237" w:rsidR="00B172D0" w:rsidRPr="008473F5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LINEARSLOPE</w:t>
            </w:r>
          </w:p>
        </w:tc>
        <w:tc>
          <w:tcPr>
            <w:tcW w:w="3585" w:type="dxa"/>
            <w:vAlign w:val="bottom"/>
          </w:tcPr>
          <w:p w14:paraId="5C6D6080" w14:textId="2F4F0A7D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</w:rPr>
              <w:t>Slope</w:t>
            </w:r>
          </w:p>
        </w:tc>
        <w:tc>
          <w:tcPr>
            <w:tcW w:w="2449" w:type="dxa"/>
            <w:vAlign w:val="bottom"/>
          </w:tcPr>
          <w:p w14:paraId="6B1BF1C7" w14:textId="1B2FA326" w:rsidR="00B172D0" w:rsidRPr="00B172D0" w:rsidRDefault="00B172D0" w:rsidP="00B172D0">
            <w:pPr>
              <w:keepNext/>
              <w:jc w:val="center"/>
              <w:rPr>
                <w:rFonts w:ascii="TH SarabunPSK" w:hAnsi="TH SarabunPSK" w:cs="TH SarabunPSK"/>
              </w:rPr>
            </w:pPr>
            <w:r w:rsidRPr="00B172D0">
              <w:rPr>
                <w:rFonts w:ascii="TH SarabunPSK" w:hAnsi="TH SarabunPSK" w:cs="TH SarabunPSK" w:hint="cs"/>
                <w:cs/>
              </w:rPr>
              <w:t>6</w:t>
            </w:r>
          </w:p>
        </w:tc>
      </w:tr>
    </w:tbl>
    <w:p w14:paraId="6C95E555" w14:textId="07F851E3" w:rsidR="00902C44" w:rsidRDefault="00B172D0" w:rsidP="00B172D0">
      <w:pPr>
        <w:pStyle w:val="Caption"/>
      </w:pPr>
      <w:bookmarkStart w:id="67" w:name="_Toc68096142"/>
      <w:r>
        <w:rPr>
          <w:cs/>
        </w:rPr>
        <w:t xml:space="preserve">ตารางที่ </w:t>
      </w:r>
      <w:fldSimple w:instr=" STYLEREF 1 \s ">
        <w:r w:rsidR="0071346B">
          <w:rPr>
            <w:noProof/>
            <w:cs/>
          </w:rPr>
          <w:t>3</w:t>
        </w:r>
      </w:fldSimple>
      <w:r w:rsidR="000B63B8">
        <w:rPr>
          <w:cs/>
        </w:rPr>
        <w:t>.</w:t>
      </w:r>
      <w:fldSimple w:instr=" SEQ ตารางที่ \* ARABIC \s 1 ">
        <w:r w:rsidR="0071346B">
          <w:rPr>
            <w:noProof/>
            <w:cs/>
          </w:rPr>
          <w:t>2</w:t>
        </w:r>
      </w:fldSimple>
      <w:r>
        <w:rPr>
          <w:rFonts w:hint="cs"/>
          <w:cs/>
        </w:rPr>
        <w:t xml:space="preserve"> </w:t>
      </w:r>
      <w:r w:rsidRPr="008473F5">
        <w:rPr>
          <w:rFonts w:hint="cs"/>
          <w:cs/>
        </w:rPr>
        <w:t>แสดงอินเดเคเตอร์ที่ใช้สร้างข้อมูลสำหรับระบบ</w:t>
      </w:r>
      <w:bookmarkEnd w:id="67"/>
    </w:p>
    <w:p w14:paraId="3D662C95" w14:textId="77777777" w:rsidR="00B172D0" w:rsidRPr="00B172D0" w:rsidRDefault="00B172D0" w:rsidP="00B172D0"/>
    <w:p w14:paraId="40B237B3" w14:textId="28E4CE9E" w:rsidR="00B172D0" w:rsidRDefault="00902C44" w:rsidP="00B172D0">
      <w:pPr>
        <w:pStyle w:val="cpeBodyText"/>
      </w:pPr>
      <w:r w:rsidRPr="008473F5">
        <w:rPr>
          <w:rFonts w:hint="cs"/>
          <w:cs/>
        </w:rPr>
        <w:t xml:space="preserve">เมื่อทำการสร้างอินดิเคเตอร์ตามตารางที่ </w:t>
      </w:r>
      <w:r w:rsidRPr="008473F5">
        <w:rPr>
          <w:rFonts w:hint="cs"/>
        </w:rPr>
        <w:t>3.2</w:t>
      </w:r>
      <w:r w:rsidRPr="008473F5">
        <w:rPr>
          <w:rFonts w:hint="cs"/>
          <w:cs/>
        </w:rPr>
        <w:t xml:space="preserve"> เสร็จแล้ว จะนำค่าที่ได้มารวมกับค่าพื้นฐานในตารางที่ 3.1</w:t>
      </w:r>
      <w:r w:rsidR="005B42C4" w:rsidRPr="008473F5">
        <w:rPr>
          <w:rFonts w:hint="cs"/>
          <w:cs/>
        </w:rPr>
        <w:t xml:space="preserve"> ที่ทำการดรอป</w:t>
      </w:r>
      <w:r w:rsidR="005B42C4" w:rsidRPr="008473F5">
        <w:rPr>
          <w:rFonts w:hint="cs"/>
        </w:rPr>
        <w:t>(Drop)</w:t>
      </w:r>
      <w:r w:rsidR="005B42C4" w:rsidRPr="008473F5">
        <w:rPr>
          <w:rFonts w:hint="cs"/>
          <w:cs/>
        </w:rPr>
        <w:t xml:space="preserve"> ข้อมูลปริมาณการซื้อขาย</w:t>
      </w:r>
      <w:r w:rsidR="005B42C4" w:rsidRPr="008473F5">
        <w:rPr>
          <w:rFonts w:hint="cs"/>
        </w:rPr>
        <w:t>(Volume)</w:t>
      </w:r>
      <w:r w:rsidRPr="008473F5">
        <w:rPr>
          <w:rFonts w:hint="cs"/>
          <w:cs/>
        </w:rPr>
        <w:t xml:space="preserve"> </w:t>
      </w:r>
      <w:r w:rsidR="00445C2B" w:rsidRPr="008473F5">
        <w:rPr>
          <w:rFonts w:hint="cs"/>
          <w:cs/>
        </w:rPr>
        <w:t>และกำหนด</w:t>
      </w:r>
      <w:r w:rsidR="00424206" w:rsidRPr="008473F5">
        <w:rPr>
          <w:rFonts w:hint="cs"/>
          <w:cs/>
        </w:rPr>
        <w:t>ค่าเอาต์พุทคือค่าราคาเปิด</w:t>
      </w:r>
      <w:r w:rsidR="00445C2B" w:rsidRPr="008473F5">
        <w:rPr>
          <w:rFonts w:hint="cs"/>
          <w:cs/>
        </w:rPr>
        <w:t>(</w:t>
      </w:r>
      <w:r w:rsidR="00445C2B" w:rsidRPr="008473F5">
        <w:rPr>
          <w:rFonts w:hint="cs"/>
        </w:rPr>
        <w:t xml:space="preserve">Open) </w:t>
      </w:r>
      <w:r w:rsidR="00424206" w:rsidRPr="008473F5">
        <w:rPr>
          <w:rFonts w:hint="cs"/>
          <w:cs/>
        </w:rPr>
        <w:t>และราคาปิด</w:t>
      </w:r>
      <w:r w:rsidR="00445C2B" w:rsidRPr="008473F5">
        <w:rPr>
          <w:rFonts w:hint="cs"/>
        </w:rPr>
        <w:t xml:space="preserve">(Close) </w:t>
      </w:r>
      <w:r w:rsidR="00424206" w:rsidRPr="008473F5">
        <w:rPr>
          <w:rFonts w:hint="cs"/>
          <w:cs/>
        </w:rPr>
        <w:t xml:space="preserve">ในอีก </w:t>
      </w:r>
      <w:r w:rsidR="00424206" w:rsidRPr="008473F5">
        <w:rPr>
          <w:rFonts w:hint="cs"/>
        </w:rPr>
        <w:t xml:space="preserve">24 </w:t>
      </w:r>
      <w:r w:rsidR="00424206" w:rsidRPr="008473F5">
        <w:rPr>
          <w:rFonts w:hint="cs"/>
          <w:cs/>
        </w:rPr>
        <w:t>ชม. ข้างหน้า</w:t>
      </w:r>
      <w:r w:rsidR="005B42C4" w:rsidRPr="008473F5">
        <w:rPr>
          <w:rFonts w:hint="cs"/>
        </w:rPr>
        <w:t xml:space="preserve"> </w:t>
      </w:r>
    </w:p>
    <w:p w14:paraId="6CD752D2" w14:textId="77777777" w:rsidR="00B172D0" w:rsidRPr="00B172D0" w:rsidRDefault="00B172D0" w:rsidP="00B172D0">
      <w:pPr>
        <w:pStyle w:val="BodyTex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8"/>
        <w:gridCol w:w="2267"/>
        <w:gridCol w:w="1886"/>
        <w:gridCol w:w="1886"/>
      </w:tblGrid>
      <w:tr w:rsidR="00B74D63" w:rsidRPr="008473F5" w14:paraId="06DCCDC4" w14:textId="33A4C8B8" w:rsidTr="00B74D63">
        <w:tc>
          <w:tcPr>
            <w:tcW w:w="2258" w:type="dxa"/>
            <w:vAlign w:val="center"/>
          </w:tcPr>
          <w:p w14:paraId="620CA391" w14:textId="1C01CD3E" w:rsidR="00B74D63" w:rsidRPr="008473F5" w:rsidRDefault="00B74D63" w:rsidP="00EF29A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ลำดับคอลัมน์</w:t>
            </w:r>
          </w:p>
        </w:tc>
        <w:tc>
          <w:tcPr>
            <w:tcW w:w="2267" w:type="dxa"/>
            <w:vAlign w:val="center"/>
          </w:tcPr>
          <w:p w14:paraId="19EBD1D0" w14:textId="69A13536" w:rsidR="00B74D63" w:rsidRPr="008473F5" w:rsidRDefault="00B74D63" w:rsidP="00EF29A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86" w:type="dxa"/>
          </w:tcPr>
          <w:p w14:paraId="53B51774" w14:textId="4C000A17" w:rsidR="00B74D63" w:rsidRPr="008473F5" w:rsidRDefault="00B74D63" w:rsidP="00EF29A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ลำดับคอลัมน์</w:t>
            </w:r>
          </w:p>
        </w:tc>
        <w:tc>
          <w:tcPr>
            <w:tcW w:w="1886" w:type="dxa"/>
          </w:tcPr>
          <w:p w14:paraId="6551AA76" w14:textId="690CE6EE" w:rsidR="00B74D63" w:rsidRPr="008473F5" w:rsidRDefault="00B74D63" w:rsidP="00EF29A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8473F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ชื่อคอลัมน์</w:t>
            </w:r>
          </w:p>
        </w:tc>
      </w:tr>
      <w:tr w:rsidR="00B172D0" w:rsidRPr="008473F5" w14:paraId="67FE3C75" w14:textId="09054B3C" w:rsidTr="008569FE">
        <w:tc>
          <w:tcPr>
            <w:tcW w:w="2258" w:type="dxa"/>
            <w:vAlign w:val="center"/>
          </w:tcPr>
          <w:p w14:paraId="5FCE8A54" w14:textId="15BFE037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2A12B7">
              <w:rPr>
                <w:rFonts w:ascii="TH SarabunPSK" w:hAnsi="TH SarabunPSK" w:cs="TH SarabunPSK" w:hint="cs"/>
                <w:szCs w:val="22"/>
                <w:cs/>
              </w:rPr>
              <w:t>1</w:t>
            </w:r>
            <w:r>
              <w:rPr>
                <w:rFonts w:ascii="TH SarabunPSK" w:hAnsi="TH SarabunPSK" w:cs="TH SarabunPSK" w:hint="cs"/>
                <w:szCs w:val="22"/>
                <w:cs/>
              </w:rPr>
              <w:t>-4</w:t>
            </w:r>
          </w:p>
        </w:tc>
        <w:tc>
          <w:tcPr>
            <w:tcW w:w="2267" w:type="dxa"/>
            <w:vAlign w:val="center"/>
          </w:tcPr>
          <w:p w14:paraId="119DA637" w14:textId="7D094CCF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hAnsi="TH SarabunPSK" w:cs="TH SarabunPSK" w:hint="cs"/>
                <w:i/>
                <w:iCs/>
                <w:szCs w:val="22"/>
              </w:rPr>
              <w:t>Open</w:t>
            </w:r>
            <w:r w:rsidRPr="00030A25">
              <w:rPr>
                <w:rFonts w:ascii="TH SarabunPSK" w:hAnsi="TH SarabunPSK" w:cs="TH SarabunPSK"/>
                <w:i/>
                <w:iCs/>
                <w:szCs w:val="22"/>
              </w:rPr>
              <w:t>, High, Low, Close</w:t>
            </w:r>
          </w:p>
        </w:tc>
        <w:tc>
          <w:tcPr>
            <w:tcW w:w="1886" w:type="dxa"/>
            <w:vAlign w:val="center"/>
          </w:tcPr>
          <w:p w14:paraId="2B23F286" w14:textId="504088B1" w:rsidR="00B172D0" w:rsidRPr="00B172D0" w:rsidRDefault="00B172D0" w:rsidP="00B172D0">
            <w:pPr>
              <w:jc w:val="center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  <w:szCs w:val="22"/>
              </w:rPr>
              <w:t>38-40</w:t>
            </w:r>
          </w:p>
        </w:tc>
        <w:tc>
          <w:tcPr>
            <w:tcW w:w="1886" w:type="dxa"/>
            <w:vAlign w:val="center"/>
          </w:tcPr>
          <w:p w14:paraId="1D1BBB39" w14:textId="56C8D759" w:rsidR="00B172D0" w:rsidRPr="00B172D0" w:rsidRDefault="00B172D0" w:rsidP="00B172D0">
            <w:pPr>
              <w:jc w:val="center"/>
              <w:rPr>
                <w:rFonts w:ascii="TH SarabunPSK" w:hAnsi="TH SarabunPSK" w:cs="TH SarabunPSK"/>
                <w:cs/>
              </w:rPr>
            </w:pPr>
            <w:r w:rsidRPr="00030A25">
              <w:rPr>
                <w:rFonts w:ascii="TH SarabunPSK" w:eastAsia="Times New Roman" w:hAnsi="TH SarabunPSK" w:cs="TH SarabunPSK" w:hint="cs"/>
                <w:i/>
                <w:iCs/>
                <w:szCs w:val="22"/>
              </w:rPr>
              <w:t>MACD</w:t>
            </w:r>
          </w:p>
        </w:tc>
      </w:tr>
      <w:tr w:rsidR="00B172D0" w:rsidRPr="008473F5" w14:paraId="453A58C6" w14:textId="4BEA4A8E" w:rsidTr="008569FE">
        <w:tc>
          <w:tcPr>
            <w:tcW w:w="2258" w:type="dxa"/>
            <w:vAlign w:val="center"/>
          </w:tcPr>
          <w:p w14:paraId="1F62425A" w14:textId="68D48F31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5-10</w:t>
            </w:r>
          </w:p>
        </w:tc>
        <w:tc>
          <w:tcPr>
            <w:tcW w:w="2267" w:type="dxa"/>
            <w:vAlign w:val="center"/>
          </w:tcPr>
          <w:p w14:paraId="1798351D" w14:textId="3D863D84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hAnsi="TH SarabunPSK" w:cs="TH SarabunPSK" w:hint="cs"/>
                <w:i/>
                <w:iCs/>
                <w:szCs w:val="22"/>
              </w:rPr>
              <w:t>MOM</w:t>
            </w:r>
          </w:p>
        </w:tc>
        <w:tc>
          <w:tcPr>
            <w:tcW w:w="1886" w:type="dxa"/>
            <w:vAlign w:val="center"/>
          </w:tcPr>
          <w:p w14:paraId="763B030C" w14:textId="71FA647E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41</w:t>
            </w:r>
          </w:p>
        </w:tc>
        <w:tc>
          <w:tcPr>
            <w:tcW w:w="1886" w:type="dxa"/>
            <w:vAlign w:val="center"/>
          </w:tcPr>
          <w:p w14:paraId="50F0DEEA" w14:textId="2DEE3CF2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eastAsia="Times New Roman" w:hAnsi="TH SarabunPSK" w:cs="TH SarabunPSK" w:hint="cs"/>
                <w:i/>
                <w:iCs/>
                <w:szCs w:val="22"/>
              </w:rPr>
              <w:t>CCI</w:t>
            </w:r>
          </w:p>
        </w:tc>
      </w:tr>
      <w:tr w:rsidR="00B172D0" w:rsidRPr="008473F5" w14:paraId="5FC1447E" w14:textId="43A4A514" w:rsidTr="008569FE">
        <w:tc>
          <w:tcPr>
            <w:tcW w:w="2258" w:type="dxa"/>
            <w:vAlign w:val="center"/>
          </w:tcPr>
          <w:p w14:paraId="6A6C8975" w14:textId="61F2CE50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11-22</w:t>
            </w:r>
          </w:p>
        </w:tc>
        <w:tc>
          <w:tcPr>
            <w:tcW w:w="2267" w:type="dxa"/>
            <w:vAlign w:val="center"/>
          </w:tcPr>
          <w:p w14:paraId="60E22C10" w14:textId="3AE1B957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hAnsi="TH SarabunPSK" w:cs="TH SarabunPSK" w:hint="cs"/>
                <w:i/>
                <w:iCs/>
                <w:szCs w:val="22"/>
              </w:rPr>
              <w:t>STOCH</w:t>
            </w:r>
          </w:p>
        </w:tc>
        <w:tc>
          <w:tcPr>
            <w:tcW w:w="1886" w:type="dxa"/>
            <w:vAlign w:val="center"/>
          </w:tcPr>
          <w:p w14:paraId="1E5DC397" w14:textId="27A4DD77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42-44</w:t>
            </w:r>
          </w:p>
        </w:tc>
        <w:tc>
          <w:tcPr>
            <w:tcW w:w="1886" w:type="dxa"/>
            <w:vAlign w:val="center"/>
          </w:tcPr>
          <w:p w14:paraId="0E252ABC" w14:textId="7AD0F7FE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eastAsia="Times New Roman" w:hAnsi="TH SarabunPSK" w:cs="TH SarabunPSK" w:hint="cs"/>
                <w:i/>
                <w:iCs/>
                <w:szCs w:val="22"/>
              </w:rPr>
              <w:t>BBANDS</w:t>
            </w:r>
          </w:p>
        </w:tc>
      </w:tr>
      <w:tr w:rsidR="00B172D0" w:rsidRPr="008473F5" w14:paraId="2F5FD5CA" w14:textId="42E52E96" w:rsidTr="008569FE">
        <w:tc>
          <w:tcPr>
            <w:tcW w:w="2258" w:type="dxa"/>
            <w:vAlign w:val="center"/>
          </w:tcPr>
          <w:p w14:paraId="146D7815" w14:textId="00901620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23-27</w:t>
            </w:r>
          </w:p>
        </w:tc>
        <w:tc>
          <w:tcPr>
            <w:tcW w:w="2267" w:type="dxa"/>
            <w:vAlign w:val="center"/>
          </w:tcPr>
          <w:p w14:paraId="46A47D18" w14:textId="32AD8319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eastAsia="Times New Roman" w:hAnsi="TH SarabunPSK" w:cs="TH SarabunPSK" w:hint="cs"/>
                <w:i/>
                <w:iCs/>
                <w:szCs w:val="22"/>
              </w:rPr>
              <w:t>WILLR</w:t>
            </w:r>
          </w:p>
        </w:tc>
        <w:tc>
          <w:tcPr>
            <w:tcW w:w="1886" w:type="dxa"/>
            <w:vAlign w:val="center"/>
          </w:tcPr>
          <w:p w14:paraId="6D39047C" w14:textId="3DC6BC57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45-48</w:t>
            </w:r>
          </w:p>
        </w:tc>
        <w:tc>
          <w:tcPr>
            <w:tcW w:w="1886" w:type="dxa"/>
            <w:vAlign w:val="center"/>
          </w:tcPr>
          <w:p w14:paraId="3F6DFAA3" w14:textId="0C343332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hAnsi="TH SarabunPSK" w:cs="TH SarabunPSK"/>
                <w:i/>
                <w:iCs/>
                <w:szCs w:val="22"/>
              </w:rPr>
              <w:t>HA</w:t>
            </w:r>
          </w:p>
        </w:tc>
      </w:tr>
      <w:tr w:rsidR="00B172D0" w:rsidRPr="008473F5" w14:paraId="537D1DC7" w14:textId="79352723" w:rsidTr="008569FE">
        <w:tc>
          <w:tcPr>
            <w:tcW w:w="2258" w:type="dxa"/>
            <w:vAlign w:val="center"/>
          </w:tcPr>
          <w:p w14:paraId="0A997895" w14:textId="458B15C6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28-31</w:t>
            </w:r>
          </w:p>
        </w:tc>
        <w:tc>
          <w:tcPr>
            <w:tcW w:w="2267" w:type="dxa"/>
            <w:vAlign w:val="center"/>
          </w:tcPr>
          <w:p w14:paraId="3CB3A992" w14:textId="03CF1B0C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eastAsia="Times New Roman" w:hAnsi="TH SarabunPSK" w:cs="TH SarabunPSK" w:hint="cs"/>
                <w:i/>
                <w:iCs/>
                <w:szCs w:val="22"/>
              </w:rPr>
              <w:t>PROCP</w:t>
            </w:r>
          </w:p>
        </w:tc>
        <w:tc>
          <w:tcPr>
            <w:tcW w:w="1886" w:type="dxa"/>
            <w:vAlign w:val="center"/>
          </w:tcPr>
          <w:p w14:paraId="072B6773" w14:textId="499CB39F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49-53</w:t>
            </w:r>
          </w:p>
        </w:tc>
        <w:tc>
          <w:tcPr>
            <w:tcW w:w="1886" w:type="dxa"/>
            <w:vAlign w:val="center"/>
          </w:tcPr>
          <w:p w14:paraId="272C5276" w14:textId="1BA3A5EB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eastAsia="Times New Roman" w:hAnsi="TH SarabunPSK" w:cs="TH SarabunPSK" w:hint="cs"/>
                <w:i/>
                <w:iCs/>
                <w:szCs w:val="22"/>
              </w:rPr>
              <w:t>RSI</w:t>
            </w:r>
          </w:p>
        </w:tc>
      </w:tr>
      <w:tr w:rsidR="00B172D0" w:rsidRPr="008473F5" w14:paraId="2EA0DD52" w14:textId="6A644EBC" w:rsidTr="008569FE">
        <w:tc>
          <w:tcPr>
            <w:tcW w:w="2258" w:type="dxa"/>
            <w:vAlign w:val="center"/>
          </w:tcPr>
          <w:p w14:paraId="01EC5009" w14:textId="3B4D4984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32</w:t>
            </w:r>
          </w:p>
        </w:tc>
        <w:tc>
          <w:tcPr>
            <w:tcW w:w="2267" w:type="dxa"/>
            <w:vAlign w:val="center"/>
          </w:tcPr>
          <w:p w14:paraId="61C71C98" w14:textId="1F0A2299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eastAsia="Times New Roman" w:hAnsi="TH SarabunPSK" w:cs="TH SarabunPSK" w:hint="cs"/>
                <w:i/>
                <w:iCs/>
                <w:szCs w:val="22"/>
              </w:rPr>
              <w:t>WPC</w:t>
            </w:r>
          </w:p>
        </w:tc>
        <w:tc>
          <w:tcPr>
            <w:tcW w:w="1886" w:type="dxa"/>
            <w:vAlign w:val="center"/>
          </w:tcPr>
          <w:p w14:paraId="252D6248" w14:textId="7020E2F6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53</w:t>
            </w:r>
          </w:p>
        </w:tc>
        <w:tc>
          <w:tcPr>
            <w:tcW w:w="1886" w:type="dxa"/>
            <w:vAlign w:val="center"/>
          </w:tcPr>
          <w:p w14:paraId="592031C8" w14:textId="38AFF938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hAnsi="TH SarabunPSK" w:cs="TH SarabunPSK" w:hint="cs"/>
                <w:i/>
                <w:iCs/>
                <w:szCs w:val="22"/>
              </w:rPr>
              <w:t>Slope</w:t>
            </w:r>
          </w:p>
        </w:tc>
      </w:tr>
      <w:tr w:rsidR="00B172D0" w:rsidRPr="008473F5" w14:paraId="2102ED67" w14:textId="4322A664" w:rsidTr="008569FE">
        <w:tc>
          <w:tcPr>
            <w:tcW w:w="2258" w:type="dxa"/>
            <w:vAlign w:val="center"/>
          </w:tcPr>
          <w:p w14:paraId="6C57650F" w14:textId="62DE12A9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33</w:t>
            </w:r>
          </w:p>
        </w:tc>
        <w:tc>
          <w:tcPr>
            <w:tcW w:w="2267" w:type="dxa"/>
            <w:vAlign w:val="center"/>
          </w:tcPr>
          <w:p w14:paraId="6FCCDB38" w14:textId="7C7EB761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eastAsia="Times New Roman" w:hAnsi="TH SarabunPSK" w:cs="TH SarabunPSK" w:hint="cs"/>
                <w:i/>
                <w:iCs/>
                <w:szCs w:val="22"/>
              </w:rPr>
              <w:t>ADL</w:t>
            </w:r>
          </w:p>
        </w:tc>
        <w:tc>
          <w:tcPr>
            <w:tcW w:w="1886" w:type="dxa"/>
            <w:vAlign w:val="center"/>
          </w:tcPr>
          <w:p w14:paraId="235610EA" w14:textId="51F8AAF1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54-55</w:t>
            </w:r>
          </w:p>
        </w:tc>
        <w:tc>
          <w:tcPr>
            <w:tcW w:w="1886" w:type="dxa"/>
            <w:vAlign w:val="center"/>
          </w:tcPr>
          <w:p w14:paraId="37D39888" w14:textId="4BC2B1F9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hAnsi="TH SarabunPSK" w:cs="TH SarabunPSK" w:hint="cs"/>
                <w:i/>
                <w:iCs/>
                <w:szCs w:val="22"/>
              </w:rPr>
              <w:t>OUPUT</w:t>
            </w:r>
          </w:p>
        </w:tc>
      </w:tr>
      <w:tr w:rsidR="00B172D0" w:rsidRPr="008473F5" w14:paraId="02F9A6CF" w14:textId="4B8F63BC" w:rsidTr="008569FE">
        <w:tc>
          <w:tcPr>
            <w:tcW w:w="2258" w:type="dxa"/>
            <w:vAlign w:val="center"/>
          </w:tcPr>
          <w:p w14:paraId="75BA1698" w14:textId="244E0A36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szCs w:val="22"/>
              </w:rPr>
              <w:t>34-37</w:t>
            </w:r>
          </w:p>
        </w:tc>
        <w:tc>
          <w:tcPr>
            <w:tcW w:w="2267" w:type="dxa"/>
            <w:vAlign w:val="center"/>
          </w:tcPr>
          <w:p w14:paraId="7F01CBF0" w14:textId="60EA8AC3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  <w:r w:rsidRPr="00030A25">
              <w:rPr>
                <w:rFonts w:ascii="TH SarabunPSK" w:eastAsia="Times New Roman" w:hAnsi="TH SarabunPSK" w:cs="TH SarabunPSK" w:hint="cs"/>
                <w:i/>
                <w:iCs/>
                <w:szCs w:val="22"/>
              </w:rPr>
              <w:t>ADOSC</w:t>
            </w:r>
          </w:p>
        </w:tc>
        <w:tc>
          <w:tcPr>
            <w:tcW w:w="1886" w:type="dxa"/>
            <w:vAlign w:val="center"/>
          </w:tcPr>
          <w:p w14:paraId="56F20454" w14:textId="71E4E560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</w:p>
        </w:tc>
        <w:tc>
          <w:tcPr>
            <w:tcW w:w="1886" w:type="dxa"/>
            <w:vAlign w:val="center"/>
          </w:tcPr>
          <w:p w14:paraId="1D9CECF9" w14:textId="75408816" w:rsidR="00B172D0" w:rsidRPr="00B172D0" w:rsidRDefault="00B172D0" w:rsidP="00B172D0">
            <w:pPr>
              <w:jc w:val="center"/>
              <w:rPr>
                <w:rFonts w:ascii="TH SarabunPSK" w:hAnsi="TH SarabunPSK" w:cs="TH SarabunPSK"/>
              </w:rPr>
            </w:pPr>
          </w:p>
        </w:tc>
      </w:tr>
    </w:tbl>
    <w:p w14:paraId="04B34F21" w14:textId="299ED9CD" w:rsidR="00EF29AA" w:rsidRPr="008473F5" w:rsidRDefault="00B172D0" w:rsidP="00B172D0">
      <w:pPr>
        <w:pStyle w:val="Caption"/>
      </w:pPr>
      <w:bookmarkStart w:id="68" w:name="_Toc68096143"/>
      <w:r>
        <w:rPr>
          <w:cs/>
        </w:rPr>
        <w:t xml:space="preserve">ตารางที่ </w:t>
      </w:r>
      <w:fldSimple w:instr=" STYLEREF 1 \s ">
        <w:r w:rsidR="0071346B">
          <w:rPr>
            <w:noProof/>
            <w:cs/>
          </w:rPr>
          <w:t>3</w:t>
        </w:r>
      </w:fldSimple>
      <w:r w:rsidR="000B63B8">
        <w:rPr>
          <w:cs/>
        </w:rPr>
        <w:t>.</w:t>
      </w:r>
      <w:fldSimple w:instr=" SEQ ตารางที่ \* ARABIC \s 1 ">
        <w:r w:rsidR="0071346B">
          <w:rPr>
            <w:noProof/>
            <w:cs/>
          </w:rPr>
          <w:t>3</w:t>
        </w:r>
      </w:fldSimple>
      <w:r>
        <w:rPr>
          <w:rFonts w:hint="cs"/>
          <w:cs/>
        </w:rPr>
        <w:t xml:space="preserve"> </w:t>
      </w:r>
      <w:r w:rsidRPr="008473F5">
        <w:rPr>
          <w:rFonts w:hint="cs"/>
          <w:cs/>
        </w:rPr>
        <w:t>อธิบายค่าในแต่ละลำดับคอลัมท์</w:t>
      </w:r>
      <w:bookmarkEnd w:id="68"/>
    </w:p>
    <w:p w14:paraId="057CAA8C" w14:textId="49D54D4E" w:rsidR="00B172D0" w:rsidRPr="00B172D0" w:rsidRDefault="007D5683" w:rsidP="00B172D0">
      <w:pPr>
        <w:pStyle w:val="cpeBodyText"/>
      </w:pPr>
      <w:r w:rsidRPr="008473F5">
        <w:rPr>
          <w:rFonts w:hint="cs"/>
        </w:rPr>
        <w:tab/>
      </w:r>
      <w:r w:rsidRPr="008473F5">
        <w:rPr>
          <w:rFonts w:hint="cs"/>
          <w:cs/>
        </w:rPr>
        <w:t>เมื่อได้ข้อมูลตารางที่ 3.3 ที่พร้อมเข้าสู่การฝึกสอนแล้ว แต่ค่าในแต่ละคอลัมท์มีขอบเขตของตัวเลขที่ต่างกันมากเกินไป เช่น ค่าปริมาณการซื้อขาย</w:t>
      </w:r>
      <w:r w:rsidRPr="008473F5">
        <w:rPr>
          <w:rFonts w:hint="cs"/>
        </w:rPr>
        <w:t xml:space="preserve">(Volume) </w:t>
      </w:r>
      <w:r w:rsidRPr="008473F5">
        <w:rPr>
          <w:rFonts w:hint="cs"/>
          <w:cs/>
        </w:rPr>
        <w:t>มีค่าในหลักหมื่น แต่กลับกันมีค่าราคาเปิด(</w:t>
      </w:r>
      <w:r w:rsidRPr="008473F5">
        <w:rPr>
          <w:rFonts w:hint="cs"/>
        </w:rPr>
        <w:t xml:space="preserve">Open) </w:t>
      </w:r>
      <w:r w:rsidRPr="008473F5">
        <w:rPr>
          <w:rFonts w:hint="cs"/>
          <w:cs/>
        </w:rPr>
        <w:t>อยู่ที่หลักหน่วย ซึ่งเมื่อเข้าสู่กันฝึกสอน น้ำหนัก</w:t>
      </w:r>
      <w:r w:rsidRPr="008473F5">
        <w:rPr>
          <w:rFonts w:hint="cs"/>
        </w:rPr>
        <w:t xml:space="preserve">(Weight) </w:t>
      </w:r>
      <w:r w:rsidRPr="008473F5">
        <w:rPr>
          <w:rFonts w:hint="cs"/>
          <w:cs/>
        </w:rPr>
        <w:t>ของค่าปริมาณการซื้อขาย(</w:t>
      </w:r>
      <w:r w:rsidRPr="008473F5">
        <w:rPr>
          <w:rFonts w:hint="cs"/>
        </w:rPr>
        <w:t xml:space="preserve">Volume) </w:t>
      </w:r>
      <w:r w:rsidRPr="008473F5">
        <w:rPr>
          <w:rFonts w:hint="cs"/>
          <w:cs/>
        </w:rPr>
        <w:t>จะมีค่าสูงกว่าราคาเปิด</w:t>
      </w:r>
      <w:r w:rsidRPr="008473F5">
        <w:rPr>
          <w:rFonts w:hint="cs"/>
        </w:rPr>
        <w:t xml:space="preserve">(Open) </w:t>
      </w:r>
      <w:r w:rsidRPr="008473F5">
        <w:rPr>
          <w:rFonts w:hint="cs"/>
          <w:cs/>
        </w:rPr>
        <w:t xml:space="preserve">อยู่มาก ดังนั้นแล้วจะต้องทำการนำข้อมูลที่ได้ในตารางที่ 3.3 มาทำการ </w:t>
      </w:r>
      <w:r w:rsidR="00B461AE" w:rsidRPr="00B461AE">
        <w:t>Feature scaling</w:t>
      </w:r>
      <w:r w:rsidR="00B461AE">
        <w:t xml:space="preserve"> </w:t>
      </w:r>
      <w:r w:rsidR="00A969A1" w:rsidRPr="008473F5">
        <w:rPr>
          <w:rFonts w:hint="cs"/>
          <w:cs/>
        </w:rPr>
        <w:t>ข้อมูลทั้งหมด</w:t>
      </w:r>
      <w:r w:rsidRPr="008473F5">
        <w:rPr>
          <w:rFonts w:hint="cs"/>
          <w:cs/>
        </w:rPr>
        <w:t xml:space="preserve"> โดยใช้ </w:t>
      </w:r>
      <w:r w:rsidRPr="008473F5">
        <w:rPr>
          <w:rFonts w:hint="cs"/>
        </w:rPr>
        <w:t>Standardization</w:t>
      </w:r>
      <w:r w:rsidR="00EF5323" w:rsidRPr="008473F5">
        <w:rPr>
          <w:rFonts w:hint="cs"/>
          <w:cs/>
        </w:rPr>
        <w:t xml:space="preserve"> </w:t>
      </w:r>
      <w:r w:rsidR="00912B79" w:rsidRPr="008473F5">
        <w:rPr>
          <w:rFonts w:hint="cs"/>
          <w:cs/>
        </w:rPr>
        <w:t xml:space="preserve">ดังสมการ </w:t>
      </w:r>
      <w:r w:rsidR="008569FE" w:rsidRPr="008473F5">
        <w:rPr>
          <w:rFonts w:hint="cs"/>
        </w:rPr>
        <w:t>3</w:t>
      </w:r>
      <w:r w:rsidR="00912B79" w:rsidRPr="008473F5">
        <w:rPr>
          <w:rFonts w:hint="cs"/>
          <w:cs/>
        </w:rPr>
        <w:t>.</w:t>
      </w:r>
      <w:r w:rsidR="008569FE" w:rsidRPr="008473F5">
        <w:rPr>
          <w:rFonts w:hint="cs"/>
        </w:rPr>
        <w:t>1.</w:t>
      </w:r>
      <w:r w:rsidR="001C5F74">
        <w:t>1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8569FE" w:rsidRPr="008473F5" w14:paraId="544FBBA0" w14:textId="77777777" w:rsidTr="008569FE">
        <w:trPr>
          <w:trHeight w:val="695"/>
        </w:trPr>
        <w:tc>
          <w:tcPr>
            <w:tcW w:w="774" w:type="dxa"/>
          </w:tcPr>
          <w:p w14:paraId="1078F458" w14:textId="77777777" w:rsidR="008569FE" w:rsidRPr="008473F5" w:rsidRDefault="008569FE" w:rsidP="008569FE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0B427F0E" w14:textId="2B6A5968" w:rsidR="008569FE" w:rsidRPr="008473F5" w:rsidRDefault="00F72A81" w:rsidP="008569FE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sSupPr>
                  <m:e>
                    <m:r>
                      <w:rPr>
                        <w:rFonts w:ascii="Cambria Math" w:hAnsi="Cambria Math" w:cs="TH SarabunPSK" w:hint="cs"/>
                        <w:sz w:val="24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H SarabunPSK" w:hint="cs"/>
                        <w:sz w:val="24"/>
                      </w:rPr>
                      <m:t>*</m:t>
                    </m:r>
                  </m:sup>
                </m:sSup>
                <m:r>
                  <w:rPr>
                    <w:rFonts w:ascii="Cambria Math" w:hAnsi="Cambria Math" w:cs="TH SarabunPSK" w:hint="cs"/>
                    <w:sz w:val="24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H SarabunPSK" w:hint="cs"/>
                        <w:i/>
                        <w:sz w:val="24"/>
                      </w:rPr>
                    </m:ctrlPr>
                  </m:fPr>
                  <m:num>
                    <m:r>
                      <w:rPr>
                        <w:rFonts w:ascii="Cambria Math" w:hAnsi="Cambria Math" w:cs="TH SarabunPSK" w:hint="cs"/>
                        <w:sz w:val="24"/>
                      </w:rPr>
                      <m:t>x-</m:t>
                    </m:r>
                    <m:acc>
                      <m:accPr>
                        <m:chr m:val="̅"/>
                        <m:ctrlPr>
                          <w:rPr>
                            <w:rFonts w:ascii="Cambria Math" w:hAnsi="Cambria Math" w:cs="TH SarabunPSK" w:hint="cs"/>
                            <w:i/>
                            <w:sz w:val="24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H SarabunPSK" w:hint="cs"/>
                            <w:sz w:val="24"/>
                          </w:rPr>
                          <m:t>x</m:t>
                        </m:r>
                      </m:e>
                    </m:acc>
                  </m:num>
                  <m:den>
                    <m:r>
                      <w:rPr>
                        <w:rFonts w:ascii="Cambria Math" w:hAnsi="Cambria Math" w:cs="TH SarabunPSK" w:hint="cs"/>
                        <w:sz w:val="24"/>
                      </w:rPr>
                      <m:t>σ</m:t>
                    </m:r>
                  </m:den>
                </m:f>
              </m:oMath>
            </m:oMathPara>
          </w:p>
        </w:tc>
        <w:tc>
          <w:tcPr>
            <w:tcW w:w="1066" w:type="dxa"/>
            <w:vAlign w:val="center"/>
          </w:tcPr>
          <w:p w14:paraId="11110093" w14:textId="14FE0F29" w:rsidR="008569FE" w:rsidRPr="008473F5" w:rsidRDefault="008569FE" w:rsidP="008569FE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( 3.1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1C5F74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2C75358C" w14:textId="57D6713B" w:rsidR="008569FE" w:rsidRPr="008473F5" w:rsidRDefault="008569FE" w:rsidP="008569FE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m:oMath>
        <m:r>
          <w:rPr>
            <w:rFonts w:ascii="Cambria Math" w:hAnsi="Cambria Math" w:cs="TH SarabunPSK" w:hint="cs"/>
            <w:sz w:val="24"/>
            <w:szCs w:val="24"/>
          </w:rPr>
          <m:t>x</m:t>
        </m:r>
      </m:oMath>
      <w:r w:rsidRPr="008473F5">
        <w:rPr>
          <w:rFonts w:ascii="TH SarabunPSK" w:hAnsi="TH SarabunPSK" w:cs="TH SarabunPSK" w:hint="cs"/>
          <w:sz w:val="32"/>
          <w:szCs w:val="32"/>
        </w:rPr>
        <w:t xml:space="preserve">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ข้อมูลเดิม</w:t>
      </w:r>
    </w:p>
    <w:p w14:paraId="2794164D" w14:textId="5E6B444D" w:rsidR="008569FE" w:rsidRPr="008473F5" w:rsidRDefault="008569FE" w:rsidP="008569FE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m:oMath>
        <m:acc>
          <m:accPr>
            <m:chr m:val="̅"/>
            <m:ctrlPr>
              <w:rPr>
                <w:rFonts w:ascii="Cambria Math" w:hAnsi="Cambria Math" w:cs="TH SarabunPSK" w:hint="cs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H SarabunPSK" w:hint="cs"/>
                <w:sz w:val="24"/>
                <w:szCs w:val="24"/>
              </w:rPr>
              <m:t>x</m:t>
            </m:r>
          </m:e>
        </m:acc>
      </m:oMath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 xml:space="preserve">ค่าเฉลี่ย </w:t>
      </w:r>
    </w:p>
    <w:p w14:paraId="772844A9" w14:textId="60ED50DE" w:rsidR="00784F43" w:rsidRDefault="008569FE" w:rsidP="008569FE">
      <w:pPr>
        <w:ind w:left="1440"/>
        <w:rPr>
          <w:rFonts w:ascii="TH SarabunPSK" w:hAnsi="TH SarabunPSK" w:cs="TH SarabunPSK"/>
          <w:sz w:val="32"/>
          <w:szCs w:val="32"/>
          <w:cs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m:oMath>
        <m:r>
          <w:rPr>
            <w:rFonts w:ascii="Cambria Math" w:hAnsi="Cambria Math" w:cs="TH SarabunPSK" w:hint="cs"/>
            <w:sz w:val="24"/>
            <w:szCs w:val="24"/>
          </w:rPr>
          <m:t>σ</m:t>
        </m:r>
      </m:oMath>
      <w:r w:rsidRPr="008473F5">
        <w:rPr>
          <w:rFonts w:ascii="TH SarabunPSK" w:hAnsi="TH SarabunPSK" w:cs="TH SarabunPSK" w:hint="cs"/>
          <w:sz w:val="32"/>
          <w:szCs w:val="32"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 xml:space="preserve">คือ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ค่าเบี่ยงเบนมาตรฐาน</w:t>
      </w:r>
    </w:p>
    <w:p w14:paraId="1A4FECD7" w14:textId="0ED98425" w:rsidR="00FA55A8" w:rsidRPr="008473F5" w:rsidRDefault="00B172D0" w:rsidP="00B172D0">
      <w:pPr>
        <w:pStyle w:val="Heading2"/>
      </w:pPr>
      <w:bookmarkStart w:id="69" w:name="_Toc68096104"/>
      <w:r w:rsidRPr="00B172D0">
        <w:rPr>
          <w:cs/>
        </w:rPr>
        <w:t>การฝึกสอน</w:t>
      </w:r>
      <w:r>
        <w:rPr>
          <w:rFonts w:hint="cs"/>
          <w:cs/>
        </w:rPr>
        <w:t xml:space="preserve"> (</w:t>
      </w:r>
      <w:r w:rsidR="00FA55A8" w:rsidRPr="008473F5">
        <w:rPr>
          <w:rFonts w:hint="cs"/>
        </w:rPr>
        <w:t>Train</w:t>
      </w:r>
      <w:r w:rsidR="00FD7D55">
        <w:rPr>
          <w:rFonts w:hint="cs"/>
          <w:cs/>
        </w:rPr>
        <w:t xml:space="preserve"> </w:t>
      </w:r>
      <w:r w:rsidR="00FD7D55">
        <w:t>model</w:t>
      </w:r>
      <w:r>
        <w:rPr>
          <w:rFonts w:hint="cs"/>
          <w:cs/>
        </w:rPr>
        <w:t>)</w:t>
      </w:r>
      <w:bookmarkEnd w:id="69"/>
    </w:p>
    <w:p w14:paraId="62ACCCBB" w14:textId="6631539E" w:rsidR="004F33C2" w:rsidRPr="00702A6B" w:rsidRDefault="00C7681A" w:rsidP="007A1AD3">
      <w:pPr>
        <w:pStyle w:val="cpeBodyText"/>
        <w:rPr>
          <w:cs/>
        </w:rPr>
      </w:pPr>
      <w:r w:rsidRPr="00702A6B">
        <w:rPr>
          <w:rFonts w:hint="cs"/>
          <w:cs/>
        </w:rPr>
        <w:t>หลังจากผ่านการเตรียมข้อมูล(</w:t>
      </w:r>
      <w:r w:rsidRPr="00702A6B">
        <w:rPr>
          <w:rFonts w:hint="cs"/>
        </w:rPr>
        <w:t>Preprocessing)</w:t>
      </w:r>
      <w:r w:rsidRPr="00702A6B">
        <w:rPr>
          <w:rFonts w:hint="cs"/>
          <w:cs/>
        </w:rPr>
        <w:t xml:space="preserve"> มาแล้วจะเข้าสู่ขั้นตอนการสร้างสมการทำนายโดยใช้ </w:t>
      </w:r>
      <w:r w:rsidRPr="00702A6B">
        <w:rPr>
          <w:rFonts w:hint="cs"/>
        </w:rPr>
        <w:t xml:space="preserve">Support Vector Regression </w:t>
      </w:r>
      <w:r w:rsidRPr="00702A6B">
        <w:rPr>
          <w:rFonts w:hint="cs"/>
          <w:cs/>
        </w:rPr>
        <w:t xml:space="preserve">ดังระบุในบทที่ </w:t>
      </w:r>
      <w:r w:rsidRPr="00702A6B">
        <w:rPr>
          <w:rFonts w:hint="cs"/>
        </w:rPr>
        <w:t xml:space="preserve">2 </w:t>
      </w:r>
      <w:r w:rsidRPr="00702A6B">
        <w:rPr>
          <w:rFonts w:hint="cs"/>
          <w:cs/>
        </w:rPr>
        <w:t xml:space="preserve">ซึ่งจะต้องกำหนดฟังก์ชันและค่าพารามิเตอร์ต่าง ๆ </w:t>
      </w:r>
      <w:r w:rsidR="002E11F3" w:rsidRPr="00702A6B">
        <w:rPr>
          <w:rFonts w:hint="cs"/>
          <w:cs/>
        </w:rPr>
        <w:t>โดย</w:t>
      </w:r>
      <w:r w:rsidRPr="00702A6B">
        <w:rPr>
          <w:rFonts w:hint="cs"/>
          <w:cs/>
        </w:rPr>
        <w:t xml:space="preserve"> ฟังก์ชันการสูญเสีย</w:t>
      </w:r>
      <m:oMath>
        <m:r>
          <w:rPr>
            <w:rFonts w:ascii="Cambria Math" w:hAnsi="Cambria Math" w:hint="cs"/>
            <w:sz w:val="24"/>
            <w:szCs w:val="24"/>
          </w:rPr>
          <m:t xml:space="preserve"> (ξ)</m:t>
        </m:r>
      </m:oMath>
      <w:r w:rsidRPr="00702A6B">
        <w:rPr>
          <w:rFonts w:hint="cs"/>
          <w:sz w:val="24"/>
          <w:szCs w:val="24"/>
          <w:cs/>
        </w:rPr>
        <w:t xml:space="preserve"> </w:t>
      </w:r>
      <w:r w:rsidRPr="00702A6B">
        <w:rPr>
          <w:rFonts w:hint="cs"/>
          <w:cs/>
        </w:rPr>
        <w:t>ฟังก์ชันเคอร์เนล</w:t>
      </w:r>
      <w:r w:rsidR="004F33C2" w:rsidRPr="00702A6B">
        <w:t xml:space="preserve"> </w:t>
      </w:r>
      <w:r w:rsidR="004F33C2" w:rsidRPr="00702A6B">
        <w:rPr>
          <w:rFonts w:hint="cs"/>
          <w:cs/>
        </w:rPr>
        <w:t xml:space="preserve">ได้เลือกใช้ตามสมการ 2.1.4 </w:t>
      </w:r>
      <w:r w:rsidR="007A1AD3" w:rsidRPr="00702A6B">
        <w:rPr>
          <w:rFonts w:hint="cs"/>
          <w:cs/>
        </w:rPr>
        <w:t xml:space="preserve">สำหรับ </w:t>
      </w:r>
      <w:r w:rsidRPr="00702A6B">
        <w:rPr>
          <w:rFonts w:hint="cs"/>
          <w:cs/>
        </w:rPr>
        <w:t>ค่าคลาดเคลื่อนที่ยอมรับได้</w:t>
      </w:r>
      <m:oMath>
        <m:d>
          <m:dPr>
            <m:ctrlPr>
              <w:rPr>
                <w:rFonts w:ascii="Cambria Math" w:hAnsi="Cambria Math" w:hint="cs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hint="cs"/>
                <w:sz w:val="24"/>
                <w:szCs w:val="24"/>
              </w:rPr>
              <m:t>ε</m:t>
            </m:r>
          </m:e>
        </m:d>
      </m:oMath>
      <w:r w:rsidR="004F33C2" w:rsidRPr="00702A6B">
        <w:t>,</w:t>
      </w:r>
      <w:r w:rsidRPr="00702A6B">
        <w:rPr>
          <w:rFonts w:hint="cs"/>
          <w:cs/>
        </w:rPr>
        <w:t>ค่าคงที่สำหรับคุมค่าคลาดเคลื่อน</w:t>
      </w:r>
      <m:oMath>
        <m:d>
          <m:dPr>
            <m:ctrlPr>
              <w:rPr>
                <w:rFonts w:ascii="Cambria Math" w:hAnsi="Cambria Math" w:hint="cs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hint="cs"/>
                <w:sz w:val="24"/>
                <w:szCs w:val="24"/>
              </w:rPr>
              <m:t>C</m:t>
            </m:r>
          </m:e>
        </m:d>
      </m:oMath>
      <w:r w:rsidR="004F33C2" w:rsidRPr="00702A6B">
        <w:rPr>
          <w:sz w:val="24"/>
          <w:szCs w:val="24"/>
        </w:rPr>
        <w:t>,</w:t>
      </w:r>
      <w:r w:rsidR="004F33C2" w:rsidRPr="00702A6B">
        <w:rPr>
          <w:rFonts w:hint="cs"/>
          <w:cs/>
        </w:rPr>
        <w:t>และ</w:t>
      </w:r>
      <w:r w:rsidR="007A1AD3" w:rsidRPr="00702A6B">
        <w:t xml:space="preserve"> </w:t>
      </w:r>
      <w:r w:rsidR="007A1AD3" w:rsidRPr="00702A6B">
        <w:rPr>
          <w:rFonts w:hint="cs"/>
          <w:cs/>
        </w:rPr>
        <w:t>แกรมมา</w:t>
      </w:r>
      <m:oMath>
        <m:r>
          <w:rPr>
            <w:rFonts w:ascii="Cambria Math" w:hAnsi="Cambria Math"/>
            <w:sz w:val="24"/>
            <w:szCs w:val="24"/>
          </w:rPr>
          <m:t>( γ)</m:t>
        </m:r>
      </m:oMath>
      <w:r w:rsidR="004F33C2" w:rsidRPr="00702A6B">
        <w:rPr>
          <w:rFonts w:hint="cs"/>
          <w:cs/>
        </w:rPr>
        <w:t xml:space="preserve"> </w:t>
      </w:r>
      <w:r w:rsidR="007A1AD3" w:rsidRPr="00702A6B">
        <w:rPr>
          <w:cs/>
        </w:rPr>
        <w:br/>
      </w:r>
      <w:r w:rsidR="007A1AD3" w:rsidRPr="00702A6B">
        <w:rPr>
          <w:rFonts w:hint="cs"/>
          <w:cs/>
        </w:rPr>
        <w:t>เกิดจากการปรับแต่ง(</w:t>
      </w:r>
      <w:r w:rsidR="007A1AD3" w:rsidRPr="00702A6B">
        <w:t xml:space="preserve">Tuning) </w:t>
      </w:r>
      <w:r w:rsidR="007A1AD3" w:rsidRPr="00702A6B">
        <w:rPr>
          <w:rFonts w:hint="cs"/>
          <w:cs/>
        </w:rPr>
        <w:t xml:space="preserve">ด้วยหลายๆพารามิเตอร์โดยใช้ค่า </w:t>
      </w:r>
      <w:r w:rsidR="007A1AD3" w:rsidRPr="00702A6B">
        <w:t>MAE</w:t>
      </w:r>
      <w:r w:rsidR="00702A6B" w:rsidRPr="00702A6B">
        <w:t xml:space="preserve"> </w:t>
      </w:r>
      <w:r w:rsidR="00702A6B" w:rsidRPr="00702A6B">
        <w:rPr>
          <w:rFonts w:hint="cs"/>
          <w:cs/>
        </w:rPr>
        <w:t>(รายละเอียดอยู่ใน ข้อ 3.4.1</w:t>
      </w:r>
      <w:r w:rsidR="00702A6B" w:rsidRPr="00702A6B">
        <w:t>)</w:t>
      </w:r>
      <w:r w:rsidR="007A1AD3" w:rsidRPr="00702A6B">
        <w:t xml:space="preserve"> </w:t>
      </w:r>
      <w:r w:rsidR="007A1AD3" w:rsidRPr="00702A6B">
        <w:rPr>
          <w:rFonts w:hint="cs"/>
          <w:cs/>
        </w:rPr>
        <w:t xml:space="preserve">เป็นการเปรียบเทียบ </w:t>
      </w:r>
      <w:r w:rsidR="00784F43" w:rsidRPr="00702A6B">
        <w:rPr>
          <w:rFonts w:hint="cs"/>
          <w:cs/>
        </w:rPr>
        <w:t>ดังตาราง</w:t>
      </w:r>
      <w:r w:rsidR="007A1AD3" w:rsidRPr="00702A6B">
        <w:t xml:space="preserve"> </w:t>
      </w:r>
    </w:p>
    <w:p w14:paraId="03F60A58" w14:textId="203067DF" w:rsidR="004F33C2" w:rsidRPr="002E11F3" w:rsidRDefault="004F33C2" w:rsidP="004F33C2">
      <w:pPr>
        <w:pStyle w:val="Caption"/>
        <w:keepNext/>
        <w:jc w:val="left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5"/>
      </w:tblGrid>
      <w:tr w:rsidR="004F33C2" w14:paraId="258B7900" w14:textId="77777777" w:rsidTr="00B038B1">
        <w:tc>
          <w:tcPr>
            <w:tcW w:w="2074" w:type="dxa"/>
            <w:vAlign w:val="center"/>
          </w:tcPr>
          <w:p w14:paraId="10F79555" w14:textId="77777777" w:rsidR="004F33C2" w:rsidRPr="004F33C2" w:rsidRDefault="004F33C2" w:rsidP="00B038B1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Kernel</w:t>
            </w:r>
          </w:p>
        </w:tc>
        <w:tc>
          <w:tcPr>
            <w:tcW w:w="2074" w:type="dxa"/>
            <w:vAlign w:val="center"/>
          </w:tcPr>
          <w:p w14:paraId="05289CAC" w14:textId="77777777" w:rsidR="004F33C2" w:rsidRPr="004F33C2" w:rsidRDefault="004F33C2" w:rsidP="00B038B1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</w:t>
            </w:r>
          </w:p>
        </w:tc>
        <w:tc>
          <w:tcPr>
            <w:tcW w:w="2074" w:type="dxa"/>
            <w:vAlign w:val="center"/>
          </w:tcPr>
          <w:p w14:paraId="020F2E35" w14:textId="77777777" w:rsidR="004F33C2" w:rsidRPr="004F33C2" w:rsidRDefault="004F33C2" w:rsidP="00B038B1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Epsilon</w:t>
            </w:r>
          </w:p>
        </w:tc>
        <w:tc>
          <w:tcPr>
            <w:tcW w:w="2075" w:type="dxa"/>
            <w:vAlign w:val="center"/>
          </w:tcPr>
          <w:p w14:paraId="1B6C51D1" w14:textId="77777777" w:rsidR="004F33C2" w:rsidRPr="004F33C2" w:rsidRDefault="004F33C2" w:rsidP="00B038B1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Gamma</w:t>
            </w:r>
          </w:p>
        </w:tc>
      </w:tr>
      <w:tr w:rsidR="004F33C2" w14:paraId="4683C869" w14:textId="77777777" w:rsidTr="00B038B1">
        <w:tc>
          <w:tcPr>
            <w:tcW w:w="2074" w:type="dxa"/>
            <w:vAlign w:val="center"/>
          </w:tcPr>
          <w:p w14:paraId="72ADB6B6" w14:textId="0B2B4224" w:rsidR="004F33C2" w:rsidRDefault="007A1AD3" w:rsidP="00B038B1">
            <w:pPr>
              <w:pStyle w:val="BodyTex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RBF</w:t>
            </w:r>
          </w:p>
        </w:tc>
        <w:tc>
          <w:tcPr>
            <w:tcW w:w="2074" w:type="dxa"/>
            <w:vAlign w:val="center"/>
          </w:tcPr>
          <w:p w14:paraId="0D47496C" w14:textId="159509B7" w:rsidR="004F33C2" w:rsidRDefault="007A1AD3" w:rsidP="00B038B1">
            <w:pPr>
              <w:pStyle w:val="BodyTex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2074" w:type="dxa"/>
            <w:vAlign w:val="center"/>
          </w:tcPr>
          <w:p w14:paraId="02D87DE5" w14:textId="1D5F9382" w:rsidR="004F33C2" w:rsidRDefault="007A1AD3" w:rsidP="00B038B1">
            <w:pPr>
              <w:pStyle w:val="BodyTex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0.001</w:t>
            </w:r>
          </w:p>
        </w:tc>
        <w:tc>
          <w:tcPr>
            <w:tcW w:w="2075" w:type="dxa"/>
            <w:vAlign w:val="center"/>
          </w:tcPr>
          <w:p w14:paraId="46625C82" w14:textId="08967E24" w:rsidR="004F33C2" w:rsidRDefault="007A1AD3" w:rsidP="00B172D0">
            <w:pPr>
              <w:pStyle w:val="BodyText"/>
              <w:keepNext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0.001</w:t>
            </w:r>
          </w:p>
        </w:tc>
      </w:tr>
    </w:tbl>
    <w:p w14:paraId="38409CBA" w14:textId="71FD4D63" w:rsidR="00CC184C" w:rsidRPr="008473F5" w:rsidRDefault="00B172D0" w:rsidP="00B172D0">
      <w:pPr>
        <w:pStyle w:val="Caption"/>
      </w:pPr>
      <w:bookmarkStart w:id="70" w:name="_Toc68096144"/>
      <w:r>
        <w:rPr>
          <w:cs/>
        </w:rPr>
        <w:t xml:space="preserve">ตารางที่ </w:t>
      </w:r>
      <w:fldSimple w:instr=" STYLEREF 1 \s ">
        <w:r w:rsidR="0071346B">
          <w:rPr>
            <w:noProof/>
            <w:cs/>
          </w:rPr>
          <w:t>3</w:t>
        </w:r>
      </w:fldSimple>
      <w:r w:rsidR="000B63B8">
        <w:rPr>
          <w:cs/>
        </w:rPr>
        <w:t>.</w:t>
      </w:r>
      <w:fldSimple w:instr=" SEQ ตารางที่ \* ARABIC \s 1 ">
        <w:r w:rsidR="0071346B">
          <w:rPr>
            <w:noProof/>
            <w:cs/>
          </w:rPr>
          <w:t>4</w:t>
        </w:r>
      </w:fldSimple>
      <w:r>
        <w:rPr>
          <w:rFonts w:hint="cs"/>
          <w:cs/>
        </w:rPr>
        <w:t xml:space="preserve"> แสดงพารามิเตอร์ที่ใช้ในการฝึกสอน</w:t>
      </w:r>
      <w:bookmarkEnd w:id="70"/>
    </w:p>
    <w:p w14:paraId="1743836B" w14:textId="1B9E42F0" w:rsidR="00C7681A" w:rsidRPr="008473F5" w:rsidRDefault="00C31CE0" w:rsidP="00BF5A5A">
      <w:pPr>
        <w:pStyle w:val="Heading3"/>
        <w:rPr>
          <w:i/>
        </w:rPr>
      </w:pPr>
      <w:bookmarkStart w:id="71" w:name="_Toc68096105"/>
      <w:r w:rsidRPr="008473F5">
        <w:rPr>
          <w:rFonts w:hint="cs"/>
          <w:cs/>
        </w:rPr>
        <w:t xml:space="preserve">การทำ </w:t>
      </w:r>
      <w:r w:rsidRPr="008473F5">
        <w:rPr>
          <w:rFonts w:hint="cs"/>
        </w:rPr>
        <w:t>k-Fold Cross – Validation</w:t>
      </w:r>
      <w:bookmarkEnd w:id="71"/>
    </w:p>
    <w:p w14:paraId="777FB43A" w14:textId="07932848" w:rsidR="00B172D0" w:rsidRDefault="00B172D0" w:rsidP="00B172D0">
      <w:pPr>
        <w:pStyle w:val="cpeBodyText"/>
      </w:pPr>
      <w:r w:rsidRPr="00B172D0">
        <w:rPr>
          <w:cs/>
        </w:rPr>
        <w:t xml:space="preserve">หลังจากผ่านการเตรียมข้อมูล มาแล้วจะเข้าสู่ขั้นตอนการสร้างสมการทำนายโดยใช้ </w:t>
      </w:r>
      <w:r w:rsidRPr="00B172D0">
        <w:t xml:space="preserve">Support Vector Regression </w:t>
      </w:r>
      <w:r w:rsidRPr="00B172D0">
        <w:rPr>
          <w:cs/>
        </w:rPr>
        <w:t xml:space="preserve">โดยก่อนจะทำการเข้าสมการทำนายนั้นจะทำการ </w:t>
      </w:r>
      <w:r w:rsidRPr="00B172D0">
        <w:t xml:space="preserve">Features scaling </w:t>
      </w:r>
      <w:r w:rsidRPr="00B172D0">
        <w:rPr>
          <w:cs/>
        </w:rPr>
        <w:t xml:space="preserve">ด้วยสมการ </w:t>
      </w:r>
      <w:r w:rsidRPr="00B172D0">
        <w:t xml:space="preserve">Standardization </w:t>
      </w:r>
      <w:r w:rsidRPr="00B172D0">
        <w:rPr>
          <w:cs/>
        </w:rPr>
        <w:t xml:space="preserve">จากนั้นจะฝึกสอนด้วยวิธีการ </w:t>
      </w:r>
      <w:r w:rsidRPr="00B172D0">
        <w:t xml:space="preserve">k-Fold Cross – Validation </w:t>
      </w:r>
      <w:r w:rsidRPr="00B172D0">
        <w:rPr>
          <w:cs/>
        </w:rPr>
        <w:t>โดยใช้ทั้งหมด 10 กลุ่ม(</w:t>
      </w:r>
      <w:r w:rsidRPr="00B172D0">
        <w:t>k=</w:t>
      </w:r>
      <w:r w:rsidRPr="00B172D0">
        <w:rPr>
          <w:cs/>
        </w:rPr>
        <w:t>10)</w:t>
      </w:r>
      <w:r w:rsidR="002E11F3">
        <w:rPr>
          <w:rFonts w:hint="cs"/>
          <w:cs/>
        </w:rPr>
        <w:t xml:space="preserve"> โดยมีการแบ่งข้อมูลดังนี้</w:t>
      </w:r>
    </w:p>
    <w:p w14:paraId="337D0E1A" w14:textId="77777777" w:rsidR="002B12D3" w:rsidRPr="002B12D3" w:rsidRDefault="002B12D3" w:rsidP="002B12D3">
      <w:pPr>
        <w:pStyle w:val="BodyText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660"/>
        <w:gridCol w:w="1543"/>
        <w:gridCol w:w="660"/>
        <w:gridCol w:w="1543"/>
      </w:tblGrid>
      <w:tr w:rsidR="002B12D3" w14:paraId="32AC6397" w14:textId="3366D8CC" w:rsidTr="00702A6B">
        <w:trPr>
          <w:jc w:val="center"/>
        </w:trPr>
        <w:tc>
          <w:tcPr>
            <w:tcW w:w="0" w:type="auto"/>
            <w:vAlign w:val="center"/>
          </w:tcPr>
          <w:p w14:paraId="656D776E" w14:textId="7D460346" w:rsidR="002B12D3" w:rsidRPr="002E11F3" w:rsidRDefault="002B12D3" w:rsidP="002B12D3">
            <w:pPr>
              <w:pStyle w:val="BodyText"/>
              <w:rPr>
                <w:rFonts w:ascii="TH SarabunPSK" w:hAnsi="TH SarabunPSK" w:cs="TH SarabunPSK"/>
                <w:b/>
                <w:bCs/>
                <w:szCs w:val="28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ลำดับ</w:t>
            </w:r>
          </w:p>
        </w:tc>
        <w:tc>
          <w:tcPr>
            <w:tcW w:w="0" w:type="auto"/>
            <w:vAlign w:val="center"/>
          </w:tcPr>
          <w:p w14:paraId="0E38C363" w14:textId="782CE2F0" w:rsidR="002B12D3" w:rsidRPr="002E11F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ลำดับของข้อมูล</w:t>
            </w:r>
          </w:p>
        </w:tc>
        <w:tc>
          <w:tcPr>
            <w:tcW w:w="0" w:type="auto"/>
            <w:vAlign w:val="center"/>
          </w:tcPr>
          <w:p w14:paraId="0B97CA67" w14:textId="6BAC6367" w:rsidR="002B12D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Cs w:val="28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ลำดับ</w:t>
            </w:r>
          </w:p>
        </w:tc>
        <w:tc>
          <w:tcPr>
            <w:tcW w:w="0" w:type="auto"/>
            <w:vAlign w:val="center"/>
          </w:tcPr>
          <w:p w14:paraId="593C7F0C" w14:textId="4F6E54C9" w:rsidR="002B12D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Cs w:val="28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ลำดับของข้อมูล</w:t>
            </w:r>
          </w:p>
        </w:tc>
      </w:tr>
      <w:tr w:rsidR="002B12D3" w14:paraId="4EDFD773" w14:textId="00E2E0F4" w:rsidTr="00702A6B">
        <w:trPr>
          <w:jc w:val="center"/>
        </w:trPr>
        <w:tc>
          <w:tcPr>
            <w:tcW w:w="0" w:type="auto"/>
            <w:vAlign w:val="center"/>
          </w:tcPr>
          <w:p w14:paraId="1A755B4B" w14:textId="67485776" w:rsidR="002B12D3" w:rsidRPr="002E11F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</w:t>
            </w:r>
            <w:r>
              <w:rPr>
                <w:rFonts w:ascii="TH SarabunPSK" w:hAnsi="TH SarabunPSK" w:cs="TH SarabunPSK" w:hint="cs"/>
                <w:szCs w:val="28"/>
                <w:cs/>
              </w:rPr>
              <w:t>1</w:t>
            </w:r>
          </w:p>
        </w:tc>
        <w:tc>
          <w:tcPr>
            <w:tcW w:w="0" w:type="auto"/>
            <w:vAlign w:val="center"/>
          </w:tcPr>
          <w:p w14:paraId="528B8E53" w14:textId="4FF321C9" w:rsidR="002B12D3" w:rsidRPr="002E11F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1</w:t>
            </w:r>
            <w:r>
              <w:rPr>
                <w:rFonts w:ascii="TH SarabunPSK" w:hAnsi="TH SarabunPSK" w:cs="TH SarabunPSK" w:hint="cs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Cs w:val="28"/>
                <w:cs/>
              </w:rPr>
              <w:t>–</w:t>
            </w:r>
            <w:r>
              <w:rPr>
                <w:rFonts w:ascii="TH SarabunPSK" w:hAnsi="TH SarabunPSK" w:cs="TH SarabunPSK" w:hint="cs"/>
                <w:szCs w:val="28"/>
                <w:cs/>
              </w:rPr>
              <w:t xml:space="preserve"> 4</w:t>
            </w:r>
            <w:r>
              <w:rPr>
                <w:rFonts w:ascii="TH SarabunPSK" w:hAnsi="TH SarabunPSK" w:cs="TH SarabunPSK"/>
                <w:szCs w:val="28"/>
              </w:rPr>
              <w:t>,</w:t>
            </w:r>
            <w:r>
              <w:rPr>
                <w:rFonts w:ascii="TH SarabunPSK" w:hAnsi="TH SarabunPSK" w:cs="TH SarabunPSK" w:hint="cs"/>
                <w:szCs w:val="28"/>
                <w:cs/>
              </w:rPr>
              <w:t>8</w:t>
            </w:r>
            <w:r>
              <w:rPr>
                <w:rFonts w:ascii="TH SarabunPSK" w:hAnsi="TH SarabunPSK" w:cs="TH SarabunPSK"/>
                <w:szCs w:val="28"/>
              </w:rPr>
              <w:t>00</w:t>
            </w:r>
          </w:p>
        </w:tc>
        <w:tc>
          <w:tcPr>
            <w:tcW w:w="0" w:type="auto"/>
            <w:vAlign w:val="center"/>
          </w:tcPr>
          <w:p w14:paraId="1ADCB235" w14:textId="28638501" w:rsidR="002B12D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</w:t>
            </w:r>
            <w:r>
              <w:rPr>
                <w:rFonts w:ascii="TH SarabunPSK" w:hAnsi="TH SarabunPSK" w:cs="TH SarabunPSK" w:hint="cs"/>
                <w:szCs w:val="28"/>
                <w:cs/>
              </w:rPr>
              <w:t>6</w:t>
            </w:r>
          </w:p>
        </w:tc>
        <w:tc>
          <w:tcPr>
            <w:tcW w:w="0" w:type="auto"/>
            <w:vAlign w:val="center"/>
          </w:tcPr>
          <w:p w14:paraId="1FAD4C43" w14:textId="0CF24358" w:rsidR="002B12D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24,001 – 28,800</w:t>
            </w:r>
          </w:p>
        </w:tc>
      </w:tr>
      <w:tr w:rsidR="002B12D3" w14:paraId="735C56DE" w14:textId="56535D60" w:rsidTr="00702A6B">
        <w:trPr>
          <w:jc w:val="center"/>
        </w:trPr>
        <w:tc>
          <w:tcPr>
            <w:tcW w:w="0" w:type="auto"/>
            <w:vAlign w:val="center"/>
          </w:tcPr>
          <w:p w14:paraId="7C5933AF" w14:textId="5D5033BD" w:rsidR="002B12D3" w:rsidRPr="002E11F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</w:t>
            </w:r>
            <w:r>
              <w:rPr>
                <w:rFonts w:ascii="TH SarabunPSK" w:hAnsi="TH SarabunPSK" w:cs="TH SarabunPSK" w:hint="cs"/>
                <w:szCs w:val="28"/>
                <w:cs/>
              </w:rPr>
              <w:t>2</w:t>
            </w:r>
          </w:p>
        </w:tc>
        <w:tc>
          <w:tcPr>
            <w:tcW w:w="0" w:type="auto"/>
            <w:vAlign w:val="center"/>
          </w:tcPr>
          <w:p w14:paraId="55E95485" w14:textId="0DBCD2A6" w:rsidR="002B12D3" w:rsidRPr="002E11F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4,801 – 9,600</w:t>
            </w:r>
          </w:p>
        </w:tc>
        <w:tc>
          <w:tcPr>
            <w:tcW w:w="0" w:type="auto"/>
            <w:vAlign w:val="center"/>
          </w:tcPr>
          <w:p w14:paraId="57320274" w14:textId="450E417D" w:rsidR="002B12D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</w:t>
            </w:r>
            <w:r>
              <w:rPr>
                <w:rFonts w:ascii="TH SarabunPSK" w:hAnsi="TH SarabunPSK" w:cs="TH SarabunPSK" w:hint="cs"/>
                <w:szCs w:val="28"/>
                <w:cs/>
              </w:rPr>
              <w:t>7</w:t>
            </w:r>
          </w:p>
        </w:tc>
        <w:tc>
          <w:tcPr>
            <w:tcW w:w="0" w:type="auto"/>
            <w:vAlign w:val="center"/>
          </w:tcPr>
          <w:p w14:paraId="349504BE" w14:textId="4EF32CEE" w:rsidR="002B12D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28,801 – 33,600</w:t>
            </w:r>
          </w:p>
        </w:tc>
      </w:tr>
      <w:tr w:rsidR="002B12D3" w14:paraId="6C714B02" w14:textId="53E3B661" w:rsidTr="00702A6B">
        <w:trPr>
          <w:jc w:val="center"/>
        </w:trPr>
        <w:tc>
          <w:tcPr>
            <w:tcW w:w="0" w:type="auto"/>
            <w:vAlign w:val="center"/>
          </w:tcPr>
          <w:p w14:paraId="387D79B6" w14:textId="68DDCCBF" w:rsidR="002B12D3" w:rsidRPr="002E11F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</w:t>
            </w:r>
            <w:r>
              <w:rPr>
                <w:rFonts w:ascii="TH SarabunPSK" w:hAnsi="TH SarabunPSK" w:cs="TH SarabunPSK" w:hint="cs"/>
                <w:szCs w:val="28"/>
                <w:cs/>
              </w:rPr>
              <w:t>3</w:t>
            </w:r>
          </w:p>
        </w:tc>
        <w:tc>
          <w:tcPr>
            <w:tcW w:w="0" w:type="auto"/>
            <w:vAlign w:val="center"/>
          </w:tcPr>
          <w:p w14:paraId="2F15A540" w14:textId="37540974" w:rsidR="002B12D3" w:rsidRPr="002E11F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9,601 – 14,400</w:t>
            </w:r>
          </w:p>
        </w:tc>
        <w:tc>
          <w:tcPr>
            <w:tcW w:w="0" w:type="auto"/>
            <w:vAlign w:val="center"/>
          </w:tcPr>
          <w:p w14:paraId="61D87A68" w14:textId="620F7C1A" w:rsidR="002B12D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</w:t>
            </w:r>
            <w:r>
              <w:rPr>
                <w:rFonts w:ascii="TH SarabunPSK" w:hAnsi="TH SarabunPSK" w:cs="TH SarabunPSK" w:hint="cs"/>
                <w:szCs w:val="28"/>
                <w:cs/>
              </w:rPr>
              <w:t>8</w:t>
            </w:r>
          </w:p>
        </w:tc>
        <w:tc>
          <w:tcPr>
            <w:tcW w:w="0" w:type="auto"/>
            <w:vAlign w:val="center"/>
          </w:tcPr>
          <w:p w14:paraId="48DCD972" w14:textId="0718E2E4" w:rsidR="002B12D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33,601 – 38,400</w:t>
            </w:r>
          </w:p>
        </w:tc>
      </w:tr>
      <w:tr w:rsidR="002B12D3" w14:paraId="20C65A9C" w14:textId="5B8ED94E" w:rsidTr="00702A6B">
        <w:trPr>
          <w:jc w:val="center"/>
        </w:trPr>
        <w:tc>
          <w:tcPr>
            <w:tcW w:w="0" w:type="auto"/>
            <w:vAlign w:val="center"/>
          </w:tcPr>
          <w:p w14:paraId="515785DC" w14:textId="2004BB97" w:rsidR="002B12D3" w:rsidRPr="002E11F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</w:t>
            </w:r>
            <w:r>
              <w:rPr>
                <w:rFonts w:ascii="TH SarabunPSK" w:hAnsi="TH SarabunPSK" w:cs="TH SarabunPSK" w:hint="cs"/>
                <w:szCs w:val="28"/>
                <w:cs/>
              </w:rPr>
              <w:t>4</w:t>
            </w:r>
          </w:p>
        </w:tc>
        <w:tc>
          <w:tcPr>
            <w:tcW w:w="0" w:type="auto"/>
            <w:vAlign w:val="center"/>
          </w:tcPr>
          <w:p w14:paraId="7E305F56" w14:textId="252C56D1" w:rsidR="002B12D3" w:rsidRPr="002E11F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14,401 – 19,200</w:t>
            </w:r>
          </w:p>
        </w:tc>
        <w:tc>
          <w:tcPr>
            <w:tcW w:w="0" w:type="auto"/>
            <w:vAlign w:val="center"/>
          </w:tcPr>
          <w:p w14:paraId="12337EF3" w14:textId="60C4F874" w:rsidR="002B12D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</w:t>
            </w:r>
            <w:r>
              <w:rPr>
                <w:rFonts w:ascii="TH SarabunPSK" w:hAnsi="TH SarabunPSK" w:cs="TH SarabunPSK" w:hint="cs"/>
                <w:szCs w:val="28"/>
                <w:cs/>
              </w:rPr>
              <w:t>9</w:t>
            </w:r>
          </w:p>
        </w:tc>
        <w:tc>
          <w:tcPr>
            <w:tcW w:w="0" w:type="auto"/>
            <w:vAlign w:val="center"/>
          </w:tcPr>
          <w:p w14:paraId="5C99DC2F" w14:textId="7F7C59BF" w:rsidR="002B12D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38,401 – 43,200</w:t>
            </w:r>
          </w:p>
        </w:tc>
      </w:tr>
      <w:tr w:rsidR="002B12D3" w14:paraId="58CD33AB" w14:textId="15A0E1DA" w:rsidTr="00702A6B">
        <w:trPr>
          <w:jc w:val="center"/>
        </w:trPr>
        <w:tc>
          <w:tcPr>
            <w:tcW w:w="0" w:type="auto"/>
            <w:vAlign w:val="center"/>
          </w:tcPr>
          <w:p w14:paraId="748EC997" w14:textId="709D6186" w:rsidR="002B12D3" w:rsidRPr="002E11F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</w:t>
            </w:r>
            <w:r>
              <w:rPr>
                <w:rFonts w:ascii="TH SarabunPSK" w:hAnsi="TH SarabunPSK" w:cs="TH SarabunPSK" w:hint="cs"/>
                <w:szCs w:val="28"/>
                <w:cs/>
              </w:rPr>
              <w:t>5</w:t>
            </w:r>
          </w:p>
        </w:tc>
        <w:tc>
          <w:tcPr>
            <w:tcW w:w="0" w:type="auto"/>
            <w:vAlign w:val="center"/>
          </w:tcPr>
          <w:p w14:paraId="273935AF" w14:textId="25CC389F" w:rsidR="002B12D3" w:rsidRPr="002E11F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19,201 – 24,000</w:t>
            </w:r>
          </w:p>
        </w:tc>
        <w:tc>
          <w:tcPr>
            <w:tcW w:w="0" w:type="auto"/>
            <w:vAlign w:val="center"/>
          </w:tcPr>
          <w:p w14:paraId="58051573" w14:textId="608BEBE5" w:rsidR="002B12D3" w:rsidRDefault="002B12D3" w:rsidP="002B12D3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</w:t>
            </w:r>
            <w:r>
              <w:rPr>
                <w:rFonts w:ascii="TH SarabunPSK" w:hAnsi="TH SarabunPSK" w:cs="TH SarabunPSK" w:hint="cs"/>
                <w:szCs w:val="28"/>
                <w:cs/>
              </w:rPr>
              <w:t>10</w:t>
            </w:r>
          </w:p>
        </w:tc>
        <w:tc>
          <w:tcPr>
            <w:tcW w:w="0" w:type="auto"/>
            <w:vAlign w:val="center"/>
          </w:tcPr>
          <w:p w14:paraId="5614D1E4" w14:textId="72E5A59A" w:rsidR="002B12D3" w:rsidRDefault="002B12D3" w:rsidP="002B12D3">
            <w:pPr>
              <w:pStyle w:val="BodyText"/>
              <w:keepNext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43,201 – 48,000</w:t>
            </w:r>
          </w:p>
        </w:tc>
      </w:tr>
    </w:tbl>
    <w:p w14:paraId="4F4F12A7" w14:textId="63D84973" w:rsidR="002E11F3" w:rsidRDefault="002B12D3" w:rsidP="002B12D3">
      <w:pPr>
        <w:pStyle w:val="Caption"/>
      </w:pPr>
      <w:bookmarkStart w:id="72" w:name="_Toc68096145"/>
      <w:r>
        <w:rPr>
          <w:cs/>
        </w:rPr>
        <w:t xml:space="preserve">ตารางที่ </w:t>
      </w:r>
      <w:fldSimple w:instr=" STYLEREF 1 \s ">
        <w:r w:rsidR="0071346B">
          <w:rPr>
            <w:noProof/>
            <w:cs/>
          </w:rPr>
          <w:t>3</w:t>
        </w:r>
      </w:fldSimple>
      <w:r w:rsidR="000B63B8">
        <w:rPr>
          <w:cs/>
        </w:rPr>
        <w:t>.</w:t>
      </w:r>
      <w:fldSimple w:instr=" SEQ ตารางที่ \* ARABIC \s 1 ">
        <w:r w:rsidR="0071346B">
          <w:rPr>
            <w:noProof/>
            <w:cs/>
          </w:rPr>
          <w:t>5</w:t>
        </w:r>
      </w:fldSimple>
      <w:r>
        <w:rPr>
          <w:rFonts w:hint="cs"/>
          <w:cs/>
        </w:rPr>
        <w:t xml:space="preserve"> แสดงการแบ่งข้อมูล 10</w:t>
      </w:r>
      <w:r>
        <w:t>-folds</w:t>
      </w:r>
      <w:bookmarkEnd w:id="72"/>
    </w:p>
    <w:p w14:paraId="33881FFE" w14:textId="212627F9" w:rsidR="00BE046A" w:rsidRPr="00BE046A" w:rsidRDefault="00BE046A" w:rsidP="00BE046A">
      <w:pPr>
        <w:pStyle w:val="cpeBodyText"/>
        <w:rPr>
          <w:cs/>
        </w:rPr>
      </w:pPr>
      <w:r>
        <w:rPr>
          <w:rFonts w:hint="cs"/>
          <w:cs/>
        </w:rPr>
        <w:t xml:space="preserve">จากตารางที่ 3.5 ได้ทำการแบ่งข้อมูลเป็นทั้งหมด 10 ชุด โดยสำหรับวิธีการฝึกสอนโดยมีหลักการคือ จะทำการฝึกสอนด้วยข้อมูล 9 ชุด และทำการทดสอบด้วยข้อมูล 1 ชุด โดยจะทำการวนรอบของการฝึกสอนตาม </w:t>
      </w:r>
      <w:r>
        <w:t xml:space="preserve">k-fold </w:t>
      </w:r>
      <w:r>
        <w:rPr>
          <w:rFonts w:hint="cs"/>
          <w:cs/>
        </w:rPr>
        <w:t xml:space="preserve">ที่กำหนด ซึ่งนั่นก็คือ 10 รอบ โดยข้อมูลที่ใช้ฝึกสอนในแต่ละรอบแสดงดังตาราง 3.6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87"/>
        <w:gridCol w:w="416"/>
        <w:gridCol w:w="416"/>
        <w:gridCol w:w="416"/>
        <w:gridCol w:w="416"/>
        <w:gridCol w:w="416"/>
        <w:gridCol w:w="416"/>
        <w:gridCol w:w="416"/>
        <w:gridCol w:w="416"/>
        <w:gridCol w:w="416"/>
        <w:gridCol w:w="517"/>
        <w:gridCol w:w="1134"/>
      </w:tblGrid>
      <w:tr w:rsidR="00BE046A" w14:paraId="3230C9A5" w14:textId="77777777" w:rsidTr="009C2B7C">
        <w:trPr>
          <w:jc w:val="center"/>
        </w:trPr>
        <w:tc>
          <w:tcPr>
            <w:tcW w:w="0" w:type="auto"/>
            <w:vAlign w:val="center"/>
          </w:tcPr>
          <w:p w14:paraId="08402061" w14:textId="1C45E589" w:rsidR="00BE046A" w:rsidRPr="002E11F3" w:rsidRDefault="00BE046A" w:rsidP="00702A6B">
            <w:pPr>
              <w:pStyle w:val="BodyText"/>
              <w:rPr>
                <w:rFonts w:ascii="TH SarabunPSK" w:hAnsi="TH SarabunPSK" w:cs="TH SarabunPSK"/>
                <w:b/>
                <w:bCs/>
                <w:szCs w:val="28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ลำดับรอบ</w:t>
            </w:r>
          </w:p>
        </w:tc>
        <w:tc>
          <w:tcPr>
            <w:tcW w:w="4261" w:type="dxa"/>
            <w:gridSpan w:val="10"/>
            <w:vAlign w:val="center"/>
          </w:tcPr>
          <w:p w14:paraId="1F26D932" w14:textId="270E5E3D" w:rsidR="00BE046A" w:rsidRPr="002E11F3" w:rsidRDefault="00BE046A" w:rsidP="00702A6B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ชุดฝึกสอน</w:t>
            </w:r>
          </w:p>
        </w:tc>
        <w:tc>
          <w:tcPr>
            <w:tcW w:w="1134" w:type="dxa"/>
            <w:vAlign w:val="center"/>
          </w:tcPr>
          <w:p w14:paraId="3067103B" w14:textId="6D6FB776" w:rsidR="00BE046A" w:rsidRDefault="00BE046A" w:rsidP="00702A6B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Cs w:val="28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ชุดทดสอบ</w:t>
            </w:r>
          </w:p>
        </w:tc>
      </w:tr>
      <w:tr w:rsidR="009C2B7C" w14:paraId="41EA8242" w14:textId="77777777" w:rsidTr="009C2B7C">
        <w:trPr>
          <w:jc w:val="center"/>
        </w:trPr>
        <w:tc>
          <w:tcPr>
            <w:tcW w:w="0" w:type="auto"/>
            <w:vAlign w:val="center"/>
          </w:tcPr>
          <w:p w14:paraId="14B496D6" w14:textId="76DF5314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 w:hint="cs"/>
                <w:szCs w:val="28"/>
                <w:cs/>
              </w:rPr>
              <w:t>1</w:t>
            </w:r>
          </w:p>
        </w:tc>
        <w:tc>
          <w:tcPr>
            <w:tcW w:w="416" w:type="dxa"/>
            <w:vAlign w:val="center"/>
          </w:tcPr>
          <w:p w14:paraId="711C07DF" w14:textId="1389E4F0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</w:p>
        </w:tc>
        <w:tc>
          <w:tcPr>
            <w:tcW w:w="416" w:type="dxa"/>
            <w:vAlign w:val="center"/>
          </w:tcPr>
          <w:p w14:paraId="5B66FB28" w14:textId="2A629421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F2</w:t>
            </w:r>
          </w:p>
        </w:tc>
        <w:tc>
          <w:tcPr>
            <w:tcW w:w="416" w:type="dxa"/>
            <w:vAlign w:val="center"/>
          </w:tcPr>
          <w:p w14:paraId="18BE2532" w14:textId="0AA700C9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F3</w:t>
            </w:r>
          </w:p>
        </w:tc>
        <w:tc>
          <w:tcPr>
            <w:tcW w:w="416" w:type="dxa"/>
            <w:vAlign w:val="center"/>
          </w:tcPr>
          <w:p w14:paraId="51A5A5B6" w14:textId="7B89345C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F4</w:t>
            </w:r>
          </w:p>
        </w:tc>
        <w:tc>
          <w:tcPr>
            <w:tcW w:w="416" w:type="dxa"/>
            <w:vAlign w:val="center"/>
          </w:tcPr>
          <w:p w14:paraId="5AD319F2" w14:textId="02527635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F5</w:t>
            </w:r>
          </w:p>
        </w:tc>
        <w:tc>
          <w:tcPr>
            <w:tcW w:w="416" w:type="dxa"/>
            <w:vAlign w:val="center"/>
          </w:tcPr>
          <w:p w14:paraId="6F974927" w14:textId="3D5C0E73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F6</w:t>
            </w:r>
          </w:p>
        </w:tc>
        <w:tc>
          <w:tcPr>
            <w:tcW w:w="416" w:type="dxa"/>
            <w:vAlign w:val="center"/>
          </w:tcPr>
          <w:p w14:paraId="19DE611F" w14:textId="7F2C7C54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F7</w:t>
            </w:r>
          </w:p>
        </w:tc>
        <w:tc>
          <w:tcPr>
            <w:tcW w:w="416" w:type="dxa"/>
            <w:vAlign w:val="center"/>
          </w:tcPr>
          <w:p w14:paraId="034090CC" w14:textId="75E93650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F8</w:t>
            </w:r>
          </w:p>
        </w:tc>
        <w:tc>
          <w:tcPr>
            <w:tcW w:w="416" w:type="dxa"/>
            <w:vAlign w:val="center"/>
          </w:tcPr>
          <w:p w14:paraId="5EFF8DDE" w14:textId="2FA4A036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F9</w:t>
            </w:r>
          </w:p>
        </w:tc>
        <w:tc>
          <w:tcPr>
            <w:tcW w:w="517" w:type="dxa"/>
            <w:vAlign w:val="center"/>
          </w:tcPr>
          <w:p w14:paraId="6F0B45B0" w14:textId="60A21E82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F10</w:t>
            </w:r>
          </w:p>
        </w:tc>
        <w:tc>
          <w:tcPr>
            <w:tcW w:w="1134" w:type="dxa"/>
            <w:vAlign w:val="center"/>
          </w:tcPr>
          <w:p w14:paraId="1E7D68C0" w14:textId="566E2BFD" w:rsidR="009C2B7C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</w:t>
            </w:r>
          </w:p>
        </w:tc>
      </w:tr>
      <w:tr w:rsidR="009C2B7C" w14:paraId="0A5DAA21" w14:textId="77777777" w:rsidTr="009C2B7C">
        <w:trPr>
          <w:jc w:val="center"/>
        </w:trPr>
        <w:tc>
          <w:tcPr>
            <w:tcW w:w="0" w:type="auto"/>
            <w:vAlign w:val="center"/>
          </w:tcPr>
          <w:p w14:paraId="5C93E47C" w14:textId="7083263E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 w:hint="cs"/>
                <w:szCs w:val="28"/>
                <w:cs/>
              </w:rPr>
              <w:t>2</w:t>
            </w:r>
          </w:p>
        </w:tc>
        <w:tc>
          <w:tcPr>
            <w:tcW w:w="416" w:type="dxa"/>
            <w:vAlign w:val="center"/>
          </w:tcPr>
          <w:p w14:paraId="2C8DE74C" w14:textId="3697DE76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</w:t>
            </w:r>
          </w:p>
        </w:tc>
        <w:tc>
          <w:tcPr>
            <w:tcW w:w="416" w:type="dxa"/>
            <w:vAlign w:val="center"/>
          </w:tcPr>
          <w:p w14:paraId="5AEF1C3C" w14:textId="2C208D33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</w:p>
        </w:tc>
        <w:tc>
          <w:tcPr>
            <w:tcW w:w="416" w:type="dxa"/>
            <w:vAlign w:val="center"/>
          </w:tcPr>
          <w:p w14:paraId="221B1608" w14:textId="1BD7A453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F3</w:t>
            </w:r>
          </w:p>
        </w:tc>
        <w:tc>
          <w:tcPr>
            <w:tcW w:w="416" w:type="dxa"/>
            <w:vAlign w:val="center"/>
          </w:tcPr>
          <w:p w14:paraId="0429062E" w14:textId="3AC7C783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F4</w:t>
            </w:r>
          </w:p>
        </w:tc>
        <w:tc>
          <w:tcPr>
            <w:tcW w:w="416" w:type="dxa"/>
            <w:vAlign w:val="center"/>
          </w:tcPr>
          <w:p w14:paraId="34DEBAF3" w14:textId="1D3DD1BF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F5</w:t>
            </w:r>
          </w:p>
        </w:tc>
        <w:tc>
          <w:tcPr>
            <w:tcW w:w="416" w:type="dxa"/>
            <w:vAlign w:val="center"/>
          </w:tcPr>
          <w:p w14:paraId="5FB6C482" w14:textId="67A4481A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F6</w:t>
            </w:r>
          </w:p>
        </w:tc>
        <w:tc>
          <w:tcPr>
            <w:tcW w:w="416" w:type="dxa"/>
            <w:vAlign w:val="center"/>
          </w:tcPr>
          <w:p w14:paraId="019D8CF7" w14:textId="246F04BC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F7</w:t>
            </w:r>
          </w:p>
        </w:tc>
        <w:tc>
          <w:tcPr>
            <w:tcW w:w="416" w:type="dxa"/>
            <w:vAlign w:val="center"/>
          </w:tcPr>
          <w:p w14:paraId="14359C20" w14:textId="52155A5E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F8</w:t>
            </w:r>
          </w:p>
        </w:tc>
        <w:tc>
          <w:tcPr>
            <w:tcW w:w="416" w:type="dxa"/>
            <w:vAlign w:val="center"/>
          </w:tcPr>
          <w:p w14:paraId="67B33A89" w14:textId="18389939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F9</w:t>
            </w:r>
          </w:p>
        </w:tc>
        <w:tc>
          <w:tcPr>
            <w:tcW w:w="517" w:type="dxa"/>
            <w:vAlign w:val="center"/>
          </w:tcPr>
          <w:p w14:paraId="30B13FF7" w14:textId="4E5AE7B6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F10</w:t>
            </w:r>
          </w:p>
        </w:tc>
        <w:tc>
          <w:tcPr>
            <w:tcW w:w="1134" w:type="dxa"/>
            <w:vAlign w:val="center"/>
          </w:tcPr>
          <w:p w14:paraId="1AEFB52F" w14:textId="1C956758" w:rsidR="009C2B7C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F2</w:t>
            </w:r>
          </w:p>
        </w:tc>
      </w:tr>
      <w:tr w:rsidR="009C2B7C" w14:paraId="2C5A3271" w14:textId="77777777" w:rsidTr="009C2B7C">
        <w:trPr>
          <w:jc w:val="center"/>
        </w:trPr>
        <w:tc>
          <w:tcPr>
            <w:tcW w:w="0" w:type="auto"/>
            <w:vAlign w:val="center"/>
          </w:tcPr>
          <w:p w14:paraId="46546FB5" w14:textId="725EFBA7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 w:hint="cs"/>
                <w:szCs w:val="28"/>
                <w:cs/>
              </w:rPr>
              <w:t>3</w:t>
            </w:r>
          </w:p>
        </w:tc>
        <w:tc>
          <w:tcPr>
            <w:tcW w:w="416" w:type="dxa"/>
            <w:vAlign w:val="center"/>
          </w:tcPr>
          <w:p w14:paraId="48BC9578" w14:textId="10F357A0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</w:t>
            </w:r>
          </w:p>
        </w:tc>
        <w:tc>
          <w:tcPr>
            <w:tcW w:w="416" w:type="dxa"/>
            <w:vAlign w:val="center"/>
          </w:tcPr>
          <w:p w14:paraId="05BEEFEB" w14:textId="627555F0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F2</w:t>
            </w:r>
          </w:p>
        </w:tc>
        <w:tc>
          <w:tcPr>
            <w:tcW w:w="416" w:type="dxa"/>
            <w:vAlign w:val="center"/>
          </w:tcPr>
          <w:p w14:paraId="0906BD40" w14:textId="77D5B856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</w:p>
        </w:tc>
        <w:tc>
          <w:tcPr>
            <w:tcW w:w="416" w:type="dxa"/>
            <w:vAlign w:val="center"/>
          </w:tcPr>
          <w:p w14:paraId="62970089" w14:textId="145FE054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F4</w:t>
            </w:r>
          </w:p>
        </w:tc>
        <w:tc>
          <w:tcPr>
            <w:tcW w:w="416" w:type="dxa"/>
            <w:vAlign w:val="center"/>
          </w:tcPr>
          <w:p w14:paraId="55FC8220" w14:textId="3D2DBAB3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F5</w:t>
            </w:r>
          </w:p>
        </w:tc>
        <w:tc>
          <w:tcPr>
            <w:tcW w:w="416" w:type="dxa"/>
            <w:vAlign w:val="center"/>
          </w:tcPr>
          <w:p w14:paraId="5318F737" w14:textId="1E604A1C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F6</w:t>
            </w:r>
          </w:p>
        </w:tc>
        <w:tc>
          <w:tcPr>
            <w:tcW w:w="416" w:type="dxa"/>
            <w:vAlign w:val="center"/>
          </w:tcPr>
          <w:p w14:paraId="7FD0E0E7" w14:textId="6F07C8EB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F7</w:t>
            </w:r>
          </w:p>
        </w:tc>
        <w:tc>
          <w:tcPr>
            <w:tcW w:w="416" w:type="dxa"/>
            <w:vAlign w:val="center"/>
          </w:tcPr>
          <w:p w14:paraId="0B50FBA7" w14:textId="18B3DAC8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F8</w:t>
            </w:r>
          </w:p>
        </w:tc>
        <w:tc>
          <w:tcPr>
            <w:tcW w:w="416" w:type="dxa"/>
            <w:vAlign w:val="center"/>
          </w:tcPr>
          <w:p w14:paraId="3CD2E15A" w14:textId="46DCE46D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F9</w:t>
            </w:r>
          </w:p>
        </w:tc>
        <w:tc>
          <w:tcPr>
            <w:tcW w:w="517" w:type="dxa"/>
            <w:vAlign w:val="center"/>
          </w:tcPr>
          <w:p w14:paraId="304E43AE" w14:textId="2334052A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F10</w:t>
            </w:r>
          </w:p>
        </w:tc>
        <w:tc>
          <w:tcPr>
            <w:tcW w:w="1134" w:type="dxa"/>
            <w:vAlign w:val="center"/>
          </w:tcPr>
          <w:p w14:paraId="45872448" w14:textId="59947ED5" w:rsidR="009C2B7C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F3</w:t>
            </w:r>
          </w:p>
        </w:tc>
      </w:tr>
      <w:tr w:rsidR="009C2B7C" w14:paraId="1C333573" w14:textId="77777777" w:rsidTr="009C2B7C">
        <w:trPr>
          <w:jc w:val="center"/>
        </w:trPr>
        <w:tc>
          <w:tcPr>
            <w:tcW w:w="0" w:type="auto"/>
            <w:vAlign w:val="center"/>
          </w:tcPr>
          <w:p w14:paraId="1B4DE1F5" w14:textId="40E91B7F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 w:hint="cs"/>
                <w:szCs w:val="28"/>
                <w:cs/>
              </w:rPr>
              <w:t>4</w:t>
            </w:r>
          </w:p>
        </w:tc>
        <w:tc>
          <w:tcPr>
            <w:tcW w:w="416" w:type="dxa"/>
            <w:vAlign w:val="center"/>
          </w:tcPr>
          <w:p w14:paraId="0DDF7B05" w14:textId="6E59668A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</w:t>
            </w:r>
          </w:p>
        </w:tc>
        <w:tc>
          <w:tcPr>
            <w:tcW w:w="416" w:type="dxa"/>
            <w:vAlign w:val="center"/>
          </w:tcPr>
          <w:p w14:paraId="517F1A80" w14:textId="76BFA1BC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F2</w:t>
            </w:r>
          </w:p>
        </w:tc>
        <w:tc>
          <w:tcPr>
            <w:tcW w:w="416" w:type="dxa"/>
            <w:vAlign w:val="center"/>
          </w:tcPr>
          <w:p w14:paraId="1428765F" w14:textId="30AC8ED3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F3</w:t>
            </w:r>
          </w:p>
        </w:tc>
        <w:tc>
          <w:tcPr>
            <w:tcW w:w="416" w:type="dxa"/>
            <w:vAlign w:val="center"/>
          </w:tcPr>
          <w:p w14:paraId="6F51D421" w14:textId="5D0DC123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</w:p>
        </w:tc>
        <w:tc>
          <w:tcPr>
            <w:tcW w:w="416" w:type="dxa"/>
            <w:vAlign w:val="center"/>
          </w:tcPr>
          <w:p w14:paraId="3143E9FA" w14:textId="2320C12C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F5</w:t>
            </w:r>
          </w:p>
        </w:tc>
        <w:tc>
          <w:tcPr>
            <w:tcW w:w="416" w:type="dxa"/>
            <w:vAlign w:val="center"/>
          </w:tcPr>
          <w:p w14:paraId="1573FC8E" w14:textId="3A9F6CCE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F6</w:t>
            </w:r>
          </w:p>
        </w:tc>
        <w:tc>
          <w:tcPr>
            <w:tcW w:w="416" w:type="dxa"/>
            <w:vAlign w:val="center"/>
          </w:tcPr>
          <w:p w14:paraId="1DAC9A2C" w14:textId="111E010B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F7</w:t>
            </w:r>
          </w:p>
        </w:tc>
        <w:tc>
          <w:tcPr>
            <w:tcW w:w="416" w:type="dxa"/>
            <w:vAlign w:val="center"/>
          </w:tcPr>
          <w:p w14:paraId="01A34183" w14:textId="471AAD2E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F8</w:t>
            </w:r>
          </w:p>
        </w:tc>
        <w:tc>
          <w:tcPr>
            <w:tcW w:w="416" w:type="dxa"/>
            <w:vAlign w:val="center"/>
          </w:tcPr>
          <w:p w14:paraId="6F14E28E" w14:textId="6572A1AA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F9</w:t>
            </w:r>
          </w:p>
        </w:tc>
        <w:tc>
          <w:tcPr>
            <w:tcW w:w="517" w:type="dxa"/>
            <w:vAlign w:val="center"/>
          </w:tcPr>
          <w:p w14:paraId="15E243BB" w14:textId="79B0DC6F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F10</w:t>
            </w:r>
          </w:p>
        </w:tc>
        <w:tc>
          <w:tcPr>
            <w:tcW w:w="1134" w:type="dxa"/>
            <w:vAlign w:val="center"/>
          </w:tcPr>
          <w:p w14:paraId="244D1A9A" w14:textId="5BF07DC6" w:rsidR="009C2B7C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F4</w:t>
            </w:r>
          </w:p>
        </w:tc>
      </w:tr>
      <w:tr w:rsidR="009C2B7C" w14:paraId="706D3473" w14:textId="77777777" w:rsidTr="009C2B7C">
        <w:trPr>
          <w:jc w:val="center"/>
        </w:trPr>
        <w:tc>
          <w:tcPr>
            <w:tcW w:w="0" w:type="auto"/>
            <w:vAlign w:val="center"/>
          </w:tcPr>
          <w:p w14:paraId="73963139" w14:textId="49D0AB48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 w:hint="cs"/>
                <w:szCs w:val="28"/>
                <w:cs/>
              </w:rPr>
              <w:t>5</w:t>
            </w:r>
          </w:p>
        </w:tc>
        <w:tc>
          <w:tcPr>
            <w:tcW w:w="416" w:type="dxa"/>
            <w:vAlign w:val="center"/>
          </w:tcPr>
          <w:p w14:paraId="3FF3C549" w14:textId="2F58B9F1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</w:t>
            </w:r>
          </w:p>
        </w:tc>
        <w:tc>
          <w:tcPr>
            <w:tcW w:w="416" w:type="dxa"/>
            <w:vAlign w:val="center"/>
          </w:tcPr>
          <w:p w14:paraId="05E4658D" w14:textId="79E22F89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F2</w:t>
            </w:r>
          </w:p>
        </w:tc>
        <w:tc>
          <w:tcPr>
            <w:tcW w:w="416" w:type="dxa"/>
            <w:vAlign w:val="center"/>
          </w:tcPr>
          <w:p w14:paraId="26189882" w14:textId="75468491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F3</w:t>
            </w:r>
          </w:p>
        </w:tc>
        <w:tc>
          <w:tcPr>
            <w:tcW w:w="416" w:type="dxa"/>
            <w:vAlign w:val="center"/>
          </w:tcPr>
          <w:p w14:paraId="189F753E" w14:textId="2D589ACC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F4</w:t>
            </w:r>
          </w:p>
        </w:tc>
        <w:tc>
          <w:tcPr>
            <w:tcW w:w="416" w:type="dxa"/>
            <w:vAlign w:val="center"/>
          </w:tcPr>
          <w:p w14:paraId="38617FF9" w14:textId="73B74C54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</w:p>
        </w:tc>
        <w:tc>
          <w:tcPr>
            <w:tcW w:w="416" w:type="dxa"/>
            <w:vAlign w:val="center"/>
          </w:tcPr>
          <w:p w14:paraId="0F7752FE" w14:textId="56BCFDB5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F6</w:t>
            </w:r>
          </w:p>
        </w:tc>
        <w:tc>
          <w:tcPr>
            <w:tcW w:w="416" w:type="dxa"/>
            <w:vAlign w:val="center"/>
          </w:tcPr>
          <w:p w14:paraId="6FB7A473" w14:textId="2B5DE18C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F7</w:t>
            </w:r>
          </w:p>
        </w:tc>
        <w:tc>
          <w:tcPr>
            <w:tcW w:w="416" w:type="dxa"/>
            <w:vAlign w:val="center"/>
          </w:tcPr>
          <w:p w14:paraId="732CC93C" w14:textId="4BA274B3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F8</w:t>
            </w:r>
          </w:p>
        </w:tc>
        <w:tc>
          <w:tcPr>
            <w:tcW w:w="416" w:type="dxa"/>
            <w:vAlign w:val="center"/>
          </w:tcPr>
          <w:p w14:paraId="1830ED93" w14:textId="3263E3C0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F9</w:t>
            </w:r>
          </w:p>
        </w:tc>
        <w:tc>
          <w:tcPr>
            <w:tcW w:w="517" w:type="dxa"/>
            <w:vAlign w:val="center"/>
          </w:tcPr>
          <w:p w14:paraId="63EB5D9A" w14:textId="3D2505BB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F10</w:t>
            </w:r>
          </w:p>
        </w:tc>
        <w:tc>
          <w:tcPr>
            <w:tcW w:w="1134" w:type="dxa"/>
            <w:vAlign w:val="center"/>
          </w:tcPr>
          <w:p w14:paraId="5772CD90" w14:textId="329C04D4" w:rsidR="009C2B7C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F5</w:t>
            </w:r>
          </w:p>
        </w:tc>
      </w:tr>
      <w:tr w:rsidR="009C2B7C" w14:paraId="007C47D9" w14:textId="77777777" w:rsidTr="009C2B7C">
        <w:trPr>
          <w:jc w:val="center"/>
        </w:trPr>
        <w:tc>
          <w:tcPr>
            <w:tcW w:w="0" w:type="auto"/>
            <w:vAlign w:val="center"/>
          </w:tcPr>
          <w:p w14:paraId="3DAB01C9" w14:textId="6547C252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 w:hint="cs"/>
                <w:szCs w:val="28"/>
                <w:cs/>
              </w:rPr>
              <w:t>6</w:t>
            </w:r>
          </w:p>
        </w:tc>
        <w:tc>
          <w:tcPr>
            <w:tcW w:w="416" w:type="dxa"/>
            <w:vAlign w:val="center"/>
          </w:tcPr>
          <w:p w14:paraId="5F138749" w14:textId="4509F4D9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</w:t>
            </w:r>
          </w:p>
        </w:tc>
        <w:tc>
          <w:tcPr>
            <w:tcW w:w="416" w:type="dxa"/>
            <w:vAlign w:val="center"/>
          </w:tcPr>
          <w:p w14:paraId="0B39D344" w14:textId="2A030A3E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F2</w:t>
            </w:r>
          </w:p>
        </w:tc>
        <w:tc>
          <w:tcPr>
            <w:tcW w:w="416" w:type="dxa"/>
            <w:vAlign w:val="center"/>
          </w:tcPr>
          <w:p w14:paraId="446A7FB7" w14:textId="51ACA518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F3</w:t>
            </w:r>
          </w:p>
        </w:tc>
        <w:tc>
          <w:tcPr>
            <w:tcW w:w="416" w:type="dxa"/>
            <w:vAlign w:val="center"/>
          </w:tcPr>
          <w:p w14:paraId="44B2692B" w14:textId="674668E0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F4</w:t>
            </w:r>
          </w:p>
        </w:tc>
        <w:tc>
          <w:tcPr>
            <w:tcW w:w="416" w:type="dxa"/>
            <w:vAlign w:val="center"/>
          </w:tcPr>
          <w:p w14:paraId="0B7980B9" w14:textId="13324D71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F5</w:t>
            </w:r>
          </w:p>
        </w:tc>
        <w:tc>
          <w:tcPr>
            <w:tcW w:w="416" w:type="dxa"/>
            <w:vAlign w:val="center"/>
          </w:tcPr>
          <w:p w14:paraId="4F4BF47A" w14:textId="59F832F1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</w:p>
        </w:tc>
        <w:tc>
          <w:tcPr>
            <w:tcW w:w="416" w:type="dxa"/>
            <w:vAlign w:val="center"/>
          </w:tcPr>
          <w:p w14:paraId="2FEEB9CC" w14:textId="055C23CB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F7</w:t>
            </w:r>
          </w:p>
        </w:tc>
        <w:tc>
          <w:tcPr>
            <w:tcW w:w="416" w:type="dxa"/>
            <w:vAlign w:val="center"/>
          </w:tcPr>
          <w:p w14:paraId="745A99E7" w14:textId="3AD5DAA5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F8</w:t>
            </w:r>
          </w:p>
        </w:tc>
        <w:tc>
          <w:tcPr>
            <w:tcW w:w="416" w:type="dxa"/>
            <w:vAlign w:val="center"/>
          </w:tcPr>
          <w:p w14:paraId="52CF281B" w14:textId="3931B2C0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F9</w:t>
            </w:r>
          </w:p>
        </w:tc>
        <w:tc>
          <w:tcPr>
            <w:tcW w:w="517" w:type="dxa"/>
            <w:vAlign w:val="center"/>
          </w:tcPr>
          <w:p w14:paraId="64705662" w14:textId="42A33C2D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F10</w:t>
            </w:r>
          </w:p>
        </w:tc>
        <w:tc>
          <w:tcPr>
            <w:tcW w:w="1134" w:type="dxa"/>
            <w:vAlign w:val="center"/>
          </w:tcPr>
          <w:p w14:paraId="44AEC9B0" w14:textId="18C8AE18" w:rsidR="009C2B7C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F6</w:t>
            </w:r>
          </w:p>
        </w:tc>
      </w:tr>
      <w:tr w:rsidR="009C2B7C" w14:paraId="0B233807" w14:textId="77777777" w:rsidTr="009C2B7C">
        <w:trPr>
          <w:jc w:val="center"/>
        </w:trPr>
        <w:tc>
          <w:tcPr>
            <w:tcW w:w="0" w:type="auto"/>
            <w:vAlign w:val="center"/>
          </w:tcPr>
          <w:p w14:paraId="3ADCFA51" w14:textId="0CF6A37A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 w:hint="cs"/>
                <w:szCs w:val="28"/>
                <w:cs/>
              </w:rPr>
              <w:t>7</w:t>
            </w:r>
          </w:p>
        </w:tc>
        <w:tc>
          <w:tcPr>
            <w:tcW w:w="416" w:type="dxa"/>
            <w:vAlign w:val="center"/>
          </w:tcPr>
          <w:p w14:paraId="73E5944D" w14:textId="34B6116B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</w:t>
            </w:r>
          </w:p>
        </w:tc>
        <w:tc>
          <w:tcPr>
            <w:tcW w:w="416" w:type="dxa"/>
            <w:vAlign w:val="center"/>
          </w:tcPr>
          <w:p w14:paraId="4977518C" w14:textId="47C6F63C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F2</w:t>
            </w:r>
          </w:p>
        </w:tc>
        <w:tc>
          <w:tcPr>
            <w:tcW w:w="416" w:type="dxa"/>
            <w:vAlign w:val="center"/>
          </w:tcPr>
          <w:p w14:paraId="01804034" w14:textId="36E136C3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F3</w:t>
            </w:r>
          </w:p>
        </w:tc>
        <w:tc>
          <w:tcPr>
            <w:tcW w:w="416" w:type="dxa"/>
            <w:vAlign w:val="center"/>
          </w:tcPr>
          <w:p w14:paraId="302BC449" w14:textId="78FE9DF2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F4</w:t>
            </w:r>
          </w:p>
        </w:tc>
        <w:tc>
          <w:tcPr>
            <w:tcW w:w="416" w:type="dxa"/>
            <w:vAlign w:val="center"/>
          </w:tcPr>
          <w:p w14:paraId="1A16039B" w14:textId="5AFE3537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F5</w:t>
            </w:r>
          </w:p>
        </w:tc>
        <w:tc>
          <w:tcPr>
            <w:tcW w:w="416" w:type="dxa"/>
            <w:vAlign w:val="center"/>
          </w:tcPr>
          <w:p w14:paraId="5995238B" w14:textId="654C52D3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F6</w:t>
            </w:r>
          </w:p>
        </w:tc>
        <w:tc>
          <w:tcPr>
            <w:tcW w:w="416" w:type="dxa"/>
            <w:vAlign w:val="center"/>
          </w:tcPr>
          <w:p w14:paraId="49815F9A" w14:textId="21C72E48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</w:p>
        </w:tc>
        <w:tc>
          <w:tcPr>
            <w:tcW w:w="416" w:type="dxa"/>
            <w:vAlign w:val="center"/>
          </w:tcPr>
          <w:p w14:paraId="033D7FD9" w14:textId="25063C81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F8</w:t>
            </w:r>
          </w:p>
        </w:tc>
        <w:tc>
          <w:tcPr>
            <w:tcW w:w="416" w:type="dxa"/>
            <w:vAlign w:val="center"/>
          </w:tcPr>
          <w:p w14:paraId="695E66B2" w14:textId="7B4BF77A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F9</w:t>
            </w:r>
          </w:p>
        </w:tc>
        <w:tc>
          <w:tcPr>
            <w:tcW w:w="517" w:type="dxa"/>
            <w:vAlign w:val="center"/>
          </w:tcPr>
          <w:p w14:paraId="4A7BCEE4" w14:textId="2C6202A0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F10</w:t>
            </w:r>
          </w:p>
        </w:tc>
        <w:tc>
          <w:tcPr>
            <w:tcW w:w="1134" w:type="dxa"/>
            <w:vAlign w:val="center"/>
          </w:tcPr>
          <w:p w14:paraId="0ABCE17D" w14:textId="6E242381" w:rsidR="009C2B7C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F7</w:t>
            </w:r>
          </w:p>
        </w:tc>
      </w:tr>
      <w:tr w:rsidR="009C2B7C" w14:paraId="465BC1CD" w14:textId="77777777" w:rsidTr="009C2B7C">
        <w:trPr>
          <w:jc w:val="center"/>
        </w:trPr>
        <w:tc>
          <w:tcPr>
            <w:tcW w:w="0" w:type="auto"/>
            <w:vAlign w:val="center"/>
          </w:tcPr>
          <w:p w14:paraId="6129202F" w14:textId="6CEA3112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 w:hint="cs"/>
                <w:szCs w:val="28"/>
                <w:cs/>
              </w:rPr>
              <w:t>8</w:t>
            </w:r>
          </w:p>
        </w:tc>
        <w:tc>
          <w:tcPr>
            <w:tcW w:w="416" w:type="dxa"/>
            <w:vAlign w:val="center"/>
          </w:tcPr>
          <w:p w14:paraId="3E2AB9EA" w14:textId="7B99548C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</w:t>
            </w:r>
          </w:p>
        </w:tc>
        <w:tc>
          <w:tcPr>
            <w:tcW w:w="416" w:type="dxa"/>
            <w:vAlign w:val="center"/>
          </w:tcPr>
          <w:p w14:paraId="082B2878" w14:textId="444D8162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F2</w:t>
            </w:r>
          </w:p>
        </w:tc>
        <w:tc>
          <w:tcPr>
            <w:tcW w:w="416" w:type="dxa"/>
            <w:vAlign w:val="center"/>
          </w:tcPr>
          <w:p w14:paraId="7ABC2AA1" w14:textId="6C69769F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F3</w:t>
            </w:r>
          </w:p>
        </w:tc>
        <w:tc>
          <w:tcPr>
            <w:tcW w:w="416" w:type="dxa"/>
            <w:vAlign w:val="center"/>
          </w:tcPr>
          <w:p w14:paraId="1FBC54AE" w14:textId="24F8B2CA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F4</w:t>
            </w:r>
          </w:p>
        </w:tc>
        <w:tc>
          <w:tcPr>
            <w:tcW w:w="416" w:type="dxa"/>
            <w:vAlign w:val="center"/>
          </w:tcPr>
          <w:p w14:paraId="17096A29" w14:textId="73EFC120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F5</w:t>
            </w:r>
          </w:p>
        </w:tc>
        <w:tc>
          <w:tcPr>
            <w:tcW w:w="416" w:type="dxa"/>
            <w:vAlign w:val="center"/>
          </w:tcPr>
          <w:p w14:paraId="5F3A5D4A" w14:textId="4FD0EF58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F6</w:t>
            </w:r>
          </w:p>
        </w:tc>
        <w:tc>
          <w:tcPr>
            <w:tcW w:w="416" w:type="dxa"/>
            <w:vAlign w:val="center"/>
          </w:tcPr>
          <w:p w14:paraId="5D19DB23" w14:textId="1D7AF397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F7</w:t>
            </w:r>
          </w:p>
        </w:tc>
        <w:tc>
          <w:tcPr>
            <w:tcW w:w="416" w:type="dxa"/>
            <w:vAlign w:val="center"/>
          </w:tcPr>
          <w:p w14:paraId="43F8C633" w14:textId="714734C1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</w:p>
        </w:tc>
        <w:tc>
          <w:tcPr>
            <w:tcW w:w="416" w:type="dxa"/>
            <w:vAlign w:val="center"/>
          </w:tcPr>
          <w:p w14:paraId="39D86F5D" w14:textId="6D5F7D29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F9</w:t>
            </w:r>
          </w:p>
        </w:tc>
        <w:tc>
          <w:tcPr>
            <w:tcW w:w="517" w:type="dxa"/>
            <w:vAlign w:val="center"/>
          </w:tcPr>
          <w:p w14:paraId="01C49B65" w14:textId="0351814A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F10</w:t>
            </w:r>
          </w:p>
        </w:tc>
        <w:tc>
          <w:tcPr>
            <w:tcW w:w="1134" w:type="dxa"/>
            <w:vAlign w:val="center"/>
          </w:tcPr>
          <w:p w14:paraId="6E8A2FE1" w14:textId="40AD96A0" w:rsidR="009C2B7C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F8</w:t>
            </w:r>
          </w:p>
        </w:tc>
      </w:tr>
      <w:tr w:rsidR="009C2B7C" w14:paraId="3A697FC2" w14:textId="77777777" w:rsidTr="009C2B7C">
        <w:trPr>
          <w:jc w:val="center"/>
        </w:trPr>
        <w:tc>
          <w:tcPr>
            <w:tcW w:w="0" w:type="auto"/>
            <w:vAlign w:val="center"/>
          </w:tcPr>
          <w:p w14:paraId="4926B801" w14:textId="6F6970C1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 w:hint="cs"/>
                <w:szCs w:val="28"/>
                <w:cs/>
              </w:rPr>
              <w:t>9</w:t>
            </w:r>
          </w:p>
        </w:tc>
        <w:tc>
          <w:tcPr>
            <w:tcW w:w="416" w:type="dxa"/>
            <w:vAlign w:val="center"/>
          </w:tcPr>
          <w:p w14:paraId="73DA7D27" w14:textId="24572995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</w:t>
            </w:r>
          </w:p>
        </w:tc>
        <w:tc>
          <w:tcPr>
            <w:tcW w:w="416" w:type="dxa"/>
            <w:vAlign w:val="center"/>
          </w:tcPr>
          <w:p w14:paraId="20003D40" w14:textId="3EE30C86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F2</w:t>
            </w:r>
          </w:p>
        </w:tc>
        <w:tc>
          <w:tcPr>
            <w:tcW w:w="416" w:type="dxa"/>
            <w:vAlign w:val="center"/>
          </w:tcPr>
          <w:p w14:paraId="443A924C" w14:textId="276450E4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F3</w:t>
            </w:r>
          </w:p>
        </w:tc>
        <w:tc>
          <w:tcPr>
            <w:tcW w:w="416" w:type="dxa"/>
            <w:vAlign w:val="center"/>
          </w:tcPr>
          <w:p w14:paraId="160B437B" w14:textId="4E7FF6FF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F4</w:t>
            </w:r>
          </w:p>
        </w:tc>
        <w:tc>
          <w:tcPr>
            <w:tcW w:w="416" w:type="dxa"/>
            <w:vAlign w:val="center"/>
          </w:tcPr>
          <w:p w14:paraId="49287F4E" w14:textId="1E336902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F5</w:t>
            </w:r>
          </w:p>
        </w:tc>
        <w:tc>
          <w:tcPr>
            <w:tcW w:w="416" w:type="dxa"/>
            <w:vAlign w:val="center"/>
          </w:tcPr>
          <w:p w14:paraId="31A8A0F6" w14:textId="3550396F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F6</w:t>
            </w:r>
          </w:p>
        </w:tc>
        <w:tc>
          <w:tcPr>
            <w:tcW w:w="416" w:type="dxa"/>
            <w:vAlign w:val="center"/>
          </w:tcPr>
          <w:p w14:paraId="2D33DE1A" w14:textId="61B82AA5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F7</w:t>
            </w:r>
          </w:p>
        </w:tc>
        <w:tc>
          <w:tcPr>
            <w:tcW w:w="416" w:type="dxa"/>
            <w:vAlign w:val="center"/>
          </w:tcPr>
          <w:p w14:paraId="39DC5207" w14:textId="7148D52E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F8</w:t>
            </w:r>
          </w:p>
        </w:tc>
        <w:tc>
          <w:tcPr>
            <w:tcW w:w="416" w:type="dxa"/>
            <w:vAlign w:val="center"/>
          </w:tcPr>
          <w:p w14:paraId="5443B46D" w14:textId="53BFBD95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</w:p>
        </w:tc>
        <w:tc>
          <w:tcPr>
            <w:tcW w:w="517" w:type="dxa"/>
            <w:vAlign w:val="center"/>
          </w:tcPr>
          <w:p w14:paraId="6D6DD2BB" w14:textId="03DDBFEF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F10</w:t>
            </w:r>
          </w:p>
        </w:tc>
        <w:tc>
          <w:tcPr>
            <w:tcW w:w="1134" w:type="dxa"/>
            <w:vAlign w:val="center"/>
          </w:tcPr>
          <w:p w14:paraId="293A3E01" w14:textId="50E3F827" w:rsidR="009C2B7C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F9</w:t>
            </w:r>
          </w:p>
        </w:tc>
      </w:tr>
      <w:tr w:rsidR="009C2B7C" w14:paraId="4BF4514A" w14:textId="77777777" w:rsidTr="009C2B7C">
        <w:trPr>
          <w:jc w:val="center"/>
        </w:trPr>
        <w:tc>
          <w:tcPr>
            <w:tcW w:w="0" w:type="auto"/>
            <w:vAlign w:val="center"/>
          </w:tcPr>
          <w:p w14:paraId="7C5715AE" w14:textId="10BB44DF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 w:hint="cs"/>
                <w:szCs w:val="28"/>
                <w:cs/>
              </w:rPr>
              <w:t>10</w:t>
            </w:r>
          </w:p>
        </w:tc>
        <w:tc>
          <w:tcPr>
            <w:tcW w:w="416" w:type="dxa"/>
            <w:vAlign w:val="center"/>
          </w:tcPr>
          <w:p w14:paraId="1105E4EE" w14:textId="317AD701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</w:t>
            </w:r>
          </w:p>
        </w:tc>
        <w:tc>
          <w:tcPr>
            <w:tcW w:w="416" w:type="dxa"/>
            <w:vAlign w:val="center"/>
          </w:tcPr>
          <w:p w14:paraId="2A2C3383" w14:textId="50970339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F2</w:t>
            </w:r>
          </w:p>
        </w:tc>
        <w:tc>
          <w:tcPr>
            <w:tcW w:w="416" w:type="dxa"/>
            <w:vAlign w:val="center"/>
          </w:tcPr>
          <w:p w14:paraId="7CC0F324" w14:textId="4C6394F2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F3</w:t>
            </w:r>
          </w:p>
        </w:tc>
        <w:tc>
          <w:tcPr>
            <w:tcW w:w="416" w:type="dxa"/>
            <w:vAlign w:val="center"/>
          </w:tcPr>
          <w:p w14:paraId="113CA205" w14:textId="2355EFB1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F4</w:t>
            </w:r>
          </w:p>
        </w:tc>
        <w:tc>
          <w:tcPr>
            <w:tcW w:w="416" w:type="dxa"/>
            <w:vAlign w:val="center"/>
          </w:tcPr>
          <w:p w14:paraId="5E2049B2" w14:textId="32D922BB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F5</w:t>
            </w:r>
          </w:p>
        </w:tc>
        <w:tc>
          <w:tcPr>
            <w:tcW w:w="416" w:type="dxa"/>
            <w:vAlign w:val="center"/>
          </w:tcPr>
          <w:p w14:paraId="17B80E21" w14:textId="4F163A12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F6</w:t>
            </w:r>
          </w:p>
        </w:tc>
        <w:tc>
          <w:tcPr>
            <w:tcW w:w="416" w:type="dxa"/>
            <w:vAlign w:val="center"/>
          </w:tcPr>
          <w:p w14:paraId="0B02C103" w14:textId="22BEB216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F7</w:t>
            </w:r>
          </w:p>
        </w:tc>
        <w:tc>
          <w:tcPr>
            <w:tcW w:w="416" w:type="dxa"/>
            <w:vAlign w:val="center"/>
          </w:tcPr>
          <w:p w14:paraId="03B34C56" w14:textId="08C2BEE7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F8</w:t>
            </w:r>
          </w:p>
        </w:tc>
        <w:tc>
          <w:tcPr>
            <w:tcW w:w="416" w:type="dxa"/>
            <w:vAlign w:val="center"/>
          </w:tcPr>
          <w:p w14:paraId="10843438" w14:textId="32224D48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F9</w:t>
            </w:r>
          </w:p>
        </w:tc>
        <w:tc>
          <w:tcPr>
            <w:tcW w:w="517" w:type="dxa"/>
            <w:vAlign w:val="center"/>
          </w:tcPr>
          <w:p w14:paraId="33E7BD1B" w14:textId="7DD8E580" w:rsidR="009C2B7C" w:rsidRPr="002E11F3" w:rsidRDefault="009C2B7C" w:rsidP="009C2B7C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5C4E8940" w14:textId="6CAB3E34" w:rsidR="009C2B7C" w:rsidRDefault="009C2B7C" w:rsidP="009C2B7C">
            <w:pPr>
              <w:pStyle w:val="BodyText"/>
              <w:keepNext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F10</w:t>
            </w:r>
          </w:p>
        </w:tc>
      </w:tr>
    </w:tbl>
    <w:p w14:paraId="141B8232" w14:textId="602B9BA0" w:rsidR="00BE046A" w:rsidRPr="00BE046A" w:rsidRDefault="00F6269C" w:rsidP="00F6269C">
      <w:pPr>
        <w:pStyle w:val="Caption"/>
        <w:rPr>
          <w:cs/>
        </w:rPr>
      </w:pPr>
      <w:bookmarkStart w:id="73" w:name="_Toc68096146"/>
      <w:r>
        <w:rPr>
          <w:cs/>
        </w:rPr>
        <w:t xml:space="preserve">ตารางที่ </w:t>
      </w:r>
      <w:fldSimple w:instr=" STYLEREF 1 \s ">
        <w:r w:rsidR="0071346B">
          <w:rPr>
            <w:noProof/>
            <w:cs/>
          </w:rPr>
          <w:t>3</w:t>
        </w:r>
      </w:fldSimple>
      <w:r w:rsidR="000B63B8">
        <w:rPr>
          <w:cs/>
        </w:rPr>
        <w:t>.</w:t>
      </w:r>
      <w:fldSimple w:instr=" SEQ ตารางที่ \* ARABIC \s 1 ">
        <w:r w:rsidR="0071346B">
          <w:rPr>
            <w:noProof/>
            <w:cs/>
          </w:rPr>
          <w:t>6</w:t>
        </w:r>
      </w:fldSimple>
      <w:r>
        <w:t xml:space="preserve"> </w:t>
      </w:r>
      <w:r>
        <w:rPr>
          <w:rFonts w:hint="cs"/>
          <w:cs/>
        </w:rPr>
        <w:t>แสดงข้อมูลในการฝึกสอนและทดสอบในแต่ละรอบ</w:t>
      </w:r>
      <w:bookmarkEnd w:id="73"/>
    </w:p>
    <w:p w14:paraId="0C9AE090" w14:textId="77777777" w:rsidR="00CC184C" w:rsidRDefault="00CC184C" w:rsidP="00CC184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0F9886D" w14:textId="5C3B2414" w:rsidR="00FC0242" w:rsidRDefault="00702A6B" w:rsidP="00702A6B">
      <w:pPr>
        <w:pStyle w:val="Heading2"/>
      </w:pPr>
      <w:bookmarkStart w:id="74" w:name="_Toc68096106"/>
      <w:r>
        <w:rPr>
          <w:rFonts w:hint="cs"/>
          <w:cs/>
        </w:rPr>
        <w:t>การทดสอบ (</w:t>
      </w:r>
      <w:r>
        <w:t>Validation Model)</w:t>
      </w:r>
      <w:bookmarkEnd w:id="74"/>
      <w:r w:rsidR="006B4003">
        <w:t xml:space="preserve"> </w:t>
      </w:r>
    </w:p>
    <w:p w14:paraId="13D69907" w14:textId="7AE9DFFF" w:rsidR="00702A6B" w:rsidRPr="00702A6B" w:rsidRDefault="00702A6B" w:rsidP="00592E22">
      <w:pPr>
        <w:pStyle w:val="cpeBodyText"/>
      </w:pPr>
      <w:r w:rsidRPr="009A6F1D">
        <w:rPr>
          <w:rFonts w:hint="cs"/>
          <w:cs/>
        </w:rPr>
        <w:t>เมื่อสร้างชุดฝึกสอนเสร็จแล้ว จะนำข้อมูลที่ไม่เคยผ่านการฝึกสอน คือข้อมูลที่อยู่ในช่วงของ เดือน ม.ค. 2021</w:t>
      </w:r>
      <w:r w:rsidRPr="009A6F1D">
        <w:t xml:space="preserve"> </w:t>
      </w:r>
      <w:r w:rsidRPr="009A6F1D">
        <w:rPr>
          <w:cs/>
        </w:rPr>
        <w:t>–</w:t>
      </w:r>
      <w:r w:rsidRPr="009A6F1D">
        <w:rPr>
          <w:rFonts w:hint="cs"/>
          <w:cs/>
        </w:rPr>
        <w:t xml:space="preserve"> ก.พ. 2021 </w:t>
      </w:r>
    </w:p>
    <w:p w14:paraId="40E2FA64" w14:textId="5F4F09BD" w:rsidR="00702A6B" w:rsidRDefault="00592E22" w:rsidP="00592E22">
      <w:pPr>
        <w:pStyle w:val="Heading3"/>
      </w:pPr>
      <w:bookmarkStart w:id="75" w:name="_Toc68096107"/>
      <w:r>
        <w:rPr>
          <w:rFonts w:hint="cs"/>
          <w:cs/>
        </w:rPr>
        <w:t>การวัดความถูกต้อง</w:t>
      </w:r>
      <w:sdt>
        <w:sdtPr>
          <w:rPr>
            <w:rFonts w:hint="cs"/>
            <w:cs/>
          </w:rPr>
          <w:id w:val="-331376106"/>
          <w:citation/>
        </w:sdtPr>
        <w:sdtContent>
          <w:r w:rsidR="00153F9D">
            <w:rPr>
              <w:cs/>
            </w:rPr>
            <w:fldChar w:fldCharType="begin"/>
          </w:r>
          <w:r w:rsidR="00153F9D">
            <w:instrText xml:space="preserve"> CITATION htt \l 1033 </w:instrText>
          </w:r>
          <w:r w:rsidR="00153F9D">
            <w:rPr>
              <w:cs/>
            </w:rPr>
            <w:fldChar w:fldCharType="separate"/>
          </w:r>
          <w:r w:rsidR="00153F9D">
            <w:rPr>
              <w:noProof/>
            </w:rPr>
            <w:t xml:space="preserve"> </w:t>
          </w:r>
          <w:r w:rsidR="00153F9D" w:rsidRPr="00153F9D">
            <w:rPr>
              <w:noProof/>
            </w:rPr>
            <w:t>[4]</w:t>
          </w:r>
          <w:r w:rsidR="00153F9D">
            <w:rPr>
              <w:cs/>
            </w:rPr>
            <w:fldChar w:fldCharType="end"/>
          </w:r>
        </w:sdtContent>
      </w:sdt>
      <w:bookmarkEnd w:id="75"/>
    </w:p>
    <w:p w14:paraId="5479933C" w14:textId="7E569556" w:rsidR="00592E22" w:rsidRDefault="00592E22" w:rsidP="00592E22">
      <w:pPr>
        <w:pStyle w:val="cpeBodyText"/>
      </w:pPr>
      <w:r w:rsidRPr="00592E22">
        <w:rPr>
          <w:cs/>
        </w:rPr>
        <w:t>รายงานนี้วัดประสิทธิภาพการคำนวณของระบบโดยพิจารณาจากสมการต่อไปนี้</w:t>
      </w:r>
    </w:p>
    <w:p w14:paraId="5AAC0172" w14:textId="4C46DD0A" w:rsidR="00592E22" w:rsidRDefault="00592E22" w:rsidP="00592E22">
      <w:pPr>
        <w:pStyle w:val="Heading4"/>
      </w:pPr>
      <w:bookmarkStart w:id="76" w:name="_Toc68096108"/>
      <w:r w:rsidRPr="00592E22">
        <w:t>Mean Absolute Error (MAE)</w:t>
      </w:r>
      <w:bookmarkEnd w:id="76"/>
    </w:p>
    <w:p w14:paraId="2BC7660F" w14:textId="3CA4DBF3" w:rsidR="00592E22" w:rsidRDefault="00592E22" w:rsidP="00592E22">
      <w:pPr>
        <w:pStyle w:val="cpeBodyText"/>
      </w:pPr>
      <w:r w:rsidRPr="0002215C">
        <w:rPr>
          <w:rFonts w:hint="cs"/>
          <w:cs/>
        </w:rPr>
        <w:t xml:space="preserve">การวัดประสิทธิภาพด้วย </w:t>
      </w:r>
      <w:r w:rsidRPr="0002215C">
        <w:t xml:space="preserve">MAE </w:t>
      </w:r>
      <w:r w:rsidRPr="0002215C">
        <w:rPr>
          <w:rFonts w:hint="cs"/>
          <w:cs/>
        </w:rPr>
        <w:t>ใช้สำหรับหาความผิดพลาดเฉลี่ยของหน่วยสกุลเงิน</w:t>
      </w:r>
      <w:r w:rsidRPr="0002215C">
        <w:t xml:space="preserve">(Pip) </w:t>
      </w:r>
      <w:r w:rsidRPr="0002215C">
        <w:rPr>
          <w:rFonts w:hint="cs"/>
          <w:cs/>
        </w:rPr>
        <w:t>นั้นๆ</w:t>
      </w:r>
      <w:r w:rsidRPr="0002215C">
        <w:t xml:space="preserve"> </w:t>
      </w:r>
      <w:r w:rsidRPr="0002215C">
        <w:rPr>
          <w:rFonts w:hint="cs"/>
          <w:cs/>
        </w:rPr>
        <w:t xml:space="preserve">กล่าวคือ 1 </w:t>
      </w:r>
      <w:r w:rsidRPr="0002215C">
        <w:t xml:space="preserve">pip </w:t>
      </w:r>
      <w:r w:rsidRPr="0002215C">
        <w:rPr>
          <w:rFonts w:hint="cs"/>
          <w:cs/>
        </w:rPr>
        <w:t xml:space="preserve">ในคู่สกุลเงินของ </w:t>
      </w:r>
      <w:r w:rsidRPr="0002215C">
        <w:t xml:space="preserve">EUR/USD </w:t>
      </w:r>
      <w:r w:rsidRPr="0002215C">
        <w:rPr>
          <w:rFonts w:hint="cs"/>
          <w:cs/>
        </w:rPr>
        <w:t xml:space="preserve">และ </w:t>
      </w:r>
      <w:r w:rsidRPr="0002215C">
        <w:t xml:space="preserve">GBP/USD </w:t>
      </w:r>
      <w:r w:rsidRPr="0002215C">
        <w:rPr>
          <w:rFonts w:hint="cs"/>
          <w:cs/>
        </w:rPr>
        <w:t xml:space="preserve">คือ </w:t>
      </w:r>
      <w:r w:rsidRPr="0002215C">
        <w:t xml:space="preserve">0.0001 </w:t>
      </w:r>
      <w:r w:rsidRPr="0002215C">
        <w:rPr>
          <w:rFonts w:hint="cs"/>
          <w:cs/>
        </w:rPr>
        <w:t xml:space="preserve">หรือ </w:t>
      </w:r>
      <w:r w:rsidRPr="0002215C">
        <w:t>10</w:t>
      </w:r>
      <w:r w:rsidRPr="0002215C">
        <w:rPr>
          <w:vertAlign w:val="superscript"/>
        </w:rPr>
        <w:t>4</w:t>
      </w:r>
      <w:r w:rsidRPr="0002215C">
        <w:rPr>
          <w:rFonts w:hint="cs"/>
          <w:cs/>
        </w:rPr>
        <w:t xml:space="preserve"> และสำหรับคู่สกุลเงิน </w:t>
      </w:r>
      <w:r w:rsidRPr="0002215C">
        <w:t xml:space="preserve">USD/JPY </w:t>
      </w:r>
      <w:r w:rsidRPr="0002215C">
        <w:rPr>
          <w:rFonts w:hint="cs"/>
          <w:cs/>
        </w:rPr>
        <w:t xml:space="preserve">จะมีค่า 0.01 หรือ </w:t>
      </w:r>
      <w:r w:rsidRPr="0002215C">
        <w:t>10</w:t>
      </w:r>
      <w:r w:rsidRPr="0002215C">
        <w:rPr>
          <w:vertAlign w:val="superscript"/>
        </w:rPr>
        <w:t>2</w:t>
      </w:r>
      <w:r w:rsidRPr="0002215C">
        <w:t xml:space="preserve"> </w:t>
      </w:r>
      <w:r w:rsidR="00F1518C">
        <w:rPr>
          <w:rFonts w:hint="cs"/>
          <w:cs/>
        </w:rPr>
        <w:t>ซึ่งในสมการจะเป็นการหาความผิดพลาดเฉลี่ยของค่าเปิดและค่าปิดที่ทำนาย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1C5F74" w:rsidRPr="008473F5" w14:paraId="21A78C34" w14:textId="77777777" w:rsidTr="00D3206D">
        <w:trPr>
          <w:trHeight w:val="695"/>
        </w:trPr>
        <w:tc>
          <w:tcPr>
            <w:tcW w:w="774" w:type="dxa"/>
          </w:tcPr>
          <w:p w14:paraId="1DF9049D" w14:textId="77777777" w:rsidR="001C5F74" w:rsidRPr="008473F5" w:rsidRDefault="001C5F74" w:rsidP="00D3206D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7532B45A" w14:textId="5B02110A" w:rsidR="001C5F74" w:rsidRPr="008473F5" w:rsidRDefault="001C5F74" w:rsidP="00D3206D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r>
                  <w:rPr>
                    <w:rFonts w:ascii="Cambria Math" w:hAnsi="Cambria Math" w:cstheme="majorBidi"/>
                    <w:sz w:val="24"/>
                    <w:szCs w:val="20"/>
                  </w:rPr>
                  <m:t>M</m:t>
                </m:r>
                <m:r>
                  <w:rPr>
                    <w:rFonts w:ascii="Cambria Math" w:cstheme="majorBidi"/>
                    <w:sz w:val="24"/>
                    <w:szCs w:val="20"/>
                  </w:rPr>
                  <m:t>AE=</m:t>
                </m:r>
                <m:f>
                  <m:fPr>
                    <m:ctrlPr>
                      <w:rPr>
                        <w:rFonts w:ascii="Cambria Math" w:hAnsi="Cambria Math" w:cstheme="majorBidi"/>
                        <w:i/>
                        <w:sz w:val="24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cstheme="majorBidi"/>
                        <w:sz w:val="24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 w:cstheme="majorBidi"/>
                        <w:sz w:val="24"/>
                        <w:szCs w:val="20"/>
                      </w:rPr>
                      <m:t>2n</m:t>
                    </m:r>
                  </m:den>
                </m:f>
                <m:nary>
                  <m:naryPr>
                    <m:chr m:val="∑"/>
                    <m:ctrlPr>
                      <w:rPr>
                        <w:rFonts w:ascii="Cambria Math" w:hAnsi="Cambria Math" w:cstheme="majorBidi"/>
                        <w:i/>
                        <w:sz w:val="24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cstheme="majorBidi"/>
                        <w:sz w:val="24"/>
                        <w:szCs w:val="20"/>
                      </w:rPr>
                      <m:t>i=1</m:t>
                    </m:r>
                  </m:sub>
                  <m:sup>
                    <m:r>
                      <w:rPr>
                        <w:rFonts w:ascii="Cambria Math" w:cstheme="majorBidi"/>
                        <w:sz w:val="24"/>
                        <w:szCs w:val="20"/>
                      </w:rPr>
                      <m:t>n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theme="majorBidi"/>
                            <w:i/>
                            <w:sz w:val="24"/>
                            <w:szCs w:val="20"/>
                          </w:rPr>
                        </m:ctrlPr>
                      </m:dPr>
                      <m:e>
                        <m:nary>
                          <m:naryPr>
                            <m:chr m:val="∑"/>
                            <m:ctrlPr>
                              <w:rPr>
                                <w:rFonts w:ascii="Cambria Math" w:hAnsi="Cambria Math" w:cstheme="majorBidi"/>
                                <w:i/>
                                <w:sz w:val="24"/>
                                <w:szCs w:val="20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cstheme="majorBidi"/>
                                <w:sz w:val="24"/>
                                <w:szCs w:val="20"/>
                              </w:rPr>
                              <m:t>j=1</m:t>
                            </m:r>
                          </m:sub>
                          <m:sup>
                            <m:r>
                              <w:rPr>
                                <w:rFonts w:ascii="Cambria Math" w:cstheme="majorBidi"/>
                                <w:sz w:val="24"/>
                                <w:szCs w:val="20"/>
                              </w:rPr>
                              <m:t>2</m:t>
                            </m:r>
                          </m:sup>
                          <m:e>
                            <m:d>
                              <m:dPr>
                                <m:begChr m:val="|"/>
                                <m:endChr m:val="|"/>
                                <m:ctrlPr>
                                  <w:rPr>
                                    <w:rFonts w:ascii="Cambria Math" w:hAnsi="Cambria Math" w:cstheme="majorBidi"/>
                                    <w:i/>
                                    <w:sz w:val="24"/>
                                    <w:szCs w:val="20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ajorBidi"/>
                                        <w:i/>
                                        <w:sz w:val="24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theme="majorBidi"/>
                                        <w:sz w:val="24"/>
                                        <w:szCs w:val="20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cstheme="majorBidi"/>
                                        <w:sz w:val="24"/>
                                        <w:szCs w:val="20"/>
                                      </w:rPr>
                                      <m:t>ij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0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theme="majorBidi"/>
                                        <w:i/>
                                        <w:sz w:val="24"/>
                                        <w:szCs w:val="20"/>
                                      </w:rPr>
                                    </m:ctrlPr>
                                  </m:sSubPr>
                                  <m:e>
                                    <m:acc>
                                      <m:accPr>
                                        <m:ctrlPr>
                                          <w:rPr>
                                            <w:rFonts w:ascii="Cambria Math" w:hAnsi="Cambria Math" w:cstheme="majorBidi"/>
                                            <w:i/>
                                            <w:sz w:val="24"/>
                                            <w:szCs w:val="20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 w:cstheme="majorBidi"/>
                                            <w:sz w:val="24"/>
                                            <w:szCs w:val="20"/>
                                          </w:rPr>
                                          <m:t>y</m:t>
                                        </m:r>
                                      </m:e>
                                    </m:acc>
                                  </m:e>
                                  <m:sub>
                                    <m:r>
                                      <w:rPr>
                                        <w:rFonts w:ascii="Cambria Math" w:cstheme="majorBidi"/>
                                        <w:sz w:val="24"/>
                                        <w:szCs w:val="20"/>
                                      </w:rPr>
                                      <m:t>ij</m:t>
                                    </m:r>
                                  </m:sub>
                                </m:sSub>
                              </m:e>
                            </m:d>
                          </m:e>
                        </m:nary>
                        <m:r>
                          <w:rPr>
                            <w:rFonts w:ascii="Cambria Math" w:cstheme="majorBidi"/>
                            <w:sz w:val="24"/>
                            <w:szCs w:val="20"/>
                          </w:rPr>
                          <m:t>×</m:t>
                        </m:r>
                        <m:r>
                          <w:rPr>
                            <w:rFonts w:ascii="Cambria Math" w:hAnsi="Cambria Math" w:cstheme="majorBidi"/>
                            <w:sz w:val="24"/>
                            <w:szCs w:val="20"/>
                          </w:rPr>
                          <m:t>pip</m:t>
                        </m:r>
                      </m:e>
                    </m:d>
                  </m:e>
                </m:nary>
              </m:oMath>
            </m:oMathPara>
          </w:p>
        </w:tc>
        <w:tc>
          <w:tcPr>
            <w:tcW w:w="1066" w:type="dxa"/>
            <w:vAlign w:val="center"/>
          </w:tcPr>
          <w:p w14:paraId="353DDF2D" w14:textId="11CD1B6F" w:rsidR="001C5F74" w:rsidRPr="008473F5" w:rsidRDefault="001C5F74" w:rsidP="00D3206D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( 3.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186EC506" w14:textId="0F8A0314" w:rsidR="00F1518C" w:rsidRPr="008473F5" w:rsidRDefault="00F1518C" w:rsidP="00F1518C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m:oMath>
        <m:r>
          <w:rPr>
            <w:rFonts w:ascii="Cambria Math" w:hAnsi="Cambria Math" w:cs="TH SarabunPSK"/>
            <w:sz w:val="24"/>
            <w:szCs w:val="24"/>
          </w:rPr>
          <m:t>y</m:t>
        </m:r>
      </m:oMath>
      <w:r w:rsidRPr="008473F5">
        <w:rPr>
          <w:rFonts w:ascii="TH SarabunPSK" w:hAnsi="TH SarabunPSK" w:cs="TH SarabunPSK" w:hint="cs"/>
          <w:sz w:val="32"/>
          <w:szCs w:val="32"/>
        </w:rPr>
        <w:t xml:space="preserve">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ค่าจริง</w:t>
      </w:r>
    </w:p>
    <w:p w14:paraId="6C892914" w14:textId="5C7FEF69" w:rsidR="00F1518C" w:rsidRPr="008473F5" w:rsidRDefault="00F1518C" w:rsidP="00F1518C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m:oMath>
        <m:acc>
          <m:accPr>
            <m:ctrlPr>
              <w:rPr>
                <w:rFonts w:ascii="Cambria Math" w:hAnsi="Cambria Math" w:cstheme="majorBidi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theme="majorBidi"/>
                <w:sz w:val="24"/>
                <w:szCs w:val="20"/>
              </w:rPr>
              <m:t>y</m:t>
            </m:r>
          </m:e>
        </m:acc>
      </m:oMath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ค่า</w:t>
      </w:r>
      <w:r>
        <w:rPr>
          <w:rFonts w:ascii="TH SarabunPSK" w:hAnsi="TH SarabunPSK" w:cs="TH SarabunPSK" w:hint="cs"/>
          <w:sz w:val="32"/>
          <w:szCs w:val="32"/>
          <w:cs/>
        </w:rPr>
        <w:t>ที่ทำนาย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ADDFF11" w14:textId="1E906B00" w:rsidR="00592E22" w:rsidRDefault="00592E22" w:rsidP="00592E22">
      <w:pPr>
        <w:pStyle w:val="Heading4"/>
      </w:pPr>
      <w:bookmarkStart w:id="77" w:name="_Toc68096109"/>
      <w:r w:rsidRPr="00592E22">
        <w:t>R-Squared (</w:t>
      </w:r>
      <w:r>
        <w:t>R2)</w:t>
      </w:r>
      <w:bookmarkEnd w:id="77"/>
    </w:p>
    <w:p w14:paraId="6EFB74DF" w14:textId="0825457D" w:rsidR="00592E22" w:rsidRDefault="00592E22" w:rsidP="00592E22">
      <w:pPr>
        <w:pStyle w:val="cpeBodyText"/>
      </w:pPr>
      <w:r w:rsidRPr="00592E22">
        <w:rPr>
          <w:cs/>
        </w:rPr>
        <w:t xml:space="preserve">การวัดประสิทธิภาพด้วย </w:t>
      </w:r>
      <w:r w:rsidRPr="00592E22">
        <w:t xml:space="preserve">R2 </w:t>
      </w:r>
      <w:r w:rsidRPr="00592E22">
        <w:rPr>
          <w:cs/>
        </w:rPr>
        <w:t>ใช้วัดว่าโมเดลที่ฝึกสอนมานั้นผลลัพธ์ที่ได้นี้มีความสมรูปกับข้อมูลมากน้อยอย่างไร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1C5F74" w:rsidRPr="008473F5" w14:paraId="1FEFDD3D" w14:textId="77777777" w:rsidTr="00D3206D">
        <w:trPr>
          <w:trHeight w:val="695"/>
        </w:trPr>
        <w:tc>
          <w:tcPr>
            <w:tcW w:w="774" w:type="dxa"/>
          </w:tcPr>
          <w:p w14:paraId="0219B08C" w14:textId="77777777" w:rsidR="001C5F74" w:rsidRPr="008473F5" w:rsidRDefault="001C5F74" w:rsidP="00D3206D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E96AEE5" w14:textId="17A88710" w:rsidR="001C5F74" w:rsidRPr="001C5F74" w:rsidRDefault="00F72A81" w:rsidP="001C5F74">
            <w:pPr>
              <w:pStyle w:val="BodyText"/>
            </w:pPr>
            <m:oMathPara>
              <m:oMath>
                <m:sSup>
                  <m:sSupPr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0"/>
                      </w:rPr>
                    </m:ctrlPr>
                  </m:sSupPr>
                  <m:e>
                    <m:r>
                      <w:rPr>
                        <w:rFonts w:ascii="Cambria Math" w:hAnsi="Cambria Math" w:cs="TH SarabunPSK"/>
                        <w:sz w:val="24"/>
                        <w:szCs w:val="20"/>
                      </w:rPr>
                      <m:t>R</m:t>
                    </m:r>
                  </m:e>
                  <m:sup>
                    <m:r>
                      <w:rPr>
                        <w:rFonts w:ascii="Cambria Math" w:hAnsi="Cambria Math" w:cs="TH SarabunPSK"/>
                        <w:sz w:val="24"/>
                        <w:szCs w:val="20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H SarabunPSK"/>
                    <w:sz w:val="24"/>
                    <w:szCs w:val="20"/>
                  </w:rPr>
                  <m:t xml:space="preserve">=1- </m:t>
                </m:r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0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0"/>
                          </w:rPr>
                        </m:ctrlPr>
                      </m:fPr>
                      <m:num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  <w:szCs w:val="20"/>
                                  </w:rPr>
                                  <m:t>(y-</m:t>
                                </m:r>
                                <m:acc>
                                  <m:accPr>
                                    <m:ctrlPr>
                                      <w:rPr>
                                        <w:rFonts w:ascii="Cambria Math" w:hAnsi="Cambria Math" w:cs="TH SarabunPSK"/>
                                        <w:i/>
                                        <w:sz w:val="24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  <w:szCs w:val="20"/>
                                      </w:rPr>
                                      <m:t>y</m:t>
                                    </m:r>
                                  </m:e>
                                </m:acc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  <w:szCs w:val="20"/>
                                  </w:rPr>
                                  <m:t>)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num>
                      <m:den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H SarabunPSK"/>
                                <w:i/>
                                <w:sz w:val="24"/>
                                <w:szCs w:val="20"/>
                              </w:rPr>
                            </m:ctrlPr>
                          </m:naryPr>
                          <m:sub/>
                          <m:sup/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  <w:szCs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  <w:szCs w:val="20"/>
                                  </w:rPr>
                                  <m:t>(y-</m:t>
                                </m:r>
                                <m:acc>
                                  <m:accPr>
                                    <m:chr m:val="̅"/>
                                    <m:ctrlPr>
                                      <w:rPr>
                                        <w:rFonts w:ascii="Cambria Math" w:hAnsi="Cambria Math" w:cs="TH SarabunPSK"/>
                                        <w:i/>
                                        <w:sz w:val="24"/>
                                        <w:szCs w:val="20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hAnsi="Cambria Math" w:cs="TH SarabunPSK"/>
                                        <w:sz w:val="24"/>
                                        <w:szCs w:val="20"/>
                                      </w:rPr>
                                      <m:t>y</m:t>
                                    </m:r>
                                  </m:e>
                                </m:acc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  <w:szCs w:val="20"/>
                                  </w:rPr>
                                  <m:t>)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H SarabunPSK"/>
                                    <w:sz w:val="24"/>
                                    <w:szCs w:val="20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den>
                    </m:f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65C05E55" w14:textId="6857B93F" w:rsidR="001C5F74" w:rsidRPr="008473F5" w:rsidRDefault="001C5F74" w:rsidP="00D3206D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( 3.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18E77254" w14:textId="14824C22" w:rsidR="001C5F74" w:rsidRPr="00F1518C" w:rsidRDefault="00F1518C" w:rsidP="00F1518C">
      <w:pPr>
        <w:ind w:left="1440"/>
        <w:rPr>
          <w:rFonts w:ascii="TH SarabunPSK" w:hAnsi="TH SarabunPSK" w:cs="TH SarabunPSK"/>
          <w:sz w:val="32"/>
          <w:szCs w:val="32"/>
        </w:rPr>
      </w:pPr>
      <w:r w:rsidRPr="008473F5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m:oMath>
        <m:acc>
          <m:accPr>
            <m:chr m:val="̅"/>
            <m:ctrlPr>
              <w:rPr>
                <w:rFonts w:ascii="Cambria Math" w:hAnsi="Cambria Math" w:cs="TH SarabunPSK"/>
                <w:i/>
                <w:sz w:val="24"/>
                <w:szCs w:val="20"/>
              </w:rPr>
            </m:ctrlPr>
          </m:accPr>
          <m:e>
            <m:r>
              <w:rPr>
                <w:rFonts w:ascii="Cambria Math" w:hAnsi="Cambria Math" w:cs="TH SarabunPSK"/>
                <w:sz w:val="24"/>
                <w:szCs w:val="20"/>
              </w:rPr>
              <m:t>y</m:t>
            </m:r>
          </m:e>
        </m:acc>
      </m:oMath>
      <w:r w:rsidRPr="008473F5">
        <w:rPr>
          <w:rFonts w:ascii="TH SarabunPSK" w:hAnsi="TH SarabunPSK" w:cs="TH SarabunPSK" w:hint="cs"/>
          <w:sz w:val="32"/>
          <w:szCs w:val="32"/>
        </w:rPr>
        <w:t xml:space="preserve">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8473F5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ค่าเฉลี่ยของค่าจริง</w:t>
      </w:r>
    </w:p>
    <w:p w14:paraId="5E4F3465" w14:textId="3482E7D0" w:rsidR="00592E22" w:rsidRDefault="001C5F74" w:rsidP="001C5F74">
      <w:pPr>
        <w:pStyle w:val="Heading4"/>
      </w:pPr>
      <w:bookmarkStart w:id="78" w:name="_Toc68096110"/>
      <w:r w:rsidRPr="001C5F74">
        <w:t>Trend accuracy (%)</w:t>
      </w:r>
      <w:bookmarkEnd w:id="78"/>
    </w:p>
    <w:p w14:paraId="1D03D8F4" w14:textId="04C2326D" w:rsidR="001C5F74" w:rsidRPr="001C5F74" w:rsidRDefault="001C5F74" w:rsidP="009C2B7C">
      <w:pPr>
        <w:pStyle w:val="cpeBodyText"/>
      </w:pPr>
      <w:r w:rsidRPr="0002215C">
        <w:rPr>
          <w:rFonts w:hint="cs"/>
          <w:cs/>
        </w:rPr>
        <w:t xml:space="preserve">การหา </w:t>
      </w:r>
      <w:r w:rsidRPr="0002215C">
        <w:t xml:space="preserve">Trend accuracy </w:t>
      </w:r>
      <w:r>
        <w:rPr>
          <w:rFonts w:hint="cs"/>
          <w:cs/>
        </w:rPr>
        <w:t xml:space="preserve">มีขั้นตอนในการคำนวณ </w:t>
      </w:r>
      <w:r>
        <w:t>3</w:t>
      </w:r>
      <w:r>
        <w:rPr>
          <w:rFonts w:hint="cs"/>
          <w:cs/>
        </w:rPr>
        <w:t xml:space="preserve"> ขั้นตอน ลำดับแรก คือ การหา </w:t>
      </w:r>
      <w:r>
        <w:t>Simple Moving Average (</w:t>
      </w:r>
      <w:r>
        <w:rPr>
          <w:rFonts w:hint="cs"/>
          <w:cs/>
        </w:rPr>
        <w:t xml:space="preserve"> สมการ 2.2.1 )</w:t>
      </w:r>
      <w:r>
        <w:t xml:space="preserve"> </w:t>
      </w:r>
      <w:r>
        <w:rPr>
          <w:rFonts w:hint="cs"/>
          <w:cs/>
        </w:rPr>
        <w:t xml:space="preserve">ในคาบที่ </w:t>
      </w:r>
      <w:r>
        <w:t>24</w:t>
      </w:r>
      <w:r>
        <w:rPr>
          <w:rFonts w:hint="cs"/>
          <w:cs/>
        </w:rPr>
        <w:t xml:space="preserve"> จากนั้น ในลำดับที่สอง จะทำการหาความชัน(</w:t>
      </w:r>
      <w:r>
        <w:t>Slope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>โดยเฉลี่ยใน 48 ชม.ที่ผ่านมา ( สมการ 2.2.27 ) จากนั้นลำดับสุดท้าย ทำการเปรียบเทียบว่าเป็นแนวโน้มขาขึ้นหรือแนวโน้มขาลง ถ้าความชันเป็นค่าบวกจะกำหนดให้เป็นแนวโน้มขาขึ้น และหากความชันเป็นลบจะกำหนดให้เป็นแนวโน้มขาลง</w:t>
      </w:r>
    </w:p>
    <w:p w14:paraId="2FD336EC" w14:textId="3235A019" w:rsidR="00F1518C" w:rsidRDefault="005801C7" w:rsidP="00F1518C">
      <w:pPr>
        <w:pStyle w:val="Heading2"/>
      </w:pPr>
      <w:bookmarkStart w:id="79" w:name="_Toc68096111"/>
      <w:r>
        <w:rPr>
          <w:rFonts w:hint="cs"/>
          <w:cs/>
        </w:rPr>
        <w:t>การสร้างเว็บแอปพลิเคชัน</w:t>
      </w:r>
      <w:bookmarkEnd w:id="79"/>
    </w:p>
    <w:p w14:paraId="559AB966" w14:textId="27D5C876" w:rsidR="00592E22" w:rsidRDefault="005801C7" w:rsidP="00592E22">
      <w:pPr>
        <w:pStyle w:val="cpeBodyText"/>
      </w:pPr>
      <w:r w:rsidRPr="005801C7">
        <w:rPr>
          <w:cs/>
        </w:rPr>
        <w:t xml:space="preserve">ผลลัพธ์ของการทำนายจากโมเดลที่ถูกฝึกสอน จะถูกแสดงผ่านเว็บไซต์ที่ใช้พัฒนาโดย </w:t>
      </w:r>
      <w:r w:rsidRPr="005801C7">
        <w:t xml:space="preserve">Vue.js </w:t>
      </w:r>
      <w:r w:rsidRPr="005801C7">
        <w:rPr>
          <w:cs/>
        </w:rPr>
        <w:t>โดยจะใช้ข้อมูล 1 เดือนย้อนหลังในการแสดงผลลัพธ์</w:t>
      </w:r>
      <w:r>
        <w:rPr>
          <w:rFonts w:hint="cs"/>
          <w:cs/>
        </w:rPr>
        <w:t xml:space="preserve"> โดยใช้ในส่วนของ </w:t>
      </w:r>
      <w:r>
        <w:t xml:space="preserve">Flask API </w:t>
      </w:r>
      <w:r>
        <w:rPr>
          <w:rFonts w:hint="cs"/>
          <w:cs/>
        </w:rPr>
        <w:t xml:space="preserve">ดึงข้อมูลจาก </w:t>
      </w:r>
      <w:r w:rsidRPr="005801C7">
        <w:t>fcsapi.com/</w:t>
      </w:r>
      <w:r>
        <w:t xml:space="preserve"> </w:t>
      </w:r>
      <w:r>
        <w:rPr>
          <w:rFonts w:hint="cs"/>
          <w:cs/>
        </w:rPr>
        <w:t>และส่งข้อมูลมายังเว็บไซต์</w:t>
      </w:r>
    </w:p>
    <w:p w14:paraId="4F780F70" w14:textId="4428A4CE" w:rsidR="005801C7" w:rsidRDefault="005801C7" w:rsidP="005801C7">
      <w:pPr>
        <w:pStyle w:val="Heading3"/>
      </w:pPr>
      <w:bookmarkStart w:id="80" w:name="_Toc68096112"/>
      <w:r>
        <w:rPr>
          <w:rFonts w:hint="cs"/>
          <w:cs/>
        </w:rPr>
        <w:t>การออกแบบเว็บแอปพลิเคชัน</w:t>
      </w:r>
      <w:bookmarkEnd w:id="80"/>
    </w:p>
    <w:p w14:paraId="66473E70" w14:textId="567D0964" w:rsidR="005801C7" w:rsidRDefault="005801C7" w:rsidP="005801C7">
      <w:pPr>
        <w:pStyle w:val="cpeBodyText"/>
      </w:pPr>
      <w:r>
        <w:rPr>
          <w:rFonts w:hint="cs"/>
          <w:cs/>
        </w:rPr>
        <w:t xml:space="preserve">การออกแบบเว็บแอปพลิเคชันนั้น </w:t>
      </w:r>
      <w:r w:rsidRPr="005801C7">
        <w:rPr>
          <w:cs/>
        </w:rPr>
        <w:t xml:space="preserve">จะประกอบไปด้วย 2 หน้าหลัก </w:t>
      </w:r>
      <w:r w:rsidR="009C2B7C">
        <w:rPr>
          <w:rFonts w:hint="cs"/>
          <w:cs/>
        </w:rPr>
        <w:t>คือ</w:t>
      </w:r>
      <w:r w:rsidRPr="005801C7">
        <w:rPr>
          <w:cs/>
        </w:rPr>
        <w:t xml:space="preserve"> หน้าแสดงภาพรวม และหน้าแสดงผลทำนายของแต่ละสกุลเงิน</w:t>
      </w:r>
    </w:p>
    <w:p w14:paraId="118B63A0" w14:textId="318C306F" w:rsidR="005801C7" w:rsidRDefault="005801C7" w:rsidP="005801C7">
      <w:pPr>
        <w:pStyle w:val="Heading4"/>
        <w:rPr>
          <w:rFonts w:cs="TH SarabunPSK"/>
          <w:szCs w:val="32"/>
        </w:rPr>
      </w:pPr>
      <w:bookmarkStart w:id="81" w:name="_Toc68096113"/>
      <w:r>
        <w:rPr>
          <w:rFonts w:cs="TH SarabunPSK" w:hint="cs"/>
          <w:b w:val="0"/>
          <w:bCs/>
          <w:i/>
          <w:iCs w:val="0"/>
          <w:szCs w:val="32"/>
          <w:cs/>
        </w:rPr>
        <w:t>หน้าแสดงภาพรวม (</w:t>
      </w:r>
      <w:r>
        <w:rPr>
          <w:rFonts w:cs="TH SarabunPSK"/>
          <w:szCs w:val="32"/>
        </w:rPr>
        <w:t>Overview)</w:t>
      </w:r>
      <w:bookmarkEnd w:id="81"/>
    </w:p>
    <w:p w14:paraId="2D13AA65" w14:textId="66A7C243" w:rsidR="00085478" w:rsidRDefault="00085478" w:rsidP="00085478">
      <w:pPr>
        <w:pStyle w:val="cpeBodyText"/>
      </w:pPr>
      <w:r w:rsidRPr="0014516E">
        <w:rPr>
          <w:rFonts w:hint="cs"/>
          <w:cs/>
        </w:rPr>
        <w:t>โดยสำห</w:t>
      </w:r>
      <w:r>
        <w:rPr>
          <w:rFonts w:hint="cs"/>
          <w:cs/>
        </w:rPr>
        <w:t>รั</w:t>
      </w:r>
      <w:r w:rsidRPr="0014516E">
        <w:rPr>
          <w:rFonts w:hint="cs"/>
          <w:cs/>
        </w:rPr>
        <w:t>บหน้าแสดงภาพรวม จะแสดงถึงคำแนะนำในอีก 24 ชม. ถัดไปว่าจะควรทำการซื้อหรือการขายของแต่ละสกุลเงิน โ</w:t>
      </w:r>
      <w:r>
        <w:rPr>
          <w:rFonts w:hint="cs"/>
          <w:cs/>
        </w:rPr>
        <w:t>ดยจะมีเกณฑ์ที่</w:t>
      </w:r>
      <w:r w:rsidRPr="0014516E">
        <w:rPr>
          <w:rFonts w:hint="cs"/>
          <w:cs/>
        </w:rPr>
        <w:t xml:space="preserve">ถึงความแข็งแรงของแนวโน้มในรูปแบบเปอร์เซนต์ของความชัน ซึ่งความชันจะคำนวณจาก </w:t>
      </w:r>
      <w:r w:rsidRPr="0014516E">
        <w:rPr>
          <w:rFonts w:hint="cs"/>
        </w:rPr>
        <w:t xml:space="preserve">Simple moving average </w:t>
      </w:r>
      <w:r w:rsidRPr="0014516E">
        <w:rPr>
          <w:rFonts w:hint="cs"/>
          <w:cs/>
        </w:rPr>
        <w:t>ในคาบที่ 48 หรือ 2 วันที่แล้ว จากนั้นนำความชันที่</w:t>
      </w:r>
      <w:r>
        <w:rPr>
          <w:rFonts w:hint="cs"/>
          <w:cs/>
        </w:rPr>
        <w:t>ได้ แปลงช่วงของตัวเลข</w:t>
      </w:r>
      <w:r w:rsidRPr="0014516E">
        <w:rPr>
          <w:rFonts w:hint="cs"/>
          <w:cs/>
        </w:rPr>
        <w:t xml:space="preserve">ให้อยู่ในช่วง 0 </w:t>
      </w:r>
      <w:r w:rsidRPr="0014516E">
        <w:rPr>
          <w:cs/>
        </w:rPr>
        <w:t>–</w:t>
      </w:r>
      <w:r w:rsidRPr="0014516E">
        <w:rPr>
          <w:rFonts w:hint="cs"/>
          <w:cs/>
        </w:rPr>
        <w:t xml:space="preserve"> 1 โดยใช้สมการ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085478" w:rsidRPr="008473F5" w14:paraId="0FCB8424" w14:textId="77777777" w:rsidTr="00085478">
        <w:trPr>
          <w:trHeight w:val="1038"/>
        </w:trPr>
        <w:tc>
          <w:tcPr>
            <w:tcW w:w="774" w:type="dxa"/>
          </w:tcPr>
          <w:p w14:paraId="48650EEE" w14:textId="77777777" w:rsidR="00085478" w:rsidRPr="008473F5" w:rsidRDefault="00085478" w:rsidP="00D3206D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67FAA982" w14:textId="3A91C82B" w:rsidR="00085478" w:rsidRPr="00085478" w:rsidRDefault="00085478" w:rsidP="00893C2C">
            <w:pPr>
              <w:pStyle w:val="cpeBodyText"/>
              <w:ind w:firstLine="0"/>
              <w:rPr>
                <w:rFonts w:eastAsiaTheme="minorEastAsia"/>
                <w:sz w:val="24"/>
                <w:szCs w:val="18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18"/>
                  </w:rPr>
                  <m:t xml:space="preserve">threshold= 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4"/>
                        <w:szCs w:val="1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1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1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1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24"/>
                        <w:szCs w:val="18"/>
                      </w:rPr>
                      <m:t xml:space="preserve">c+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1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4"/>
                            <w:szCs w:val="1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4"/>
                            <w:szCs w:val="18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eastAsiaTheme="minorEastAsia" w:hAnsi="Cambria Math"/>
                    <w:sz w:val="24"/>
                    <w:szCs w:val="18"/>
                  </w:rPr>
                  <m:t>*100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1645D365" w14:textId="10200920" w:rsidR="00085478" w:rsidRPr="008473F5" w:rsidRDefault="00085478" w:rsidP="00D3206D">
            <w:pPr>
              <w:rPr>
                <w:rFonts w:ascii="TH SarabunPSK" w:hAnsi="TH SarabunPSK" w:cs="TH SarabunPSK"/>
              </w:rPr>
            </w:pP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>( 3.</w:t>
            </w: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8473F5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5AFF5511" w14:textId="77777777" w:rsidR="00085478" w:rsidRDefault="00085478" w:rsidP="00085478">
      <w:pPr>
        <w:pStyle w:val="cpeBodyText"/>
      </w:pPr>
      <w:r w:rsidRPr="00033377">
        <w:rPr>
          <w:cs/>
        </w:rPr>
        <w:t xml:space="preserve">โดยค่า </w:t>
      </w:r>
      <m:oMath>
        <m:r>
          <w:rPr>
            <w:rFonts w:ascii="Cambria Math" w:hAnsi="Cambria Math"/>
            <w:sz w:val="24"/>
            <w:szCs w:val="18"/>
          </w:rPr>
          <m:t>c</m:t>
        </m:r>
      </m:oMath>
      <w:r w:rsidRPr="00033377">
        <w:t xml:space="preserve"> </w:t>
      </w:r>
      <w:r w:rsidRPr="00033377">
        <w:rPr>
          <w:cs/>
        </w:rPr>
        <w:t xml:space="preserve">จะมีค่ากับ </w:t>
      </w:r>
      <w:r w:rsidRPr="00033377">
        <w:t xml:space="preserve">0.4 </w:t>
      </w:r>
      <w:r w:rsidRPr="00033377">
        <w:rPr>
          <w:cs/>
        </w:rPr>
        <w:t xml:space="preserve">ซึ่งเป็นค่าที่เกิดจากดุลพินิจของผู้จัดทำเอง หาก </w:t>
      </w:r>
      <m:oMath>
        <m:r>
          <w:rPr>
            <w:rFonts w:ascii="Cambria Math" w:hAnsi="Cambria Math"/>
            <w:sz w:val="24"/>
            <w:szCs w:val="18"/>
          </w:rPr>
          <m:t>c</m:t>
        </m:r>
      </m:oMath>
      <w:r w:rsidRPr="00033377">
        <w:t xml:space="preserve"> </w:t>
      </w:r>
      <w:r w:rsidRPr="00033377">
        <w:rPr>
          <w:cs/>
        </w:rPr>
        <w:t xml:space="preserve">มีค่ามากๆ ค่า </w:t>
      </w:r>
      <m:oMath>
        <m:r>
          <w:rPr>
            <w:rFonts w:ascii="Cambria Math" w:hAnsi="Cambria Math" w:hint="cs"/>
            <w:sz w:val="24"/>
            <w:szCs w:val="18"/>
          </w:rPr>
          <m:t>threshold</m:t>
        </m:r>
      </m:oMath>
      <w:r w:rsidRPr="00033377">
        <w:rPr>
          <w:cs/>
        </w:rPr>
        <w:t xml:space="preserve"> จะเข้าใกล้ </w:t>
      </w:r>
      <w:r w:rsidRPr="00033377">
        <w:t xml:space="preserve">1 </w:t>
      </w:r>
      <w:r w:rsidRPr="00033377">
        <w:rPr>
          <w:cs/>
        </w:rPr>
        <w:t xml:space="preserve">ช้ากว่า ที่ค่า </w:t>
      </w:r>
      <m:oMath>
        <m:r>
          <w:rPr>
            <w:rFonts w:ascii="Cambria Math" w:hAnsi="Cambria Math"/>
            <w:sz w:val="24"/>
            <w:szCs w:val="18"/>
          </w:rPr>
          <m:t>c</m:t>
        </m:r>
      </m:oMath>
      <w:r w:rsidRPr="00033377">
        <w:t xml:space="preserve"> </w:t>
      </w:r>
      <w:r w:rsidRPr="00033377">
        <w:rPr>
          <w:cs/>
        </w:rPr>
        <w:t>น้อยๆ</w:t>
      </w:r>
    </w:p>
    <w:p w14:paraId="106F6045" w14:textId="331D42EE" w:rsidR="00085478" w:rsidRDefault="00085478" w:rsidP="00085478">
      <w:pPr>
        <w:pStyle w:val="cpeBodyText"/>
      </w:pPr>
      <w:r w:rsidRPr="00033377">
        <w:rPr>
          <w:cs/>
        </w:rPr>
        <w:t>ระบบจะนำค่า</w:t>
      </w:r>
      <w:r w:rsidRPr="00085478">
        <w:rPr>
          <w:sz w:val="24"/>
          <w:szCs w:val="24"/>
          <w:cs/>
        </w:rPr>
        <w:t xml:space="preserve"> </w:t>
      </w:r>
      <m:oMath>
        <m:r>
          <w:rPr>
            <w:rFonts w:ascii="Cambria Math" w:hAnsi="Cambria Math" w:hint="cs"/>
            <w:sz w:val="24"/>
            <w:szCs w:val="18"/>
          </w:rPr>
          <m:t>threshold</m:t>
        </m:r>
      </m:oMath>
      <w:r w:rsidRPr="00033377">
        <w:t xml:space="preserve"> </w:t>
      </w:r>
      <w:r w:rsidRPr="00033377">
        <w:rPr>
          <w:cs/>
        </w:rPr>
        <w:t>ที่แปลงได้มาเปรียบเทียบกับเกณฑ์ที่กำหนดไว้ตามการตัดสินใจของผู้จัดทำ</w:t>
      </w:r>
      <w:r>
        <w:rPr>
          <w:rFonts w:hint="cs"/>
          <w:cs/>
        </w:rPr>
        <w:t>อีกครั้ง</w:t>
      </w:r>
      <w:r w:rsidRPr="00033377">
        <w:rPr>
          <w:cs/>
        </w:rPr>
        <w:t xml:space="preserve"> </w:t>
      </w:r>
      <w:r>
        <w:rPr>
          <w:rFonts w:hint="cs"/>
          <w:cs/>
        </w:rPr>
        <w:t>นั่น</w:t>
      </w:r>
      <w:r w:rsidRPr="00033377">
        <w:rPr>
          <w:cs/>
        </w:rPr>
        <w:t xml:space="preserve">คือ ถ้า </w:t>
      </w:r>
      <m:oMath>
        <m:r>
          <w:rPr>
            <w:rFonts w:ascii="Cambria Math" w:hAnsi="Cambria Math" w:hint="cs"/>
            <w:sz w:val="24"/>
            <w:szCs w:val="18"/>
          </w:rPr>
          <m:t>threshol</m:t>
        </m:r>
        <m:r>
          <w:rPr>
            <w:rFonts w:ascii="Cambria Math" w:hAnsi="Cambria Math"/>
            <w:sz w:val="24"/>
            <w:szCs w:val="18"/>
          </w:rPr>
          <m:t>≥60</m:t>
        </m:r>
      </m:oMath>
      <w:r w:rsidRPr="00033377">
        <w:t xml:space="preserve"> </w:t>
      </w:r>
      <w:r w:rsidRPr="00033377">
        <w:rPr>
          <w:cs/>
        </w:rPr>
        <w:t xml:space="preserve">จะให้ทำการซื้อในกรณีที่ </w:t>
      </w:r>
      <m:oMath>
        <m:r>
          <w:rPr>
            <w:rFonts w:ascii="Cambria Math" w:hAnsi="Cambria Math"/>
            <w:sz w:val="24"/>
            <w:szCs w:val="18"/>
          </w:rPr>
          <m:t>x</m:t>
        </m:r>
      </m:oMath>
      <w:r w:rsidRPr="00033377">
        <w:t xml:space="preserve"> </w:t>
      </w:r>
      <w:r w:rsidRPr="00033377">
        <w:rPr>
          <w:cs/>
        </w:rPr>
        <w:t xml:space="preserve">เป็นบวก และทำการขายในกรณีที่ </w:t>
      </w:r>
      <m:oMath>
        <m:r>
          <w:rPr>
            <w:rFonts w:ascii="Cambria Math" w:hAnsi="Cambria Math"/>
            <w:sz w:val="24"/>
            <w:szCs w:val="18"/>
          </w:rPr>
          <m:t>x</m:t>
        </m:r>
      </m:oMath>
      <w:r w:rsidRPr="00033377">
        <w:t xml:space="preserve"> </w:t>
      </w:r>
      <w:r w:rsidRPr="00033377">
        <w:rPr>
          <w:cs/>
        </w:rPr>
        <w:t xml:space="preserve">เป็นลบ  และ ในกรณีที่ </w:t>
      </w:r>
      <m:oMath>
        <m:r>
          <w:rPr>
            <w:rFonts w:ascii="Cambria Math" w:hAnsi="Cambria Math" w:hint="cs"/>
            <w:sz w:val="24"/>
            <w:szCs w:val="18"/>
          </w:rPr>
          <m:t>threshold</m:t>
        </m:r>
        <m:r>
          <w:rPr>
            <w:rFonts w:ascii="Cambria Math" w:hAnsi="Cambria Math"/>
            <w:sz w:val="24"/>
            <w:szCs w:val="18"/>
          </w:rPr>
          <m:t>&lt;60</m:t>
        </m:r>
      </m:oMath>
      <w:r w:rsidRPr="00033377">
        <w:t xml:space="preserve"> </w:t>
      </w:r>
      <w:r w:rsidRPr="00033377">
        <w:rPr>
          <w:cs/>
        </w:rPr>
        <w:t>ระบบจะแนะนำให้รอดูสถานการณ์</w:t>
      </w:r>
    </w:p>
    <w:p w14:paraId="049D7862" w14:textId="77777777" w:rsidR="00893C2C" w:rsidRPr="00893C2C" w:rsidRDefault="00893C2C" w:rsidP="00893C2C">
      <w:pPr>
        <w:pStyle w:val="BodyText"/>
        <w:rPr>
          <w:cs/>
        </w:rPr>
      </w:pPr>
    </w:p>
    <w:p w14:paraId="475ED4E6" w14:textId="77777777" w:rsidR="00085478" w:rsidRDefault="00085478" w:rsidP="00085478">
      <w:pPr>
        <w:keepNext/>
        <w:jc w:val="center"/>
      </w:pPr>
      <w:r w:rsidRPr="00D41D4E">
        <w:rPr>
          <w:rFonts w:ascii="TH SarabunPSK" w:hAnsi="TH SarabunPSK" w:cs="TH SarabunPSK"/>
          <w:b/>
          <w:bCs/>
          <w:noProof/>
        </w:rPr>
        <w:drawing>
          <wp:inline distT="0" distB="0" distL="0" distR="0" wp14:anchorId="0A2A9893" wp14:editId="3D02DAAF">
            <wp:extent cx="5327795" cy="3028950"/>
            <wp:effectExtent l="0" t="0" r="6350" b="0"/>
            <wp:docPr id="155" name="Picture 50" descr="Graphical user interfac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E653CE6-41A9-439A-B46D-032F190BB9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0" descr="Graphical user interface&#10;&#10;Description automatically generated">
                      <a:extLst>
                        <a:ext uri="{FF2B5EF4-FFF2-40B4-BE49-F238E27FC236}">
                          <a16:creationId xmlns:a16="http://schemas.microsoft.com/office/drawing/2014/main" id="{1E653CE6-41A9-439A-B46D-032F190BB9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9"/>
                    <a:stretch/>
                  </pic:blipFill>
                  <pic:spPr>
                    <a:xfrm>
                      <a:off x="0" y="0"/>
                      <a:ext cx="5379626" cy="305841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28D71B16" w14:textId="2C246AF8" w:rsidR="00937392" w:rsidRDefault="00085478" w:rsidP="009C2B7C">
      <w:pPr>
        <w:pStyle w:val="Caption"/>
        <w:rPr>
          <w:cs/>
        </w:rPr>
      </w:pPr>
      <w:bookmarkStart w:id="82" w:name="_Toc68096137"/>
      <w:r>
        <w:rPr>
          <w:cs/>
        </w:rPr>
        <w:t xml:space="preserve">รูปที่ </w:t>
      </w:r>
      <w:fldSimple w:instr=" STYLEREF 1 \s ">
        <w:r w:rsidR="0071346B">
          <w:rPr>
            <w:noProof/>
          </w:rPr>
          <w:t>3</w:t>
        </w:r>
      </w:fldSimple>
      <w:r w:rsidR="00893C2C">
        <w:rPr>
          <w:cs/>
        </w:rPr>
        <w:t>.</w:t>
      </w:r>
      <w:fldSimple w:instr=" SEQ รูปที่ \* ARABIC \s 1 ">
        <w:r w:rsidR="0071346B">
          <w:rPr>
            <w:noProof/>
          </w:rPr>
          <w:t>2</w:t>
        </w:r>
      </w:fldSimple>
      <w:r>
        <w:t xml:space="preserve"> </w:t>
      </w:r>
      <w:r w:rsidRPr="00085478">
        <w:rPr>
          <w:cs/>
        </w:rPr>
        <w:t>แสดงตัวอย่างหน้าแสดงภาพรวม</w:t>
      </w:r>
      <w:bookmarkEnd w:id="82"/>
    </w:p>
    <w:p w14:paraId="12C07280" w14:textId="172356A0" w:rsidR="00893C2C" w:rsidRPr="00937392" w:rsidRDefault="00937392" w:rsidP="00937392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>
        <w:rPr>
          <w:cs/>
        </w:rPr>
        <w:br w:type="page"/>
      </w:r>
    </w:p>
    <w:p w14:paraId="02B30B75" w14:textId="56CB7552" w:rsidR="00893C2C" w:rsidRDefault="00893C2C" w:rsidP="00893C2C">
      <w:pPr>
        <w:pStyle w:val="Heading4"/>
        <w:rPr>
          <w:rFonts w:cs="TH SarabunPSK"/>
          <w:b w:val="0"/>
          <w:bCs/>
          <w:i/>
          <w:iCs w:val="0"/>
          <w:szCs w:val="32"/>
        </w:rPr>
      </w:pPr>
      <w:bookmarkStart w:id="83" w:name="_Toc68096114"/>
      <w:r w:rsidRPr="00893C2C">
        <w:rPr>
          <w:rFonts w:cs="TH SarabunPSK"/>
          <w:b w:val="0"/>
          <w:bCs/>
          <w:i/>
          <w:iCs w:val="0"/>
          <w:szCs w:val="32"/>
          <w:cs/>
        </w:rPr>
        <w:t>หน้าแสดงผลทำนายของแต่ละสกุลเงิน</w:t>
      </w:r>
      <w:bookmarkEnd w:id="83"/>
    </w:p>
    <w:p w14:paraId="5660A4A1" w14:textId="43613ABF" w:rsidR="00893C2C" w:rsidRDefault="00893C2C" w:rsidP="00893C2C">
      <w:pPr>
        <w:pStyle w:val="cpeBodyText"/>
      </w:pPr>
      <w:r w:rsidRPr="00893C2C">
        <w:rPr>
          <w:cs/>
        </w:rPr>
        <w:t xml:space="preserve">ส่วนประกอบในหน้าแสดงผลทำนายจะประกอบไปด้วย </w:t>
      </w:r>
      <w:r w:rsidRPr="00893C2C">
        <w:t xml:space="preserve">3 </w:t>
      </w:r>
      <w:r w:rsidRPr="00893C2C">
        <w:rPr>
          <w:cs/>
        </w:rPr>
        <w:t>ส่วนหลักๆ คือ</w:t>
      </w:r>
    </w:p>
    <w:p w14:paraId="04177D25" w14:textId="49992611" w:rsidR="00893C2C" w:rsidRDefault="00893C2C" w:rsidP="00893C2C">
      <w:pPr>
        <w:pStyle w:val="ListParagraph"/>
        <w:numPr>
          <w:ilvl w:val="0"/>
          <w:numId w:val="27"/>
        </w:numPr>
      </w:pPr>
      <w:r w:rsidRPr="00893C2C">
        <w:rPr>
          <w:b/>
          <w:bCs/>
          <w:cs/>
        </w:rPr>
        <w:t>ส่วนหัว</w:t>
      </w:r>
      <w:r w:rsidRPr="00893C2C">
        <w:rPr>
          <w:cs/>
        </w:rPr>
        <w:t xml:space="preserve"> จะแสดงค่าจากการวัดประสิทธิภาพ</w:t>
      </w:r>
      <w:r>
        <w:rPr>
          <w:rFonts w:hint="cs"/>
          <w:cs/>
        </w:rPr>
        <w:t>จากหัวข้อ 3.4.1</w:t>
      </w:r>
    </w:p>
    <w:p w14:paraId="13562A94" w14:textId="79935C90" w:rsidR="00893C2C" w:rsidRDefault="00893C2C" w:rsidP="00893C2C">
      <w:pPr>
        <w:pStyle w:val="ListParagraph"/>
        <w:numPr>
          <w:ilvl w:val="0"/>
          <w:numId w:val="27"/>
        </w:numPr>
      </w:pPr>
      <w:r w:rsidRPr="00893C2C">
        <w:rPr>
          <w:b/>
          <w:bCs/>
          <w:cs/>
        </w:rPr>
        <w:t>ส่วนกลาง</w:t>
      </w:r>
      <w:r w:rsidRPr="00893C2C">
        <w:rPr>
          <w:cs/>
        </w:rPr>
        <w:t xml:space="preserve"> จะแสดงคำแนะนำจากหน้าภาพรวม</w:t>
      </w:r>
      <w:r>
        <w:rPr>
          <w:rFonts w:hint="cs"/>
          <w:cs/>
        </w:rPr>
        <w:t>จากข้อ 3.5.1.1</w:t>
      </w:r>
    </w:p>
    <w:p w14:paraId="25530683" w14:textId="59024442" w:rsidR="00893C2C" w:rsidRDefault="00893C2C" w:rsidP="00893C2C">
      <w:pPr>
        <w:pStyle w:val="ListParagraph"/>
        <w:numPr>
          <w:ilvl w:val="0"/>
          <w:numId w:val="27"/>
        </w:numPr>
      </w:pPr>
      <w:r w:rsidRPr="00893C2C">
        <w:rPr>
          <w:b/>
          <w:bCs/>
          <w:cs/>
        </w:rPr>
        <w:t>ส่วนท้าย</w:t>
      </w:r>
      <w:r w:rsidRPr="00893C2C">
        <w:rPr>
          <w:cs/>
        </w:rPr>
        <w:t xml:space="preserve"> จะแสดงถึงกราฟแท่งเทียนของค่าที่ทำนาย และค่าจริง</w:t>
      </w:r>
    </w:p>
    <w:p w14:paraId="34D3607F" w14:textId="77777777" w:rsidR="00893C2C" w:rsidRDefault="00893C2C" w:rsidP="00893C2C">
      <w:pPr>
        <w:keepNext/>
        <w:jc w:val="center"/>
      </w:pPr>
      <w:r>
        <w:rPr>
          <w:noProof/>
        </w:rPr>
        <w:drawing>
          <wp:inline distT="0" distB="0" distL="0" distR="0" wp14:anchorId="534542BE" wp14:editId="4C8EFE90">
            <wp:extent cx="5155200" cy="2930400"/>
            <wp:effectExtent l="0" t="0" r="7620" b="3810"/>
            <wp:docPr id="156" name="Picture 52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81D3E87-0C24-4961-B260-19C57694AC5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2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181D3E87-0C24-4961-B260-19C57694AC5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9"/>
                    <a:stretch/>
                  </pic:blipFill>
                  <pic:spPr>
                    <a:xfrm>
                      <a:off x="0" y="0"/>
                      <a:ext cx="5155200" cy="29304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 w14:paraId="47018765" w14:textId="72CA9787" w:rsidR="00893C2C" w:rsidRPr="00893C2C" w:rsidRDefault="00893C2C" w:rsidP="00893C2C">
      <w:pPr>
        <w:pStyle w:val="Caption"/>
      </w:pPr>
      <w:bookmarkStart w:id="84" w:name="_Toc68096138"/>
      <w:r>
        <w:rPr>
          <w:cs/>
        </w:rPr>
        <w:t xml:space="preserve">รูปที่ </w:t>
      </w:r>
      <w:fldSimple w:instr=" STYLEREF 1 \s ">
        <w:r w:rsidR="0071346B">
          <w:rPr>
            <w:noProof/>
          </w:rPr>
          <w:t>3</w:t>
        </w:r>
      </w:fldSimple>
      <w:r>
        <w:rPr>
          <w:cs/>
        </w:rPr>
        <w:t>.</w:t>
      </w:r>
      <w:fldSimple w:instr=" SEQ รูปที่ \* ARABIC \s 1 ">
        <w:r w:rsidR="0071346B">
          <w:rPr>
            <w:noProof/>
          </w:rPr>
          <w:t>3</w:t>
        </w:r>
      </w:fldSimple>
      <w:r>
        <w:rPr>
          <w:rFonts w:hint="cs"/>
          <w:cs/>
        </w:rPr>
        <w:t xml:space="preserve"> </w:t>
      </w:r>
      <w:r w:rsidRPr="00893C2C">
        <w:rPr>
          <w:cs/>
        </w:rPr>
        <w:t>ตัวอย่างส่วนหัวและส่วนกลางหน้าแสดงผลทำนาย</w:t>
      </w:r>
      <w:bookmarkEnd w:id="84"/>
    </w:p>
    <w:p w14:paraId="452C5090" w14:textId="77777777" w:rsidR="00893C2C" w:rsidRDefault="00893C2C" w:rsidP="00893C2C">
      <w:pPr>
        <w:keepNext/>
        <w:jc w:val="center"/>
      </w:pPr>
      <w:r>
        <w:rPr>
          <w:noProof/>
        </w:rPr>
        <w:drawing>
          <wp:inline distT="0" distB="0" distL="0" distR="0" wp14:anchorId="0F6D7E35" wp14:editId="53E630E1">
            <wp:extent cx="5140800" cy="2930400"/>
            <wp:effectExtent l="0" t="0" r="3175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1388"/>
                    <a:stretch/>
                  </pic:blipFill>
                  <pic:spPr bwMode="auto">
                    <a:xfrm>
                      <a:off x="0" y="0"/>
                      <a:ext cx="5140800" cy="293040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4A88D" w14:textId="70C85879" w:rsidR="00893C2C" w:rsidRDefault="00893C2C" w:rsidP="00893C2C">
      <w:pPr>
        <w:pStyle w:val="Caption"/>
      </w:pPr>
      <w:bookmarkStart w:id="85" w:name="_Toc68096139"/>
      <w:r>
        <w:rPr>
          <w:cs/>
        </w:rPr>
        <w:t xml:space="preserve">รูปที่ </w:t>
      </w:r>
      <w:fldSimple w:instr=" STYLEREF 1 \s ">
        <w:r w:rsidR="0071346B">
          <w:rPr>
            <w:noProof/>
          </w:rPr>
          <w:t>3</w:t>
        </w:r>
      </w:fldSimple>
      <w:r>
        <w:rPr>
          <w:cs/>
        </w:rPr>
        <w:t>.</w:t>
      </w:r>
      <w:fldSimple w:instr=" SEQ รูปที่ \* ARABIC \s 1 ">
        <w:r w:rsidR="0071346B">
          <w:rPr>
            <w:noProof/>
          </w:rPr>
          <w:t>4</w:t>
        </w:r>
      </w:fldSimple>
      <w:r w:rsidR="00E314C3">
        <w:t xml:space="preserve"> </w:t>
      </w:r>
      <w:r w:rsidR="00E314C3" w:rsidRPr="00E314C3">
        <w:rPr>
          <w:cs/>
        </w:rPr>
        <w:t>ตัวอย่างส่วนท้ายหน้าแสดงผลทำนาย</w:t>
      </w:r>
      <w:bookmarkEnd w:id="85"/>
    </w:p>
    <w:p w14:paraId="4D2D27BA" w14:textId="5859EBE7" w:rsidR="00937392" w:rsidRDefault="00937392" w:rsidP="00937392"/>
    <w:p w14:paraId="33C0137D" w14:textId="4B71C54B" w:rsidR="00937392" w:rsidRDefault="00937392" w:rsidP="00937392">
      <w:pPr>
        <w:pStyle w:val="Heading1"/>
      </w:pPr>
      <w:r>
        <w:br/>
      </w:r>
      <w:bookmarkStart w:id="86" w:name="_Toc68096115"/>
      <w:r>
        <w:rPr>
          <w:rFonts w:hint="cs"/>
          <w:cs/>
        </w:rPr>
        <w:t>การทดลองและผลลัพธ์</w:t>
      </w:r>
      <w:bookmarkEnd w:id="86"/>
    </w:p>
    <w:p w14:paraId="66AAADB4" w14:textId="0B77FA5D" w:rsidR="00F72A81" w:rsidRDefault="00F72A81" w:rsidP="00F72A81">
      <w:pPr>
        <w:pStyle w:val="Heading2"/>
      </w:pPr>
      <w:bookmarkStart w:id="87" w:name="_Toc68096116"/>
      <w:r>
        <w:rPr>
          <w:rFonts w:hint="cs"/>
          <w:cs/>
        </w:rPr>
        <w:t>การทดลองกับข้อมูลแบบบอด</w:t>
      </w:r>
      <w:bookmarkEnd w:id="87"/>
      <w:r w:rsidR="000B63B8"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5"/>
      </w:tblGrid>
      <w:tr w:rsidR="000B63B8" w14:paraId="495C3AE5" w14:textId="77777777" w:rsidTr="00165D8D">
        <w:tc>
          <w:tcPr>
            <w:tcW w:w="2074" w:type="dxa"/>
            <w:vAlign w:val="center"/>
          </w:tcPr>
          <w:p w14:paraId="7EA44044" w14:textId="77777777" w:rsidR="000B63B8" w:rsidRPr="00BC4220" w:rsidRDefault="000B63B8" w:rsidP="00165D8D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Cs w:val="28"/>
              </w:rPr>
            </w:pPr>
            <w:r w:rsidRPr="00BC4220"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คู่สกุ</w:t>
            </w:r>
            <w:r>
              <w:rPr>
                <w:rFonts w:ascii="TH SarabunPSK" w:hAnsi="TH SarabunPSK" w:cs="TH SarabunPSK" w:hint="cs"/>
                <w:b/>
                <w:bCs/>
                <w:szCs w:val="28"/>
                <w:cs/>
              </w:rPr>
              <w:t>ลเงิน</w:t>
            </w:r>
          </w:p>
        </w:tc>
        <w:tc>
          <w:tcPr>
            <w:tcW w:w="2074" w:type="dxa"/>
            <w:vAlign w:val="center"/>
          </w:tcPr>
          <w:p w14:paraId="7E426331" w14:textId="77777777" w:rsidR="000B63B8" w:rsidRPr="00BC4220" w:rsidRDefault="000B63B8" w:rsidP="00165D8D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Cs w:val="28"/>
              </w:rPr>
              <w:t>MAE</w:t>
            </w:r>
          </w:p>
        </w:tc>
        <w:tc>
          <w:tcPr>
            <w:tcW w:w="2074" w:type="dxa"/>
            <w:vAlign w:val="center"/>
          </w:tcPr>
          <w:p w14:paraId="53E43D9E" w14:textId="77777777" w:rsidR="000B63B8" w:rsidRPr="00BC4220" w:rsidRDefault="000B63B8" w:rsidP="00165D8D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Cs w:val="28"/>
                <w:vertAlign w:val="superscript"/>
              </w:rPr>
            </w:pPr>
            <w:r>
              <w:rPr>
                <w:rFonts w:ascii="TH SarabunPSK" w:hAnsi="TH SarabunPSK" w:cs="TH SarabunPSK"/>
                <w:b/>
                <w:bCs/>
                <w:szCs w:val="28"/>
              </w:rPr>
              <w:t>R</w:t>
            </w:r>
            <w:r>
              <w:rPr>
                <w:rFonts w:ascii="TH SarabunPSK" w:hAnsi="TH SarabunPSK" w:cs="TH SarabunPSK"/>
                <w:b/>
                <w:bCs/>
                <w:szCs w:val="28"/>
                <w:vertAlign w:val="superscript"/>
              </w:rPr>
              <w:t>2</w:t>
            </w:r>
          </w:p>
        </w:tc>
        <w:tc>
          <w:tcPr>
            <w:tcW w:w="2075" w:type="dxa"/>
            <w:vAlign w:val="center"/>
          </w:tcPr>
          <w:p w14:paraId="761CC91C" w14:textId="77777777" w:rsidR="000B63B8" w:rsidRPr="00BC4220" w:rsidRDefault="000B63B8" w:rsidP="00165D8D">
            <w:pPr>
              <w:pStyle w:val="BodyText"/>
              <w:jc w:val="center"/>
              <w:rPr>
                <w:rFonts w:ascii="TH SarabunPSK" w:hAnsi="TH SarabunPSK" w:cs="TH SarabunPSK"/>
                <w:b/>
                <w:bCs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Cs w:val="28"/>
              </w:rPr>
              <w:t>Trend%</w:t>
            </w:r>
          </w:p>
        </w:tc>
      </w:tr>
      <w:tr w:rsidR="000B63B8" w14:paraId="383D63F3" w14:textId="77777777" w:rsidTr="00165D8D">
        <w:tc>
          <w:tcPr>
            <w:tcW w:w="2074" w:type="dxa"/>
            <w:vAlign w:val="center"/>
          </w:tcPr>
          <w:p w14:paraId="724C499E" w14:textId="77777777" w:rsidR="000B63B8" w:rsidRPr="00BC4220" w:rsidRDefault="000B63B8" w:rsidP="00165D8D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EUR/USD</w:t>
            </w:r>
          </w:p>
        </w:tc>
        <w:tc>
          <w:tcPr>
            <w:tcW w:w="2074" w:type="dxa"/>
            <w:shd w:val="clear" w:color="auto" w:fill="auto"/>
            <w:vAlign w:val="center"/>
          </w:tcPr>
          <w:p w14:paraId="73B117D9" w14:textId="77777777" w:rsidR="000B63B8" w:rsidRPr="00BC4220" w:rsidRDefault="000B63B8" w:rsidP="00165D8D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37</w:t>
            </w:r>
          </w:p>
        </w:tc>
        <w:tc>
          <w:tcPr>
            <w:tcW w:w="2074" w:type="dxa"/>
            <w:vAlign w:val="center"/>
          </w:tcPr>
          <w:p w14:paraId="6BECDDEF" w14:textId="77777777" w:rsidR="000B63B8" w:rsidRPr="00BC4220" w:rsidRDefault="000B63B8" w:rsidP="00165D8D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0.62</w:t>
            </w:r>
          </w:p>
        </w:tc>
        <w:tc>
          <w:tcPr>
            <w:tcW w:w="2075" w:type="dxa"/>
            <w:vAlign w:val="center"/>
          </w:tcPr>
          <w:p w14:paraId="790B0EA2" w14:textId="77777777" w:rsidR="000B63B8" w:rsidRPr="00BC4220" w:rsidRDefault="000B63B8" w:rsidP="00165D8D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63</w:t>
            </w:r>
          </w:p>
        </w:tc>
      </w:tr>
      <w:tr w:rsidR="000B63B8" w14:paraId="576645BA" w14:textId="77777777" w:rsidTr="00165D8D">
        <w:tc>
          <w:tcPr>
            <w:tcW w:w="2074" w:type="dxa"/>
            <w:vAlign w:val="center"/>
          </w:tcPr>
          <w:p w14:paraId="263027F0" w14:textId="77777777" w:rsidR="000B63B8" w:rsidRPr="00BC4220" w:rsidRDefault="000B63B8" w:rsidP="00165D8D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GBP/USD</w:t>
            </w:r>
          </w:p>
        </w:tc>
        <w:tc>
          <w:tcPr>
            <w:tcW w:w="2074" w:type="dxa"/>
            <w:vAlign w:val="center"/>
          </w:tcPr>
          <w:p w14:paraId="2078E0AE" w14:textId="77777777" w:rsidR="000B63B8" w:rsidRPr="00BC4220" w:rsidRDefault="000B63B8" w:rsidP="00165D8D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52</w:t>
            </w:r>
          </w:p>
        </w:tc>
        <w:tc>
          <w:tcPr>
            <w:tcW w:w="2074" w:type="dxa"/>
            <w:shd w:val="clear" w:color="auto" w:fill="EAF1DD" w:themeFill="accent3" w:themeFillTint="33"/>
            <w:vAlign w:val="center"/>
          </w:tcPr>
          <w:p w14:paraId="5850396B" w14:textId="77777777" w:rsidR="000B63B8" w:rsidRPr="00BC4220" w:rsidRDefault="000B63B8" w:rsidP="00165D8D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0.84</w:t>
            </w:r>
          </w:p>
        </w:tc>
        <w:tc>
          <w:tcPr>
            <w:tcW w:w="2075" w:type="dxa"/>
            <w:vAlign w:val="center"/>
          </w:tcPr>
          <w:p w14:paraId="18B79F48" w14:textId="77777777" w:rsidR="000B63B8" w:rsidRPr="00BC4220" w:rsidRDefault="000B63B8" w:rsidP="00165D8D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60</w:t>
            </w:r>
          </w:p>
        </w:tc>
      </w:tr>
      <w:tr w:rsidR="000B63B8" w14:paraId="29C2889F" w14:textId="77777777" w:rsidTr="00165D8D">
        <w:tc>
          <w:tcPr>
            <w:tcW w:w="2074" w:type="dxa"/>
            <w:vAlign w:val="center"/>
          </w:tcPr>
          <w:p w14:paraId="098DCFBC" w14:textId="77777777" w:rsidR="000B63B8" w:rsidRPr="00BC4220" w:rsidRDefault="000B63B8" w:rsidP="00165D8D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USD/JPY</w:t>
            </w:r>
          </w:p>
        </w:tc>
        <w:tc>
          <w:tcPr>
            <w:tcW w:w="2074" w:type="dxa"/>
            <w:shd w:val="clear" w:color="auto" w:fill="EAF1DD" w:themeFill="accent3" w:themeFillTint="33"/>
            <w:vAlign w:val="center"/>
          </w:tcPr>
          <w:p w14:paraId="206706A3" w14:textId="77777777" w:rsidR="000B63B8" w:rsidRPr="00BC4220" w:rsidRDefault="000B63B8" w:rsidP="00165D8D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26</w:t>
            </w:r>
          </w:p>
        </w:tc>
        <w:tc>
          <w:tcPr>
            <w:tcW w:w="2074" w:type="dxa"/>
            <w:shd w:val="clear" w:color="auto" w:fill="EAF1DD" w:themeFill="accent3" w:themeFillTint="33"/>
            <w:vAlign w:val="center"/>
          </w:tcPr>
          <w:p w14:paraId="2B765C8E" w14:textId="77777777" w:rsidR="000B63B8" w:rsidRPr="00BC4220" w:rsidRDefault="000B63B8" w:rsidP="00165D8D">
            <w:pPr>
              <w:pStyle w:val="BodyText"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0.90</w:t>
            </w:r>
          </w:p>
        </w:tc>
        <w:tc>
          <w:tcPr>
            <w:tcW w:w="2075" w:type="dxa"/>
            <w:shd w:val="clear" w:color="auto" w:fill="EAF1DD" w:themeFill="accent3" w:themeFillTint="33"/>
            <w:vAlign w:val="center"/>
          </w:tcPr>
          <w:p w14:paraId="76C9760B" w14:textId="77777777" w:rsidR="000B63B8" w:rsidRPr="00BC4220" w:rsidRDefault="000B63B8" w:rsidP="00165D8D">
            <w:pPr>
              <w:pStyle w:val="BodyText"/>
              <w:keepNext/>
              <w:jc w:val="center"/>
              <w:rPr>
                <w:rFonts w:ascii="TH SarabunPSK" w:hAnsi="TH SarabunPSK" w:cs="TH SarabunPSK"/>
                <w:szCs w:val="28"/>
              </w:rPr>
            </w:pPr>
            <w:r>
              <w:rPr>
                <w:rFonts w:ascii="TH SarabunPSK" w:hAnsi="TH SarabunPSK" w:cs="TH SarabunPSK"/>
                <w:szCs w:val="28"/>
              </w:rPr>
              <w:t>75</w:t>
            </w:r>
          </w:p>
        </w:tc>
      </w:tr>
    </w:tbl>
    <w:p w14:paraId="09E05833" w14:textId="489E0753" w:rsidR="000B63B8" w:rsidRPr="000B63B8" w:rsidRDefault="000B63B8" w:rsidP="000B63B8">
      <w:pPr>
        <w:pStyle w:val="Caption"/>
        <w:rPr>
          <w:rFonts w:hint="cs"/>
        </w:rPr>
      </w:pPr>
      <w:bookmarkStart w:id="88" w:name="_Toc68096147"/>
      <w:r>
        <w:rPr>
          <w:cs/>
        </w:rPr>
        <w:t xml:space="preserve">ตารางที่ </w:t>
      </w:r>
      <w:fldSimple w:instr=" STYLEREF 1 \s ">
        <w:r w:rsidR="0071346B">
          <w:rPr>
            <w:noProof/>
            <w:cs/>
          </w:rPr>
          <w:t>4</w:t>
        </w:r>
      </w:fldSimple>
      <w:r>
        <w:rPr>
          <w:cs/>
        </w:rPr>
        <w:t>.</w:t>
      </w:r>
      <w:fldSimple w:instr=" SEQ ตารางที่ \* ARABIC \s 1 ">
        <w:r w:rsidR="0071346B">
          <w:rPr>
            <w:noProof/>
            <w:cs/>
          </w:rPr>
          <w:t>1</w:t>
        </w:r>
      </w:fldSimple>
      <w:r>
        <w:t xml:space="preserve"> </w:t>
      </w:r>
      <w:r>
        <w:rPr>
          <w:rFonts w:hint="cs"/>
          <w:cs/>
        </w:rPr>
        <w:t>สรุป</w:t>
      </w:r>
      <w:r w:rsidRPr="002B6EEE">
        <w:rPr>
          <w:cs/>
        </w:rPr>
        <w:t>การวัดประสิทธิภาพของระบบ</w:t>
      </w:r>
      <w:bookmarkEnd w:id="88"/>
    </w:p>
    <w:p w14:paraId="1C5BEACB" w14:textId="252A58B9" w:rsidR="00F72A81" w:rsidRDefault="00F72A81" w:rsidP="00F72A81">
      <w:pPr>
        <w:pStyle w:val="cpeBodyText"/>
      </w:pPr>
      <w:r>
        <w:rPr>
          <w:rFonts w:hint="cs"/>
          <w:cs/>
        </w:rPr>
        <w:t xml:space="preserve">จากข้อ 3.2 ที่ทำการฝึกสอนด้วยข้อมูล 5 ปีย้อนหลัง(2015 </w:t>
      </w:r>
      <w:r>
        <w:rPr>
          <w:cs/>
        </w:rPr>
        <w:t>–</w:t>
      </w:r>
      <w:r>
        <w:rPr>
          <w:rFonts w:hint="cs"/>
          <w:cs/>
        </w:rPr>
        <w:t xml:space="preserve"> 2020) โดยได้ทำการฝึกสอนด้วย </w:t>
      </w:r>
      <w:r w:rsidR="00574928">
        <w:rPr>
          <w:rFonts w:hint="cs"/>
          <w:cs/>
        </w:rPr>
        <w:t>10</w:t>
      </w:r>
      <w:r w:rsidR="00574928" w:rsidRPr="00B172D0">
        <w:t>-</w:t>
      </w:r>
      <w:r w:rsidR="00574928">
        <w:t>f</w:t>
      </w:r>
      <w:r w:rsidR="00574928" w:rsidRPr="00B172D0">
        <w:t>old</w:t>
      </w:r>
      <w:r w:rsidR="00574928">
        <w:t>s</w:t>
      </w:r>
      <w:r w:rsidR="00574928" w:rsidRPr="00B172D0">
        <w:t xml:space="preserve"> Cross – Validation</w:t>
      </w:r>
      <w:r w:rsidR="00574928">
        <w:t xml:space="preserve"> </w:t>
      </w:r>
      <w:r w:rsidR="00574928">
        <w:rPr>
          <w:rFonts w:hint="cs"/>
          <w:cs/>
        </w:rPr>
        <w:t>และทดสอบด้วยข้อมูล</w:t>
      </w:r>
      <w:r w:rsidR="00574928" w:rsidRPr="0021545F">
        <w:rPr>
          <w:cs/>
        </w:rPr>
        <w:t>ที่เตรียมไว้ซึ่งเป็นข้อมูลที่ไม่ผ่านการสร้างชุดฝึกสอน</w:t>
      </w:r>
      <w:r w:rsidR="00574928">
        <w:rPr>
          <w:rFonts w:hint="cs"/>
          <w:cs/>
        </w:rPr>
        <w:t xml:space="preserve"> คือ ข้อมูลในช่วง ม.ค. - ก.พ. 2021 โดยใช้วิธีการวัดความถูกต้อง ตามที่กล่าวในข้อ 3.4.1</w:t>
      </w:r>
    </w:p>
    <w:p w14:paraId="649A67AE" w14:textId="283BB6EC" w:rsidR="000B63B8" w:rsidRDefault="000B63B8" w:rsidP="000B63B8">
      <w:pPr>
        <w:pStyle w:val="cpeBodyText"/>
      </w:pPr>
      <w:r>
        <w:rPr>
          <w:rFonts w:hint="cs"/>
          <w:cs/>
        </w:rPr>
        <w:t xml:space="preserve">จากตารางที่ 4.1 เปรียบเทียบค่า </w:t>
      </w:r>
      <w:r>
        <w:t xml:space="preserve">MAE </w:t>
      </w:r>
      <w:r>
        <w:rPr>
          <w:rFonts w:hint="cs"/>
          <w:cs/>
        </w:rPr>
        <w:t xml:space="preserve">พบว่า คู่สกุลเงิน </w:t>
      </w:r>
      <w:r>
        <w:t xml:space="preserve">GBP/USD </w:t>
      </w:r>
      <w:r>
        <w:rPr>
          <w:rFonts w:hint="cs"/>
          <w:cs/>
        </w:rPr>
        <w:t xml:space="preserve">มีค่าสูงกว่าคู่สกุลเงินที่เหลือซึ่งหมายถึงผลลัพธ์ที่ทำนายออกมาหาจากความเป็นจริงโดยเฉลี่ย 52 </w:t>
      </w:r>
      <w:r>
        <w:t xml:space="preserve">pips </w:t>
      </w:r>
      <w:r>
        <w:rPr>
          <w:rFonts w:hint="cs"/>
          <w:cs/>
        </w:rPr>
        <w:t>ซึ่งเป็นค่าความผิดพลาดที่ค่อนข้างสูง</w:t>
      </w:r>
    </w:p>
    <w:p w14:paraId="15E5488A" w14:textId="7A9EDDA1" w:rsidR="000B63B8" w:rsidRDefault="000B63B8" w:rsidP="000B63B8">
      <w:pPr>
        <w:pStyle w:val="cpeBodyText"/>
      </w:pPr>
      <w:r>
        <w:rPr>
          <w:rFonts w:hint="cs"/>
          <w:cs/>
        </w:rPr>
        <w:t xml:space="preserve">สำหรับค่า </w:t>
      </w:r>
      <w:r>
        <w:t>R</w:t>
      </w:r>
      <w:r>
        <w:rPr>
          <w:vertAlign w:val="superscript"/>
        </w:rPr>
        <w:t>2</w:t>
      </w:r>
      <w:r>
        <w:t xml:space="preserve"> </w:t>
      </w:r>
      <w:r>
        <w:rPr>
          <w:rFonts w:hint="cs"/>
          <w:cs/>
        </w:rPr>
        <w:t xml:space="preserve">พบว่า คู่สกุลเงิน </w:t>
      </w:r>
      <w:r>
        <w:t xml:space="preserve">EUR/USD </w:t>
      </w:r>
      <w:r>
        <w:rPr>
          <w:rFonts w:hint="cs"/>
          <w:cs/>
        </w:rPr>
        <w:t>มีค่าต่ำกว่า</w:t>
      </w:r>
      <w:r w:rsidR="00315911">
        <w:rPr>
          <w:rFonts w:hint="cs"/>
          <w:cs/>
        </w:rPr>
        <w:t>คู</w:t>
      </w:r>
      <w:r w:rsidR="00CF7C0E">
        <w:rPr>
          <w:rFonts w:hint="cs"/>
          <w:cs/>
        </w:rPr>
        <w:t>่สกุลเงินที่เหลือ ซึ่งหมายถึงผลลัพธ์ที่ทำนายออกมามึความสอดคล้องหรือมีความสัมธ์กับค่าความจริงที่น้อยกว่า</w:t>
      </w:r>
    </w:p>
    <w:p w14:paraId="178E0AA3" w14:textId="7C863874" w:rsidR="00F72A81" w:rsidRDefault="00CF7C0E" w:rsidP="008F79A8">
      <w:pPr>
        <w:pStyle w:val="cpeBodyText"/>
        <w:rPr>
          <w:rFonts w:hint="cs"/>
        </w:rPr>
      </w:pPr>
      <w:r>
        <w:rPr>
          <w:rFonts w:hint="cs"/>
          <w:cs/>
        </w:rPr>
        <w:t xml:space="preserve">สำหรับ </w:t>
      </w:r>
      <w:r>
        <w:t xml:space="preserve">Trend% </w:t>
      </w:r>
      <w:r>
        <w:rPr>
          <w:rFonts w:hint="cs"/>
          <w:cs/>
        </w:rPr>
        <w:t>คือการวัดควาแม่นยำของแนวโน้มที่มีวิธีวัดผลตามที่ได้กล่าวไปในข้อ 3.4.1.3 เนื่องจากผลลัพธ์ที่ทำนายออกมาได้นั้นค่อนข้างเหวี่ยงไม่ต่อเนื่องกันจึงจำเป็นต้องทำการสมูท(</w:t>
      </w:r>
      <w:r>
        <w:t xml:space="preserve">Smooth) </w:t>
      </w:r>
      <w:r>
        <w:rPr>
          <w:rFonts w:hint="cs"/>
          <w:cs/>
        </w:rPr>
        <w:t xml:space="preserve">เพื่อจะหาความชันของผลลัพธ์ซึ่งพบว่า </w:t>
      </w:r>
      <w:r>
        <w:t xml:space="preserve">USD/JPY </w:t>
      </w:r>
      <w:r>
        <w:rPr>
          <w:rFonts w:hint="cs"/>
          <w:cs/>
        </w:rPr>
        <w:t xml:space="preserve">มีค่าที่สูง อันเนื่องมาจากมีค่า </w:t>
      </w:r>
      <w:r>
        <w:t>R</w:t>
      </w:r>
      <w:r>
        <w:rPr>
          <w:vertAlign w:val="superscript"/>
        </w:rPr>
        <w:t>2</w:t>
      </w:r>
      <w:r>
        <w:t xml:space="preserve"> </w:t>
      </w:r>
      <w:r>
        <w:rPr>
          <w:rFonts w:hint="cs"/>
          <w:cs/>
        </w:rPr>
        <w:t>ที่สูง</w:t>
      </w:r>
    </w:p>
    <w:p w14:paraId="392151A7" w14:textId="17FFD0B8" w:rsidR="00CF7C0E" w:rsidRDefault="00CF7C0E" w:rsidP="00CF7C0E">
      <w:pPr>
        <w:pStyle w:val="Heading2"/>
      </w:pPr>
      <w:bookmarkStart w:id="89" w:name="_Toc68096117"/>
      <w:r>
        <w:rPr>
          <w:rFonts w:hint="cs"/>
          <w:cs/>
        </w:rPr>
        <w:t>การทดสอบเว็บ</w:t>
      </w:r>
      <w:r w:rsidR="00D063A8">
        <w:rPr>
          <w:rFonts w:hint="cs"/>
          <w:cs/>
        </w:rPr>
        <w:t>ไซต์</w:t>
      </w:r>
      <w:bookmarkEnd w:id="89"/>
    </w:p>
    <w:p w14:paraId="536A1CEA" w14:textId="4430B7A5" w:rsidR="00F72A81" w:rsidRDefault="00D063A8" w:rsidP="008F79A8">
      <w:pPr>
        <w:pStyle w:val="cpeBodyText"/>
        <w:rPr>
          <w:rFonts w:hint="cs"/>
        </w:rPr>
      </w:pPr>
      <w:r>
        <w:rPr>
          <w:rFonts w:hint="cs"/>
          <w:cs/>
        </w:rPr>
        <w:t xml:space="preserve">ในส่วนของเว็บไซต์เป็นหน้าแสดงผลลัพธ์จากการทำนายโดยใช้ข้อมูล </w:t>
      </w:r>
      <w:r>
        <w:t xml:space="preserve">Real-time </w:t>
      </w:r>
      <w:r>
        <w:rPr>
          <w:rFonts w:hint="cs"/>
          <w:cs/>
        </w:rPr>
        <w:t xml:space="preserve">จาก </w:t>
      </w:r>
      <w:r w:rsidRPr="005801C7">
        <w:t>fcsapi.com/</w:t>
      </w:r>
      <w:r>
        <w:t xml:space="preserve"> </w:t>
      </w:r>
      <w:r>
        <w:rPr>
          <w:rFonts w:hint="cs"/>
          <w:cs/>
        </w:rPr>
        <w:t xml:space="preserve">โดยเว็บไซต์รองรับทุกบราวเซอร์บนคอมพิวเตอร์ แต่ยังไม่รองรับในส่วนของมือถือ เนื่องจากผู้จัดทำได้มีขอบเขตงานเพียงแค่แสดงผ่านเว็บไซต์บนคอมพิวเตอร์เท่านั้น และในส่วนของข้อมูล </w:t>
      </w:r>
      <w:r>
        <w:t xml:space="preserve">Real-time </w:t>
      </w:r>
      <w:r>
        <w:rPr>
          <w:rFonts w:hint="cs"/>
          <w:cs/>
        </w:rPr>
        <w:t>สามารถร้องขอ(</w:t>
      </w:r>
      <w:r>
        <w:t xml:space="preserve">Request) </w:t>
      </w:r>
      <w:r>
        <w:rPr>
          <w:rFonts w:hint="cs"/>
          <w:cs/>
        </w:rPr>
        <w:t>ได้จำกัดสูงสุด 500 ครั้ง เท่านั้นเนื่องจากเป็นสมาชิกแบบฟรีไม่เสียค่าใช้จ่าย</w:t>
      </w:r>
    </w:p>
    <w:p w14:paraId="50B4FB5C" w14:textId="71B6A0CF" w:rsidR="00F72A81" w:rsidRPr="00F72A81" w:rsidRDefault="00F72A81" w:rsidP="00F72A81">
      <w:pPr>
        <w:pStyle w:val="Heading1"/>
      </w:pPr>
      <w:r>
        <w:br/>
      </w:r>
      <w:bookmarkStart w:id="90" w:name="_Toc68096118"/>
      <w:r w:rsidRPr="00F72A81">
        <w:rPr>
          <w:cs/>
        </w:rPr>
        <w:t>บทสรุปและข้อเสนอแนะ</w:t>
      </w:r>
      <w:bookmarkEnd w:id="90"/>
    </w:p>
    <w:p w14:paraId="7BB0876B" w14:textId="1CE1A402" w:rsidR="00574928" w:rsidRPr="00574928" w:rsidRDefault="002B6EEE" w:rsidP="00574928">
      <w:pPr>
        <w:pStyle w:val="Heading2"/>
        <w:rPr>
          <w:rFonts w:hint="cs"/>
        </w:rPr>
      </w:pPr>
      <w:bookmarkStart w:id="91" w:name="_Toc68096119"/>
      <w:r>
        <w:rPr>
          <w:rFonts w:hint="cs"/>
          <w:cs/>
        </w:rPr>
        <w:t>สรุปผล</w:t>
      </w:r>
      <w:bookmarkEnd w:id="91"/>
    </w:p>
    <w:p w14:paraId="53D5F26F" w14:textId="31CC7450" w:rsidR="009C2B7C" w:rsidRDefault="00937392" w:rsidP="00937392">
      <w:pPr>
        <w:pStyle w:val="cpeBodyText"/>
      </w:pPr>
      <w:r w:rsidRPr="00937392">
        <w:rPr>
          <w:cs/>
        </w:rPr>
        <w:t xml:space="preserve">สําหรับงานวิจัยนี้ได้ฝึกสอนระบบโดยนําข้อมูลพื้นฐานจากตลาดฟอเร็กซ์มาสร้างอินดิเคเตอร์ที่ช่วยวิเคราะห์แนวโน้วของแต่ละคู่สกุลเงิน </w:t>
      </w:r>
      <w:r>
        <w:rPr>
          <w:rFonts w:hint="cs"/>
          <w:cs/>
        </w:rPr>
        <w:t>โดย</w:t>
      </w:r>
      <w:r w:rsidRPr="00937392">
        <w:rPr>
          <w:cs/>
        </w:rPr>
        <w:t>ใช้</w:t>
      </w:r>
      <w:r w:rsidRPr="00937392">
        <w:t xml:space="preserve"> Support Vector Regression </w:t>
      </w:r>
      <w:r w:rsidRPr="00937392">
        <w:rPr>
          <w:cs/>
        </w:rPr>
        <w:t xml:space="preserve">ในการทํานายราคาฟอเร็กซ์ในกรอบเวลารายชม. เพื่อทํานายในอีก </w:t>
      </w:r>
      <w:r w:rsidRPr="00937392">
        <w:t xml:space="preserve">24 </w:t>
      </w:r>
      <w:r w:rsidRPr="00937392">
        <w:rPr>
          <w:cs/>
        </w:rPr>
        <w:t>ชม.ข้างหน้า</w:t>
      </w:r>
    </w:p>
    <w:p w14:paraId="0B96F4FC" w14:textId="107BCE66" w:rsidR="00937392" w:rsidRDefault="00937392" w:rsidP="00937392">
      <w:pPr>
        <w:pStyle w:val="cpeBodyText"/>
      </w:pPr>
      <w:r w:rsidRPr="00937392">
        <w:rPr>
          <w:cs/>
        </w:rPr>
        <w:t>ในการเตรียมข้อมูล(</w:t>
      </w:r>
      <w:r w:rsidRPr="00937392">
        <w:t xml:space="preserve">Preprocessing) </w:t>
      </w:r>
      <w:r w:rsidRPr="00937392">
        <w:rPr>
          <w:cs/>
        </w:rPr>
        <w:t xml:space="preserve">ใช้ข้อมูล </w:t>
      </w:r>
      <w:r>
        <w:rPr>
          <w:rFonts w:hint="cs"/>
          <w:cs/>
        </w:rPr>
        <w:t>5</w:t>
      </w:r>
      <w:r w:rsidRPr="00937392">
        <w:rPr>
          <w:cs/>
        </w:rPr>
        <w:t xml:space="preserve"> ปีย้อนหลัง(</w:t>
      </w:r>
      <w:r>
        <w:rPr>
          <w:rFonts w:hint="cs"/>
          <w:cs/>
        </w:rPr>
        <w:t>2015-2020</w:t>
      </w:r>
      <w:r w:rsidRPr="00937392">
        <w:rPr>
          <w:cs/>
        </w:rPr>
        <w:t xml:space="preserve">) ของ 3 คู่สกุลเงินหลักได้แก่ </w:t>
      </w:r>
      <w:r w:rsidRPr="00937392">
        <w:t>EUR/USD</w:t>
      </w:r>
      <w:r>
        <w:t xml:space="preserve">, </w:t>
      </w:r>
      <w:r w:rsidRPr="00937392">
        <w:t>GBP/USD</w:t>
      </w:r>
      <w:r>
        <w:rPr>
          <w:rFonts w:hint="cs"/>
          <w:cs/>
        </w:rPr>
        <w:t xml:space="preserve"> และ </w:t>
      </w:r>
      <w:r w:rsidRPr="00937392">
        <w:t>USD/JPY</w:t>
      </w:r>
      <w:r>
        <w:rPr>
          <w:rFonts w:hint="cs"/>
          <w:cs/>
        </w:rPr>
        <w:t xml:space="preserve"> </w:t>
      </w:r>
      <w:r w:rsidRPr="00937392">
        <w:rPr>
          <w:cs/>
        </w:rPr>
        <w:t xml:space="preserve">ในการสร้างชุดฝึกสอนและใช้ข้อมูลพื้นฐานที่ตลาดฟอเร็กซ์ให้ข้อมูลตามตารางที่ 3.1 มาสร้างอินดิเคเตอร์เพื่อช่วยเพิ่มประสิทธิภาพในการสร้างชุดฝึกสอนตามตารางที่ 3.2 และตามด้วยกระบวนการ </w:t>
      </w:r>
      <w:r w:rsidRPr="00937392">
        <w:t xml:space="preserve">Min-Max Normalization </w:t>
      </w:r>
      <w:r w:rsidRPr="00937392">
        <w:rPr>
          <w:cs/>
        </w:rPr>
        <w:t>เพื่อให้ข้อมูลอยู่ในขอบเขตใกล้ๆกัน</w:t>
      </w:r>
    </w:p>
    <w:p w14:paraId="78A9D719" w14:textId="5CD23E92" w:rsidR="00937392" w:rsidRDefault="00937392" w:rsidP="00937392">
      <w:pPr>
        <w:pStyle w:val="cpeBodyText"/>
      </w:pPr>
      <w:r w:rsidRPr="00937392">
        <w:rPr>
          <w:cs/>
        </w:rPr>
        <w:t>เมื่อทําการเตรียมข้อมูลเสร็จแล้ว</w:t>
      </w:r>
      <w:r>
        <w:t xml:space="preserve"> </w:t>
      </w:r>
      <w:r w:rsidRPr="00937392">
        <w:rPr>
          <w:cs/>
        </w:rPr>
        <w:t>จึงทําการสร้างชุดฝึกสอนโดยการใช้</w:t>
      </w:r>
      <w:r>
        <w:t xml:space="preserve"> </w:t>
      </w:r>
      <w:r w:rsidRPr="00937392">
        <w:t xml:space="preserve">k-Fold Cross-validation </w:t>
      </w:r>
      <w:r w:rsidRPr="00937392">
        <w:rPr>
          <w:cs/>
        </w:rPr>
        <w:t>ที่มี</w:t>
      </w:r>
      <w:r>
        <w:t xml:space="preserve"> </w:t>
      </w:r>
      <w:r w:rsidRPr="00937392">
        <w:t xml:space="preserve">k = </w:t>
      </w:r>
      <w:r>
        <w:t>10</w:t>
      </w:r>
      <w:r w:rsidRPr="00937392">
        <w:t xml:space="preserve"> </w:t>
      </w:r>
      <w:r w:rsidRPr="00937392">
        <w:rPr>
          <w:cs/>
        </w:rPr>
        <w:t xml:space="preserve">โดยกําหนดค่าพารามิเตอร์ของ </w:t>
      </w:r>
      <w:r w:rsidRPr="00937392">
        <w:t>Support Vector Regression</w:t>
      </w:r>
      <w:r>
        <w:t xml:space="preserve"> </w:t>
      </w:r>
      <w:r w:rsidRPr="00937392">
        <w:rPr>
          <w:cs/>
        </w:rPr>
        <w:t xml:space="preserve">ตามที่กล่าวในข้อ </w:t>
      </w:r>
      <w:r w:rsidRPr="00937392">
        <w:t>3.</w:t>
      </w:r>
      <w:r>
        <w:t>3</w:t>
      </w:r>
    </w:p>
    <w:p w14:paraId="39F9E8CB" w14:textId="549F28FE" w:rsidR="00614832" w:rsidRDefault="00BC4220" w:rsidP="002B6EEE">
      <w:pPr>
        <w:pStyle w:val="cpeBodyText"/>
        <w:rPr>
          <w:cs/>
        </w:rPr>
      </w:pPr>
      <w:r>
        <w:rPr>
          <w:rFonts w:hint="cs"/>
          <w:cs/>
        </w:rPr>
        <w:t xml:space="preserve">จากตาราง </w:t>
      </w:r>
      <w:r w:rsidR="000B63B8">
        <w:t>4</w:t>
      </w:r>
      <w:r>
        <w:rPr>
          <w:rFonts w:hint="cs"/>
          <w:cs/>
        </w:rPr>
        <w:t xml:space="preserve">.1 </w:t>
      </w:r>
      <w:r w:rsidR="0021545F" w:rsidRPr="0021545F">
        <w:rPr>
          <w:cs/>
        </w:rPr>
        <w:t>ทําการทดสอบข้อมูลที่เตรียมไว้ซึ่งเป็นข้อมูลที่ไม่ผ่านการสร้างชุดฝึกสอน</w:t>
      </w:r>
      <w:r w:rsidR="002B6EEE">
        <w:rPr>
          <w:rFonts w:hint="cs"/>
          <w:cs/>
        </w:rPr>
        <w:t xml:space="preserve"> คือ ข้อมูลในช่วง</w:t>
      </w:r>
      <w:r w:rsidR="00574928">
        <w:rPr>
          <w:rFonts w:hint="cs"/>
          <w:cs/>
        </w:rPr>
        <w:t xml:space="preserve"> </w:t>
      </w:r>
      <w:r w:rsidR="002B6EEE">
        <w:rPr>
          <w:rFonts w:hint="cs"/>
          <w:cs/>
        </w:rPr>
        <w:t xml:space="preserve">ม.ค. - ก.พ. 2021 </w:t>
      </w:r>
      <w:r w:rsidR="0021545F" w:rsidRPr="0021545F">
        <w:rPr>
          <w:cs/>
        </w:rPr>
        <w:t xml:space="preserve">พบว่า ค่า </w:t>
      </w:r>
      <w:r w:rsidR="0021545F" w:rsidRPr="0021545F">
        <w:t xml:space="preserve">MAE </w:t>
      </w:r>
      <w:r w:rsidR="0021545F" w:rsidRPr="0021545F">
        <w:rPr>
          <w:cs/>
        </w:rPr>
        <w:t xml:space="preserve">ของคู่สกุลเงิน </w:t>
      </w:r>
      <w:r w:rsidR="0021545F" w:rsidRPr="0021545F">
        <w:t xml:space="preserve">USD/JPY </w:t>
      </w:r>
      <w:r w:rsidR="0021545F" w:rsidRPr="0021545F">
        <w:rPr>
          <w:cs/>
        </w:rPr>
        <w:t xml:space="preserve">มีค่าต่ำกว่าสกุลเงินอื่น ซึ่งหมายถึงว่า </w:t>
      </w:r>
      <w:r w:rsidR="0021545F">
        <w:rPr>
          <w:rFonts w:hint="cs"/>
          <w:cs/>
        </w:rPr>
        <w:t>ผลลัพธ์ที่ทำนายได้</w:t>
      </w:r>
      <w:r w:rsidR="0021545F" w:rsidRPr="0021545F">
        <w:rPr>
          <w:cs/>
        </w:rPr>
        <w:t>มีความใกล้เคียงกับค่าจริงมากกว่าคู่สกุลเงินอื่น</w:t>
      </w:r>
      <w:r w:rsidR="002B6EEE">
        <w:rPr>
          <w:rFonts w:hint="cs"/>
          <w:cs/>
        </w:rPr>
        <w:t xml:space="preserve"> อีกทั้ง </w:t>
      </w:r>
      <w:r w:rsidR="0021545F" w:rsidRPr="0021545F">
        <w:t>R</w:t>
      </w:r>
      <w:r w:rsidR="0021545F" w:rsidRPr="0021545F">
        <w:rPr>
          <w:cs/>
        </w:rPr>
        <w:t xml:space="preserve">2 ของคู่สกุลเงิน </w:t>
      </w:r>
      <w:r w:rsidR="0021545F" w:rsidRPr="0021545F">
        <w:t>GBP/USD</w:t>
      </w:r>
      <w:r w:rsidR="0021545F">
        <w:rPr>
          <w:rFonts w:hint="cs"/>
          <w:cs/>
        </w:rPr>
        <w:t xml:space="preserve"> และ </w:t>
      </w:r>
      <w:r w:rsidR="0021545F">
        <w:t>USD/JPY</w:t>
      </w:r>
      <w:r w:rsidR="0021545F" w:rsidRPr="0021545F">
        <w:t xml:space="preserve"> </w:t>
      </w:r>
      <w:r w:rsidR="0021545F" w:rsidRPr="0021545F">
        <w:rPr>
          <w:cs/>
        </w:rPr>
        <w:t>มีค่าที่สูงอย่างเห็นได้ชัดซึ่งหมายถึง โมเดลสามารถอธิบายความแปรปรวนของตัวแปรที่ส่งผลต่อกันได้ดีกว่า</w:t>
      </w:r>
      <w:r w:rsidR="002B6EEE">
        <w:rPr>
          <w:rFonts w:hint="cs"/>
          <w:cs/>
        </w:rPr>
        <w:t xml:space="preserve"> แต่เป็นที่น่าตั้งข้อสังเกต ค่า</w:t>
      </w:r>
      <w:r w:rsidR="002B6EEE">
        <w:t xml:space="preserve"> MAE </w:t>
      </w:r>
      <w:r w:rsidR="002B6EEE">
        <w:rPr>
          <w:rFonts w:hint="cs"/>
          <w:cs/>
        </w:rPr>
        <w:t xml:space="preserve">ของคู่สกุลเงิน </w:t>
      </w:r>
      <w:r w:rsidR="002B6EEE">
        <w:t xml:space="preserve">EUR/USD </w:t>
      </w:r>
      <w:r w:rsidR="002B6EEE">
        <w:rPr>
          <w:rFonts w:hint="cs"/>
          <w:cs/>
        </w:rPr>
        <w:t xml:space="preserve">ดีกว่า </w:t>
      </w:r>
      <w:r w:rsidR="002B6EEE">
        <w:t xml:space="preserve">GBP/USD </w:t>
      </w:r>
      <w:r w:rsidR="002B6EEE">
        <w:rPr>
          <w:rFonts w:hint="cs"/>
          <w:cs/>
        </w:rPr>
        <w:t>อย่างเห็นได้ชัด แต่กลับกันค่า</w:t>
      </w:r>
      <w:r w:rsidR="002B6EEE">
        <w:t xml:space="preserve"> R</w:t>
      </w:r>
      <w:r w:rsidR="002B6EEE" w:rsidRPr="000B63B8">
        <w:rPr>
          <w:vertAlign w:val="superscript"/>
        </w:rPr>
        <w:t>2</w:t>
      </w:r>
      <w:r w:rsidR="002B6EEE">
        <w:rPr>
          <w:rFonts w:hint="cs"/>
          <w:cs/>
        </w:rPr>
        <w:t xml:space="preserve"> กลับแย่กว่า</w:t>
      </w:r>
      <w:r w:rsidR="002B6EEE">
        <w:t xml:space="preserve"> </w:t>
      </w:r>
      <w:r w:rsidR="002B6EEE">
        <w:rPr>
          <w:rFonts w:hint="cs"/>
          <w:cs/>
        </w:rPr>
        <w:t xml:space="preserve">และสุดท้ายนี้ </w:t>
      </w:r>
      <w:r w:rsidR="0021545F" w:rsidRPr="0021545F">
        <w:t xml:space="preserve">Trend% </w:t>
      </w:r>
      <w:r w:rsidR="002B6EEE">
        <w:rPr>
          <w:rFonts w:hint="cs"/>
          <w:cs/>
        </w:rPr>
        <w:t xml:space="preserve">พบว่า คู่สกุลเงินของ </w:t>
      </w:r>
      <w:r w:rsidR="002B6EEE">
        <w:t xml:space="preserve">USD/JPY </w:t>
      </w:r>
      <w:r w:rsidR="002B6EEE">
        <w:rPr>
          <w:rFonts w:hint="cs"/>
          <w:cs/>
        </w:rPr>
        <w:t>ทีความแม่นยำของแนวโน้มถึง 75</w:t>
      </w:r>
      <w:r w:rsidR="002B6EEE">
        <w:t xml:space="preserve">% </w:t>
      </w:r>
      <w:r w:rsidR="002B6EEE">
        <w:rPr>
          <w:rFonts w:hint="cs"/>
          <w:cs/>
        </w:rPr>
        <w:t xml:space="preserve">ซึ่งอาจเนื่องด้วยมากจากมีค่า </w:t>
      </w:r>
      <w:r w:rsidR="002B6EEE">
        <w:t xml:space="preserve">R2 </w:t>
      </w:r>
      <w:r w:rsidR="002B6EEE">
        <w:rPr>
          <w:rFonts w:hint="cs"/>
          <w:cs/>
        </w:rPr>
        <w:t xml:space="preserve">ที่สูงกว่าคู่สกุลเงินอื่นๆ รวมถึงค่า </w:t>
      </w:r>
      <w:r w:rsidR="002B6EEE">
        <w:t xml:space="preserve">MAE </w:t>
      </w:r>
      <w:r w:rsidR="002B6EEE">
        <w:rPr>
          <w:rFonts w:hint="cs"/>
          <w:cs/>
        </w:rPr>
        <w:t>ที่ดีกว่าอย่างเห็นได้ชัด</w:t>
      </w:r>
    </w:p>
    <w:p w14:paraId="5ED6297C" w14:textId="59025948" w:rsidR="00614832" w:rsidRPr="00614832" w:rsidRDefault="00614832">
      <w:pPr>
        <w:spacing w:after="200" w:line="276" w:lineRule="auto"/>
        <w:rPr>
          <w:cs/>
        </w:rPr>
      </w:pPr>
      <w:r>
        <w:br w:type="page"/>
      </w:r>
    </w:p>
    <w:p w14:paraId="4BA9E486" w14:textId="4C3F7744" w:rsidR="00226D32" w:rsidRDefault="00226D32" w:rsidP="00226D32">
      <w:pPr>
        <w:pStyle w:val="Heading2"/>
      </w:pPr>
      <w:bookmarkStart w:id="92" w:name="_Toc68096120"/>
      <w:r>
        <w:rPr>
          <w:rFonts w:hint="cs"/>
          <w:cs/>
        </w:rPr>
        <w:t>ข้อแนะนำและปัญหาที่พบ</w:t>
      </w:r>
      <w:bookmarkEnd w:id="92"/>
    </w:p>
    <w:p w14:paraId="39CF4E16" w14:textId="6A13C954" w:rsidR="00226D32" w:rsidRDefault="00226D32" w:rsidP="00226D32">
      <w:pPr>
        <w:pStyle w:val="cpeBodyText"/>
      </w:pPr>
      <w:r w:rsidRPr="00226D32">
        <w:rPr>
          <w:cs/>
        </w:rPr>
        <w:t xml:space="preserve">ในส่วนของระบบแสดงผลลัพธ์ส่วนที่ควรเพิ่มเติมคือระบบของฐานข้อมูลบันทึกผลลัพธ์การทำนายที่ผ่านมา ซึ่งระบบของผู้จัดทำสามารถดูย้อนหลังได้เพียงแค่ 1 เดือนเท่านั้น อีกทั้งระบบยังไม่ได้ </w:t>
      </w:r>
      <w:r w:rsidRPr="00226D32">
        <w:t xml:space="preserve">Deploy </w:t>
      </w:r>
      <w:r w:rsidRPr="00226D32">
        <w:rPr>
          <w:cs/>
        </w:rPr>
        <w:t xml:space="preserve">เป็น </w:t>
      </w:r>
      <w:r w:rsidRPr="00226D32">
        <w:t xml:space="preserve">Web application </w:t>
      </w:r>
      <w:r w:rsidRPr="00226D32">
        <w:rPr>
          <w:cs/>
        </w:rPr>
        <w:t xml:space="preserve">ทำให้คนอื่นๆ ไม่สามารถใช้งานได้ และสุดท้ายระบบต้องทำการดึงข้อมูล </w:t>
      </w:r>
      <w:r w:rsidRPr="00226D32">
        <w:t xml:space="preserve">Real-time </w:t>
      </w:r>
      <w:r w:rsidRPr="00226D32">
        <w:rPr>
          <w:cs/>
        </w:rPr>
        <w:t xml:space="preserve">จาก </w:t>
      </w:r>
      <w:r w:rsidRPr="00226D32">
        <w:t xml:space="preserve">fcsapi.com </w:t>
      </w:r>
      <w:r w:rsidRPr="00226D32">
        <w:rPr>
          <w:cs/>
        </w:rPr>
        <w:t>ซึ่งมีค่าใช้จ่ายหากระบบมีผู้ใช้งานมากๆ</w:t>
      </w:r>
    </w:p>
    <w:p w14:paraId="141F84CB" w14:textId="359226D8" w:rsidR="00226D32" w:rsidRPr="00226D32" w:rsidRDefault="00226D32" w:rsidP="00226D32">
      <w:pPr>
        <w:pStyle w:val="cpeBodyText"/>
        <w:rPr>
          <w:cs/>
        </w:rPr>
      </w:pPr>
      <w:r w:rsidRPr="00226D32">
        <w:rPr>
          <w:cs/>
        </w:rPr>
        <w:t xml:space="preserve">ผลลัพธ์ที่ได้พบว่าค่าความถูกต้องของแต่ละมาตราวัดผลนั้นมีค่าที่ไม่สูงมาก เนื่องจากปัจจัยที่ส่งผลต่อการเคลื่อนไหวตลาดฟอเร็กซ์นั้นไม่ได้มีเพียงแค่สถิติย้อนหลังของตลาดฟอเร็กซ์เป็นหลัก แต่ขึ้นเกี่ยวกับปัจจัยทางด้านเศรษฐกิจของโลก รวมถึงข่าวสารต่างๆที่ส่งผลกระทบต่อการเงิน ดังนั้นเมื่อนำไปใช้จริงแล้วทำให้ไม่สามารถเชื่อถือได้มากนัก แต่โดยรวมแล้ว คู่สกุลเงิน </w:t>
      </w:r>
      <w:r w:rsidRPr="00226D32">
        <w:t xml:space="preserve">GBP/USD </w:t>
      </w:r>
      <w:r w:rsidRPr="00226D32">
        <w:rPr>
          <w:cs/>
        </w:rPr>
        <w:t xml:space="preserve">และ </w:t>
      </w:r>
      <w:r w:rsidRPr="00226D32">
        <w:t xml:space="preserve">USD/JPY </w:t>
      </w:r>
      <w:r w:rsidRPr="00226D32">
        <w:rPr>
          <w:cs/>
        </w:rPr>
        <w:t xml:space="preserve">เมื่อทำการทดลองลงทุน พบว่าแนวโน้มของเทรนมีความใกล้เคียงกับค่าความเป็นจริง เพราะค่าของ </w:t>
      </w:r>
      <w:r w:rsidRPr="00226D32">
        <w:t>R</w:t>
      </w:r>
      <w:r w:rsidRPr="00226D32">
        <w:rPr>
          <w:cs/>
        </w:rPr>
        <w:t>2 มีค่าสูงที่สุดเมื่อเทียบกับคู่สกุลเงินอื่น</w:t>
      </w:r>
    </w:p>
    <w:p w14:paraId="7E900E4B" w14:textId="77814E20" w:rsidR="002B6EEE" w:rsidRPr="00226D32" w:rsidRDefault="00226D32" w:rsidP="00226D32">
      <w:pPr>
        <w:spacing w:after="200" w:line="276" w:lineRule="auto"/>
        <w:rPr>
          <w:rFonts w:cs="Angsana New"/>
          <w:szCs w:val="35"/>
        </w:rPr>
      </w:pPr>
      <w:r>
        <w:rPr>
          <w:cs/>
        </w:rPr>
        <w:br w:type="page"/>
      </w:r>
    </w:p>
    <w:p w14:paraId="416F22EC" w14:textId="77777777" w:rsidR="003A4C18" w:rsidRDefault="00F53D1D" w:rsidP="000F46CB">
      <w:pPr>
        <w:pStyle w:val="cpeHeader"/>
        <w:rPr>
          <w:rFonts w:asciiTheme="minorHAnsi" w:eastAsiaTheme="minorHAnsi" w:hAnsiTheme="minorHAnsi" w:cstheme="minorBidi"/>
          <w:noProof/>
          <w:sz w:val="22"/>
          <w:szCs w:val="22"/>
          <w:lang w:bidi="ar-SA"/>
        </w:rPr>
      </w:pPr>
      <w:bookmarkStart w:id="93" w:name="_Toc68096121"/>
      <w:r w:rsidRPr="008473F5">
        <w:rPr>
          <w:rFonts w:hint="cs"/>
          <w:cs/>
        </w:rPr>
        <w:t>เอกสารอ้างอิง</w:t>
      </w:r>
      <w:bookmarkEnd w:id="93"/>
      <w:r w:rsidR="004C19D8">
        <w:rPr>
          <w:cs/>
        </w:rPr>
        <w:fldChar w:fldCharType="begin"/>
      </w:r>
      <w:r w:rsidR="004C19D8">
        <w:rPr>
          <w:cs/>
        </w:rPr>
        <w:instrText xml:space="preserve"> </w:instrText>
      </w:r>
      <w:r w:rsidR="004C19D8">
        <w:rPr>
          <w:rFonts w:hint="cs"/>
        </w:rPr>
        <w:instrText xml:space="preserve">BIBLIOGRAPHY  \l </w:instrText>
      </w:r>
      <w:r w:rsidR="004C19D8">
        <w:rPr>
          <w:rFonts w:hint="cs"/>
          <w:cs/>
        </w:rPr>
        <w:instrText>1054</w:instrText>
      </w:r>
      <w:r w:rsidR="004C19D8">
        <w:rPr>
          <w:cs/>
        </w:rPr>
        <w:instrText xml:space="preserve"> </w:instrText>
      </w:r>
      <w:r w:rsidR="004C19D8">
        <w:rPr>
          <w:cs/>
        </w:rPr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"/>
        <w:gridCol w:w="7990"/>
      </w:tblGrid>
      <w:tr w:rsidR="003A4C18" w14:paraId="5B3D7FF8" w14:textId="77777777">
        <w:trPr>
          <w:divId w:val="1164783629"/>
          <w:tblCellSpacing w:w="15" w:type="dxa"/>
        </w:trPr>
        <w:tc>
          <w:tcPr>
            <w:tcW w:w="50" w:type="pct"/>
            <w:hideMark/>
          </w:tcPr>
          <w:p w14:paraId="78DE3C38" w14:textId="11B0A9CF" w:rsidR="003A4C18" w:rsidRPr="003A4C18" w:rsidRDefault="003A4C18">
            <w:pPr>
              <w:pStyle w:val="Bibliography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3A4C18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[1] </w:t>
            </w:r>
          </w:p>
        </w:tc>
        <w:tc>
          <w:tcPr>
            <w:tcW w:w="0" w:type="auto"/>
            <w:hideMark/>
          </w:tcPr>
          <w:p w14:paraId="00B92E9A" w14:textId="66FD5705" w:rsidR="003A4C18" w:rsidRPr="003A4C18" w:rsidRDefault="003A4C18">
            <w:pPr>
              <w:pStyle w:val="Bibliography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3A4C18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ณ</w:t>
            </w:r>
            <w:r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  <w:t>ัฐณิชา</w:t>
            </w:r>
            <w:r w:rsidRPr="003A4C18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 ชายครอง</w:t>
            </w:r>
            <w:r w:rsidRPr="003A4C18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, </w:t>
            </w:r>
            <w:r w:rsidRPr="003A4C18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การพยากรณ์ราคาหุ้นโดยใช้ทฤษฎีอลวน และฟัซซีซัพพอร์ต</w:t>
            </w:r>
            <w:r w:rsidRPr="003A4C18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, </w:t>
            </w:r>
            <w:r w:rsidRPr="003A4C18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เชียงใหม่: เชียงใหม่</w:t>
            </w:r>
            <w:r w:rsidRPr="003A4C18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, </w:t>
            </w:r>
            <w:r w:rsidRPr="003A4C18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2559</w:t>
            </w:r>
            <w:r w:rsidRPr="003A4C18">
              <w:rPr>
                <w:rFonts w:ascii="TH SarabunPSK" w:hAnsi="TH SarabunPSK" w:cs="TH SarabunPSK"/>
                <w:noProof/>
                <w:sz w:val="32"/>
                <w:szCs w:val="32"/>
              </w:rPr>
              <w:t>,</w:t>
            </w:r>
            <w:r w:rsidRPr="003A4C18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 </w:t>
            </w:r>
            <w:r w:rsidRPr="003A4C18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pp. </w:t>
            </w:r>
            <w:r w:rsidRPr="003A4C18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44-51.</w:t>
            </w:r>
          </w:p>
        </w:tc>
      </w:tr>
      <w:tr w:rsidR="003A4C18" w14:paraId="0A3B81D2" w14:textId="77777777">
        <w:trPr>
          <w:divId w:val="1164783629"/>
          <w:tblCellSpacing w:w="15" w:type="dxa"/>
        </w:trPr>
        <w:tc>
          <w:tcPr>
            <w:tcW w:w="50" w:type="pct"/>
            <w:hideMark/>
          </w:tcPr>
          <w:p w14:paraId="61632582" w14:textId="77777777" w:rsidR="003A4C18" w:rsidRPr="003A4C18" w:rsidRDefault="003A4C18">
            <w:pPr>
              <w:pStyle w:val="Bibliography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3A4C18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[2] </w:t>
            </w:r>
          </w:p>
        </w:tc>
        <w:tc>
          <w:tcPr>
            <w:tcW w:w="0" w:type="auto"/>
            <w:hideMark/>
          </w:tcPr>
          <w:p w14:paraId="33A2DE6B" w14:textId="77777777" w:rsidR="003A4C18" w:rsidRPr="003A4C18" w:rsidRDefault="003A4C18">
            <w:pPr>
              <w:pStyle w:val="Bibliography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3A4C18">
              <w:rPr>
                <w:rFonts w:ascii="TH SarabunPSK" w:hAnsi="TH SarabunPSK" w:cs="TH SarabunPSK"/>
                <w:noProof/>
                <w:sz w:val="32"/>
                <w:szCs w:val="32"/>
              </w:rPr>
              <w:t>mrjbq7, "TA-Lib," TicTacTec, 2007. [Online]. Available: https://mrjbq7.github.io/ta-lib/. [Accessed 10 August 2020].</w:t>
            </w:r>
          </w:p>
        </w:tc>
      </w:tr>
      <w:tr w:rsidR="003A4C18" w14:paraId="12BA4481" w14:textId="77777777">
        <w:trPr>
          <w:divId w:val="1164783629"/>
          <w:tblCellSpacing w:w="15" w:type="dxa"/>
        </w:trPr>
        <w:tc>
          <w:tcPr>
            <w:tcW w:w="50" w:type="pct"/>
            <w:hideMark/>
          </w:tcPr>
          <w:p w14:paraId="27F00BB0" w14:textId="77777777" w:rsidR="003A4C18" w:rsidRPr="003A4C18" w:rsidRDefault="003A4C18">
            <w:pPr>
              <w:pStyle w:val="Bibliography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3A4C18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[3] </w:t>
            </w:r>
          </w:p>
        </w:tc>
        <w:tc>
          <w:tcPr>
            <w:tcW w:w="0" w:type="auto"/>
            <w:hideMark/>
          </w:tcPr>
          <w:p w14:paraId="3EFD33D5" w14:textId="77777777" w:rsidR="003A4C18" w:rsidRPr="003A4C18" w:rsidRDefault="003A4C18">
            <w:pPr>
              <w:pStyle w:val="Bibliography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3A4C18">
              <w:rPr>
                <w:rFonts w:ascii="TH SarabunPSK" w:hAnsi="TH SarabunPSK" w:cs="TH SarabunPSK"/>
                <w:noProof/>
                <w:sz w:val="32"/>
                <w:szCs w:val="32"/>
              </w:rPr>
              <w:t>A. A. Baasher and M. W. Fakhr, "FOREX Trend Classification using Machine Learning Techniques," Arab Academy for Science and Technology, Cairo, EGYPT, 2011.</w:t>
            </w:r>
          </w:p>
        </w:tc>
      </w:tr>
      <w:tr w:rsidR="003A4C18" w14:paraId="5DD033CF" w14:textId="77777777">
        <w:trPr>
          <w:divId w:val="1164783629"/>
          <w:tblCellSpacing w:w="15" w:type="dxa"/>
        </w:trPr>
        <w:tc>
          <w:tcPr>
            <w:tcW w:w="50" w:type="pct"/>
            <w:hideMark/>
          </w:tcPr>
          <w:p w14:paraId="0EE2BF57" w14:textId="77777777" w:rsidR="003A4C18" w:rsidRPr="003A4C18" w:rsidRDefault="003A4C18">
            <w:pPr>
              <w:pStyle w:val="Bibliography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3A4C18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[4] </w:t>
            </w:r>
          </w:p>
        </w:tc>
        <w:tc>
          <w:tcPr>
            <w:tcW w:w="0" w:type="auto"/>
            <w:hideMark/>
          </w:tcPr>
          <w:p w14:paraId="2BD3221B" w14:textId="77777777" w:rsidR="003A4C18" w:rsidRPr="003A4C18" w:rsidRDefault="003A4C18">
            <w:pPr>
              <w:pStyle w:val="Bibliography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3A4C18">
              <w:rPr>
                <w:rFonts w:ascii="TH SarabunPSK" w:hAnsi="TH SarabunPSK" w:cs="TH SarabunPSK"/>
                <w:noProof/>
                <w:sz w:val="32"/>
                <w:szCs w:val="32"/>
              </w:rPr>
              <w:t>S. Wu, "3 Best metrics to evaluate Regression Model?," 23 May 2020. [Online]. Available: https://towardsdatascience.com/418ca481755b. [Accessed 23 January 21].</w:t>
            </w:r>
          </w:p>
        </w:tc>
      </w:tr>
    </w:tbl>
    <w:p w14:paraId="1760696A" w14:textId="77777777" w:rsidR="003A4C18" w:rsidRDefault="003A4C18">
      <w:pPr>
        <w:divId w:val="1164783629"/>
        <w:rPr>
          <w:rFonts w:eastAsia="Times New Roman"/>
          <w:noProof/>
        </w:rPr>
      </w:pPr>
    </w:p>
    <w:p w14:paraId="0A9B4A07" w14:textId="78EE7A82" w:rsidR="00703455" w:rsidRPr="003A4C18" w:rsidRDefault="004C19D8" w:rsidP="00703455">
      <w:pPr>
        <w:pStyle w:val="cpeBodyText"/>
        <w:rPr>
          <w:cs/>
        </w:rPr>
      </w:pPr>
      <w:r>
        <w:rPr>
          <w:cs/>
        </w:rPr>
        <w:fldChar w:fldCharType="end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7"/>
      </w:tblGrid>
      <w:tr w:rsidR="00193E23" w14:paraId="2D0F91B2" w14:textId="77777777" w:rsidTr="00193E23">
        <w:trPr>
          <w:trHeight w:val="13217"/>
        </w:trPr>
        <w:tc>
          <w:tcPr>
            <w:tcW w:w="8297" w:type="dxa"/>
            <w:shd w:val="clear" w:color="auto" w:fill="auto"/>
            <w:vAlign w:val="center"/>
          </w:tcPr>
          <w:p w14:paraId="6CA900AD" w14:textId="77777777" w:rsidR="00193E23" w:rsidRPr="007663BD" w:rsidRDefault="00193E23" w:rsidP="00193E23">
            <w:pPr>
              <w:pStyle w:val="cpeHeaderAppendix"/>
              <w:rPr>
                <w:cs/>
              </w:rPr>
            </w:pPr>
            <w:bookmarkStart w:id="94" w:name="_Toc68096122"/>
            <w:r w:rsidRPr="008434B6">
              <w:rPr>
                <w:cs/>
              </w:rPr>
              <w:t>ภาคผนวก</w:t>
            </w:r>
            <w:bookmarkEnd w:id="94"/>
          </w:p>
          <w:p w14:paraId="7593401D" w14:textId="058F4268" w:rsidR="00193E23" w:rsidRDefault="00193E23" w:rsidP="00193E23">
            <w:pPr>
              <w:pStyle w:val="cpeHeaderAppendix"/>
            </w:pPr>
          </w:p>
        </w:tc>
      </w:tr>
    </w:tbl>
    <w:p w14:paraId="21EDBCAC" w14:textId="206C956C" w:rsidR="005F40B2" w:rsidRPr="007663BD" w:rsidRDefault="005F40B2" w:rsidP="005F40B2">
      <w:pPr>
        <w:pStyle w:val="cpeHeader"/>
        <w:rPr>
          <w:rFonts w:hint="cs"/>
          <w:cs/>
        </w:rPr>
      </w:pPr>
      <w:bookmarkStart w:id="95" w:name="_Toc498009315"/>
      <w:bookmarkStart w:id="96" w:name="_Toc68096123"/>
      <w:r w:rsidRPr="007663BD">
        <w:rPr>
          <w:cs/>
        </w:rPr>
        <w:t>ภาคผนวก ก</w:t>
      </w:r>
      <w:r>
        <w:br/>
      </w:r>
      <w:bookmarkEnd w:id="95"/>
      <w:r>
        <w:rPr>
          <w:rFonts w:hint="cs"/>
          <w:cs/>
        </w:rPr>
        <w:t>คู่มือการใช้งานระบบ</w:t>
      </w:r>
      <w:bookmarkEnd w:id="96"/>
    </w:p>
    <w:p w14:paraId="4BD42929" w14:textId="77777777" w:rsidR="005F40B2" w:rsidRDefault="005F40B2" w:rsidP="005F40B2">
      <w:pPr>
        <w:pStyle w:val="cpeBodyText"/>
        <w:ind w:firstLine="0"/>
        <w:rPr>
          <w:b/>
          <w:bCs/>
        </w:rPr>
      </w:pPr>
      <w:r>
        <w:rPr>
          <w:rFonts w:hint="cs"/>
          <w:b/>
          <w:bCs/>
          <w:cs/>
        </w:rPr>
        <w:t>ก.1. คู่มือการใช้งานระบบ</w:t>
      </w:r>
    </w:p>
    <w:p w14:paraId="06680CA7" w14:textId="6DA0572B" w:rsidR="00193E23" w:rsidRDefault="005F40B2" w:rsidP="00652CE6">
      <w:pPr>
        <w:pStyle w:val="cpeBodyText"/>
      </w:pPr>
      <w:r>
        <w:rPr>
          <w:rFonts w:hint="cs"/>
          <w:cs/>
        </w:rPr>
        <w:t>เนื่องจาก</w:t>
      </w:r>
      <w:r w:rsidRPr="00226D32">
        <w:rPr>
          <w:cs/>
        </w:rPr>
        <w:t xml:space="preserve">ระบบยังไม่ได้ </w:t>
      </w:r>
      <w:r w:rsidRPr="00226D32">
        <w:t xml:space="preserve">Deploy </w:t>
      </w:r>
      <w:r w:rsidRPr="00226D32">
        <w:rPr>
          <w:cs/>
        </w:rPr>
        <w:t xml:space="preserve">เป็น </w:t>
      </w:r>
      <w:r w:rsidRPr="00226D32">
        <w:t xml:space="preserve">Web application </w:t>
      </w:r>
      <w:r w:rsidRPr="00226D32">
        <w:rPr>
          <w:cs/>
        </w:rPr>
        <w:t>ทำให้คนอื่นๆ ไม่สามารถใช้งานได้</w:t>
      </w:r>
      <w:r>
        <w:rPr>
          <w:rFonts w:hint="cs"/>
          <w:cs/>
        </w:rPr>
        <w:t xml:space="preserve"> ดังนั้นอันดับแรกจะต้องทำการเปิดเซิฟเวอร์ก่อนใช้งาน กล่าวคือทำการ </w:t>
      </w:r>
      <w:r>
        <w:t xml:space="preserve">Run Flask API </w:t>
      </w:r>
      <w:r>
        <w:rPr>
          <w:rFonts w:hint="cs"/>
          <w:cs/>
        </w:rPr>
        <w:t xml:space="preserve">และ </w:t>
      </w:r>
      <w:r>
        <w:t xml:space="preserve">Website </w:t>
      </w:r>
      <w:r>
        <w:rPr>
          <w:rFonts w:hint="cs"/>
          <w:cs/>
        </w:rPr>
        <w:t xml:space="preserve">ที่พัฒนาโดย </w:t>
      </w:r>
      <w:r>
        <w:t xml:space="preserve">Vue.js </w:t>
      </w:r>
      <w:r>
        <w:rPr>
          <w:rFonts w:hint="cs"/>
          <w:cs/>
        </w:rPr>
        <w:t>ก่อนจึงจะสามารถใช้งานได้</w:t>
      </w:r>
    </w:p>
    <w:p w14:paraId="011E1536" w14:textId="24893371" w:rsidR="00652CE6" w:rsidRPr="00652CE6" w:rsidRDefault="00652CE6" w:rsidP="00652CE6">
      <w:pPr>
        <w:pStyle w:val="cpeBodyText"/>
        <w:ind w:firstLine="0"/>
        <w:rPr>
          <w:rFonts w:hint="cs"/>
          <w:b/>
          <w:bCs/>
        </w:rPr>
      </w:pPr>
      <w:r>
        <w:rPr>
          <w:rFonts w:hint="cs"/>
          <w:b/>
          <w:bCs/>
          <w:cs/>
        </w:rPr>
        <w:t>ก.1.1. การใช้งานหน้าภาพรวม</w:t>
      </w:r>
    </w:p>
    <w:p w14:paraId="2DE5C9E9" w14:textId="03E69EF3" w:rsidR="005F40B2" w:rsidRDefault="005F40B2" w:rsidP="005F40B2">
      <w:pPr>
        <w:pStyle w:val="BodyText"/>
        <w:jc w:val="center"/>
      </w:pPr>
      <w:r>
        <w:rPr>
          <w:rFonts w:hint="cs"/>
          <w:noProof/>
        </w:rPr>
        <w:drawing>
          <wp:inline distT="0" distB="0" distL="0" distR="0" wp14:anchorId="0E936984" wp14:editId="52F851C5">
            <wp:extent cx="3749894" cy="5029200"/>
            <wp:effectExtent l="0" t="0" r="3175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14" cy="504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9390" w14:textId="05779880" w:rsidR="00652CE6" w:rsidRDefault="00652CE6" w:rsidP="00652CE6">
      <w:pPr>
        <w:pStyle w:val="cpeBodyText"/>
        <w:jc w:val="center"/>
      </w:pPr>
      <w:r>
        <w:rPr>
          <w:rFonts w:hint="cs"/>
          <w:cs/>
        </w:rPr>
        <w:t>รูป ก.1 แสดงรูปหน้าภาพรวม</w:t>
      </w:r>
    </w:p>
    <w:p w14:paraId="6687416F" w14:textId="34879692" w:rsidR="00652CE6" w:rsidRDefault="00652CE6" w:rsidP="00652CE6">
      <w:pPr>
        <w:pStyle w:val="cpeBodyText"/>
      </w:pPr>
      <w:r>
        <w:rPr>
          <w:rFonts w:hint="cs"/>
          <w:cs/>
        </w:rPr>
        <w:t xml:space="preserve">จากรูป ก.1 เป็นภาพที่แสดงภาพรวมของคำทำนายในอีก 24 ชม. ข้างหน้า ทั้ง 3 คู่สกุลเงิน โดยจะมี 2 ส่วนหลักๆ คือ กรอบฝั่งซ้ายจะหมายถึงแนวโน้ม </w:t>
      </w:r>
      <w:r>
        <w:t xml:space="preserve">SMA </w:t>
      </w:r>
      <w:r>
        <w:rPr>
          <w:rFonts w:hint="cs"/>
          <w:cs/>
        </w:rPr>
        <w:t>ที่ผ่านมาและที่ทำนาย และในกรอบฝั่งขวาจะแสดงเกี่ยวกับคำแนะนำของระบบตามที่กล่าวไปใน 3.5.1.1</w:t>
      </w:r>
    </w:p>
    <w:p w14:paraId="5EC9365C" w14:textId="79C0FA7E" w:rsidR="00652CE6" w:rsidRDefault="00652CE6" w:rsidP="00652CE6">
      <w:pPr>
        <w:pStyle w:val="cpeBodyText"/>
        <w:ind w:firstLine="0"/>
        <w:rPr>
          <w:b/>
          <w:bCs/>
        </w:rPr>
      </w:pPr>
      <w:r>
        <w:rPr>
          <w:rFonts w:hint="cs"/>
          <w:b/>
          <w:bCs/>
          <w:cs/>
        </w:rPr>
        <w:t>ก.1.2. การใช้งานหน้าแสดงผลทำนาย</w:t>
      </w:r>
    </w:p>
    <w:p w14:paraId="7B56AF1A" w14:textId="51882481" w:rsidR="00652CE6" w:rsidRDefault="00652CE6" w:rsidP="00652CE6">
      <w:pPr>
        <w:pStyle w:val="BodyText"/>
        <w:jc w:val="center"/>
      </w:pPr>
      <w:r>
        <w:rPr>
          <w:rFonts w:hint="cs"/>
          <w:noProof/>
          <w:lang w:val="th-TH"/>
        </w:rPr>
        <w:drawing>
          <wp:inline distT="0" distB="0" distL="0" distR="0" wp14:anchorId="702BF220" wp14:editId="5527D7D0">
            <wp:extent cx="2520000" cy="2912400"/>
            <wp:effectExtent l="0" t="0" r="0" b="2540"/>
            <wp:docPr id="95" name="Picture 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2B98" w14:textId="16F98BB8" w:rsidR="00652CE6" w:rsidRDefault="00C77F9C" w:rsidP="00652CE6">
      <w:pPr>
        <w:pStyle w:val="BodyText"/>
        <w:jc w:val="center"/>
      </w:pPr>
      <w:r w:rsidRPr="00C77F9C">
        <w:rPr>
          <w:rFonts w:hint="cs"/>
          <w:noProof/>
          <w:lang w:val="th-TH"/>
        </w:rPr>
        <w:t xml:space="preserve"> </w:t>
      </w:r>
      <w:r>
        <w:rPr>
          <w:rFonts w:hint="cs"/>
          <w:noProof/>
          <w:lang w:val="th-TH"/>
        </w:rPr>
        <w:drawing>
          <wp:inline distT="0" distB="0" distL="0" distR="0" wp14:anchorId="073D2562" wp14:editId="4FCFC8FD">
            <wp:extent cx="2520000" cy="2912400"/>
            <wp:effectExtent l="0" t="0" r="0" b="2540"/>
            <wp:docPr id="96" name="Picture 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7F9C">
        <w:rPr>
          <w:rFonts w:hint="cs"/>
          <w:noProof/>
          <w:lang w:val="th-TH"/>
        </w:rPr>
        <w:t xml:space="preserve"> </w:t>
      </w:r>
      <w:r>
        <w:rPr>
          <w:rFonts w:hint="cs"/>
          <w:noProof/>
          <w:lang w:val="th-TH"/>
        </w:rPr>
        <w:drawing>
          <wp:inline distT="0" distB="0" distL="0" distR="0" wp14:anchorId="16783689" wp14:editId="1CD0F2A6">
            <wp:extent cx="2520000" cy="2916000"/>
            <wp:effectExtent l="0" t="0" r="0" b="0"/>
            <wp:docPr id="97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A5E1" w14:textId="566EDFEC" w:rsidR="00C77F9C" w:rsidRDefault="00C77F9C" w:rsidP="00C77F9C">
      <w:pPr>
        <w:pStyle w:val="cpeBodyText"/>
        <w:jc w:val="center"/>
      </w:pPr>
      <w:r>
        <w:rPr>
          <w:rFonts w:hint="cs"/>
          <w:cs/>
        </w:rPr>
        <w:t xml:space="preserve">รูป ก.2 แสดงหน้าผลการทำนาย </w:t>
      </w:r>
      <w:r>
        <w:t xml:space="preserve">EUR/USD, GBP/USD </w:t>
      </w:r>
      <w:r>
        <w:rPr>
          <w:rFonts w:hint="cs"/>
          <w:cs/>
        </w:rPr>
        <w:t xml:space="preserve">และ </w:t>
      </w:r>
      <w:r>
        <w:t xml:space="preserve">USD/JPY </w:t>
      </w:r>
      <w:r>
        <w:rPr>
          <w:rFonts w:hint="cs"/>
          <w:cs/>
        </w:rPr>
        <w:t>ตามลำดับ</w:t>
      </w:r>
    </w:p>
    <w:p w14:paraId="769150C0" w14:textId="3F801963" w:rsidR="0053768A" w:rsidRDefault="0053768A" w:rsidP="0053768A">
      <w:pPr>
        <w:pStyle w:val="cpeBodyText"/>
      </w:pPr>
      <w:r>
        <w:rPr>
          <w:rFonts w:hint="cs"/>
          <w:cs/>
        </w:rPr>
        <w:t xml:space="preserve">จากรูป ก.2 ทุกหน้าจะประกอบไปด้วย 3 ส่วน ตามข้อ 3.5.1.2 โดยผลลัพธ์ที่ได้เป็นแบบ </w:t>
      </w:r>
      <w:r>
        <w:t xml:space="preserve">Real-time </w:t>
      </w:r>
      <w:r>
        <w:rPr>
          <w:rFonts w:hint="cs"/>
          <w:cs/>
        </w:rPr>
        <w:t>สามารถเปรียบเทียบและลงทุนในตลาดจริงได้</w:t>
      </w:r>
    </w:p>
    <w:p w14:paraId="305ACD6C" w14:textId="77777777" w:rsidR="00884143" w:rsidRPr="00884143" w:rsidRDefault="00884143" w:rsidP="00884143">
      <w:pPr>
        <w:pStyle w:val="BodyText"/>
        <w:rPr>
          <w:rFonts w:hint="cs"/>
          <w:cs/>
        </w:rPr>
      </w:pPr>
    </w:p>
    <w:p w14:paraId="02946106" w14:textId="0E07D1C9" w:rsidR="00976C6F" w:rsidRDefault="00884143" w:rsidP="00884143">
      <w:pPr>
        <w:pStyle w:val="cpeHeader"/>
      </w:pPr>
      <w:bookmarkStart w:id="97" w:name="_Toc68096124"/>
      <w:r>
        <w:rPr>
          <w:rFonts w:hint="cs"/>
          <w:cs/>
        </w:rPr>
        <w:t>ประวัติผู้เขียน</w:t>
      </w:r>
      <w:bookmarkEnd w:id="97"/>
    </w:p>
    <w:p w14:paraId="5D07CB1C" w14:textId="77777777" w:rsidR="00884143" w:rsidRDefault="00884143" w:rsidP="00884143">
      <w:pPr>
        <w:pStyle w:val="cpeHeader"/>
      </w:pPr>
    </w:p>
    <w:p w14:paraId="0E624E6C" w14:textId="0F07DFC5" w:rsidR="00884143" w:rsidRDefault="00884143" w:rsidP="00884143">
      <w:pPr>
        <w:pStyle w:val="cpeBodyText"/>
        <w:ind w:firstLine="0"/>
        <w:jc w:val="center"/>
      </w:pPr>
      <w:r>
        <w:rPr>
          <w:rFonts w:hint="cs"/>
          <w:noProof/>
        </w:rPr>
        <w:drawing>
          <wp:inline distT="0" distB="0" distL="0" distR="0" wp14:anchorId="55F13EAE" wp14:editId="034BCD18">
            <wp:extent cx="1373669" cy="1459523"/>
            <wp:effectExtent l="0" t="0" r="0" b="7620"/>
            <wp:docPr id="98" name="Picture 98" descr="A child wearing a ti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child wearing a tie&#10;&#10;Description automatically generated with low confidence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802" cy="146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3FF0" w14:textId="003FEC76" w:rsidR="00884143" w:rsidRDefault="00884143" w:rsidP="00884143">
      <w:pPr>
        <w:pStyle w:val="cpeBodyText"/>
      </w:pPr>
      <w:r>
        <w:rPr>
          <w:rFonts w:hint="cs"/>
          <w:cs/>
        </w:rPr>
        <w:t xml:space="preserve">นายปัณณวิชญ์ พันธ์วงศ์ เกิดเมื่อวันที่ 27 สิงหาคม 2541 ณ จังหวัดเชียงราย สำเร็จการศึกษาระดับมัธยมศึกษาจากโรงเรียนเทิงวิทยาคม เข้าศึกษาที่ภาควิชาวิศวกรรมคอมพิวเตอร์ มหาวิทยาลัยเขียงใหม่ เมื่อ สิงหาคม 2560 </w:t>
      </w:r>
      <w:r w:rsidR="00E04335">
        <w:rPr>
          <w:rFonts w:hint="cs"/>
          <w:cs/>
        </w:rPr>
        <w:t xml:space="preserve">โดยมีความสนใจเป็นพิเศษในด้าน ปัญญาประดิษฐ์ วิทยากรข้อมูล </w:t>
      </w:r>
      <w:r w:rsidR="00E04335" w:rsidRPr="00E04335">
        <w:rPr>
          <w:cs/>
        </w:rPr>
        <w:t>การเรียนรู้ของเครื่อง</w:t>
      </w:r>
      <w:r w:rsidR="00E04335">
        <w:rPr>
          <w:rFonts w:hint="cs"/>
          <w:cs/>
        </w:rPr>
        <w:t xml:space="preserve"> และการเขียนโปรแกรม</w:t>
      </w:r>
    </w:p>
    <w:p w14:paraId="2F5F234A" w14:textId="73AFE05A" w:rsidR="00E04335" w:rsidRPr="00E04335" w:rsidRDefault="00E04335" w:rsidP="00E04335">
      <w:pPr>
        <w:pStyle w:val="cpeBodyText"/>
        <w:rPr>
          <w:rFonts w:hint="cs"/>
          <w:cs/>
        </w:rPr>
      </w:pPr>
      <w:r>
        <w:rPr>
          <w:rFonts w:hint="cs"/>
          <w:cs/>
        </w:rPr>
        <w:t>ระหว่างศึกษาได้เข้าร่วมกิจกรรมต่างๆ ทั้งด้านวิชาการและกีฬา ได้รับความไว้วางใจและยอมรับจากเพื่อนในชมรมเทเบิลเทนนิส คณะวิศวกรรมศาตร์ ให้เป็นประธานชมรมปีการศึกษา 2562 และเคยเป็นผู้นำการจัดการแข่งขัน</w:t>
      </w:r>
      <w:r w:rsidRPr="00E04335">
        <w:rPr>
          <w:cs/>
        </w:rPr>
        <w:t>จ๊างเหล็กเกมส์ - กีฬาวิศวกรรมศาสตร์แห่งประเทศไทย ครั้งที่ 30</w:t>
      </w:r>
    </w:p>
    <w:sectPr w:rsidR="00E04335" w:rsidRPr="00E04335" w:rsidSect="00EA5031">
      <w:pgSz w:w="11907" w:h="16839" w:code="9"/>
      <w:pgMar w:top="1702" w:right="1440" w:bottom="1440" w:left="2160" w:header="144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B853C6" w14:textId="77777777" w:rsidR="00E753B0" w:rsidRDefault="00E753B0" w:rsidP="00E44F78">
      <w:r>
        <w:separator/>
      </w:r>
    </w:p>
    <w:p w14:paraId="2C729B03" w14:textId="77777777" w:rsidR="00E753B0" w:rsidRDefault="00E753B0"/>
    <w:p w14:paraId="43B191E3" w14:textId="77777777" w:rsidR="00E753B0" w:rsidRDefault="00E753B0" w:rsidP="00844E49"/>
  </w:endnote>
  <w:endnote w:type="continuationSeparator" w:id="0">
    <w:p w14:paraId="601D4364" w14:textId="77777777" w:rsidR="00E753B0" w:rsidRDefault="00E753B0" w:rsidP="00E44F78">
      <w:r>
        <w:continuationSeparator/>
      </w:r>
    </w:p>
    <w:p w14:paraId="5DAF3C14" w14:textId="77777777" w:rsidR="00E753B0" w:rsidRDefault="00E753B0"/>
    <w:p w14:paraId="26A0A28F" w14:textId="77777777" w:rsidR="00E753B0" w:rsidRDefault="00E753B0" w:rsidP="00844E4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39605127-63E6-44E2-883C-320DED061AB7}"/>
    <w:embedBold r:id="rId2" w:fontKey="{3D6BC138-7151-4962-8B61-70A7B8BD71CC}"/>
    <w:embedItalic r:id="rId3" w:fontKey="{F564C47C-284E-491F-AD1B-040B068BB141}"/>
    <w:embedBoldItalic r:id="rId4" w:fontKey="{BAD94806-AE6C-4142-88BD-B4632F522AA5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63C5BAA8-D754-4C12-B7DB-F899FB95FAC4}"/>
    <w:embedBold r:id="rId6" w:fontKey="{4BE5B742-229D-4107-B5D2-0AECA31B5B9A}"/>
    <w:embedItalic r:id="rId7" w:fontKey="{87CFAFC5-BD47-442B-81DD-9AF7FBEE9710}"/>
    <w:embedBoldItalic r:id="rId8" w:fontKey="{20BCE60E-D1A5-41DC-8D14-C90EC5E2830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9" w:fontKey="{726DDF81-D6A4-4C3D-BC26-C63E1DCC213C}"/>
    <w:embedBold r:id="rId10" w:fontKey="{EA136183-B7AE-4A6E-A4D9-072495A37F52}"/>
    <w:embedItalic r:id="rId11" w:fontKey="{1D06566B-93C4-4C8C-AA9E-817B17CFBA05}"/>
    <w:embedBoldItalic r:id="rId12" w:fontKey="{E9E8054E-F668-437D-9B57-B67DFB709EF7}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3" w:fontKey="{C1FBDA60-99DC-4337-96CE-F8727AD8186C}"/>
    <w:embedBold r:id="rId14" w:fontKey="{BA3F89CE-889B-4C13-95C4-BE0DBCDC2D3D}"/>
    <w:embedItalic r:id="rId15" w:fontKey="{0DC50A6E-FA16-45B8-BB2D-2AA5ACD2B2A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6" w:fontKey="{5D21C4FF-6758-48D7-A883-86B4281DFE7F}"/>
    <w:embedBold r:id="rId17" w:fontKey="{48E36B23-7075-41DC-9076-9D6465D4DE4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8" w:fontKey="{F25D1EE6-2CD2-45B1-9BD8-80D95998EC98}"/>
    <w:embedItalic r:id="rId19" w:fontKey="{C135D879-A773-4FEC-8DB3-2F4ACF0BC31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91378F" w14:textId="77777777" w:rsidR="00F72A81" w:rsidRDefault="00F72A81" w:rsidP="00381FA4">
    <w:pPr>
      <w:pStyle w:val="Footer"/>
      <w:tabs>
        <w:tab w:val="center" w:pos="4153"/>
        <w:tab w:val="left" w:pos="4714"/>
      </w:tabs>
      <w:jc w:val="left"/>
    </w:pPr>
    <w:r>
      <w:tab/>
    </w:r>
    <w:sdt>
      <w:sdtPr>
        <w:id w:val="87204432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cs/>
          </w:rPr>
          <w:t>ข</w:t>
        </w:r>
        <w:r>
          <w:rPr>
            <w:noProof/>
          </w:rPr>
          <w:fldChar w:fldCharType="end"/>
        </w:r>
      </w:sdtContent>
    </w:sdt>
    <w:r>
      <w:rPr>
        <w:noProof/>
      </w:rPr>
      <w:tab/>
    </w:r>
    <w:r>
      <w:rPr>
        <w:noProof/>
      </w:rPr>
      <w:tab/>
    </w:r>
  </w:p>
  <w:p w14:paraId="6A0D5A8A" w14:textId="77777777" w:rsidR="00F72A81" w:rsidRDefault="00F72A81" w:rsidP="001E14F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743ED1" w14:textId="77777777" w:rsidR="00F72A81" w:rsidRDefault="00F72A81">
    <w:pPr>
      <w:pStyle w:val="Footer"/>
    </w:pPr>
  </w:p>
  <w:p w14:paraId="5E9AA9D2" w14:textId="77777777" w:rsidR="00F72A81" w:rsidRDefault="00F72A81" w:rsidP="001E14F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0EFE78" w14:textId="77777777" w:rsidR="00F72A81" w:rsidRDefault="00F72A81" w:rsidP="00381FA4">
    <w:pPr>
      <w:pStyle w:val="Footer"/>
      <w:tabs>
        <w:tab w:val="center" w:pos="4153"/>
        <w:tab w:val="left" w:pos="4714"/>
      </w:tabs>
      <w:jc w:val="left"/>
    </w:pPr>
    <w:r>
      <w:tab/>
    </w:r>
    <w:sdt>
      <w:sdtPr>
        <w:id w:val="-24264795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sdtContent>
    </w:sdt>
    <w:r>
      <w:rPr>
        <w:noProof/>
      </w:rPr>
      <w:tab/>
    </w:r>
    <w:r>
      <w:rPr>
        <w:noProof/>
      </w:rPr>
      <w:tab/>
    </w:r>
  </w:p>
  <w:p w14:paraId="18452D45" w14:textId="77777777" w:rsidR="00F72A81" w:rsidRDefault="00F72A81" w:rsidP="001E14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282AD5" w14:textId="77777777" w:rsidR="00E753B0" w:rsidRDefault="00E753B0" w:rsidP="00E44F78">
      <w:r>
        <w:separator/>
      </w:r>
    </w:p>
    <w:p w14:paraId="5F000F3C" w14:textId="77777777" w:rsidR="00E753B0" w:rsidRDefault="00E753B0"/>
    <w:p w14:paraId="2055532E" w14:textId="77777777" w:rsidR="00E753B0" w:rsidRDefault="00E753B0" w:rsidP="00844E49"/>
  </w:footnote>
  <w:footnote w:type="continuationSeparator" w:id="0">
    <w:p w14:paraId="2ADEA564" w14:textId="77777777" w:rsidR="00E753B0" w:rsidRDefault="00E753B0" w:rsidP="00E44F78">
      <w:r>
        <w:continuationSeparator/>
      </w:r>
    </w:p>
    <w:p w14:paraId="3A7BBFE6" w14:textId="77777777" w:rsidR="00E753B0" w:rsidRDefault="00E753B0"/>
    <w:p w14:paraId="387DBAD7" w14:textId="77777777" w:rsidR="00E753B0" w:rsidRDefault="00E753B0" w:rsidP="00844E4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8D2B7" w14:textId="77777777" w:rsidR="00F72A81" w:rsidRDefault="00F72A81" w:rsidP="001363B3">
    <w:pPr>
      <w:pStyle w:val="Header"/>
      <w:tabs>
        <w:tab w:val="clear" w:pos="4680"/>
        <w:tab w:val="clear" w:pos="9360"/>
      </w:tabs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9BFB5B" w14:textId="77777777" w:rsidR="00F72A81" w:rsidRDefault="00F72A81" w:rsidP="001363B3">
    <w:pPr>
      <w:pStyle w:val="Header"/>
      <w:tabs>
        <w:tab w:val="clear" w:pos="4680"/>
        <w:tab w:val="clear" w:pos="9360"/>
      </w:tabs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2E2C40"/>
    <w:multiLevelType w:val="hybridMultilevel"/>
    <w:tmpl w:val="9A6461D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C00196D"/>
    <w:multiLevelType w:val="hybridMultilevel"/>
    <w:tmpl w:val="E80244AE"/>
    <w:lvl w:ilvl="0" w:tplc="DD9C6E2C">
      <w:start w:val="8500"/>
      <w:numFmt w:val="bullet"/>
      <w:lvlText w:val="-"/>
      <w:lvlJc w:val="left"/>
      <w:pPr>
        <w:ind w:left="1080" w:hanging="360"/>
      </w:pPr>
      <w:rPr>
        <w:rFonts w:ascii="Angsana New" w:eastAsia="Cordia New" w:hAnsi="Angsana New" w:cs="Angsana New" w:hint="default"/>
        <w:sz w:val="35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E59686D"/>
    <w:multiLevelType w:val="hybridMultilevel"/>
    <w:tmpl w:val="1A3E098C"/>
    <w:lvl w:ilvl="0" w:tplc="C02264AE">
      <w:start w:val="1"/>
      <w:numFmt w:val="decimal"/>
      <w:pStyle w:val="ListParagraph"/>
      <w:lvlText w:val="%1."/>
      <w:lvlJc w:val="left"/>
      <w:pPr>
        <w:ind w:left="108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1184187"/>
    <w:multiLevelType w:val="hybridMultilevel"/>
    <w:tmpl w:val="6AEC7378"/>
    <w:lvl w:ilvl="0" w:tplc="63FAE8A0">
      <w:start w:val="1"/>
      <w:numFmt w:val="decimal"/>
      <w:lvlText w:val="%1."/>
      <w:lvlJc w:val="left"/>
      <w:pPr>
        <w:ind w:left="1080" w:hanging="360"/>
      </w:pPr>
      <w:rPr>
        <w:rFonts w:ascii="TH SarabunPSK" w:eastAsia="Cordia New" w:hAnsi="TH SarabunPSK" w:cs="TH SarabunPSK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1B95D22"/>
    <w:multiLevelType w:val="hybridMultilevel"/>
    <w:tmpl w:val="47B674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D56909"/>
    <w:multiLevelType w:val="hybridMultilevel"/>
    <w:tmpl w:val="1BAE2AAE"/>
    <w:lvl w:ilvl="0" w:tplc="7B0AAACE">
      <w:numFmt w:val="bullet"/>
      <w:lvlText w:val="-"/>
      <w:lvlJc w:val="left"/>
      <w:pPr>
        <w:ind w:left="1800" w:hanging="360"/>
      </w:pPr>
      <w:rPr>
        <w:rFonts w:ascii="Angsana New" w:eastAsia="Cordia New" w:hAnsi="Angsana New" w:cs="Angsana New" w:hint="default"/>
        <w:sz w:val="35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43AF5812"/>
    <w:multiLevelType w:val="hybridMultilevel"/>
    <w:tmpl w:val="776E56B2"/>
    <w:lvl w:ilvl="0" w:tplc="1C2870EC">
      <w:numFmt w:val="bullet"/>
      <w:lvlText w:val="-"/>
      <w:lvlJc w:val="left"/>
      <w:pPr>
        <w:ind w:left="1800" w:hanging="360"/>
      </w:pPr>
      <w:rPr>
        <w:rFonts w:ascii="Angsana New" w:eastAsia="Cordia New" w:hAnsi="Angsana New" w:cs="Angsana New" w:hint="default"/>
        <w:sz w:val="35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441E6EFE"/>
    <w:multiLevelType w:val="hybridMultilevel"/>
    <w:tmpl w:val="C6F670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45250C"/>
    <w:multiLevelType w:val="multilevel"/>
    <w:tmpl w:val="BFA6EE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ก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4A5C73E8"/>
    <w:multiLevelType w:val="hybridMultilevel"/>
    <w:tmpl w:val="229ABCE2"/>
    <w:lvl w:ilvl="0" w:tplc="DB8E5B3A">
      <w:start w:val="1"/>
      <w:numFmt w:val="decimal"/>
      <w:lvlText w:val="%1."/>
      <w:lvlJc w:val="left"/>
      <w:pPr>
        <w:ind w:left="1080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D904490"/>
    <w:multiLevelType w:val="multilevel"/>
    <w:tmpl w:val="8206C1B2"/>
    <w:lvl w:ilvl="0">
      <w:start w:val="1"/>
      <w:numFmt w:val="decimal"/>
      <w:pStyle w:val="cpeHeaderAppendixSu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cpeHeaderAppendixSub"/>
      <w:lvlText w:val="ข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" w15:restartNumberingAfterBreak="0">
    <w:nsid w:val="4EBB167F"/>
    <w:multiLevelType w:val="hybridMultilevel"/>
    <w:tmpl w:val="8A8A7666"/>
    <w:lvl w:ilvl="0" w:tplc="1C0C4F60">
      <w:numFmt w:val="bullet"/>
      <w:lvlText w:val="-"/>
      <w:lvlJc w:val="left"/>
      <w:pPr>
        <w:ind w:left="1080" w:hanging="360"/>
      </w:pPr>
      <w:rPr>
        <w:rFonts w:ascii="Angsana New" w:eastAsia="Cordia New" w:hAnsi="Angsana New" w:cs="Angsana New" w:hint="default"/>
        <w:sz w:val="35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9612F79"/>
    <w:multiLevelType w:val="hybridMultilevel"/>
    <w:tmpl w:val="EF38BE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96A6EB0"/>
    <w:multiLevelType w:val="hybridMultilevel"/>
    <w:tmpl w:val="27F089E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E5829EC"/>
    <w:multiLevelType w:val="hybridMultilevel"/>
    <w:tmpl w:val="0EA4264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61EC645E"/>
    <w:multiLevelType w:val="hybridMultilevel"/>
    <w:tmpl w:val="577CC546"/>
    <w:lvl w:ilvl="0" w:tplc="DCE4A5C8">
      <w:start w:val="30"/>
      <w:numFmt w:val="bullet"/>
      <w:lvlText w:val="-"/>
      <w:lvlJc w:val="left"/>
      <w:pPr>
        <w:ind w:left="720" w:hanging="360"/>
      </w:pPr>
      <w:rPr>
        <w:rFonts w:ascii="AngsanaUPC" w:eastAsia="Cord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3275AE"/>
    <w:multiLevelType w:val="hybridMultilevel"/>
    <w:tmpl w:val="8340D5CC"/>
    <w:lvl w:ilvl="0" w:tplc="F12A87F6">
      <w:start w:val="30"/>
      <w:numFmt w:val="bullet"/>
      <w:lvlText w:val="-"/>
      <w:lvlJc w:val="left"/>
      <w:pPr>
        <w:ind w:left="720" w:hanging="360"/>
      </w:pPr>
      <w:rPr>
        <w:rFonts w:ascii="TH SarabunPSK" w:eastAsia="Cordi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103F97"/>
    <w:multiLevelType w:val="multilevel"/>
    <w:tmpl w:val="5B38CB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ข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733A3708"/>
    <w:multiLevelType w:val="multilevel"/>
    <w:tmpl w:val="9834B320"/>
    <w:lvl w:ilvl="0">
      <w:start w:val="1"/>
      <w:numFmt w:val="decimal"/>
      <w:pStyle w:val="Heading1"/>
      <w:suff w:val="nothing"/>
      <w:lvlText w:val="บทที่ %1"/>
      <w:lvlJc w:val="left"/>
      <w:pPr>
        <w:ind w:left="4827" w:hanging="432"/>
      </w:pPr>
      <w:rPr>
        <w:rFonts w:cs="TH SarabunPSK" w:hint="default"/>
        <w:b w:val="0"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Cs w:val="36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lang w:bidi="th-TH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i w:val="0"/>
        <w:iCs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="TH SarabunPSK" w:hAnsi="TH SarabunPSK" w:cs="TH SarabunPSK" w:hint="cs"/>
        <w:b/>
        <w:bCs w:val="0"/>
        <w:i w:val="0"/>
        <w:iCs w:val="0"/>
        <w:color w:val="auto"/>
        <w:sz w:val="32"/>
        <w:szCs w:val="36"/>
        <w:lang w:bidi="th-TH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ascii="TH SarabunPSK" w:hAnsi="TH SarabunPSK" w:cs="TH SarabunPSK" w:hint="default"/>
        <w:b/>
        <w:bCs/>
        <w:sz w:val="32"/>
        <w:szCs w:val="32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7A2E7E0D"/>
    <w:multiLevelType w:val="hybridMultilevel"/>
    <w:tmpl w:val="03AE7E34"/>
    <w:lvl w:ilvl="0" w:tplc="11CC3C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B234AF7"/>
    <w:multiLevelType w:val="hybridMultilevel"/>
    <w:tmpl w:val="39E21CD6"/>
    <w:lvl w:ilvl="0" w:tplc="AC629D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8"/>
  </w:num>
  <w:num w:numId="2">
    <w:abstractNumId w:val="2"/>
  </w:num>
  <w:num w:numId="3">
    <w:abstractNumId w:val="12"/>
  </w:num>
  <w:num w:numId="4">
    <w:abstractNumId w:val="9"/>
  </w:num>
  <w:num w:numId="5">
    <w:abstractNumId w:val="13"/>
  </w:num>
  <w:num w:numId="6">
    <w:abstractNumId w:val="14"/>
  </w:num>
  <w:num w:numId="7">
    <w:abstractNumId w:val="10"/>
  </w:num>
  <w:num w:numId="8">
    <w:abstractNumId w:val="7"/>
  </w:num>
  <w:num w:numId="9">
    <w:abstractNumId w:val="2"/>
    <w:lvlOverride w:ilvl="0">
      <w:startOverride w:val="1"/>
    </w:lvlOverride>
  </w:num>
  <w:num w:numId="10">
    <w:abstractNumId w:val="2"/>
    <w:lvlOverride w:ilvl="0">
      <w:startOverride w:val="1"/>
    </w:lvlOverride>
  </w:num>
  <w:num w:numId="11">
    <w:abstractNumId w:val="2"/>
    <w:lvlOverride w:ilvl="0">
      <w:startOverride w:val="1"/>
    </w:lvlOverride>
  </w:num>
  <w:num w:numId="12">
    <w:abstractNumId w:val="8"/>
  </w:num>
  <w:num w:numId="13">
    <w:abstractNumId w:val="17"/>
  </w:num>
  <w:num w:numId="14">
    <w:abstractNumId w:val="18"/>
  </w:num>
  <w:num w:numId="15">
    <w:abstractNumId w:val="2"/>
    <w:lvlOverride w:ilvl="0">
      <w:startOverride w:val="1"/>
    </w:lvlOverride>
  </w:num>
  <w:num w:numId="16">
    <w:abstractNumId w:val="5"/>
  </w:num>
  <w:num w:numId="17">
    <w:abstractNumId w:val="11"/>
  </w:num>
  <w:num w:numId="18">
    <w:abstractNumId w:val="6"/>
  </w:num>
  <w:num w:numId="19">
    <w:abstractNumId w:val="19"/>
  </w:num>
  <w:num w:numId="20">
    <w:abstractNumId w:val="16"/>
  </w:num>
  <w:num w:numId="21">
    <w:abstractNumId w:val="15"/>
  </w:num>
  <w:num w:numId="22">
    <w:abstractNumId w:val="0"/>
  </w:num>
  <w:num w:numId="23">
    <w:abstractNumId w:val="3"/>
  </w:num>
  <w:num w:numId="24">
    <w:abstractNumId w:val="1"/>
  </w:num>
  <w:num w:numId="25">
    <w:abstractNumId w:val="20"/>
  </w:num>
  <w:num w:numId="26">
    <w:abstractNumId w:val="4"/>
  </w:num>
  <w:num w:numId="27">
    <w:abstractNumId w:val="2"/>
    <w:lvlOverride w:ilvl="0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attachedTemplate r:id="rId1"/>
  <w:stylePaneSortMethod w:val="0000"/>
  <w:documentProtection w:edit="readOnly" w:formatting="1" w:enforcement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158"/>
    <w:rsid w:val="00003001"/>
    <w:rsid w:val="00003178"/>
    <w:rsid w:val="00016353"/>
    <w:rsid w:val="00016ED1"/>
    <w:rsid w:val="00017773"/>
    <w:rsid w:val="00017EE4"/>
    <w:rsid w:val="00020FD6"/>
    <w:rsid w:val="00025B6B"/>
    <w:rsid w:val="000333D3"/>
    <w:rsid w:val="00036023"/>
    <w:rsid w:val="000410B4"/>
    <w:rsid w:val="0004468B"/>
    <w:rsid w:val="000452C8"/>
    <w:rsid w:val="000454B0"/>
    <w:rsid w:val="000459DB"/>
    <w:rsid w:val="00045BA5"/>
    <w:rsid w:val="00046B09"/>
    <w:rsid w:val="00046EEF"/>
    <w:rsid w:val="0005234F"/>
    <w:rsid w:val="00055234"/>
    <w:rsid w:val="000552C2"/>
    <w:rsid w:val="00056019"/>
    <w:rsid w:val="00057055"/>
    <w:rsid w:val="00061F1C"/>
    <w:rsid w:val="00062495"/>
    <w:rsid w:val="00065D69"/>
    <w:rsid w:val="00065DBA"/>
    <w:rsid w:val="00067D15"/>
    <w:rsid w:val="000716C8"/>
    <w:rsid w:val="00073556"/>
    <w:rsid w:val="00076AEB"/>
    <w:rsid w:val="000800E9"/>
    <w:rsid w:val="00081A7B"/>
    <w:rsid w:val="00082F63"/>
    <w:rsid w:val="000844DB"/>
    <w:rsid w:val="00084F9E"/>
    <w:rsid w:val="00085478"/>
    <w:rsid w:val="000857B4"/>
    <w:rsid w:val="00086C06"/>
    <w:rsid w:val="00086CDE"/>
    <w:rsid w:val="000905E1"/>
    <w:rsid w:val="00090944"/>
    <w:rsid w:val="00093F5E"/>
    <w:rsid w:val="000947AD"/>
    <w:rsid w:val="0009614D"/>
    <w:rsid w:val="000975D0"/>
    <w:rsid w:val="00097B88"/>
    <w:rsid w:val="000B63B8"/>
    <w:rsid w:val="000C088A"/>
    <w:rsid w:val="000C0E93"/>
    <w:rsid w:val="000C21A8"/>
    <w:rsid w:val="000C377D"/>
    <w:rsid w:val="000C3E82"/>
    <w:rsid w:val="000C4C25"/>
    <w:rsid w:val="000C5192"/>
    <w:rsid w:val="000D118F"/>
    <w:rsid w:val="000D287F"/>
    <w:rsid w:val="000D30C7"/>
    <w:rsid w:val="000D40C2"/>
    <w:rsid w:val="000E1E3A"/>
    <w:rsid w:val="000E4AF0"/>
    <w:rsid w:val="000E5926"/>
    <w:rsid w:val="000E59C6"/>
    <w:rsid w:val="000F2E87"/>
    <w:rsid w:val="000F46CB"/>
    <w:rsid w:val="000F47B1"/>
    <w:rsid w:val="000F7308"/>
    <w:rsid w:val="001005EB"/>
    <w:rsid w:val="00100DB8"/>
    <w:rsid w:val="00101E08"/>
    <w:rsid w:val="001040EA"/>
    <w:rsid w:val="001047B1"/>
    <w:rsid w:val="0010661A"/>
    <w:rsid w:val="001121B0"/>
    <w:rsid w:val="0011640E"/>
    <w:rsid w:val="00122716"/>
    <w:rsid w:val="00123D6D"/>
    <w:rsid w:val="00127DB7"/>
    <w:rsid w:val="00131783"/>
    <w:rsid w:val="0013245E"/>
    <w:rsid w:val="001363B3"/>
    <w:rsid w:val="00136476"/>
    <w:rsid w:val="00136970"/>
    <w:rsid w:val="001370E9"/>
    <w:rsid w:val="001371E4"/>
    <w:rsid w:val="00141CF5"/>
    <w:rsid w:val="00142A86"/>
    <w:rsid w:val="00142EC0"/>
    <w:rsid w:val="00144161"/>
    <w:rsid w:val="001444C4"/>
    <w:rsid w:val="0014501E"/>
    <w:rsid w:val="00151357"/>
    <w:rsid w:val="00153151"/>
    <w:rsid w:val="001537E2"/>
    <w:rsid w:val="00153F9D"/>
    <w:rsid w:val="00154600"/>
    <w:rsid w:val="00157635"/>
    <w:rsid w:val="00162035"/>
    <w:rsid w:val="001624C6"/>
    <w:rsid w:val="0016524B"/>
    <w:rsid w:val="00165D8D"/>
    <w:rsid w:val="001709FC"/>
    <w:rsid w:val="001738B7"/>
    <w:rsid w:val="0017474D"/>
    <w:rsid w:val="00174EB6"/>
    <w:rsid w:val="00176F5B"/>
    <w:rsid w:val="00181B68"/>
    <w:rsid w:val="0018720A"/>
    <w:rsid w:val="001874D0"/>
    <w:rsid w:val="00193E23"/>
    <w:rsid w:val="0019463A"/>
    <w:rsid w:val="00194777"/>
    <w:rsid w:val="00194A77"/>
    <w:rsid w:val="00195679"/>
    <w:rsid w:val="0019595B"/>
    <w:rsid w:val="00195B40"/>
    <w:rsid w:val="0019748A"/>
    <w:rsid w:val="001975E6"/>
    <w:rsid w:val="001A03B5"/>
    <w:rsid w:val="001A08CF"/>
    <w:rsid w:val="001A1F93"/>
    <w:rsid w:val="001A2AAE"/>
    <w:rsid w:val="001A2C0E"/>
    <w:rsid w:val="001A34DC"/>
    <w:rsid w:val="001A4583"/>
    <w:rsid w:val="001A49C8"/>
    <w:rsid w:val="001B6C02"/>
    <w:rsid w:val="001C0404"/>
    <w:rsid w:val="001C0D3C"/>
    <w:rsid w:val="001C5F74"/>
    <w:rsid w:val="001C6FA4"/>
    <w:rsid w:val="001D106E"/>
    <w:rsid w:val="001D127A"/>
    <w:rsid w:val="001D13AA"/>
    <w:rsid w:val="001E14FC"/>
    <w:rsid w:val="001E2B24"/>
    <w:rsid w:val="001E4B98"/>
    <w:rsid w:val="001E571D"/>
    <w:rsid w:val="001F0D15"/>
    <w:rsid w:val="001F1083"/>
    <w:rsid w:val="001F2848"/>
    <w:rsid w:val="001F30B9"/>
    <w:rsid w:val="001F33CD"/>
    <w:rsid w:val="001F445B"/>
    <w:rsid w:val="001F6ADA"/>
    <w:rsid w:val="00201BDF"/>
    <w:rsid w:val="002023CE"/>
    <w:rsid w:val="00202C3F"/>
    <w:rsid w:val="002032D4"/>
    <w:rsid w:val="0021545F"/>
    <w:rsid w:val="00220529"/>
    <w:rsid w:val="0022176D"/>
    <w:rsid w:val="002246B6"/>
    <w:rsid w:val="002247CF"/>
    <w:rsid w:val="002247DC"/>
    <w:rsid w:val="00226D32"/>
    <w:rsid w:val="00226E00"/>
    <w:rsid w:val="00227687"/>
    <w:rsid w:val="00234A4C"/>
    <w:rsid w:val="00235CA4"/>
    <w:rsid w:val="002417C9"/>
    <w:rsid w:val="0024284F"/>
    <w:rsid w:val="00243EB9"/>
    <w:rsid w:val="00247776"/>
    <w:rsid w:val="00254C5B"/>
    <w:rsid w:val="00255B45"/>
    <w:rsid w:val="00256C1E"/>
    <w:rsid w:val="002638E8"/>
    <w:rsid w:val="00264E02"/>
    <w:rsid w:val="00265543"/>
    <w:rsid w:val="0026569D"/>
    <w:rsid w:val="002668AB"/>
    <w:rsid w:val="00270E1D"/>
    <w:rsid w:val="00277D3F"/>
    <w:rsid w:val="0028321B"/>
    <w:rsid w:val="00284280"/>
    <w:rsid w:val="00291A49"/>
    <w:rsid w:val="00292778"/>
    <w:rsid w:val="002937C5"/>
    <w:rsid w:val="0029655A"/>
    <w:rsid w:val="002971C6"/>
    <w:rsid w:val="00297CEA"/>
    <w:rsid w:val="002A0185"/>
    <w:rsid w:val="002A108A"/>
    <w:rsid w:val="002A1C6A"/>
    <w:rsid w:val="002A3952"/>
    <w:rsid w:val="002A42C1"/>
    <w:rsid w:val="002A42E7"/>
    <w:rsid w:val="002A53C6"/>
    <w:rsid w:val="002A57F6"/>
    <w:rsid w:val="002B0077"/>
    <w:rsid w:val="002B12D3"/>
    <w:rsid w:val="002B1996"/>
    <w:rsid w:val="002B1FFB"/>
    <w:rsid w:val="002B4503"/>
    <w:rsid w:val="002B6EEE"/>
    <w:rsid w:val="002C3E6C"/>
    <w:rsid w:val="002C7E24"/>
    <w:rsid w:val="002D0B52"/>
    <w:rsid w:val="002D18CC"/>
    <w:rsid w:val="002D5A09"/>
    <w:rsid w:val="002E11F3"/>
    <w:rsid w:val="002E2739"/>
    <w:rsid w:val="002E6173"/>
    <w:rsid w:val="002F00E3"/>
    <w:rsid w:val="002F06CF"/>
    <w:rsid w:val="002F3FA1"/>
    <w:rsid w:val="002F4BC4"/>
    <w:rsid w:val="002F640D"/>
    <w:rsid w:val="002F78F0"/>
    <w:rsid w:val="00301158"/>
    <w:rsid w:val="00301BFA"/>
    <w:rsid w:val="00307AA8"/>
    <w:rsid w:val="00313CAF"/>
    <w:rsid w:val="00315911"/>
    <w:rsid w:val="0032281B"/>
    <w:rsid w:val="003268E7"/>
    <w:rsid w:val="00330CBC"/>
    <w:rsid w:val="00331343"/>
    <w:rsid w:val="00334FD2"/>
    <w:rsid w:val="00343054"/>
    <w:rsid w:val="0035093D"/>
    <w:rsid w:val="003512B6"/>
    <w:rsid w:val="003518F9"/>
    <w:rsid w:val="00352DDB"/>
    <w:rsid w:val="00356828"/>
    <w:rsid w:val="00356A4D"/>
    <w:rsid w:val="00357A7E"/>
    <w:rsid w:val="00363B51"/>
    <w:rsid w:val="00363EC0"/>
    <w:rsid w:val="00363F36"/>
    <w:rsid w:val="003704E3"/>
    <w:rsid w:val="003706C1"/>
    <w:rsid w:val="003731D3"/>
    <w:rsid w:val="00381439"/>
    <w:rsid w:val="00381FA4"/>
    <w:rsid w:val="003863E1"/>
    <w:rsid w:val="003937D1"/>
    <w:rsid w:val="00393C2C"/>
    <w:rsid w:val="00393C67"/>
    <w:rsid w:val="003A171E"/>
    <w:rsid w:val="003A244A"/>
    <w:rsid w:val="003A3E43"/>
    <w:rsid w:val="003A43F2"/>
    <w:rsid w:val="003A4C18"/>
    <w:rsid w:val="003A5799"/>
    <w:rsid w:val="003A6076"/>
    <w:rsid w:val="003B2584"/>
    <w:rsid w:val="003B2C7B"/>
    <w:rsid w:val="003B467E"/>
    <w:rsid w:val="003B6670"/>
    <w:rsid w:val="003B706F"/>
    <w:rsid w:val="003C20C6"/>
    <w:rsid w:val="003C27A1"/>
    <w:rsid w:val="003C3885"/>
    <w:rsid w:val="003C71B8"/>
    <w:rsid w:val="003D1B5A"/>
    <w:rsid w:val="003D1E8E"/>
    <w:rsid w:val="003D2D67"/>
    <w:rsid w:val="003D37EB"/>
    <w:rsid w:val="003D4DA3"/>
    <w:rsid w:val="003D54FC"/>
    <w:rsid w:val="003E25A4"/>
    <w:rsid w:val="003E2F42"/>
    <w:rsid w:val="003E6B5D"/>
    <w:rsid w:val="003E769E"/>
    <w:rsid w:val="003F34D1"/>
    <w:rsid w:val="003F60CF"/>
    <w:rsid w:val="00401FC2"/>
    <w:rsid w:val="00402303"/>
    <w:rsid w:val="004073A6"/>
    <w:rsid w:val="00414B74"/>
    <w:rsid w:val="00415EB5"/>
    <w:rsid w:val="004161E6"/>
    <w:rsid w:val="004173A2"/>
    <w:rsid w:val="00423559"/>
    <w:rsid w:val="00424206"/>
    <w:rsid w:val="00424640"/>
    <w:rsid w:val="00424C88"/>
    <w:rsid w:val="00425A32"/>
    <w:rsid w:val="00425D16"/>
    <w:rsid w:val="00426144"/>
    <w:rsid w:val="004261C8"/>
    <w:rsid w:val="0043089E"/>
    <w:rsid w:val="0043240D"/>
    <w:rsid w:val="00432C4A"/>
    <w:rsid w:val="00432D1E"/>
    <w:rsid w:val="004335F0"/>
    <w:rsid w:val="00434A53"/>
    <w:rsid w:val="00436C3F"/>
    <w:rsid w:val="00437989"/>
    <w:rsid w:val="004413F1"/>
    <w:rsid w:val="0044352E"/>
    <w:rsid w:val="00444577"/>
    <w:rsid w:val="00445C2B"/>
    <w:rsid w:val="00453D87"/>
    <w:rsid w:val="00456BF0"/>
    <w:rsid w:val="00460947"/>
    <w:rsid w:val="00460BE8"/>
    <w:rsid w:val="0046144D"/>
    <w:rsid w:val="00466AF9"/>
    <w:rsid w:val="0046765C"/>
    <w:rsid w:val="00473E4A"/>
    <w:rsid w:val="00475CAD"/>
    <w:rsid w:val="00476547"/>
    <w:rsid w:val="00477EF3"/>
    <w:rsid w:val="00483E4D"/>
    <w:rsid w:val="00486BB7"/>
    <w:rsid w:val="00493B9D"/>
    <w:rsid w:val="004A476F"/>
    <w:rsid w:val="004A4CCE"/>
    <w:rsid w:val="004B3DBD"/>
    <w:rsid w:val="004B7134"/>
    <w:rsid w:val="004C19D8"/>
    <w:rsid w:val="004C30B6"/>
    <w:rsid w:val="004C5520"/>
    <w:rsid w:val="004C670E"/>
    <w:rsid w:val="004C779A"/>
    <w:rsid w:val="004C7BB6"/>
    <w:rsid w:val="004D3B69"/>
    <w:rsid w:val="004D3FF7"/>
    <w:rsid w:val="004D4CEB"/>
    <w:rsid w:val="004D5439"/>
    <w:rsid w:val="004E2478"/>
    <w:rsid w:val="004E4046"/>
    <w:rsid w:val="004E58FB"/>
    <w:rsid w:val="004E5D7B"/>
    <w:rsid w:val="004E6DCC"/>
    <w:rsid w:val="004F0BC0"/>
    <w:rsid w:val="004F23BF"/>
    <w:rsid w:val="004F33C2"/>
    <w:rsid w:val="004F4566"/>
    <w:rsid w:val="004F5A13"/>
    <w:rsid w:val="004F6116"/>
    <w:rsid w:val="004F6FE8"/>
    <w:rsid w:val="005031E9"/>
    <w:rsid w:val="0051301B"/>
    <w:rsid w:val="005146E2"/>
    <w:rsid w:val="00515077"/>
    <w:rsid w:val="00517A18"/>
    <w:rsid w:val="005236CF"/>
    <w:rsid w:val="00525520"/>
    <w:rsid w:val="00527B4D"/>
    <w:rsid w:val="00530817"/>
    <w:rsid w:val="005349A8"/>
    <w:rsid w:val="00534F40"/>
    <w:rsid w:val="00536165"/>
    <w:rsid w:val="0053768A"/>
    <w:rsid w:val="005405BF"/>
    <w:rsid w:val="00556535"/>
    <w:rsid w:val="005573B3"/>
    <w:rsid w:val="00557B16"/>
    <w:rsid w:val="005613EB"/>
    <w:rsid w:val="00561C1E"/>
    <w:rsid w:val="00562692"/>
    <w:rsid w:val="00562DD5"/>
    <w:rsid w:val="00563E9B"/>
    <w:rsid w:val="00567B5B"/>
    <w:rsid w:val="005712AA"/>
    <w:rsid w:val="0057267D"/>
    <w:rsid w:val="0057281B"/>
    <w:rsid w:val="00572B21"/>
    <w:rsid w:val="00573E47"/>
    <w:rsid w:val="005747F6"/>
    <w:rsid w:val="00574928"/>
    <w:rsid w:val="00576EAB"/>
    <w:rsid w:val="005801C7"/>
    <w:rsid w:val="005803D9"/>
    <w:rsid w:val="0058111B"/>
    <w:rsid w:val="00583F11"/>
    <w:rsid w:val="00583FA7"/>
    <w:rsid w:val="00585E31"/>
    <w:rsid w:val="00585E3B"/>
    <w:rsid w:val="005902CC"/>
    <w:rsid w:val="00592442"/>
    <w:rsid w:val="00592E22"/>
    <w:rsid w:val="0059391A"/>
    <w:rsid w:val="005952F7"/>
    <w:rsid w:val="00595AE4"/>
    <w:rsid w:val="005961A4"/>
    <w:rsid w:val="00596584"/>
    <w:rsid w:val="00597807"/>
    <w:rsid w:val="005A0E56"/>
    <w:rsid w:val="005A207E"/>
    <w:rsid w:val="005A2FC5"/>
    <w:rsid w:val="005B2517"/>
    <w:rsid w:val="005B42C4"/>
    <w:rsid w:val="005B7606"/>
    <w:rsid w:val="005B7BDF"/>
    <w:rsid w:val="005C06D5"/>
    <w:rsid w:val="005C0DD1"/>
    <w:rsid w:val="005C2AA1"/>
    <w:rsid w:val="005C50CE"/>
    <w:rsid w:val="005C68A9"/>
    <w:rsid w:val="005D0049"/>
    <w:rsid w:val="005D1B04"/>
    <w:rsid w:val="005D53CD"/>
    <w:rsid w:val="005D58F0"/>
    <w:rsid w:val="005E07EF"/>
    <w:rsid w:val="005E25A9"/>
    <w:rsid w:val="005E3039"/>
    <w:rsid w:val="005E3725"/>
    <w:rsid w:val="005E39B6"/>
    <w:rsid w:val="005E3A19"/>
    <w:rsid w:val="005E4E26"/>
    <w:rsid w:val="005E6C7F"/>
    <w:rsid w:val="005E6F25"/>
    <w:rsid w:val="005F40B2"/>
    <w:rsid w:val="005F46F4"/>
    <w:rsid w:val="005F4A3C"/>
    <w:rsid w:val="005F67E2"/>
    <w:rsid w:val="00600413"/>
    <w:rsid w:val="0060111E"/>
    <w:rsid w:val="006031F1"/>
    <w:rsid w:val="006034EB"/>
    <w:rsid w:val="00604784"/>
    <w:rsid w:val="006067B6"/>
    <w:rsid w:val="00610440"/>
    <w:rsid w:val="00610DFC"/>
    <w:rsid w:val="00612333"/>
    <w:rsid w:val="00612763"/>
    <w:rsid w:val="00613007"/>
    <w:rsid w:val="00614832"/>
    <w:rsid w:val="006168C8"/>
    <w:rsid w:val="00617928"/>
    <w:rsid w:val="006219CD"/>
    <w:rsid w:val="00626112"/>
    <w:rsid w:val="006261CB"/>
    <w:rsid w:val="00626542"/>
    <w:rsid w:val="006338A1"/>
    <w:rsid w:val="006339DB"/>
    <w:rsid w:val="00633EB7"/>
    <w:rsid w:val="00634655"/>
    <w:rsid w:val="00635BF0"/>
    <w:rsid w:val="0064025E"/>
    <w:rsid w:val="00640619"/>
    <w:rsid w:val="00641A15"/>
    <w:rsid w:val="00642802"/>
    <w:rsid w:val="00642BEB"/>
    <w:rsid w:val="00645305"/>
    <w:rsid w:val="0065022B"/>
    <w:rsid w:val="00650531"/>
    <w:rsid w:val="0065114C"/>
    <w:rsid w:val="00652013"/>
    <w:rsid w:val="00652CE6"/>
    <w:rsid w:val="00653355"/>
    <w:rsid w:val="00655EB2"/>
    <w:rsid w:val="00656775"/>
    <w:rsid w:val="00657BAB"/>
    <w:rsid w:val="00660F49"/>
    <w:rsid w:val="00661380"/>
    <w:rsid w:val="0066283A"/>
    <w:rsid w:val="006670EA"/>
    <w:rsid w:val="006731D0"/>
    <w:rsid w:val="0067462C"/>
    <w:rsid w:val="006749F8"/>
    <w:rsid w:val="00675E84"/>
    <w:rsid w:val="006760D9"/>
    <w:rsid w:val="00682549"/>
    <w:rsid w:val="00687A1C"/>
    <w:rsid w:val="00694182"/>
    <w:rsid w:val="006948A4"/>
    <w:rsid w:val="00695828"/>
    <w:rsid w:val="00695A59"/>
    <w:rsid w:val="006A4666"/>
    <w:rsid w:val="006A5727"/>
    <w:rsid w:val="006A67B4"/>
    <w:rsid w:val="006A6BF5"/>
    <w:rsid w:val="006B2167"/>
    <w:rsid w:val="006B4003"/>
    <w:rsid w:val="006B7921"/>
    <w:rsid w:val="006C3A47"/>
    <w:rsid w:val="006C7B83"/>
    <w:rsid w:val="006D5ACA"/>
    <w:rsid w:val="006D71F6"/>
    <w:rsid w:val="006D7EA1"/>
    <w:rsid w:val="006E14CD"/>
    <w:rsid w:val="006E1FAE"/>
    <w:rsid w:val="006E4152"/>
    <w:rsid w:val="006E7157"/>
    <w:rsid w:val="006F26DA"/>
    <w:rsid w:val="006F3055"/>
    <w:rsid w:val="00702A6B"/>
    <w:rsid w:val="00703455"/>
    <w:rsid w:val="007046BA"/>
    <w:rsid w:val="00706562"/>
    <w:rsid w:val="0071346B"/>
    <w:rsid w:val="007155B5"/>
    <w:rsid w:val="0071599D"/>
    <w:rsid w:val="00715BB0"/>
    <w:rsid w:val="00715CBD"/>
    <w:rsid w:val="00715D38"/>
    <w:rsid w:val="00725DA2"/>
    <w:rsid w:val="00726A3D"/>
    <w:rsid w:val="0073463A"/>
    <w:rsid w:val="007376D4"/>
    <w:rsid w:val="00740568"/>
    <w:rsid w:val="00740D13"/>
    <w:rsid w:val="007411CA"/>
    <w:rsid w:val="0074166E"/>
    <w:rsid w:val="0074438D"/>
    <w:rsid w:val="00744A14"/>
    <w:rsid w:val="00750467"/>
    <w:rsid w:val="00757588"/>
    <w:rsid w:val="007663BD"/>
    <w:rsid w:val="0077358A"/>
    <w:rsid w:val="00774DE2"/>
    <w:rsid w:val="00775212"/>
    <w:rsid w:val="007807BF"/>
    <w:rsid w:val="00780B77"/>
    <w:rsid w:val="0078108B"/>
    <w:rsid w:val="007814B2"/>
    <w:rsid w:val="00784F43"/>
    <w:rsid w:val="00786D90"/>
    <w:rsid w:val="007875C2"/>
    <w:rsid w:val="0079223A"/>
    <w:rsid w:val="007929DF"/>
    <w:rsid w:val="00792AB1"/>
    <w:rsid w:val="00792B75"/>
    <w:rsid w:val="00792ED3"/>
    <w:rsid w:val="0079593D"/>
    <w:rsid w:val="007A0766"/>
    <w:rsid w:val="007A1281"/>
    <w:rsid w:val="007A1AD3"/>
    <w:rsid w:val="007A4AA2"/>
    <w:rsid w:val="007A7975"/>
    <w:rsid w:val="007B2957"/>
    <w:rsid w:val="007B33BC"/>
    <w:rsid w:val="007B4E3E"/>
    <w:rsid w:val="007B5F9D"/>
    <w:rsid w:val="007B789D"/>
    <w:rsid w:val="007C131F"/>
    <w:rsid w:val="007C31F0"/>
    <w:rsid w:val="007C6391"/>
    <w:rsid w:val="007D0FE6"/>
    <w:rsid w:val="007D25B3"/>
    <w:rsid w:val="007D2ACE"/>
    <w:rsid w:val="007D5683"/>
    <w:rsid w:val="007E0941"/>
    <w:rsid w:val="007E0D07"/>
    <w:rsid w:val="007E183F"/>
    <w:rsid w:val="007E2181"/>
    <w:rsid w:val="007E23B1"/>
    <w:rsid w:val="007E3D8D"/>
    <w:rsid w:val="007E5F58"/>
    <w:rsid w:val="007E7600"/>
    <w:rsid w:val="007F1236"/>
    <w:rsid w:val="007F12B6"/>
    <w:rsid w:val="007F2487"/>
    <w:rsid w:val="007F3A95"/>
    <w:rsid w:val="007F3AEC"/>
    <w:rsid w:val="00800C4C"/>
    <w:rsid w:val="00803A82"/>
    <w:rsid w:val="00805937"/>
    <w:rsid w:val="00806376"/>
    <w:rsid w:val="00806A3D"/>
    <w:rsid w:val="00811A1D"/>
    <w:rsid w:val="00815B98"/>
    <w:rsid w:val="00816969"/>
    <w:rsid w:val="00816DCB"/>
    <w:rsid w:val="00821733"/>
    <w:rsid w:val="00822419"/>
    <w:rsid w:val="00827351"/>
    <w:rsid w:val="0083455F"/>
    <w:rsid w:val="008350AA"/>
    <w:rsid w:val="0084012C"/>
    <w:rsid w:val="00841AD7"/>
    <w:rsid w:val="008434B6"/>
    <w:rsid w:val="00844E49"/>
    <w:rsid w:val="00844E8A"/>
    <w:rsid w:val="0084510D"/>
    <w:rsid w:val="008451C6"/>
    <w:rsid w:val="008473F5"/>
    <w:rsid w:val="00847670"/>
    <w:rsid w:val="00847AC7"/>
    <w:rsid w:val="00854189"/>
    <w:rsid w:val="0085450C"/>
    <w:rsid w:val="00854EDF"/>
    <w:rsid w:val="00855504"/>
    <w:rsid w:val="00856794"/>
    <w:rsid w:val="008569FE"/>
    <w:rsid w:val="00856CA1"/>
    <w:rsid w:val="00871229"/>
    <w:rsid w:val="008736C4"/>
    <w:rsid w:val="00876A76"/>
    <w:rsid w:val="00884143"/>
    <w:rsid w:val="00885230"/>
    <w:rsid w:val="00887963"/>
    <w:rsid w:val="0089213B"/>
    <w:rsid w:val="00892EC5"/>
    <w:rsid w:val="0089343C"/>
    <w:rsid w:val="00893C2C"/>
    <w:rsid w:val="00895461"/>
    <w:rsid w:val="0089548B"/>
    <w:rsid w:val="00895FBC"/>
    <w:rsid w:val="0089676C"/>
    <w:rsid w:val="00897522"/>
    <w:rsid w:val="008A013E"/>
    <w:rsid w:val="008A0E90"/>
    <w:rsid w:val="008A0EA5"/>
    <w:rsid w:val="008A1161"/>
    <w:rsid w:val="008A12AC"/>
    <w:rsid w:val="008A2895"/>
    <w:rsid w:val="008A4D99"/>
    <w:rsid w:val="008A540C"/>
    <w:rsid w:val="008A56BF"/>
    <w:rsid w:val="008B104F"/>
    <w:rsid w:val="008B123D"/>
    <w:rsid w:val="008B215F"/>
    <w:rsid w:val="008B2A91"/>
    <w:rsid w:val="008B2C0E"/>
    <w:rsid w:val="008B5C97"/>
    <w:rsid w:val="008B6920"/>
    <w:rsid w:val="008B70C5"/>
    <w:rsid w:val="008C0A5E"/>
    <w:rsid w:val="008C51CB"/>
    <w:rsid w:val="008C710E"/>
    <w:rsid w:val="008D14DC"/>
    <w:rsid w:val="008D4C96"/>
    <w:rsid w:val="008D66FF"/>
    <w:rsid w:val="008D716A"/>
    <w:rsid w:val="008E0359"/>
    <w:rsid w:val="008E5F66"/>
    <w:rsid w:val="008E6277"/>
    <w:rsid w:val="008E7394"/>
    <w:rsid w:val="008E7D64"/>
    <w:rsid w:val="008F6357"/>
    <w:rsid w:val="008F6C81"/>
    <w:rsid w:val="008F79A8"/>
    <w:rsid w:val="00902C44"/>
    <w:rsid w:val="0090781B"/>
    <w:rsid w:val="009127A1"/>
    <w:rsid w:val="00912B79"/>
    <w:rsid w:val="009131C6"/>
    <w:rsid w:val="009146DE"/>
    <w:rsid w:val="0091493B"/>
    <w:rsid w:val="00917B8F"/>
    <w:rsid w:val="00921AE7"/>
    <w:rsid w:val="009345C4"/>
    <w:rsid w:val="009348E0"/>
    <w:rsid w:val="00935F26"/>
    <w:rsid w:val="00937392"/>
    <w:rsid w:val="009401A6"/>
    <w:rsid w:val="00941C72"/>
    <w:rsid w:val="00942723"/>
    <w:rsid w:val="00946FF0"/>
    <w:rsid w:val="00950FB3"/>
    <w:rsid w:val="00952CBD"/>
    <w:rsid w:val="0095357D"/>
    <w:rsid w:val="00960A23"/>
    <w:rsid w:val="00961C48"/>
    <w:rsid w:val="00962B85"/>
    <w:rsid w:val="00966578"/>
    <w:rsid w:val="00972849"/>
    <w:rsid w:val="00975002"/>
    <w:rsid w:val="00975C18"/>
    <w:rsid w:val="00976C6F"/>
    <w:rsid w:val="0098006C"/>
    <w:rsid w:val="0098528C"/>
    <w:rsid w:val="00985357"/>
    <w:rsid w:val="00986F4C"/>
    <w:rsid w:val="00987C95"/>
    <w:rsid w:val="00992FA4"/>
    <w:rsid w:val="00993A0C"/>
    <w:rsid w:val="00993A4C"/>
    <w:rsid w:val="00994B82"/>
    <w:rsid w:val="009A0C03"/>
    <w:rsid w:val="009A3E7B"/>
    <w:rsid w:val="009B3CA6"/>
    <w:rsid w:val="009B424D"/>
    <w:rsid w:val="009C2B7C"/>
    <w:rsid w:val="009C3D77"/>
    <w:rsid w:val="009C4F7F"/>
    <w:rsid w:val="009C76E1"/>
    <w:rsid w:val="009D0A3E"/>
    <w:rsid w:val="009D1304"/>
    <w:rsid w:val="009D617F"/>
    <w:rsid w:val="009E029B"/>
    <w:rsid w:val="009E26A2"/>
    <w:rsid w:val="009E77FA"/>
    <w:rsid w:val="009E7AAD"/>
    <w:rsid w:val="009F31B2"/>
    <w:rsid w:val="009F32BD"/>
    <w:rsid w:val="009F48CE"/>
    <w:rsid w:val="009F65AE"/>
    <w:rsid w:val="009F7416"/>
    <w:rsid w:val="009F7F79"/>
    <w:rsid w:val="00A01173"/>
    <w:rsid w:val="00A01CAC"/>
    <w:rsid w:val="00A02886"/>
    <w:rsid w:val="00A02E09"/>
    <w:rsid w:val="00A034B7"/>
    <w:rsid w:val="00A06ECB"/>
    <w:rsid w:val="00A10128"/>
    <w:rsid w:val="00A12550"/>
    <w:rsid w:val="00A15648"/>
    <w:rsid w:val="00A206C2"/>
    <w:rsid w:val="00A21BBD"/>
    <w:rsid w:val="00A24214"/>
    <w:rsid w:val="00A2454A"/>
    <w:rsid w:val="00A25253"/>
    <w:rsid w:val="00A2642B"/>
    <w:rsid w:val="00A3496C"/>
    <w:rsid w:val="00A454F2"/>
    <w:rsid w:val="00A464D9"/>
    <w:rsid w:val="00A53B05"/>
    <w:rsid w:val="00A540E9"/>
    <w:rsid w:val="00A66EF9"/>
    <w:rsid w:val="00A6770D"/>
    <w:rsid w:val="00A70CA6"/>
    <w:rsid w:val="00A721AF"/>
    <w:rsid w:val="00A75D0E"/>
    <w:rsid w:val="00A81EA5"/>
    <w:rsid w:val="00A828CE"/>
    <w:rsid w:val="00A83C33"/>
    <w:rsid w:val="00A83F64"/>
    <w:rsid w:val="00A87E75"/>
    <w:rsid w:val="00A9395D"/>
    <w:rsid w:val="00A93A68"/>
    <w:rsid w:val="00A94365"/>
    <w:rsid w:val="00A95199"/>
    <w:rsid w:val="00A95DA6"/>
    <w:rsid w:val="00A969A1"/>
    <w:rsid w:val="00AA0C6E"/>
    <w:rsid w:val="00AB0394"/>
    <w:rsid w:val="00AB20C9"/>
    <w:rsid w:val="00AB2639"/>
    <w:rsid w:val="00AB3DF8"/>
    <w:rsid w:val="00AB46C2"/>
    <w:rsid w:val="00AB5155"/>
    <w:rsid w:val="00AB61A3"/>
    <w:rsid w:val="00AC7179"/>
    <w:rsid w:val="00AD09CC"/>
    <w:rsid w:val="00AD3072"/>
    <w:rsid w:val="00AD79EF"/>
    <w:rsid w:val="00AE1D07"/>
    <w:rsid w:val="00AE1E41"/>
    <w:rsid w:val="00AE37FE"/>
    <w:rsid w:val="00AE3BEB"/>
    <w:rsid w:val="00AF02EE"/>
    <w:rsid w:val="00AF0B3C"/>
    <w:rsid w:val="00AF1C2D"/>
    <w:rsid w:val="00AF220B"/>
    <w:rsid w:val="00AF24AB"/>
    <w:rsid w:val="00AF3F96"/>
    <w:rsid w:val="00AF68F2"/>
    <w:rsid w:val="00AF6AF6"/>
    <w:rsid w:val="00AF7A65"/>
    <w:rsid w:val="00B00CF1"/>
    <w:rsid w:val="00B02B96"/>
    <w:rsid w:val="00B038B1"/>
    <w:rsid w:val="00B10D75"/>
    <w:rsid w:val="00B120BB"/>
    <w:rsid w:val="00B13BCA"/>
    <w:rsid w:val="00B14254"/>
    <w:rsid w:val="00B1672A"/>
    <w:rsid w:val="00B172D0"/>
    <w:rsid w:val="00B22DB3"/>
    <w:rsid w:val="00B2765B"/>
    <w:rsid w:val="00B30BED"/>
    <w:rsid w:val="00B3294C"/>
    <w:rsid w:val="00B368CC"/>
    <w:rsid w:val="00B37D32"/>
    <w:rsid w:val="00B4140C"/>
    <w:rsid w:val="00B41E8E"/>
    <w:rsid w:val="00B43F22"/>
    <w:rsid w:val="00B43FBA"/>
    <w:rsid w:val="00B4614A"/>
    <w:rsid w:val="00B461AE"/>
    <w:rsid w:val="00B46807"/>
    <w:rsid w:val="00B50692"/>
    <w:rsid w:val="00B53218"/>
    <w:rsid w:val="00B53EA0"/>
    <w:rsid w:val="00B54A2D"/>
    <w:rsid w:val="00B60C82"/>
    <w:rsid w:val="00B6185E"/>
    <w:rsid w:val="00B61F49"/>
    <w:rsid w:val="00B63D63"/>
    <w:rsid w:val="00B70767"/>
    <w:rsid w:val="00B71A1E"/>
    <w:rsid w:val="00B71DAD"/>
    <w:rsid w:val="00B71FB0"/>
    <w:rsid w:val="00B74D63"/>
    <w:rsid w:val="00B8084C"/>
    <w:rsid w:val="00B82ADC"/>
    <w:rsid w:val="00B82FEC"/>
    <w:rsid w:val="00B843E7"/>
    <w:rsid w:val="00B85325"/>
    <w:rsid w:val="00B879F1"/>
    <w:rsid w:val="00B90AB5"/>
    <w:rsid w:val="00B92DFF"/>
    <w:rsid w:val="00B959C8"/>
    <w:rsid w:val="00B96079"/>
    <w:rsid w:val="00BA0D9E"/>
    <w:rsid w:val="00BA0E15"/>
    <w:rsid w:val="00BA2A8C"/>
    <w:rsid w:val="00BA575D"/>
    <w:rsid w:val="00BA7BB7"/>
    <w:rsid w:val="00BA7F67"/>
    <w:rsid w:val="00BB380F"/>
    <w:rsid w:val="00BB3C6E"/>
    <w:rsid w:val="00BB4CFF"/>
    <w:rsid w:val="00BB7211"/>
    <w:rsid w:val="00BC4220"/>
    <w:rsid w:val="00BC5C50"/>
    <w:rsid w:val="00BC5DF2"/>
    <w:rsid w:val="00BD2121"/>
    <w:rsid w:val="00BD4E53"/>
    <w:rsid w:val="00BD5AC7"/>
    <w:rsid w:val="00BD7563"/>
    <w:rsid w:val="00BD7FF6"/>
    <w:rsid w:val="00BE046A"/>
    <w:rsid w:val="00BE4DBE"/>
    <w:rsid w:val="00BF3F9C"/>
    <w:rsid w:val="00BF469A"/>
    <w:rsid w:val="00BF5A5A"/>
    <w:rsid w:val="00C00682"/>
    <w:rsid w:val="00C00C4E"/>
    <w:rsid w:val="00C0117D"/>
    <w:rsid w:val="00C0165D"/>
    <w:rsid w:val="00C017A1"/>
    <w:rsid w:val="00C02A4D"/>
    <w:rsid w:val="00C04164"/>
    <w:rsid w:val="00C042E3"/>
    <w:rsid w:val="00C04C1D"/>
    <w:rsid w:val="00C06FBC"/>
    <w:rsid w:val="00C14581"/>
    <w:rsid w:val="00C145EE"/>
    <w:rsid w:val="00C15162"/>
    <w:rsid w:val="00C20560"/>
    <w:rsid w:val="00C22011"/>
    <w:rsid w:val="00C22548"/>
    <w:rsid w:val="00C26025"/>
    <w:rsid w:val="00C30BF6"/>
    <w:rsid w:val="00C30D8D"/>
    <w:rsid w:val="00C30F4D"/>
    <w:rsid w:val="00C31CE0"/>
    <w:rsid w:val="00C437F5"/>
    <w:rsid w:val="00C44106"/>
    <w:rsid w:val="00C44ABD"/>
    <w:rsid w:val="00C44D4B"/>
    <w:rsid w:val="00C44D7E"/>
    <w:rsid w:val="00C53AFF"/>
    <w:rsid w:val="00C579FA"/>
    <w:rsid w:val="00C60E3F"/>
    <w:rsid w:val="00C61BEE"/>
    <w:rsid w:val="00C62334"/>
    <w:rsid w:val="00C6300D"/>
    <w:rsid w:val="00C64A2B"/>
    <w:rsid w:val="00C67EB9"/>
    <w:rsid w:val="00C7681A"/>
    <w:rsid w:val="00C76CA4"/>
    <w:rsid w:val="00C77F9C"/>
    <w:rsid w:val="00C81BC0"/>
    <w:rsid w:val="00C84337"/>
    <w:rsid w:val="00C86286"/>
    <w:rsid w:val="00C873C2"/>
    <w:rsid w:val="00C92EB4"/>
    <w:rsid w:val="00C93D9C"/>
    <w:rsid w:val="00CA3152"/>
    <w:rsid w:val="00CA35D7"/>
    <w:rsid w:val="00CA4E43"/>
    <w:rsid w:val="00CA6BBC"/>
    <w:rsid w:val="00CA6F75"/>
    <w:rsid w:val="00CB06D6"/>
    <w:rsid w:val="00CB1664"/>
    <w:rsid w:val="00CB1F8A"/>
    <w:rsid w:val="00CB7A97"/>
    <w:rsid w:val="00CC0306"/>
    <w:rsid w:val="00CC0A4D"/>
    <w:rsid w:val="00CC184C"/>
    <w:rsid w:val="00CC2170"/>
    <w:rsid w:val="00CC51EA"/>
    <w:rsid w:val="00CC64EB"/>
    <w:rsid w:val="00CC7AC0"/>
    <w:rsid w:val="00CC7DC3"/>
    <w:rsid w:val="00CD4FC8"/>
    <w:rsid w:val="00CE1283"/>
    <w:rsid w:val="00CE4217"/>
    <w:rsid w:val="00CE5B37"/>
    <w:rsid w:val="00CF0246"/>
    <w:rsid w:val="00CF0C93"/>
    <w:rsid w:val="00CF0FC2"/>
    <w:rsid w:val="00CF169E"/>
    <w:rsid w:val="00CF25DD"/>
    <w:rsid w:val="00CF31CC"/>
    <w:rsid w:val="00CF4326"/>
    <w:rsid w:val="00CF468C"/>
    <w:rsid w:val="00CF5D08"/>
    <w:rsid w:val="00CF64C1"/>
    <w:rsid w:val="00CF7C0E"/>
    <w:rsid w:val="00CF7C2D"/>
    <w:rsid w:val="00D03A6B"/>
    <w:rsid w:val="00D0527C"/>
    <w:rsid w:val="00D063A8"/>
    <w:rsid w:val="00D06532"/>
    <w:rsid w:val="00D06785"/>
    <w:rsid w:val="00D069D1"/>
    <w:rsid w:val="00D07265"/>
    <w:rsid w:val="00D077EA"/>
    <w:rsid w:val="00D1312C"/>
    <w:rsid w:val="00D13498"/>
    <w:rsid w:val="00D13851"/>
    <w:rsid w:val="00D2248B"/>
    <w:rsid w:val="00D22CED"/>
    <w:rsid w:val="00D23881"/>
    <w:rsid w:val="00D27B2C"/>
    <w:rsid w:val="00D3023C"/>
    <w:rsid w:val="00D3206D"/>
    <w:rsid w:val="00D327D6"/>
    <w:rsid w:val="00D33B92"/>
    <w:rsid w:val="00D370E5"/>
    <w:rsid w:val="00D37572"/>
    <w:rsid w:val="00D42617"/>
    <w:rsid w:val="00D434E4"/>
    <w:rsid w:val="00D43BDC"/>
    <w:rsid w:val="00D450CF"/>
    <w:rsid w:val="00D45315"/>
    <w:rsid w:val="00D478AC"/>
    <w:rsid w:val="00D47CFD"/>
    <w:rsid w:val="00D50D25"/>
    <w:rsid w:val="00D51A8F"/>
    <w:rsid w:val="00D55583"/>
    <w:rsid w:val="00D55606"/>
    <w:rsid w:val="00D61548"/>
    <w:rsid w:val="00D73196"/>
    <w:rsid w:val="00D84325"/>
    <w:rsid w:val="00D84B05"/>
    <w:rsid w:val="00D86CE6"/>
    <w:rsid w:val="00D8750B"/>
    <w:rsid w:val="00D9111C"/>
    <w:rsid w:val="00D915C1"/>
    <w:rsid w:val="00D935C5"/>
    <w:rsid w:val="00DA23F6"/>
    <w:rsid w:val="00DA657B"/>
    <w:rsid w:val="00DA663D"/>
    <w:rsid w:val="00DA66AC"/>
    <w:rsid w:val="00DA729C"/>
    <w:rsid w:val="00DB5359"/>
    <w:rsid w:val="00DB6C95"/>
    <w:rsid w:val="00DB7286"/>
    <w:rsid w:val="00DC1F99"/>
    <w:rsid w:val="00DC1F9A"/>
    <w:rsid w:val="00DC4BAF"/>
    <w:rsid w:val="00DC4D52"/>
    <w:rsid w:val="00DC50F5"/>
    <w:rsid w:val="00DE3645"/>
    <w:rsid w:val="00DE4FE7"/>
    <w:rsid w:val="00DE5560"/>
    <w:rsid w:val="00DE59FC"/>
    <w:rsid w:val="00DE78B0"/>
    <w:rsid w:val="00DF0809"/>
    <w:rsid w:val="00DF15A4"/>
    <w:rsid w:val="00DF4249"/>
    <w:rsid w:val="00DF67CB"/>
    <w:rsid w:val="00E04335"/>
    <w:rsid w:val="00E05F9D"/>
    <w:rsid w:val="00E060AC"/>
    <w:rsid w:val="00E06236"/>
    <w:rsid w:val="00E06F20"/>
    <w:rsid w:val="00E11263"/>
    <w:rsid w:val="00E11BEB"/>
    <w:rsid w:val="00E13C29"/>
    <w:rsid w:val="00E1727E"/>
    <w:rsid w:val="00E1784B"/>
    <w:rsid w:val="00E26AAD"/>
    <w:rsid w:val="00E26C9A"/>
    <w:rsid w:val="00E314C3"/>
    <w:rsid w:val="00E34352"/>
    <w:rsid w:val="00E36295"/>
    <w:rsid w:val="00E37865"/>
    <w:rsid w:val="00E427BF"/>
    <w:rsid w:val="00E44858"/>
    <w:rsid w:val="00E44F78"/>
    <w:rsid w:val="00E4739E"/>
    <w:rsid w:val="00E51453"/>
    <w:rsid w:val="00E521D8"/>
    <w:rsid w:val="00E524A7"/>
    <w:rsid w:val="00E52B55"/>
    <w:rsid w:val="00E5395F"/>
    <w:rsid w:val="00E56069"/>
    <w:rsid w:val="00E60873"/>
    <w:rsid w:val="00E62DAE"/>
    <w:rsid w:val="00E63296"/>
    <w:rsid w:val="00E67469"/>
    <w:rsid w:val="00E6761D"/>
    <w:rsid w:val="00E701FC"/>
    <w:rsid w:val="00E70FA5"/>
    <w:rsid w:val="00E71DC4"/>
    <w:rsid w:val="00E732D4"/>
    <w:rsid w:val="00E753B0"/>
    <w:rsid w:val="00E75F31"/>
    <w:rsid w:val="00E76403"/>
    <w:rsid w:val="00E80230"/>
    <w:rsid w:val="00E810C4"/>
    <w:rsid w:val="00E822EF"/>
    <w:rsid w:val="00E8297E"/>
    <w:rsid w:val="00E831A7"/>
    <w:rsid w:val="00E844D4"/>
    <w:rsid w:val="00E85B7B"/>
    <w:rsid w:val="00E8690C"/>
    <w:rsid w:val="00E869D1"/>
    <w:rsid w:val="00E878DB"/>
    <w:rsid w:val="00E90E36"/>
    <w:rsid w:val="00E92063"/>
    <w:rsid w:val="00E93112"/>
    <w:rsid w:val="00E936E8"/>
    <w:rsid w:val="00EA1C29"/>
    <w:rsid w:val="00EA5031"/>
    <w:rsid w:val="00EB047C"/>
    <w:rsid w:val="00EB4983"/>
    <w:rsid w:val="00EB658E"/>
    <w:rsid w:val="00EC3CF5"/>
    <w:rsid w:val="00ED0D20"/>
    <w:rsid w:val="00ED7556"/>
    <w:rsid w:val="00EE05D2"/>
    <w:rsid w:val="00EE09BE"/>
    <w:rsid w:val="00EE0A4C"/>
    <w:rsid w:val="00EE1596"/>
    <w:rsid w:val="00EE4FC1"/>
    <w:rsid w:val="00EF17A2"/>
    <w:rsid w:val="00EF29AA"/>
    <w:rsid w:val="00EF32E4"/>
    <w:rsid w:val="00EF5318"/>
    <w:rsid w:val="00EF5323"/>
    <w:rsid w:val="00EF5AC9"/>
    <w:rsid w:val="00EF634B"/>
    <w:rsid w:val="00EF6EDB"/>
    <w:rsid w:val="00F00005"/>
    <w:rsid w:val="00F03156"/>
    <w:rsid w:val="00F12B1F"/>
    <w:rsid w:val="00F14D90"/>
    <w:rsid w:val="00F1518C"/>
    <w:rsid w:val="00F152A0"/>
    <w:rsid w:val="00F16FF9"/>
    <w:rsid w:val="00F23C26"/>
    <w:rsid w:val="00F242B1"/>
    <w:rsid w:val="00F2457D"/>
    <w:rsid w:val="00F249A1"/>
    <w:rsid w:val="00F26E87"/>
    <w:rsid w:val="00F30663"/>
    <w:rsid w:val="00F30E05"/>
    <w:rsid w:val="00F30F4E"/>
    <w:rsid w:val="00F37A49"/>
    <w:rsid w:val="00F4195B"/>
    <w:rsid w:val="00F444C1"/>
    <w:rsid w:val="00F46011"/>
    <w:rsid w:val="00F46211"/>
    <w:rsid w:val="00F47F7A"/>
    <w:rsid w:val="00F53D1D"/>
    <w:rsid w:val="00F53E4D"/>
    <w:rsid w:val="00F5650B"/>
    <w:rsid w:val="00F5737C"/>
    <w:rsid w:val="00F6269C"/>
    <w:rsid w:val="00F6305F"/>
    <w:rsid w:val="00F634F8"/>
    <w:rsid w:val="00F66609"/>
    <w:rsid w:val="00F6714B"/>
    <w:rsid w:val="00F718F7"/>
    <w:rsid w:val="00F72A81"/>
    <w:rsid w:val="00F73FD5"/>
    <w:rsid w:val="00F75ED0"/>
    <w:rsid w:val="00F77427"/>
    <w:rsid w:val="00F81E94"/>
    <w:rsid w:val="00F8336F"/>
    <w:rsid w:val="00F83948"/>
    <w:rsid w:val="00F925DA"/>
    <w:rsid w:val="00F926F2"/>
    <w:rsid w:val="00F92D11"/>
    <w:rsid w:val="00F96E84"/>
    <w:rsid w:val="00FA00C0"/>
    <w:rsid w:val="00FA14D1"/>
    <w:rsid w:val="00FA1C44"/>
    <w:rsid w:val="00FA2245"/>
    <w:rsid w:val="00FA35CF"/>
    <w:rsid w:val="00FA55A8"/>
    <w:rsid w:val="00FA7416"/>
    <w:rsid w:val="00FB3B31"/>
    <w:rsid w:val="00FB47DA"/>
    <w:rsid w:val="00FB5834"/>
    <w:rsid w:val="00FC0242"/>
    <w:rsid w:val="00FC0845"/>
    <w:rsid w:val="00FC38A9"/>
    <w:rsid w:val="00FC402E"/>
    <w:rsid w:val="00FC4BB3"/>
    <w:rsid w:val="00FD026E"/>
    <w:rsid w:val="00FD3008"/>
    <w:rsid w:val="00FD31C1"/>
    <w:rsid w:val="00FD7D55"/>
    <w:rsid w:val="00FE1436"/>
    <w:rsid w:val="00FE2B2C"/>
    <w:rsid w:val="00FE6FDF"/>
    <w:rsid w:val="00FF0F2F"/>
    <w:rsid w:val="00FF6B7F"/>
    <w:rsid w:val="00FF72E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83BB19"/>
  <w15:docId w15:val="{A98048A8-E9F3-4E52-AFB1-CD3718771C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D75"/>
    <w:pPr>
      <w:spacing w:after="0" w:line="240" w:lineRule="auto"/>
    </w:pPr>
    <w:rPr>
      <w:rFonts w:ascii="AngsanaUPC" w:eastAsia="Cordia New" w:hAnsi="AngsanaUPC" w:cs="AngsanaUPC"/>
      <w:sz w:val="28"/>
      <w:szCs w:val="28"/>
      <w:lang w:bidi="th-TH"/>
    </w:rPr>
  </w:style>
  <w:style w:type="paragraph" w:styleId="Heading1">
    <w:name w:val="heading 1"/>
    <w:basedOn w:val="Normal"/>
    <w:next w:val="cpeBodyText"/>
    <w:link w:val="Heading1Char"/>
    <w:uiPriority w:val="9"/>
    <w:qFormat/>
    <w:rsid w:val="00B14254"/>
    <w:pPr>
      <w:keepNext/>
      <w:keepLines/>
      <w:numPr>
        <w:numId w:val="1"/>
      </w:numPr>
      <w:spacing w:before="480" w:after="240"/>
      <w:ind w:left="0" w:firstLine="0"/>
      <w:contextualSpacing/>
      <w:jc w:val="center"/>
      <w:outlineLvl w:val="0"/>
    </w:pPr>
    <w:rPr>
      <w:rFonts w:ascii="TH SarabunPSK" w:eastAsiaTheme="majorEastAsia" w:hAnsi="TH SarabunPSK" w:cs="TH SarabunPSK"/>
      <w:b/>
      <w:bCs/>
      <w:sz w:val="36"/>
      <w:szCs w:val="36"/>
    </w:rPr>
  </w:style>
  <w:style w:type="paragraph" w:styleId="Heading2">
    <w:name w:val="heading 2"/>
    <w:basedOn w:val="Normal"/>
    <w:next w:val="cpeBodyText"/>
    <w:link w:val="Heading2Char"/>
    <w:uiPriority w:val="9"/>
    <w:unhideWhenUsed/>
    <w:qFormat/>
    <w:rsid w:val="00844E49"/>
    <w:pPr>
      <w:keepNext/>
      <w:keepLines/>
      <w:numPr>
        <w:ilvl w:val="1"/>
        <w:numId w:val="1"/>
      </w:numPr>
      <w:spacing w:before="280"/>
      <w:outlineLvl w:val="1"/>
    </w:pPr>
    <w:rPr>
      <w:rFonts w:ascii="TH SarabunPSK" w:eastAsiaTheme="majorEastAsia" w:hAnsi="TH SarabunPSK" w:cs="TH SarabunPSK"/>
      <w:b/>
      <w:bCs/>
      <w:sz w:val="32"/>
      <w:szCs w:val="32"/>
    </w:rPr>
  </w:style>
  <w:style w:type="paragraph" w:styleId="Heading3">
    <w:name w:val="heading 3"/>
    <w:basedOn w:val="Normal"/>
    <w:next w:val="cpeBodyText"/>
    <w:link w:val="Heading3Char"/>
    <w:qFormat/>
    <w:rsid w:val="00844E49"/>
    <w:pPr>
      <w:keepNext/>
      <w:numPr>
        <w:ilvl w:val="2"/>
        <w:numId w:val="1"/>
      </w:numPr>
      <w:spacing w:before="200"/>
      <w:outlineLvl w:val="2"/>
    </w:pPr>
    <w:rPr>
      <w:rFonts w:ascii="TH SarabunPSK" w:hAnsi="TH SarabunPSK" w:cs="TH SarabunPSK"/>
      <w:b/>
      <w:bCs/>
      <w:sz w:val="32"/>
      <w:szCs w:val="32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5801C7"/>
    <w:pPr>
      <w:keepLines/>
      <w:numPr>
        <w:ilvl w:val="3"/>
      </w:numPr>
      <w:outlineLvl w:val="3"/>
    </w:pPr>
    <w:rPr>
      <w:rFonts w:eastAsiaTheme="majorEastAsia" w:cstheme="majorBidi"/>
      <w:bCs w:val="0"/>
      <w:iCs/>
      <w:szCs w:val="35"/>
    </w:rPr>
  </w:style>
  <w:style w:type="paragraph" w:styleId="Heading5">
    <w:name w:val="heading 5"/>
    <w:basedOn w:val="Heading4"/>
    <w:next w:val="Normal"/>
    <w:link w:val="Heading5Char"/>
    <w:uiPriority w:val="9"/>
    <w:unhideWhenUsed/>
    <w:qFormat/>
    <w:rsid w:val="001121B0"/>
    <w:pPr>
      <w:numPr>
        <w:ilvl w:val="4"/>
      </w:numPr>
      <w:outlineLvl w:val="4"/>
    </w:p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A108A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Cs w:val="35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A108A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Cs w:val="35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108A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108A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4F7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4F78"/>
  </w:style>
  <w:style w:type="paragraph" w:styleId="Footer">
    <w:name w:val="footer"/>
    <w:basedOn w:val="Normal"/>
    <w:link w:val="FooterChar"/>
    <w:uiPriority w:val="99"/>
    <w:unhideWhenUsed/>
    <w:rsid w:val="001E14FC"/>
    <w:pPr>
      <w:tabs>
        <w:tab w:val="center" w:pos="4680"/>
        <w:tab w:val="right" w:pos="9360"/>
      </w:tabs>
      <w:jc w:val="center"/>
    </w:pPr>
    <w:rPr>
      <w:rFonts w:ascii="TH SarabunPSK" w:hAnsi="TH SarabunPSK" w:cs="TH SarabunPSK"/>
    </w:rPr>
  </w:style>
  <w:style w:type="character" w:customStyle="1" w:styleId="FooterChar">
    <w:name w:val="Footer Char"/>
    <w:basedOn w:val="DefaultParagraphFont"/>
    <w:link w:val="Footer"/>
    <w:uiPriority w:val="99"/>
    <w:rsid w:val="001E14FC"/>
    <w:rPr>
      <w:rFonts w:ascii="TH SarabunPSK" w:eastAsia="Cordia New" w:hAnsi="TH SarabunPSK" w:cs="TH SarabunPSK"/>
      <w:sz w:val="28"/>
      <w:szCs w:val="28"/>
      <w:lang w:bidi="th-TH"/>
    </w:rPr>
  </w:style>
  <w:style w:type="character" w:customStyle="1" w:styleId="Heading3Char">
    <w:name w:val="Heading 3 Char"/>
    <w:basedOn w:val="DefaultParagraphFont"/>
    <w:link w:val="Heading3"/>
    <w:rsid w:val="00844E49"/>
    <w:rPr>
      <w:rFonts w:ascii="TH SarabunPSK" w:eastAsia="Cordia New" w:hAnsi="TH SarabunPSK" w:cs="TH SarabunPSK"/>
      <w:b/>
      <w:bCs/>
      <w:sz w:val="32"/>
      <w:szCs w:val="32"/>
      <w:lang w:bidi="th-TH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E6F25"/>
    <w:rPr>
      <w:rFonts w:ascii="Tahoma" w:hAnsi="Tahoma" w:cs="Angsana New"/>
      <w:sz w:val="16"/>
      <w:szCs w:val="20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E6F25"/>
    <w:rPr>
      <w:rFonts w:ascii="Tahoma" w:eastAsia="Cordia New" w:hAnsi="Tahoma" w:cs="Angsana New"/>
      <w:sz w:val="16"/>
      <w:szCs w:val="20"/>
      <w:lang w:bidi="th-TH"/>
    </w:rPr>
  </w:style>
  <w:style w:type="paragraph" w:customStyle="1" w:styleId="cpeBodyTextNext">
    <w:name w:val="cpeBodyTextNext"/>
    <w:basedOn w:val="cpeBodyText"/>
    <w:qFormat/>
    <w:rsid w:val="001E14FC"/>
    <w:pPr>
      <w:spacing w:before="120"/>
      <w:ind w:firstLine="0"/>
    </w:pPr>
  </w:style>
  <w:style w:type="paragraph" w:customStyle="1" w:styleId="cpeReference">
    <w:name w:val="cpeReference"/>
    <w:basedOn w:val="Normal"/>
    <w:qFormat/>
    <w:rsid w:val="008434B6"/>
    <w:pPr>
      <w:tabs>
        <w:tab w:val="left" w:pos="540"/>
      </w:tabs>
      <w:ind w:left="540" w:hanging="540"/>
    </w:pPr>
    <w:rPr>
      <w:rFonts w:ascii="TH SarabunPSK" w:hAnsi="TH SarabunPSK" w:cs="TH SarabunPSK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B14254"/>
    <w:rPr>
      <w:rFonts w:ascii="TH SarabunPSK" w:eastAsiaTheme="majorEastAsia" w:hAnsi="TH SarabunPSK" w:cs="TH SarabunPSK"/>
      <w:b/>
      <w:bCs/>
      <w:sz w:val="36"/>
      <w:szCs w:val="36"/>
      <w:lang w:bidi="th-TH"/>
    </w:rPr>
  </w:style>
  <w:style w:type="character" w:customStyle="1" w:styleId="Heading2Char">
    <w:name w:val="Heading 2 Char"/>
    <w:basedOn w:val="DefaultParagraphFont"/>
    <w:link w:val="Heading2"/>
    <w:uiPriority w:val="9"/>
    <w:rsid w:val="00844E49"/>
    <w:rPr>
      <w:rFonts w:ascii="TH SarabunPSK" w:eastAsiaTheme="majorEastAsia" w:hAnsi="TH SarabunPSK" w:cs="TH SarabunPSK"/>
      <w:b/>
      <w:bCs/>
      <w:sz w:val="32"/>
      <w:szCs w:val="32"/>
      <w:lang w:bidi="th-TH"/>
    </w:rPr>
  </w:style>
  <w:style w:type="character" w:customStyle="1" w:styleId="Heading4Char">
    <w:name w:val="Heading 4 Char"/>
    <w:basedOn w:val="DefaultParagraphFont"/>
    <w:link w:val="Heading4"/>
    <w:uiPriority w:val="9"/>
    <w:rsid w:val="005801C7"/>
    <w:rPr>
      <w:rFonts w:ascii="TH SarabunPSK" w:eastAsiaTheme="majorEastAsia" w:hAnsi="TH SarabunPSK" w:cstheme="majorBidi"/>
      <w:b/>
      <w:iCs/>
      <w:sz w:val="32"/>
      <w:szCs w:val="35"/>
      <w:lang w:bidi="th-TH"/>
    </w:rPr>
  </w:style>
  <w:style w:type="character" w:customStyle="1" w:styleId="Heading5Char">
    <w:name w:val="Heading 5 Char"/>
    <w:basedOn w:val="DefaultParagraphFont"/>
    <w:link w:val="Heading5"/>
    <w:uiPriority w:val="9"/>
    <w:rsid w:val="001121B0"/>
    <w:rPr>
      <w:rFonts w:ascii="TH SarabunPSK" w:eastAsiaTheme="majorEastAsia" w:hAnsi="TH SarabunPSK" w:cstheme="majorBidi"/>
      <w:b/>
      <w:bCs/>
      <w:iCs/>
      <w:sz w:val="32"/>
      <w:szCs w:val="35"/>
      <w:lang w:bidi="th-TH"/>
    </w:rPr>
  </w:style>
  <w:style w:type="character" w:customStyle="1" w:styleId="Heading6Char">
    <w:name w:val="Heading 6 Char"/>
    <w:basedOn w:val="DefaultParagraphFont"/>
    <w:link w:val="Heading6"/>
    <w:uiPriority w:val="9"/>
    <w:rsid w:val="002A108A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35"/>
      <w:lang w:bidi="th-TH"/>
    </w:rPr>
  </w:style>
  <w:style w:type="character" w:customStyle="1" w:styleId="Heading7Char">
    <w:name w:val="Heading 7 Char"/>
    <w:basedOn w:val="DefaultParagraphFont"/>
    <w:link w:val="Heading7"/>
    <w:uiPriority w:val="9"/>
    <w:rsid w:val="002A108A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35"/>
      <w:lang w:bidi="th-TH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108A"/>
    <w:rPr>
      <w:rFonts w:asciiTheme="majorHAnsi" w:eastAsiaTheme="majorEastAsia" w:hAnsiTheme="majorHAnsi" w:cstheme="majorBidi"/>
      <w:color w:val="404040" w:themeColor="text1" w:themeTint="BF"/>
      <w:sz w:val="20"/>
      <w:szCs w:val="25"/>
      <w:lang w:bidi="th-TH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108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5"/>
      <w:lang w:bidi="th-TH"/>
    </w:rPr>
  </w:style>
  <w:style w:type="paragraph" w:customStyle="1" w:styleId="cpeBodyText">
    <w:name w:val="cpeBodyText"/>
    <w:basedOn w:val="Normal"/>
    <w:next w:val="BodyText"/>
    <w:qFormat/>
    <w:rsid w:val="0065114C"/>
    <w:pPr>
      <w:spacing w:before="200"/>
      <w:ind w:firstLine="720"/>
      <w:jc w:val="thaiDistribute"/>
    </w:pPr>
    <w:rPr>
      <w:rFonts w:ascii="TH SarabunPSK" w:hAnsi="TH SarabunPSK" w:cs="TH SarabunPSK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E1784B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784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784B"/>
    <w:rPr>
      <w:rFonts w:ascii="Tahoma" w:eastAsia="Cordia New" w:hAnsi="Tahoma" w:cs="Angsana New"/>
      <w:sz w:val="16"/>
      <w:szCs w:val="20"/>
      <w:lang w:bidi="th-TH"/>
    </w:rPr>
  </w:style>
  <w:style w:type="paragraph" w:styleId="ListParagraph">
    <w:name w:val="List Paragraph"/>
    <w:basedOn w:val="Normal"/>
    <w:uiPriority w:val="34"/>
    <w:qFormat/>
    <w:rsid w:val="00844E49"/>
    <w:pPr>
      <w:numPr>
        <w:numId w:val="2"/>
      </w:numPr>
      <w:spacing w:before="200"/>
      <w:contextualSpacing/>
    </w:pPr>
    <w:rPr>
      <w:rFonts w:ascii="TH SarabunPSK" w:hAnsi="TH SarabunPSK" w:cs="TH SarabunPSK"/>
      <w:sz w:val="32"/>
      <w:szCs w:val="32"/>
    </w:rPr>
  </w:style>
  <w:style w:type="paragraph" w:customStyle="1" w:styleId="cpeCover">
    <w:name w:val="cpeCover"/>
    <w:basedOn w:val="Normal"/>
    <w:qFormat/>
    <w:rsid w:val="0065114C"/>
    <w:pPr>
      <w:contextualSpacing/>
      <w:jc w:val="center"/>
    </w:pPr>
    <w:rPr>
      <w:rFonts w:ascii="TH SarabunPSK" w:hAnsi="TH SarabunPSK" w:cs="TH SarabunPSK"/>
      <w:b/>
      <w:bCs/>
      <w:sz w:val="36"/>
      <w:szCs w:val="36"/>
    </w:rPr>
  </w:style>
  <w:style w:type="table" w:styleId="TableGrid">
    <w:name w:val="Table Grid"/>
    <w:basedOn w:val="TableNormal"/>
    <w:uiPriority w:val="59"/>
    <w:rsid w:val="00744A1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cpeHeader">
    <w:name w:val="cpeHeader"/>
    <w:basedOn w:val="Normal"/>
    <w:qFormat/>
    <w:rsid w:val="00892EC5"/>
    <w:pPr>
      <w:jc w:val="center"/>
      <w:outlineLvl w:val="0"/>
    </w:pPr>
    <w:rPr>
      <w:rFonts w:ascii="TH SarabunPSK" w:hAnsi="TH SarabunPSK" w:cs="TH SarabunPSK"/>
      <w:b/>
      <w:bCs/>
      <w:sz w:val="36"/>
      <w:szCs w:val="36"/>
    </w:rPr>
  </w:style>
  <w:style w:type="paragraph" w:styleId="TOC1">
    <w:name w:val="toc 1"/>
    <w:basedOn w:val="Normal"/>
    <w:next w:val="Normal"/>
    <w:autoRedefine/>
    <w:uiPriority w:val="39"/>
    <w:unhideWhenUsed/>
    <w:rsid w:val="00597807"/>
    <w:pPr>
      <w:tabs>
        <w:tab w:val="right" w:leader="dot" w:pos="8630"/>
      </w:tabs>
    </w:pPr>
    <w:rPr>
      <w:rFonts w:asciiTheme="majorHAnsi" w:hAnsiTheme="majorHAnsi" w:cstheme="majorBidi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C042E3"/>
    <w:pPr>
      <w:tabs>
        <w:tab w:val="left" w:pos="1080"/>
        <w:tab w:val="right" w:leader="dot" w:pos="8630"/>
      </w:tabs>
      <w:ind w:left="630"/>
    </w:pPr>
    <w:rPr>
      <w:rFonts w:asciiTheme="majorHAnsi" w:hAnsiTheme="majorHAnsi" w:cstheme="majorBidi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C042E3"/>
    <w:pPr>
      <w:tabs>
        <w:tab w:val="left" w:pos="1800"/>
        <w:tab w:val="right" w:leader="dot" w:pos="8630"/>
      </w:tabs>
      <w:ind w:left="1080"/>
    </w:pPr>
    <w:rPr>
      <w:rFonts w:asciiTheme="majorHAnsi" w:hAnsiTheme="majorHAnsi" w:cstheme="majorBidi"/>
      <w:sz w:val="32"/>
      <w:szCs w:val="32"/>
    </w:rPr>
  </w:style>
  <w:style w:type="paragraph" w:styleId="Caption">
    <w:name w:val="caption"/>
    <w:aliases w:val="cpeCaption"/>
    <w:basedOn w:val="Normal"/>
    <w:next w:val="Normal"/>
    <w:uiPriority w:val="35"/>
    <w:unhideWhenUsed/>
    <w:qFormat/>
    <w:rsid w:val="00844E49"/>
    <w:pPr>
      <w:spacing w:before="120"/>
      <w:jc w:val="center"/>
    </w:pPr>
    <w:rPr>
      <w:rFonts w:ascii="TH SarabunPSK" w:hAnsi="TH SarabunPSK" w:cs="TH SarabunPSK"/>
      <w:sz w:val="32"/>
      <w:szCs w:val="32"/>
    </w:rPr>
  </w:style>
  <w:style w:type="paragraph" w:styleId="TableofFigures">
    <w:name w:val="table of figures"/>
    <w:aliases w:val="cpeTableofFigures"/>
    <w:basedOn w:val="Normal"/>
    <w:next w:val="Normal"/>
    <w:uiPriority w:val="99"/>
    <w:unhideWhenUsed/>
    <w:qFormat/>
    <w:rsid w:val="00C00682"/>
    <w:pPr>
      <w:tabs>
        <w:tab w:val="right" w:pos="8297"/>
      </w:tabs>
      <w:spacing w:before="120" w:after="120"/>
    </w:pPr>
    <w:rPr>
      <w:rFonts w:ascii="TH SarabunPSK" w:hAnsi="TH SarabunPSK" w:cs="TH SarabunPSK"/>
      <w:noProof/>
      <w:sz w:val="32"/>
      <w:szCs w:val="32"/>
    </w:rPr>
  </w:style>
  <w:style w:type="paragraph" w:customStyle="1" w:styleId="cpeHeaderAppendix">
    <w:name w:val="cpeHeaderAppendix"/>
    <w:basedOn w:val="cpeHeader"/>
    <w:qFormat/>
    <w:rsid w:val="008434B6"/>
    <w:rPr>
      <w:sz w:val="96"/>
      <w:szCs w:val="96"/>
    </w:rPr>
  </w:style>
  <w:style w:type="character" w:styleId="Hyperlink">
    <w:name w:val="Hyperlink"/>
    <w:basedOn w:val="DefaultParagraphFont"/>
    <w:uiPriority w:val="99"/>
    <w:unhideWhenUsed/>
    <w:rsid w:val="00CC64EB"/>
    <w:rPr>
      <w:rFonts w:ascii="TH SarabunPSK" w:hAnsi="TH SarabunPSK"/>
      <w:color w:val="auto"/>
      <w:sz w:val="32"/>
      <w:u w:val="single"/>
    </w:rPr>
  </w:style>
  <w:style w:type="paragraph" w:customStyle="1" w:styleId="cpeHeaderAppendixSub">
    <w:name w:val="cpeHeaderAppendixSub"/>
    <w:basedOn w:val="Heading2"/>
    <w:qFormat/>
    <w:rsid w:val="000459DB"/>
    <w:pPr>
      <w:numPr>
        <w:numId w:val="7"/>
      </w:numPr>
      <w:spacing w:before="120" w:after="120"/>
    </w:pPr>
  </w:style>
  <w:style w:type="character" w:styleId="CommentReference">
    <w:name w:val="annotation reference"/>
    <w:basedOn w:val="DefaultParagraphFont"/>
    <w:uiPriority w:val="99"/>
    <w:semiHidden/>
    <w:unhideWhenUsed/>
    <w:rsid w:val="001371E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371E4"/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371E4"/>
    <w:rPr>
      <w:rFonts w:ascii="AngsanaUPC" w:eastAsia="Cordia New" w:hAnsi="AngsanaUPC" w:cs="Angsana New"/>
      <w:sz w:val="20"/>
      <w:szCs w:val="25"/>
      <w:lang w:bidi="th-TH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371E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371E4"/>
    <w:rPr>
      <w:rFonts w:ascii="AngsanaUPC" w:eastAsia="Cordia New" w:hAnsi="AngsanaUPC" w:cs="Angsana New"/>
      <w:b/>
      <w:bCs/>
      <w:sz w:val="20"/>
      <w:szCs w:val="25"/>
      <w:lang w:bidi="th-TH"/>
    </w:rPr>
  </w:style>
  <w:style w:type="paragraph" w:customStyle="1" w:styleId="cpeTitleTable">
    <w:name w:val="cpeTitleTable"/>
    <w:basedOn w:val="Normal"/>
    <w:qFormat/>
    <w:rsid w:val="0065114C"/>
    <w:pPr>
      <w:spacing w:line="400" w:lineRule="exact"/>
    </w:pPr>
    <w:rPr>
      <w:rFonts w:ascii="TH SarabunPSK" w:hAnsi="TH SarabunPSK" w:cs="TH SarabunPSK"/>
      <w:sz w:val="32"/>
      <w:szCs w:val="32"/>
    </w:rPr>
  </w:style>
  <w:style w:type="paragraph" w:styleId="NoSpacing">
    <w:name w:val="No Spacing"/>
    <w:uiPriority w:val="1"/>
    <w:rsid w:val="00A01173"/>
    <w:pPr>
      <w:spacing w:after="0" w:line="240" w:lineRule="auto"/>
    </w:pPr>
    <w:rPr>
      <w:rFonts w:ascii="AngsanaUPC" w:eastAsia="Cordia New" w:hAnsi="AngsanaUPC" w:cs="Angsana New"/>
      <w:sz w:val="28"/>
      <w:szCs w:val="35"/>
      <w:lang w:bidi="th-TH"/>
    </w:rPr>
  </w:style>
  <w:style w:type="character" w:styleId="IntenseEmphasis">
    <w:name w:val="Intense Emphasis"/>
    <w:basedOn w:val="DefaultParagraphFont"/>
    <w:uiPriority w:val="21"/>
    <w:qFormat/>
    <w:rsid w:val="00B85325"/>
    <w:rPr>
      <w:b/>
      <w:bCs/>
      <w:i/>
      <w:iCs/>
      <w:color w:val="4F81BD" w:themeColor="accent1"/>
    </w:rPr>
  </w:style>
  <w:style w:type="character" w:styleId="FollowedHyperlink">
    <w:name w:val="FollowedHyperlink"/>
    <w:basedOn w:val="DefaultParagraphFont"/>
    <w:uiPriority w:val="99"/>
    <w:semiHidden/>
    <w:unhideWhenUsed/>
    <w:rsid w:val="007411CA"/>
    <w:rPr>
      <w:color w:val="800080" w:themeColor="followedHyperlink"/>
      <w:u w:val="single"/>
    </w:rPr>
  </w:style>
  <w:style w:type="paragraph" w:styleId="BodyText">
    <w:name w:val="Body Text"/>
    <w:basedOn w:val="Normal"/>
    <w:link w:val="BodyTextChar"/>
    <w:unhideWhenUsed/>
    <w:rsid w:val="0065114C"/>
    <w:pPr>
      <w:spacing w:after="120"/>
    </w:pPr>
    <w:rPr>
      <w:rFonts w:cs="Angsana New"/>
      <w:szCs w:val="35"/>
    </w:rPr>
  </w:style>
  <w:style w:type="character" w:customStyle="1" w:styleId="BodyTextChar">
    <w:name w:val="Body Text Char"/>
    <w:basedOn w:val="DefaultParagraphFont"/>
    <w:link w:val="BodyText"/>
    <w:rsid w:val="0065114C"/>
    <w:rPr>
      <w:rFonts w:ascii="AngsanaUPC" w:eastAsia="Cordia New" w:hAnsi="AngsanaUPC" w:cs="Angsana New"/>
      <w:sz w:val="28"/>
      <w:szCs w:val="35"/>
      <w:lang w:bidi="th-TH"/>
    </w:rPr>
  </w:style>
  <w:style w:type="paragraph" w:customStyle="1" w:styleId="cpeHeaderAppendixSubA">
    <w:name w:val="cpeHeaderAppendixSubA"/>
    <w:basedOn w:val="cpeHeaderAppendixSub"/>
    <w:next w:val="cpeHeaderAppendixSub"/>
    <w:qFormat/>
    <w:rsid w:val="00B4140C"/>
    <w:pPr>
      <w:ind w:left="567" w:hanging="501"/>
    </w:pPr>
  </w:style>
  <w:style w:type="paragraph" w:customStyle="1" w:styleId="cpeHeaderAppendixSubB">
    <w:name w:val="cpeHeaderAppendixSubB"/>
    <w:basedOn w:val="cpeHeaderAppendixSub"/>
    <w:next w:val="cpeHeaderAppendixSub"/>
    <w:qFormat/>
    <w:rsid w:val="00B4140C"/>
    <w:pPr>
      <w:ind w:left="567" w:hanging="501"/>
    </w:pPr>
  </w:style>
  <w:style w:type="paragraph" w:customStyle="1" w:styleId="Default">
    <w:name w:val="Default"/>
    <w:rsid w:val="00534F40"/>
    <w:pPr>
      <w:autoSpaceDE w:val="0"/>
      <w:autoSpaceDN w:val="0"/>
      <w:adjustRightInd w:val="0"/>
      <w:spacing w:after="0" w:line="240" w:lineRule="auto"/>
    </w:pPr>
    <w:rPr>
      <w:rFonts w:ascii="AngsanaUPC" w:eastAsiaTheme="minorEastAsia" w:hAnsi="AngsanaUPC" w:cs="AngsanaUPC"/>
      <w:color w:val="000000"/>
      <w:sz w:val="24"/>
      <w:szCs w:val="24"/>
      <w:lang w:bidi="th-TH"/>
    </w:rPr>
  </w:style>
  <w:style w:type="paragraph" w:styleId="NormalWeb">
    <w:name w:val="Normal (Web)"/>
    <w:basedOn w:val="Normal"/>
    <w:uiPriority w:val="99"/>
    <w:semiHidden/>
    <w:unhideWhenUsed/>
    <w:rsid w:val="00534F40"/>
    <w:pPr>
      <w:spacing w:before="100" w:beforeAutospacing="1" w:after="100" w:afterAutospacing="1"/>
    </w:pPr>
    <w:rPr>
      <w:rFonts w:ascii="Tahoma" w:eastAsiaTheme="minorEastAsia" w:hAnsi="Tahoma" w:cs="Tahoma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D13498"/>
    <w:rPr>
      <w:color w:val="605E5C"/>
      <w:shd w:val="clear" w:color="auto" w:fill="E1DFDD"/>
    </w:rPr>
  </w:style>
  <w:style w:type="paragraph" w:styleId="TOC4">
    <w:name w:val="toc 4"/>
    <w:basedOn w:val="Normal"/>
    <w:next w:val="Normal"/>
    <w:autoRedefine/>
    <w:uiPriority w:val="39"/>
    <w:unhideWhenUsed/>
    <w:rsid w:val="00EE4FC1"/>
    <w:pPr>
      <w:spacing w:after="100"/>
      <w:ind w:left="840"/>
    </w:pPr>
    <w:rPr>
      <w:rFonts w:cs="Angsana New"/>
      <w:szCs w:val="35"/>
    </w:rPr>
  </w:style>
  <w:style w:type="character" w:styleId="Strong">
    <w:name w:val="Strong"/>
    <w:basedOn w:val="DefaultParagraphFont"/>
    <w:uiPriority w:val="22"/>
    <w:qFormat/>
    <w:rsid w:val="00F00005"/>
    <w:rPr>
      <w:b/>
      <w:bCs/>
    </w:rPr>
  </w:style>
  <w:style w:type="paragraph" w:styleId="Bibliography">
    <w:name w:val="Bibliography"/>
    <w:basedOn w:val="Normal"/>
    <w:next w:val="Normal"/>
    <w:uiPriority w:val="37"/>
    <w:unhideWhenUsed/>
    <w:rsid w:val="00703455"/>
    <w:rPr>
      <w:rFonts w:cs="Angsana New"/>
      <w:szCs w:val="3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95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1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31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9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73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3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52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83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2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7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7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82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99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7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4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9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68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8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8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8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4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2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02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14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6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4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62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8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9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7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6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5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4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1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18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1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4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5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5.bin"/><Relationship Id="rId21" Type="http://schemas.openxmlformats.org/officeDocument/2006/relationships/image" Target="media/image2.wmf"/><Relationship Id="rId42" Type="http://schemas.openxmlformats.org/officeDocument/2006/relationships/oleObject" Target="embeddings/oleObject8.bin"/><Relationship Id="rId47" Type="http://schemas.openxmlformats.org/officeDocument/2006/relationships/image" Target="media/image19.wmf"/><Relationship Id="rId63" Type="http://schemas.openxmlformats.org/officeDocument/2006/relationships/oleObject" Target="embeddings/oleObject20.bin"/><Relationship Id="rId68" Type="http://schemas.openxmlformats.org/officeDocument/2006/relationships/oleObject" Target="embeddings/oleObject25.bin"/><Relationship Id="rId84" Type="http://schemas.openxmlformats.org/officeDocument/2006/relationships/image" Target="media/image37.png"/><Relationship Id="rId89" Type="http://schemas.openxmlformats.org/officeDocument/2006/relationships/glossaryDocument" Target="glossary/document.xml"/><Relationship Id="rId16" Type="http://schemas.openxmlformats.org/officeDocument/2006/relationships/hyperlink" Target="https://forexsb.com/" TargetMode="External"/><Relationship Id="rId11" Type="http://schemas.openxmlformats.org/officeDocument/2006/relationships/hyperlink" Target="file:///D:\Works\Forex%20Trend%20Prediction\Paper\261491\edit_.docx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53" Type="http://schemas.openxmlformats.org/officeDocument/2006/relationships/image" Target="media/image22.wmf"/><Relationship Id="rId58" Type="http://schemas.openxmlformats.org/officeDocument/2006/relationships/oleObject" Target="embeddings/oleObject16.bin"/><Relationship Id="rId74" Type="http://schemas.openxmlformats.org/officeDocument/2006/relationships/image" Target="media/image28.jpeg"/><Relationship Id="rId79" Type="http://schemas.openxmlformats.org/officeDocument/2006/relationships/hyperlink" Target="https://forexsb.com/" TargetMode="External"/><Relationship Id="rId5" Type="http://schemas.openxmlformats.org/officeDocument/2006/relationships/numbering" Target="numbering.xml"/><Relationship Id="rId90" Type="http://schemas.openxmlformats.org/officeDocument/2006/relationships/theme" Target="theme/theme1.xml"/><Relationship Id="rId14" Type="http://schemas.openxmlformats.org/officeDocument/2006/relationships/footer" Target="footer2.xml"/><Relationship Id="rId22" Type="http://schemas.openxmlformats.org/officeDocument/2006/relationships/oleObject" Target="embeddings/oleObject2.bin"/><Relationship Id="rId27" Type="http://schemas.openxmlformats.org/officeDocument/2006/relationships/oleObject" Target="embeddings/oleObject6.bin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43" Type="http://schemas.openxmlformats.org/officeDocument/2006/relationships/image" Target="media/image17.wmf"/><Relationship Id="rId48" Type="http://schemas.openxmlformats.org/officeDocument/2006/relationships/oleObject" Target="embeddings/oleObject11.bin"/><Relationship Id="rId56" Type="http://schemas.openxmlformats.org/officeDocument/2006/relationships/oleObject" Target="embeddings/oleObject15.bin"/><Relationship Id="rId64" Type="http://schemas.openxmlformats.org/officeDocument/2006/relationships/oleObject" Target="embeddings/oleObject21.bin"/><Relationship Id="rId69" Type="http://schemas.openxmlformats.org/officeDocument/2006/relationships/oleObject" Target="embeddings/oleObject26.bin"/><Relationship Id="rId77" Type="http://schemas.openxmlformats.org/officeDocument/2006/relationships/image" Target="media/image31.png"/><Relationship Id="rId8" Type="http://schemas.openxmlformats.org/officeDocument/2006/relationships/webSettings" Target="webSettings.xml"/><Relationship Id="rId51" Type="http://schemas.openxmlformats.org/officeDocument/2006/relationships/image" Target="media/image21.wmf"/><Relationship Id="rId72" Type="http://schemas.microsoft.com/office/2007/relationships/hdphoto" Target="media/hdphoto1.wdp"/><Relationship Id="rId80" Type="http://schemas.openxmlformats.org/officeDocument/2006/relationships/image" Target="media/image33.png"/><Relationship Id="rId85" Type="http://schemas.openxmlformats.org/officeDocument/2006/relationships/image" Target="media/image38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header" Target="header2.xml"/><Relationship Id="rId25" Type="http://schemas.openxmlformats.org/officeDocument/2006/relationships/oleObject" Target="embeddings/oleObject4.bin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46" Type="http://schemas.openxmlformats.org/officeDocument/2006/relationships/oleObject" Target="embeddings/oleObject10.bin"/><Relationship Id="rId59" Type="http://schemas.openxmlformats.org/officeDocument/2006/relationships/image" Target="media/image25.wmf"/><Relationship Id="rId67" Type="http://schemas.openxmlformats.org/officeDocument/2006/relationships/oleObject" Target="embeddings/oleObject24.bin"/><Relationship Id="rId20" Type="http://schemas.openxmlformats.org/officeDocument/2006/relationships/oleObject" Target="embeddings/oleObject1.bin"/><Relationship Id="rId41" Type="http://schemas.openxmlformats.org/officeDocument/2006/relationships/image" Target="media/image16.wmf"/><Relationship Id="rId54" Type="http://schemas.openxmlformats.org/officeDocument/2006/relationships/oleObject" Target="embeddings/oleObject14.bin"/><Relationship Id="rId62" Type="http://schemas.openxmlformats.org/officeDocument/2006/relationships/oleObject" Target="embeddings/oleObject19.bin"/><Relationship Id="rId70" Type="http://schemas.openxmlformats.org/officeDocument/2006/relationships/oleObject" Target="embeddings/oleObject27.bin"/><Relationship Id="rId75" Type="http://schemas.openxmlformats.org/officeDocument/2006/relationships/image" Target="media/image29.png"/><Relationship Id="rId83" Type="http://schemas.openxmlformats.org/officeDocument/2006/relationships/image" Target="media/image3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fcsapi.com/" TargetMode="External"/><Relationship Id="rId23" Type="http://schemas.openxmlformats.org/officeDocument/2006/relationships/image" Target="media/image3.wmf"/><Relationship Id="rId28" Type="http://schemas.openxmlformats.org/officeDocument/2006/relationships/image" Target="media/image4.wmf"/><Relationship Id="rId36" Type="http://schemas.openxmlformats.org/officeDocument/2006/relationships/image" Target="media/image11.png"/><Relationship Id="rId49" Type="http://schemas.openxmlformats.org/officeDocument/2006/relationships/image" Target="media/image20.wmf"/><Relationship Id="rId57" Type="http://schemas.openxmlformats.org/officeDocument/2006/relationships/image" Target="media/image24.wmf"/><Relationship Id="rId10" Type="http://schemas.openxmlformats.org/officeDocument/2006/relationships/endnotes" Target="endnotes.xml"/><Relationship Id="rId31" Type="http://schemas.openxmlformats.org/officeDocument/2006/relationships/image" Target="media/image6.png"/><Relationship Id="rId44" Type="http://schemas.openxmlformats.org/officeDocument/2006/relationships/oleObject" Target="embeddings/oleObject9.bin"/><Relationship Id="rId52" Type="http://schemas.openxmlformats.org/officeDocument/2006/relationships/oleObject" Target="embeddings/oleObject13.bin"/><Relationship Id="rId60" Type="http://schemas.openxmlformats.org/officeDocument/2006/relationships/oleObject" Target="embeddings/oleObject17.bin"/><Relationship Id="rId65" Type="http://schemas.openxmlformats.org/officeDocument/2006/relationships/oleObject" Target="embeddings/oleObject22.bin"/><Relationship Id="rId73" Type="http://schemas.openxmlformats.org/officeDocument/2006/relationships/image" Target="media/image27.png"/><Relationship Id="rId78" Type="http://schemas.openxmlformats.org/officeDocument/2006/relationships/image" Target="media/image32.png"/><Relationship Id="rId81" Type="http://schemas.openxmlformats.org/officeDocument/2006/relationships/image" Target="media/image34.png"/><Relationship Id="rId86" Type="http://schemas.openxmlformats.org/officeDocument/2006/relationships/image" Target="media/image3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footer" Target="footer3.xml"/><Relationship Id="rId39" Type="http://schemas.openxmlformats.org/officeDocument/2006/relationships/image" Target="media/image14.png"/><Relationship Id="rId34" Type="http://schemas.openxmlformats.org/officeDocument/2006/relationships/image" Target="media/image9.png"/><Relationship Id="rId50" Type="http://schemas.openxmlformats.org/officeDocument/2006/relationships/oleObject" Target="embeddings/oleObject12.bin"/><Relationship Id="rId55" Type="http://schemas.openxmlformats.org/officeDocument/2006/relationships/image" Target="media/image23.wmf"/><Relationship Id="rId76" Type="http://schemas.openxmlformats.org/officeDocument/2006/relationships/image" Target="media/image30.png"/><Relationship Id="rId7" Type="http://schemas.openxmlformats.org/officeDocument/2006/relationships/settings" Target="settings.xml"/><Relationship Id="rId71" Type="http://schemas.openxmlformats.org/officeDocument/2006/relationships/image" Target="media/image26.png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7.bin"/><Relationship Id="rId24" Type="http://schemas.openxmlformats.org/officeDocument/2006/relationships/oleObject" Target="embeddings/oleObject3.bin"/><Relationship Id="rId40" Type="http://schemas.openxmlformats.org/officeDocument/2006/relationships/image" Target="media/image15.png"/><Relationship Id="rId45" Type="http://schemas.openxmlformats.org/officeDocument/2006/relationships/image" Target="media/image18.wmf"/><Relationship Id="rId66" Type="http://schemas.openxmlformats.org/officeDocument/2006/relationships/oleObject" Target="embeddings/oleObject23.bin"/><Relationship Id="rId87" Type="http://schemas.openxmlformats.org/officeDocument/2006/relationships/image" Target="media/image40.jpg"/><Relationship Id="rId61" Type="http://schemas.openxmlformats.org/officeDocument/2006/relationships/oleObject" Target="embeddings/oleObject18.bin"/><Relationship Id="rId82" Type="http://schemas.openxmlformats.org/officeDocument/2006/relationships/image" Target="media/image35.png"/><Relationship Id="rId19" Type="http://schemas.openxmlformats.org/officeDocument/2006/relationships/image" Target="media/image1.wmf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Works\Forex%20Trend%20Prediction\Paper\261491\CPEprojectBook2560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139F722B97E4B3894300EAC50D823E4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C0C45EC2-EAD0-4AC9-B89B-E3F9421EF81A}"/>
      </w:docPartPr>
      <w:docPartBody>
        <w:p w:rsidR="00563487" w:rsidRDefault="00563487">
          <w:pPr>
            <w:pStyle w:val="4139F722B97E4B3894300EAC50D823E4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129997087884A12B8067907603044E0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127A033-67F0-444D-95B5-EC49E329B340}"/>
      </w:docPartPr>
      <w:docPartBody>
        <w:p w:rsidR="00563487" w:rsidRDefault="00563487">
          <w:pPr>
            <w:pStyle w:val="D129997087884A12B8067907603044E0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49339A299AB4A21AFD1C5ADD700AC56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BC730357-0913-4BCA-9034-032CD163C725}"/>
      </w:docPartPr>
      <w:docPartBody>
        <w:p w:rsidR="00563487" w:rsidRDefault="00563487">
          <w:pPr>
            <w:pStyle w:val="049339A299AB4A21AFD1C5ADD700AC56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44060B9BC7E41D4A25A2CE7A0027682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DEF07507-2AFC-44BF-BED4-7DA21FF66DFA}"/>
      </w:docPartPr>
      <w:docPartBody>
        <w:p w:rsidR="00563487" w:rsidRDefault="00563487">
          <w:pPr>
            <w:pStyle w:val="144060B9BC7E41D4A25A2CE7A0027682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62ACD45829F45CBB67E03B9B38FA0E9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4384A01A-EB86-4665-887A-E52463E8C1EB}"/>
      </w:docPartPr>
      <w:docPartBody>
        <w:p w:rsidR="00563487" w:rsidRDefault="00563487">
          <w:pPr>
            <w:pStyle w:val="662ACD45829F45CBB67E03B9B38FA0E9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DC409E01B0194BB3A9578B591C6E3D73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BC117D3E-F54D-410C-B7E7-EA5B63D92481}"/>
      </w:docPartPr>
      <w:docPartBody>
        <w:p w:rsidR="00563487" w:rsidRDefault="00563487">
          <w:pPr>
            <w:pStyle w:val="DC409E01B0194BB3A9578B591C6E3D73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AC881C29B76B44598492BE963674AE7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E843E4C6-9A0F-4D79-9F0F-DF0E1FEC832B}"/>
      </w:docPartPr>
      <w:docPartBody>
        <w:p w:rsidR="00563487" w:rsidRDefault="00563487">
          <w:pPr>
            <w:pStyle w:val="AC881C29B76B44598492BE963674AE71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88EEEA01674F404EBDADDA4052ECE3C8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16833D28-5B9C-458B-8EDC-27BB66995E9F}"/>
      </w:docPartPr>
      <w:docPartBody>
        <w:p w:rsidR="00563487" w:rsidRDefault="00563487">
          <w:pPr>
            <w:pStyle w:val="88EEEA01674F404EBDADDA4052ECE3C8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FD2738A860F14886BE35193ECA4F2E17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D42CFB98-5700-4A0C-82E3-EB976386D628}"/>
      </w:docPartPr>
      <w:docPartBody>
        <w:p w:rsidR="00563487" w:rsidRDefault="00563487">
          <w:pPr>
            <w:pStyle w:val="FD2738A860F14886BE35193ECA4F2E17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4D32DCD5FBE8468B801A30511572BE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80593E-81E5-4166-9B0B-8A78D9B1C6D6}"/>
      </w:docPartPr>
      <w:docPartBody>
        <w:p w:rsidR="00CA09E0" w:rsidRDefault="00CA09E0" w:rsidP="00CA09E0">
          <w:pPr>
            <w:pStyle w:val="4D32DCD5FBE8468B801A30511572BE79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138FDA9149547378CE9FABBB549D56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043E72-8939-4A88-A6C6-F9F8E22F3792}"/>
      </w:docPartPr>
      <w:docPartBody>
        <w:p w:rsidR="00CA09E0" w:rsidRDefault="00CA09E0" w:rsidP="00CA09E0">
          <w:pPr>
            <w:pStyle w:val="5138FDA9149547378CE9FABBB549D562"/>
          </w:pPr>
          <w:r w:rsidRPr="00FB776E">
            <w:rPr>
              <w:rStyle w:val="PlaceholderText"/>
            </w:rPr>
            <w:t>Click or tap to enter a date.</w:t>
          </w:r>
        </w:p>
      </w:docPartBody>
    </w:docPart>
    <w:docPart>
      <w:docPartPr>
        <w:name w:val="9244B26A9B28449E8875A3D2BB092C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B15B512-339D-4C87-A83B-62DDF196ECF4}"/>
      </w:docPartPr>
      <w:docPartBody>
        <w:p w:rsidR="00532EDE" w:rsidRDefault="00532EDE" w:rsidP="00532EDE">
          <w:pPr>
            <w:pStyle w:val="9244B26A9B28449E8875A3D2BB092C2B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C980BFA322584A50A77BFE8471F8A5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64B380-F71D-4C37-8F55-98EE3E4596E0}"/>
      </w:docPartPr>
      <w:docPartBody>
        <w:p w:rsidR="00532EDE" w:rsidRDefault="00532EDE" w:rsidP="00532EDE">
          <w:pPr>
            <w:pStyle w:val="C980BFA322584A50A77BFE8471F8A5F6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0F3E4B691384E6285AA2FEB458895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33B383-E5B0-4540-88B9-263D18473D81}"/>
      </w:docPartPr>
      <w:docPartBody>
        <w:p w:rsidR="00532EDE" w:rsidRDefault="00532EDE" w:rsidP="00532EDE">
          <w:pPr>
            <w:pStyle w:val="70F3E4B691384E6285AA2FEB4588954B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36F80613282456CA036A090865955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059954-8412-4281-A605-188F3D9382D1}"/>
      </w:docPartPr>
      <w:docPartBody>
        <w:p w:rsidR="00532EDE" w:rsidRDefault="00532EDE" w:rsidP="00532EDE">
          <w:pPr>
            <w:pStyle w:val="236F80613282456CA036A090865955BA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B40CDD1EAFC427299A33EA18458158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18C622-6A3E-4B35-BFD9-4BD51F158A41}"/>
      </w:docPartPr>
      <w:docPartBody>
        <w:p w:rsidR="00532EDE" w:rsidRDefault="00532EDE" w:rsidP="00532EDE">
          <w:pPr>
            <w:pStyle w:val="FB40CDD1EAFC427299A33EA184581581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5481ABF3903484B886D9B20979AC9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4AC8F0-87BD-4D43-A8FF-835F30077E13}"/>
      </w:docPartPr>
      <w:docPartBody>
        <w:p w:rsidR="00532EDE" w:rsidRDefault="00532EDE" w:rsidP="00532EDE">
          <w:pPr>
            <w:pStyle w:val="85481ABF3903484B886D9B20979AC945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68898A9DB594930BE37B6142A4867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AE3A0B-5468-45E0-A5A1-14A1CF2DE7B2}"/>
      </w:docPartPr>
      <w:docPartBody>
        <w:p w:rsidR="00532EDE" w:rsidRDefault="00532EDE" w:rsidP="00532EDE">
          <w:pPr>
            <w:pStyle w:val="268898A9DB594930BE37B6142A4867CB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C65136C0A1A74CB78B73F77D5FD0217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919ECAC-ACC1-44D8-8B6A-04EF76797703}"/>
      </w:docPartPr>
      <w:docPartBody>
        <w:p w:rsidR="00532EDE" w:rsidRDefault="00532EDE" w:rsidP="00532EDE">
          <w:pPr>
            <w:pStyle w:val="C65136C0A1A74CB78B73F77D5FD0217E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CDDD77907BD74F009C32244DBCE1D1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14E385E-60C7-4759-9619-DA6A0339EA6A}"/>
      </w:docPartPr>
      <w:docPartBody>
        <w:p w:rsidR="00532EDE" w:rsidRDefault="00532EDE" w:rsidP="00532EDE">
          <w:pPr>
            <w:pStyle w:val="CDDD77907BD74F009C32244DBCE1D156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E14EA9A2C324B988335A20D73C341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46AA2D-8D33-491D-915F-20B7A27163BE}"/>
      </w:docPartPr>
      <w:docPartBody>
        <w:p w:rsidR="00532EDE" w:rsidRDefault="00532EDE" w:rsidP="00532EDE">
          <w:pPr>
            <w:pStyle w:val="9E14EA9A2C324B988335A20D73C34131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5264409EF29469989580409B92BCD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85B8B5-8AF3-494D-BAD9-015E7BBBF9C0}"/>
      </w:docPartPr>
      <w:docPartBody>
        <w:p w:rsidR="00532EDE" w:rsidRDefault="00532EDE" w:rsidP="00532EDE">
          <w:pPr>
            <w:pStyle w:val="55264409EF29469989580409B92BCDA4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24BB6088951407FAC27F6C689A8C3D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96A851-DCA8-431D-A143-AF27D0818998}"/>
      </w:docPartPr>
      <w:docPartBody>
        <w:p w:rsidR="00532EDE" w:rsidRDefault="00532EDE" w:rsidP="00532EDE">
          <w:pPr>
            <w:pStyle w:val="124BB6088951407FAC27F6C689A8C3DF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A3020D15D54C409BB9C293E17E7DEF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792599-3082-4D66-90D6-21A4BE6DCC54}"/>
      </w:docPartPr>
      <w:docPartBody>
        <w:p w:rsidR="00532EDE" w:rsidRDefault="00532EDE" w:rsidP="00532EDE">
          <w:pPr>
            <w:pStyle w:val="A3020D15D54C409BB9C293E17E7DEFC4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4F19110D146546BEA4C41494AF4C26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87B8CC-B7D3-442F-8C33-498C4042AEB6}"/>
      </w:docPartPr>
      <w:docPartBody>
        <w:p w:rsidR="00532EDE" w:rsidRDefault="00532EDE" w:rsidP="00532EDE">
          <w:pPr>
            <w:pStyle w:val="4F19110D146546BEA4C41494AF4C26B7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98E8C9C264B485688EC95FAF4070B1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A7A9EB-4003-4580-939D-D9C2CF02BEAF}"/>
      </w:docPartPr>
      <w:docPartBody>
        <w:p w:rsidR="00532EDE" w:rsidRDefault="00532EDE" w:rsidP="00532EDE">
          <w:pPr>
            <w:pStyle w:val="798E8C9C264B485688EC95FAF4070B15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423A068608A4BDBB37B3B4EBD0AED3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B82E9E-06A0-4CD8-A3D7-DE16ECAA4E1F}"/>
      </w:docPartPr>
      <w:docPartBody>
        <w:p w:rsidR="00532EDE" w:rsidRDefault="00532EDE" w:rsidP="00532EDE">
          <w:pPr>
            <w:pStyle w:val="D423A068608A4BDBB37B3B4EBD0AED31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A1476C0086242A68194961ED6E290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5A4E62C-2634-437B-B64A-820F7F38F64B}"/>
      </w:docPartPr>
      <w:docPartBody>
        <w:p w:rsidR="00532EDE" w:rsidRDefault="00532EDE" w:rsidP="00532EDE">
          <w:pPr>
            <w:pStyle w:val="6A1476C0086242A68194961ED6E29069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DDA2435C55F468EB7B48D73318C143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68B263-6DA5-41C9-93F8-9C5FE6D7E084}"/>
      </w:docPartPr>
      <w:docPartBody>
        <w:p w:rsidR="00532EDE" w:rsidRDefault="00532EDE" w:rsidP="00532EDE">
          <w:pPr>
            <w:pStyle w:val="DDDA2435C55F468EB7B48D73318C143A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CAF15CD9497447692C3D5CFB5CFFC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20807D-3690-4116-AE7D-5763A0581B60}"/>
      </w:docPartPr>
      <w:docPartBody>
        <w:p w:rsidR="00532EDE" w:rsidRDefault="00532EDE" w:rsidP="00532EDE">
          <w:pPr>
            <w:pStyle w:val="DCAF15CD9497447692C3D5CFB5CFFCB0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487"/>
    <w:rsid w:val="00064184"/>
    <w:rsid w:val="000931D3"/>
    <w:rsid w:val="000F44E7"/>
    <w:rsid w:val="00154719"/>
    <w:rsid w:val="00195414"/>
    <w:rsid w:val="001A382E"/>
    <w:rsid w:val="00206187"/>
    <w:rsid w:val="0023589B"/>
    <w:rsid w:val="00255A58"/>
    <w:rsid w:val="003217FB"/>
    <w:rsid w:val="003442F5"/>
    <w:rsid w:val="00353FFE"/>
    <w:rsid w:val="00394E05"/>
    <w:rsid w:val="004C4755"/>
    <w:rsid w:val="004E4882"/>
    <w:rsid w:val="005060EC"/>
    <w:rsid w:val="00532EDE"/>
    <w:rsid w:val="00563487"/>
    <w:rsid w:val="00615192"/>
    <w:rsid w:val="00636F8F"/>
    <w:rsid w:val="00696114"/>
    <w:rsid w:val="0078030C"/>
    <w:rsid w:val="00851EDF"/>
    <w:rsid w:val="008776CF"/>
    <w:rsid w:val="008B4BD8"/>
    <w:rsid w:val="009B2016"/>
    <w:rsid w:val="009F685A"/>
    <w:rsid w:val="00B05F4B"/>
    <w:rsid w:val="00B30601"/>
    <w:rsid w:val="00BA47E6"/>
    <w:rsid w:val="00CA09E0"/>
    <w:rsid w:val="00CC6D42"/>
    <w:rsid w:val="00CE0C1A"/>
    <w:rsid w:val="00D82799"/>
    <w:rsid w:val="00EC59B2"/>
    <w:rsid w:val="00F53A23"/>
    <w:rsid w:val="00F665FE"/>
    <w:rsid w:val="00FC2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32EDE"/>
    <w:rPr>
      <w:color w:val="808080"/>
    </w:rPr>
  </w:style>
  <w:style w:type="paragraph" w:customStyle="1" w:styleId="4139F722B97E4B3894300EAC50D823E4">
    <w:name w:val="4139F722B97E4B3894300EAC50D823E4"/>
  </w:style>
  <w:style w:type="paragraph" w:customStyle="1" w:styleId="D129997087884A12B8067907603044E0">
    <w:name w:val="D129997087884A12B8067907603044E0"/>
  </w:style>
  <w:style w:type="paragraph" w:customStyle="1" w:styleId="049339A299AB4A21AFD1C5ADD700AC56">
    <w:name w:val="049339A299AB4A21AFD1C5ADD700AC56"/>
  </w:style>
  <w:style w:type="paragraph" w:customStyle="1" w:styleId="144060B9BC7E41D4A25A2CE7A0027682">
    <w:name w:val="144060B9BC7E41D4A25A2CE7A0027682"/>
  </w:style>
  <w:style w:type="paragraph" w:customStyle="1" w:styleId="662ACD45829F45CBB67E03B9B38FA0E9">
    <w:name w:val="662ACD45829F45CBB67E03B9B38FA0E9"/>
  </w:style>
  <w:style w:type="paragraph" w:customStyle="1" w:styleId="DC409E01B0194BB3A9578B591C6E3D73">
    <w:name w:val="DC409E01B0194BB3A9578B591C6E3D73"/>
  </w:style>
  <w:style w:type="paragraph" w:customStyle="1" w:styleId="AC881C29B76B44598492BE963674AE71">
    <w:name w:val="AC881C29B76B44598492BE963674AE71"/>
  </w:style>
  <w:style w:type="paragraph" w:customStyle="1" w:styleId="88EEEA01674F404EBDADDA4052ECE3C8">
    <w:name w:val="88EEEA01674F404EBDADDA4052ECE3C8"/>
  </w:style>
  <w:style w:type="paragraph" w:customStyle="1" w:styleId="FD2738A860F14886BE35193ECA4F2E17">
    <w:name w:val="FD2738A860F14886BE35193ECA4F2E17"/>
  </w:style>
  <w:style w:type="paragraph" w:customStyle="1" w:styleId="3BFFB1BB9FE749649D66BA27E23EDBBD">
    <w:name w:val="3BFFB1BB9FE749649D66BA27E23EDBBD"/>
    <w:rsid w:val="00154719"/>
  </w:style>
  <w:style w:type="paragraph" w:customStyle="1" w:styleId="F033E1C477CC432E8784E79C2FCA3AD7">
    <w:name w:val="F033E1C477CC432E8784E79C2FCA3AD7"/>
    <w:rsid w:val="00154719"/>
  </w:style>
  <w:style w:type="paragraph" w:customStyle="1" w:styleId="E3648E92C00749099CF14FD67A633972">
    <w:name w:val="E3648E92C00749099CF14FD67A633972"/>
    <w:rsid w:val="00154719"/>
  </w:style>
  <w:style w:type="paragraph" w:customStyle="1" w:styleId="433C2F2E36FF45089C9F26C797328174">
    <w:name w:val="433C2F2E36FF45089C9F26C797328174"/>
    <w:rsid w:val="00154719"/>
  </w:style>
  <w:style w:type="paragraph" w:customStyle="1" w:styleId="8BB550ABABF74C6A8BA67417BF49A266">
    <w:name w:val="8BB550ABABF74C6A8BA67417BF49A266"/>
    <w:rsid w:val="00154719"/>
  </w:style>
  <w:style w:type="paragraph" w:customStyle="1" w:styleId="0AEDA553A3FC40109CFB6A6144C5C943">
    <w:name w:val="0AEDA553A3FC40109CFB6A6144C5C943"/>
    <w:rsid w:val="00154719"/>
  </w:style>
  <w:style w:type="paragraph" w:customStyle="1" w:styleId="6FA0A9A7376B4C9AAF56FD2A01410364">
    <w:name w:val="6FA0A9A7376B4C9AAF56FD2A01410364"/>
    <w:rsid w:val="00154719"/>
  </w:style>
  <w:style w:type="paragraph" w:customStyle="1" w:styleId="39389ACEB333447A8D6D369078977D90">
    <w:name w:val="39389ACEB333447A8D6D369078977D90"/>
    <w:rsid w:val="00154719"/>
  </w:style>
  <w:style w:type="paragraph" w:customStyle="1" w:styleId="0B9B5903E1714301BA99E77159B334C1">
    <w:name w:val="0B9B5903E1714301BA99E77159B334C1"/>
    <w:rsid w:val="00154719"/>
  </w:style>
  <w:style w:type="paragraph" w:customStyle="1" w:styleId="5E8F3563DC6C4BE3B46DB7B5FE5A61B0">
    <w:name w:val="5E8F3563DC6C4BE3B46DB7B5FE5A61B0"/>
    <w:rsid w:val="00154719"/>
  </w:style>
  <w:style w:type="paragraph" w:customStyle="1" w:styleId="259097086C6C4D3C8F92E4F0A319EDD7">
    <w:name w:val="259097086C6C4D3C8F92E4F0A319EDD7"/>
    <w:rsid w:val="00154719"/>
  </w:style>
  <w:style w:type="paragraph" w:customStyle="1" w:styleId="5AE0ADFF656D4BCFA9485D7A91BC89FE">
    <w:name w:val="5AE0ADFF656D4BCFA9485D7A91BC89FE"/>
    <w:rsid w:val="00154719"/>
  </w:style>
  <w:style w:type="paragraph" w:customStyle="1" w:styleId="1FD8C51F7B964EDA8D80D1ED29739029">
    <w:name w:val="1FD8C51F7B964EDA8D80D1ED29739029"/>
    <w:rsid w:val="00154719"/>
  </w:style>
  <w:style w:type="paragraph" w:customStyle="1" w:styleId="F0842F6AD7304D28A3B5FD69DA7F02D8">
    <w:name w:val="F0842F6AD7304D28A3B5FD69DA7F02D8"/>
    <w:rsid w:val="00154719"/>
  </w:style>
  <w:style w:type="paragraph" w:customStyle="1" w:styleId="DE759D6CD65049A7B81632BAA51CF3FA">
    <w:name w:val="DE759D6CD65049A7B81632BAA51CF3FA"/>
    <w:rsid w:val="00154719"/>
  </w:style>
  <w:style w:type="paragraph" w:customStyle="1" w:styleId="6F81069875864FF4AAC51832BD918D05">
    <w:name w:val="6F81069875864FF4AAC51832BD918D05"/>
    <w:rsid w:val="00154719"/>
  </w:style>
  <w:style w:type="paragraph" w:customStyle="1" w:styleId="B43C8165B58A40BCA370ADE0E29F6370">
    <w:name w:val="B43C8165B58A40BCA370ADE0E29F6370"/>
    <w:rsid w:val="00154719"/>
  </w:style>
  <w:style w:type="paragraph" w:customStyle="1" w:styleId="71DDDFA3475945AFBD0468B9C63DEF1E">
    <w:name w:val="71DDDFA3475945AFBD0468B9C63DEF1E"/>
    <w:rsid w:val="00154719"/>
  </w:style>
  <w:style w:type="paragraph" w:customStyle="1" w:styleId="4D32DCD5FBE8468B801A30511572BE79">
    <w:name w:val="4D32DCD5FBE8468B801A30511572BE79"/>
    <w:rsid w:val="00CA09E0"/>
  </w:style>
  <w:style w:type="paragraph" w:customStyle="1" w:styleId="EA68632CECB44E18AC2A7B7FFD9D0B15">
    <w:name w:val="EA68632CECB44E18AC2A7B7FFD9D0B15"/>
    <w:rsid w:val="00CA09E0"/>
  </w:style>
  <w:style w:type="paragraph" w:customStyle="1" w:styleId="5138FDA9149547378CE9FABBB549D562">
    <w:name w:val="5138FDA9149547378CE9FABBB549D562"/>
    <w:rsid w:val="00CA09E0"/>
  </w:style>
  <w:style w:type="paragraph" w:customStyle="1" w:styleId="9244B26A9B28449E8875A3D2BB092C2B">
    <w:name w:val="9244B26A9B28449E8875A3D2BB092C2B"/>
    <w:rsid w:val="00532EDE"/>
  </w:style>
  <w:style w:type="paragraph" w:customStyle="1" w:styleId="C980BFA322584A50A77BFE8471F8A5F6">
    <w:name w:val="C980BFA322584A50A77BFE8471F8A5F6"/>
    <w:rsid w:val="00532EDE"/>
  </w:style>
  <w:style w:type="paragraph" w:customStyle="1" w:styleId="70F3E4B691384E6285AA2FEB4588954B">
    <w:name w:val="70F3E4B691384E6285AA2FEB4588954B"/>
    <w:rsid w:val="00532EDE"/>
  </w:style>
  <w:style w:type="paragraph" w:customStyle="1" w:styleId="236F80613282456CA036A090865955BA">
    <w:name w:val="236F80613282456CA036A090865955BA"/>
    <w:rsid w:val="00532EDE"/>
  </w:style>
  <w:style w:type="paragraph" w:customStyle="1" w:styleId="FB40CDD1EAFC427299A33EA184581581">
    <w:name w:val="FB40CDD1EAFC427299A33EA184581581"/>
    <w:rsid w:val="00532EDE"/>
  </w:style>
  <w:style w:type="paragraph" w:customStyle="1" w:styleId="85481ABF3903484B886D9B20979AC945">
    <w:name w:val="85481ABF3903484B886D9B20979AC945"/>
    <w:rsid w:val="00532EDE"/>
  </w:style>
  <w:style w:type="paragraph" w:customStyle="1" w:styleId="268898A9DB594930BE37B6142A4867CB">
    <w:name w:val="268898A9DB594930BE37B6142A4867CB"/>
    <w:rsid w:val="00532EDE"/>
  </w:style>
  <w:style w:type="paragraph" w:customStyle="1" w:styleId="C65136C0A1A74CB78B73F77D5FD0217E">
    <w:name w:val="C65136C0A1A74CB78B73F77D5FD0217E"/>
    <w:rsid w:val="00532EDE"/>
  </w:style>
  <w:style w:type="paragraph" w:customStyle="1" w:styleId="CDDD77907BD74F009C32244DBCE1D156">
    <w:name w:val="CDDD77907BD74F009C32244DBCE1D156"/>
    <w:rsid w:val="00532EDE"/>
  </w:style>
  <w:style w:type="paragraph" w:customStyle="1" w:styleId="9E14EA9A2C324B988335A20D73C34131">
    <w:name w:val="9E14EA9A2C324B988335A20D73C34131"/>
    <w:rsid w:val="00532EDE"/>
  </w:style>
  <w:style w:type="paragraph" w:customStyle="1" w:styleId="55264409EF29469989580409B92BCDA4">
    <w:name w:val="55264409EF29469989580409B92BCDA4"/>
    <w:rsid w:val="00532EDE"/>
  </w:style>
  <w:style w:type="paragraph" w:customStyle="1" w:styleId="124BB6088951407FAC27F6C689A8C3DF">
    <w:name w:val="124BB6088951407FAC27F6C689A8C3DF"/>
    <w:rsid w:val="00532EDE"/>
  </w:style>
  <w:style w:type="paragraph" w:customStyle="1" w:styleId="A3020D15D54C409BB9C293E17E7DEFC4">
    <w:name w:val="A3020D15D54C409BB9C293E17E7DEFC4"/>
    <w:rsid w:val="00532EDE"/>
  </w:style>
  <w:style w:type="paragraph" w:customStyle="1" w:styleId="4F19110D146546BEA4C41494AF4C26B7">
    <w:name w:val="4F19110D146546BEA4C41494AF4C26B7"/>
    <w:rsid w:val="00532EDE"/>
  </w:style>
  <w:style w:type="paragraph" w:customStyle="1" w:styleId="798E8C9C264B485688EC95FAF4070B15">
    <w:name w:val="798E8C9C264B485688EC95FAF4070B15"/>
    <w:rsid w:val="00532EDE"/>
  </w:style>
  <w:style w:type="paragraph" w:customStyle="1" w:styleId="D423A068608A4BDBB37B3B4EBD0AED31">
    <w:name w:val="D423A068608A4BDBB37B3B4EBD0AED31"/>
    <w:rsid w:val="00532EDE"/>
  </w:style>
  <w:style w:type="paragraph" w:customStyle="1" w:styleId="6A1476C0086242A68194961ED6E29069">
    <w:name w:val="6A1476C0086242A68194961ED6E29069"/>
    <w:rsid w:val="00532EDE"/>
  </w:style>
  <w:style w:type="paragraph" w:customStyle="1" w:styleId="DDDA2435C55F468EB7B48D73318C143A">
    <w:name w:val="DDDA2435C55F468EB7B48D73318C143A"/>
    <w:rsid w:val="00532EDE"/>
  </w:style>
  <w:style w:type="paragraph" w:customStyle="1" w:styleId="DCAF15CD9497447692C3D5CFB5CFFCB0">
    <w:name w:val="DCAF15CD9497447692C3D5CFB5CFFCB0"/>
    <w:rsid w:val="00532ED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eProject">
      <a:majorFont>
        <a:latin typeface="Angsana New"/>
        <a:ea typeface=""/>
        <a:cs typeface="Angsana New"/>
      </a:majorFont>
      <a:minorFont>
        <a:latin typeface="Angsana New"/>
        <a:ea typeface=""/>
        <a:cs typeface="Angsana New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FF6C4F28629344ABE637572E26E8DC4" ma:contentTypeVersion="4" ma:contentTypeDescription="Create a new document." ma:contentTypeScope="" ma:versionID="a05204b83fd6b3e54112c88882f56541">
  <xsd:schema xmlns:xsd="http://www.w3.org/2001/XMLSchema" xmlns:xs="http://www.w3.org/2001/XMLSchema" xmlns:p="http://schemas.microsoft.com/office/2006/metadata/properties" xmlns:ns3="545c6df9-9446-4833-8c16-37d5686778eb" targetNamespace="http://schemas.microsoft.com/office/2006/metadata/properties" ma:root="true" ma:fieldsID="c588ba95b206852b6a609ff50e499896" ns3:_="">
    <xsd:import namespace="545c6df9-9446-4833-8c16-37d5686778e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45c6df9-9446-4833-8c16-37d5686778e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mrj07</b:Tag>
    <b:SourceType>InternetSite</b:SourceType>
    <b:Guid>{41A15FEA-6C2C-4FC1-8F02-59916ACED5D5}</b:Guid>
    <b:Title>TA-Lib</b:Title>
    <b:Year>2007</b:Year>
    <b:Author>
      <b:Author>
        <b:Corporate>mrjbq7</b:Corporate>
      </b:Author>
    </b:Author>
    <b:ProductionCompany>TicTacTec</b:ProductionCompany>
    <b:YearAccessed>2020</b:YearAccessed>
    <b:URL>https://mrjbq7.github.io/ta-lib/</b:URL>
    <b:LCID>en-US</b:LCID>
    <b:MonthAccessed>August</b:MonthAccessed>
    <b:DayAccessed>10</b:DayAccessed>
    <b:RefOrder>2</b:RefOrder>
  </b:Source>
  <b:Source>
    <b:Tag>BAA11</b:Tag>
    <b:SourceType>Report</b:SourceType>
    <b:Guid>{18A936EF-6231-44D2-A0EC-A1246D4C376C}</b:Guid>
    <b:LCID>en-US</b:LCID>
    <b:Title>FOREX Trend Classification using Machine Learning Techniques</b:Title>
    <b:Year>2011</b:Year>
    <b:Publisher>Arab Academy for Science and Technology</b:Publisher>
    <b:City>Cairo, EGYPT</b:City>
    <b:Author>
      <b:Author>
        <b:NameList>
          <b:Person>
            <b:Last>Baasher</b:Last>
            <b:First>Areej</b:First>
            <b:Middle>Abdullah</b:Middle>
          </b:Person>
          <b:Person>
            <b:Last>Fakhr</b:Last>
            <b:First>Mohamed</b:First>
            <b:Middle>Waleed</b:Middle>
          </b:Person>
        </b:NameList>
      </b:Author>
    </b:Author>
    <b:Department>Computer Science</b:Department>
    <b:RefOrder>3</b:RefOrder>
  </b:Source>
  <b:Source>
    <b:Tag>htt</b:Tag>
    <b:SourceType>InternetSite</b:SourceType>
    <b:Guid>{5494FA11-05EB-49E2-8353-119C1D23EAB8}</b:Guid>
    <b:URL>https://towardsdatascience.com/418ca481755b</b:URL>
    <b:Author>
      <b:Author>
        <b:NameList>
          <b:Person>
            <b:Last>Wu</b:Last>
            <b:First>Songhao</b:First>
          </b:Person>
        </b:NameList>
      </b:Author>
    </b:Author>
    <b:Title>3 Best metrics to evaluate Regression Model?</b:Title>
    <b:Year>2020</b:Year>
    <b:Month>May</b:Month>
    <b:Day>23</b:Day>
    <b:YearAccessed>21</b:YearAccessed>
    <b:MonthAccessed>January</b:MonthAccessed>
    <b:DayAccessed>23</b:DayAccessed>
    <b:LCID>en-US</b:LCID>
    <b:RefOrder>4</b:RefOrder>
  </b:Source>
  <b:Source>
    <b:Tag>ณัฐ</b:Tag>
    <b:SourceType>Book</b:SourceType>
    <b:Guid>{FD1B5939-8E2D-486E-8412-543B06DDFD53}</b:Guid>
    <b:LCID>th-TH</b:LCID>
    <b:Author>
      <b:Author>
        <b:NameList>
          <b:Person>
            <b:Last>ชายครอง</b:Last>
            <b:First>ณัฐณิชา</b:First>
          </b:Person>
        </b:NameList>
      </b:Author>
    </b:Author>
    <b:Title>การพยากรณ์ราคาหุ้นโดยใช้ทฤษฎีอลวน และฟัซซีซัพพอร์ต</b:Title>
    <b:Year>2559</b:Year>
    <b:City>เชียงใหม่</b:City>
    <b:Publisher>เชียงใหม่</b:Publisher>
    <b:Pages>44-51</b:Pages>
    <b:RefOrder>1</b:RefOrder>
  </b:Source>
</b:Sourc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1892836-B704-4275-8297-48AAD9A0FD5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45c6df9-9446-4833-8c16-37d5686778e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1850A50-3A07-495F-A946-8DA23C8771A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AA808F0-AB26-48B9-8F5E-2296DAAE419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C72CCF2-F3BE-46D4-8CA3-AB05C435F64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CPEprojectBook2560.dotm</Template>
  <TotalTime>1</TotalTime>
  <Pages>1</Pages>
  <Words>7371</Words>
  <Characters>42015</Characters>
  <Application>Microsoft Office Word</Application>
  <DocSecurity>0</DocSecurity>
  <Lines>350</Lines>
  <Paragraphs>98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DEMO</Company>
  <LinksUpToDate>false</LinksUpToDate>
  <CharactersWithSpaces>49288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Pannawit Panwong</dc:creator>
  <cp:keywords/>
  <dc:description/>
  <cp:lastModifiedBy>PANNAWIT PANWONG</cp:lastModifiedBy>
  <cp:revision>2</cp:revision>
  <cp:lastPrinted>2021-03-31T08:20:00Z</cp:lastPrinted>
  <dcterms:created xsi:type="dcterms:W3CDTF">2021-03-31T08:21:00Z</dcterms:created>
  <dcterms:modified xsi:type="dcterms:W3CDTF">2021-03-31T08:22:00Z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0x010100BFF6C4F28629344ABE637572E26E8DC4</vt:lpwstr>
  </property>
</Properties>
</file>