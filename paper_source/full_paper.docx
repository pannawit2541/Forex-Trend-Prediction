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744A14" w:rsidRPr="00432D1E" w14:paraId="78B840B1" w14:textId="77777777" w:rsidTr="001E14FC">
        <w:trPr>
          <w:trHeight w:hRule="exact" w:val="1008"/>
        </w:trPr>
        <w:tc>
          <w:tcPr>
            <w:tcW w:w="8307" w:type="dxa"/>
          </w:tcPr>
          <w:p w14:paraId="17ECF679" w14:textId="77777777" w:rsidR="00744A14" w:rsidRPr="00432D1E" w:rsidRDefault="00744A14" w:rsidP="00065D69">
            <w:pPr>
              <w:pStyle w:val="cpeCover"/>
            </w:pPr>
            <w:r w:rsidRPr="00432D1E">
              <w:rPr>
                <w:rFonts w:hint="cs"/>
                <w:highlight w:val="yellow"/>
                <w:cs/>
              </w:rPr>
              <w:t>โครงงาน</w:t>
            </w:r>
            <w:r w:rsidR="007663BD" w:rsidRPr="00432D1E">
              <w:rPr>
                <w:rFonts w:hint="cs"/>
                <w:highlight w:val="yellow"/>
                <w:cs/>
              </w:rPr>
              <w:t>เลขที่ วศ.ค</w:t>
            </w:r>
            <w:r w:rsidR="00CF4326" w:rsidRPr="00432D1E">
              <w:rPr>
                <w:rFonts w:hint="cs"/>
                <w:highlight w:val="yellow"/>
                <w:cs/>
              </w:rPr>
              <w:t>พ</w:t>
            </w:r>
            <w:r w:rsidRPr="00432D1E">
              <w:rPr>
                <w:rFonts w:hint="cs"/>
                <w:highlight w:val="yellow"/>
              </w:rPr>
              <w:t xml:space="preserve">. </w:t>
            </w:r>
            <w:bookmarkStart w:id="0" w:name="nProjectNo"/>
            <w:sdt>
              <w:sdtPr>
                <w:rPr>
                  <w:rFonts w:hint="cs"/>
                  <w:highlight w:val="yellow"/>
                </w:rPr>
                <w:alias w:val="เลขที่โครงงาน"/>
                <w:tag w:val="เลขที่โครงงาน"/>
                <w:id w:val="1321158478"/>
                <w:placeholder>
                  <w:docPart w:val="4139F722B97E4B3894300EAC50D823E4"/>
                </w:placeholder>
                <w:text/>
              </w:sdtPr>
              <w:sdtContent>
                <w:r w:rsidR="00065D69" w:rsidRPr="00432D1E">
                  <w:rPr>
                    <w:rFonts w:hint="cs"/>
                    <w:highlight w:val="yellow"/>
                  </w:rPr>
                  <w:t>xx</w:t>
                </w:r>
                <w:r w:rsidR="0058111B" w:rsidRPr="00432D1E">
                  <w:rPr>
                    <w:rFonts w:hint="cs"/>
                    <w:highlight w:val="yellow"/>
                    <w:cs/>
                  </w:rPr>
                  <w:t>/25</w:t>
                </w:r>
                <w:r w:rsidR="0058111B" w:rsidRPr="00432D1E">
                  <w:rPr>
                    <w:rFonts w:hint="cs"/>
                    <w:highlight w:val="yellow"/>
                  </w:rPr>
                  <w:t>60</w:t>
                </w:r>
              </w:sdtContent>
            </w:sdt>
            <w:bookmarkEnd w:id="0"/>
          </w:p>
        </w:tc>
      </w:tr>
      <w:tr w:rsidR="00744A14" w:rsidRPr="00432D1E" w14:paraId="65EE18BF" w14:textId="77777777" w:rsidTr="001E14FC">
        <w:trPr>
          <w:trHeight w:hRule="exact" w:val="1008"/>
        </w:trPr>
        <w:tc>
          <w:tcPr>
            <w:tcW w:w="8307" w:type="dxa"/>
          </w:tcPr>
          <w:p w14:paraId="4F96C41B" w14:textId="77777777" w:rsidR="00744A14" w:rsidRPr="00432D1E" w:rsidRDefault="00744A14" w:rsidP="0065114C">
            <w:pPr>
              <w:pStyle w:val="cpeCover"/>
              <w:rPr>
                <w:cs/>
              </w:rPr>
            </w:pPr>
            <w:r w:rsidRPr="00432D1E">
              <w:rPr>
                <w:rFonts w:hint="cs"/>
                <w:cs/>
              </w:rPr>
              <w:t>เรื่อง</w:t>
            </w:r>
          </w:p>
        </w:tc>
      </w:tr>
      <w:tr w:rsidR="00744A14" w:rsidRPr="00432D1E" w14:paraId="5C434785" w14:textId="77777777" w:rsidTr="001E14FC">
        <w:trPr>
          <w:trHeight w:hRule="exact" w:val="1440"/>
        </w:trPr>
        <w:bookmarkStart w:id="1" w:name="nProjectName" w:displacedByCustomXml="next"/>
        <w:sdt>
          <w:sdtPr>
            <w:rPr>
              <w:rFonts w:hint="cs"/>
            </w:rPr>
            <w:alias w:val="ชื่อโครงงาน"/>
            <w:tag w:val="ชื่อโครงงาน"/>
            <w:id w:val="-1557700317"/>
            <w:placeholder>
              <w:docPart w:val="D129997087884A12B8067907603044E0"/>
            </w:placeholder>
            <w:text/>
          </w:sdtPr>
          <w:sdtContent>
            <w:tc>
              <w:tcPr>
                <w:tcW w:w="8307" w:type="dxa"/>
              </w:tcPr>
              <w:p w14:paraId="7A384886" w14:textId="75EAC3E1" w:rsidR="00744A14" w:rsidRPr="00432D1E" w:rsidRDefault="00301158" w:rsidP="0065114C">
                <w:pPr>
                  <w:pStyle w:val="cpeCover"/>
                </w:pPr>
                <w:r w:rsidRPr="00432D1E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p>
            </w:tc>
          </w:sdtContent>
        </w:sdt>
        <w:bookmarkEnd w:id="1" w:displacedByCustomXml="prev"/>
      </w:tr>
      <w:tr w:rsidR="00744A14" w:rsidRPr="00432D1E" w14:paraId="6C41D0A9" w14:textId="77777777" w:rsidTr="001E14FC">
        <w:trPr>
          <w:trHeight w:hRule="exact" w:val="1152"/>
        </w:trPr>
        <w:tc>
          <w:tcPr>
            <w:tcW w:w="8307" w:type="dxa"/>
          </w:tcPr>
          <w:p w14:paraId="1C1BA97D" w14:textId="77777777" w:rsidR="00744A14" w:rsidRPr="00432D1E" w:rsidRDefault="00744A14" w:rsidP="0065114C">
            <w:pPr>
              <w:pStyle w:val="cpeCover"/>
              <w:rPr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</w:tr>
      <w:bookmarkStart w:id="2" w:name="nName1"/>
      <w:tr w:rsidR="00744A14" w:rsidRPr="00432D1E" w14:paraId="0B9673B9" w14:textId="77777777" w:rsidTr="001E14FC">
        <w:trPr>
          <w:trHeight w:hRule="exact" w:val="5832"/>
        </w:trPr>
        <w:tc>
          <w:tcPr>
            <w:tcW w:w="8307" w:type="dxa"/>
          </w:tcPr>
          <w:p w14:paraId="33EEE2B3" w14:textId="6E171C36" w:rsidR="003B706F" w:rsidRPr="00432D1E" w:rsidRDefault="00DA657B" w:rsidP="0065114C">
            <w:pPr>
              <w:pStyle w:val="cpeCover"/>
            </w:pPr>
            <w:sdt>
              <w:sdtPr>
                <w:rPr>
                  <w:rFonts w:hint="cs"/>
                </w:rPr>
                <w:alias w:val="ชื่อ-สกุล 1"/>
                <w:tag w:val="ชื่อ-สกุล 1"/>
                <w:id w:val="-1676252544"/>
                <w:placeholder>
                  <w:docPart w:val="4139F722B97E4B3894300EAC50D823E4"/>
                </w:placeholder>
                <w:text/>
              </w:sdtPr>
              <w:sdtContent>
                <w:r w:rsidR="00144161" w:rsidRPr="00432D1E">
                  <w:rPr>
                    <w:rFonts w:hint="cs"/>
                    <w:cs/>
                  </w:rPr>
                  <w:t xml:space="preserve">นาย </w:t>
                </w:r>
                <w:r w:rsidR="00301158" w:rsidRPr="00432D1E">
                  <w:rPr>
                    <w:rFonts w:hint="cs"/>
                    <w:cs/>
                  </w:rPr>
                  <w:t>ปัณณวิชญ์ พันธ์วงศ์</w:t>
                </w:r>
              </w:sdtContent>
            </w:sdt>
            <w:bookmarkEnd w:id="2"/>
            <w:r w:rsidR="00C15162" w:rsidRPr="00432D1E">
              <w:rPr>
                <w:rFonts w:hint="cs"/>
              </w:rPr>
              <w:t xml:space="preserve">  </w:t>
            </w:r>
            <w:r w:rsidR="00C15162" w:rsidRPr="00432D1E">
              <w:rPr>
                <w:rFonts w:hint="cs"/>
                <w:cs/>
              </w:rPr>
              <w:t xml:space="preserve">รหัส </w:t>
            </w:r>
            <w:bookmarkStart w:id="3" w:name="nCode1"/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157992182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</w:rPr>
                  <w:t>600610752</w:t>
                </w:r>
              </w:sdtContent>
            </w:sdt>
            <w:bookmarkEnd w:id="3"/>
          </w:p>
          <w:p w14:paraId="1B4A1E30" w14:textId="77777777" w:rsidR="009401A6" w:rsidRPr="00432D1E" w:rsidRDefault="009401A6" w:rsidP="0065114C">
            <w:pPr>
              <w:pStyle w:val="cpeCover"/>
            </w:pPr>
          </w:p>
          <w:p w14:paraId="0574DD33" w14:textId="77777777" w:rsidR="003B706F" w:rsidRPr="00432D1E" w:rsidRDefault="003B706F" w:rsidP="0065114C">
            <w:pPr>
              <w:pStyle w:val="cpeCover"/>
            </w:pPr>
          </w:p>
          <w:p w14:paraId="6A098DEC" w14:textId="73A00A07" w:rsidR="009401A6" w:rsidRPr="00432D1E" w:rsidRDefault="009401A6" w:rsidP="0029655A">
            <w:pPr>
              <w:pStyle w:val="cpeCover"/>
              <w:jc w:val="left"/>
            </w:pPr>
          </w:p>
        </w:tc>
      </w:tr>
      <w:tr w:rsidR="00264E02" w:rsidRPr="00432D1E" w14:paraId="374ED0DF" w14:textId="77777777" w:rsidTr="001E14FC">
        <w:trPr>
          <w:trHeight w:val="2493"/>
        </w:trPr>
        <w:tc>
          <w:tcPr>
            <w:tcW w:w="8307" w:type="dxa"/>
          </w:tcPr>
          <w:sdt>
            <w:sdtPr>
              <w:rPr>
                <w:rFonts w:hint="cs"/>
              </w:rPr>
              <w:alias w:val="ข้อความท้ายปก"/>
              <w:tag w:val="ข้อความท้ายปก"/>
              <w:id w:val="1811973094"/>
              <w:placeholder>
                <w:docPart w:val="049339A299AB4A21AFD1C5ADD700AC56"/>
              </w:placeholder>
              <w:text w:multiLine="1"/>
            </w:sdtPr>
            <w:sdtContent>
              <w:p w14:paraId="25E243A5" w14:textId="7FA4E2DC" w:rsidR="00E52B55" w:rsidRPr="00432D1E" w:rsidRDefault="0029655A" w:rsidP="00E52B55">
                <w:pPr>
                  <w:pStyle w:val="cpeCover"/>
                  <w:rPr>
                    <w:b w:val="0"/>
                    <w:bCs w:val="0"/>
                    <w:sz w:val="28"/>
                    <w:szCs w:val="28"/>
                  </w:rPr>
                </w:pPr>
                <w:r w:rsidRPr="00432D1E">
                  <w:rPr>
                    <w:rFonts w:hint="cs"/>
                    <w:cs/>
                  </w:rPr>
                  <w:t>รายงาน</w:t>
                </w:r>
                <w:r w:rsidR="00E52B55" w:rsidRPr="00432D1E">
                  <w:rPr>
                    <w:rFonts w:hint="cs"/>
                    <w:cs/>
                  </w:rPr>
                  <w:t>นี้เป็นส่วนหนึ่งของ</w:t>
                </w:r>
                <w:r w:rsidRPr="00432D1E">
                  <w:rPr>
                    <w:rFonts w:hint="cs"/>
                    <w:cs/>
                  </w:rPr>
                  <w:br/>
                  <w:t>วิชาสำรวจเพื่อโครงงาน</w:t>
                </w:r>
                <w:r w:rsidR="00E52B55" w:rsidRPr="00432D1E">
                  <w:rPr>
                    <w:rFonts w:hint="cs"/>
                    <w:cs/>
                  </w:rPr>
                  <w:t>ตามหลักสูตรปริญญาวิศวกรรมศาสตรบัณฑิต</w:t>
                </w:r>
              </w:p>
            </w:sdtContent>
          </w:sdt>
          <w:p w14:paraId="7449D6B2" w14:textId="69AAAA7B" w:rsidR="00264E02" w:rsidRPr="00432D1E" w:rsidRDefault="007663BD" w:rsidP="0065114C">
            <w:pPr>
              <w:pStyle w:val="cpeCover"/>
              <w:rPr>
                <w:cs/>
              </w:rPr>
            </w:pPr>
            <w:r w:rsidRPr="00432D1E">
              <w:rPr>
                <w:rFonts w:hint="cs"/>
                <w:cs/>
              </w:rPr>
              <w:t>ภาควิชาวิศวกรรมคอมพิวเตอร์</w:t>
            </w:r>
          </w:p>
          <w:p w14:paraId="4FBE6EFD" w14:textId="77777777" w:rsidR="00264E02" w:rsidRPr="00432D1E" w:rsidRDefault="00264E02" w:rsidP="0065114C">
            <w:pPr>
              <w:pStyle w:val="cpeCover"/>
            </w:pPr>
            <w:r w:rsidRPr="00432D1E">
              <w:rPr>
                <w:rFonts w:hint="cs"/>
                <w:cs/>
              </w:rPr>
              <w:t>คณะวิศวกรรมศาสตร์ มหาวิทยาลัยเชียงใหม่</w:t>
            </w:r>
          </w:p>
          <w:p w14:paraId="57B4B15B" w14:textId="77777777" w:rsidR="00844E49" w:rsidRPr="00432D1E" w:rsidRDefault="00061F1C" w:rsidP="0065114C">
            <w:pPr>
              <w:pStyle w:val="cpeCover"/>
              <w:rPr>
                <w:cs/>
              </w:rPr>
            </w:pPr>
            <w:r w:rsidRPr="00432D1E">
              <w:rPr>
                <w:rFonts w:hint="cs"/>
                <w:cs/>
              </w:rPr>
              <w:t xml:space="preserve">ปีการศึกษา </w:t>
            </w:r>
            <w:bookmarkStart w:id="4" w:name="nAcademicYear"/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525314613"/>
                <w:lock w:val="sdtLocked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19748A" w:rsidRPr="00432D1E">
                  <w:rPr>
                    <w:rFonts w:hint="cs"/>
                    <w:cs/>
                  </w:rPr>
                  <w:t>25</w:t>
                </w:r>
                <w:r w:rsidR="0058111B" w:rsidRPr="00432D1E">
                  <w:rPr>
                    <w:rFonts w:hint="cs"/>
                  </w:rPr>
                  <w:t>60</w:t>
                </w:r>
              </w:sdtContent>
            </w:sdt>
            <w:bookmarkEnd w:id="4"/>
          </w:p>
          <w:p w14:paraId="4A04DAE8" w14:textId="77777777" w:rsidR="00264E02" w:rsidRPr="00432D1E" w:rsidRDefault="00264E02" w:rsidP="00844E49">
            <w:pPr>
              <w:jc w:val="center"/>
              <w:rPr>
                <w:rFonts w:ascii="TH SarabunPSK" w:hAnsi="TH SarabunPSK" w:cs="TH SarabunPSK"/>
              </w:rPr>
            </w:pPr>
          </w:p>
        </w:tc>
      </w:tr>
      <w:tr w:rsidR="00264E02" w:rsidRPr="00432D1E" w14:paraId="233DFB1F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5AFC5A3" w14:textId="77777777" w:rsidR="00264E02" w:rsidRPr="00432D1E" w:rsidRDefault="00264E02" w:rsidP="0058111B">
            <w:pPr>
              <w:pStyle w:val="cpeCover"/>
            </w:pPr>
            <w:r w:rsidRPr="00432D1E">
              <w:rPr>
                <w:rFonts w:hint="cs"/>
                <w:highlight w:val="yellow"/>
              </w:rPr>
              <w:lastRenderedPageBreak/>
              <w:t xml:space="preserve">PROJECT No. </w:t>
            </w:r>
            <w:r w:rsidR="00C02A4D" w:rsidRPr="00432D1E">
              <w:rPr>
                <w:rFonts w:hint="cs"/>
                <w:highlight w:val="yellow"/>
              </w:rPr>
              <w:t xml:space="preserve">CPE </w:t>
            </w:r>
            <w:r w:rsidR="00AF1C2D" w:rsidRPr="00432D1E">
              <w:rPr>
                <w:rFonts w:hint="cs"/>
                <w:highlight w:val="yellow"/>
              </w:rPr>
              <w:fldChar w:fldCharType="begin"/>
            </w:r>
            <w:r w:rsidR="00AF1C2D" w:rsidRPr="00432D1E">
              <w:rPr>
                <w:rFonts w:hint="cs"/>
                <w:highlight w:val="yellow"/>
              </w:rPr>
              <w:instrText xml:space="preserve"> REF  nProjectNo \h  \* MERGEFORMAT </w:instrText>
            </w:r>
            <w:r w:rsidR="00AF1C2D" w:rsidRPr="00432D1E">
              <w:rPr>
                <w:rFonts w:hint="cs"/>
                <w:highlight w:val="yellow"/>
              </w:rPr>
            </w:r>
            <w:r w:rsidR="00AF1C2D" w:rsidRPr="00432D1E">
              <w:rPr>
                <w:rFonts w:hint="cs"/>
                <w:highlight w:val="yellow"/>
              </w:rPr>
              <w:fldChar w:fldCharType="separate"/>
            </w:r>
            <w:sdt>
              <w:sdtPr>
                <w:rPr>
                  <w:rFonts w:hint="cs"/>
                  <w:highlight w:val="yellow"/>
                </w:rPr>
                <w:alias w:val="เลขที่โครงงาน"/>
                <w:tag w:val="เลขที่โครงงาน"/>
                <w:id w:val="1921596592"/>
                <w:placeholder>
                  <w:docPart w:val="E5631937AFF54697B1C3AE47E1634772"/>
                </w:placeholder>
                <w:text/>
              </w:sdtPr>
              <w:sdtContent>
                <w:r w:rsidR="00301158" w:rsidRPr="00432D1E">
                  <w:rPr>
                    <w:rFonts w:hint="cs"/>
                    <w:highlight w:val="yellow"/>
                  </w:rPr>
                  <w:t>xx</w:t>
                </w:r>
                <w:r w:rsidR="00301158" w:rsidRPr="00432D1E">
                  <w:rPr>
                    <w:rFonts w:hint="cs"/>
                    <w:highlight w:val="yellow"/>
                    <w:cs/>
                  </w:rPr>
                  <w:t>/25</w:t>
                </w:r>
                <w:r w:rsidR="00301158" w:rsidRPr="00432D1E">
                  <w:rPr>
                    <w:rFonts w:hint="cs"/>
                    <w:highlight w:val="yellow"/>
                  </w:rPr>
                  <w:t>60</w:t>
                </w:r>
              </w:sdtContent>
            </w:sdt>
            <w:r w:rsidR="00AF1C2D" w:rsidRPr="00432D1E">
              <w:rPr>
                <w:rFonts w:hint="cs"/>
                <w:highlight w:val="yellow"/>
              </w:rPr>
              <w:fldChar w:fldCharType="end"/>
            </w:r>
          </w:p>
        </w:tc>
      </w:tr>
      <w:tr w:rsidR="00264E02" w:rsidRPr="00432D1E" w14:paraId="3B111AB2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1BD7A63C" w14:textId="77777777" w:rsidR="00264E02" w:rsidRPr="00432D1E" w:rsidRDefault="00264E02" w:rsidP="0065114C">
            <w:pPr>
              <w:pStyle w:val="cpeCover"/>
            </w:pPr>
          </w:p>
        </w:tc>
      </w:tr>
      <w:tr w:rsidR="00264E02" w:rsidRPr="00432D1E" w14:paraId="3E890CD1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440"/>
        </w:trPr>
        <w:bookmarkStart w:id="5" w:name="nProjectNameE" w:displacedByCustomXml="next"/>
        <w:sdt>
          <w:sdtPr>
            <w:rPr>
              <w:rFonts w:hint="cs"/>
            </w:rPr>
            <w:alias w:val="Project Name English"/>
            <w:tag w:val="Project Name English"/>
            <w:id w:val="27073975"/>
            <w:placeholder>
              <w:docPart w:val="144060B9BC7E41D4A25A2CE7A0027682"/>
            </w:placeholder>
            <w:text/>
          </w:sdtPr>
          <w:sdtContent>
            <w:tc>
              <w:tcPr>
                <w:tcW w:w="8307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A3A02C5" w14:textId="2EA1AABF" w:rsidR="00D450CF" w:rsidRPr="00432D1E" w:rsidRDefault="0029655A" w:rsidP="0065114C">
                <w:pPr>
                  <w:pStyle w:val="cpeCover"/>
                </w:pPr>
                <w:r w:rsidRPr="00432D1E">
                  <w:rPr>
                    <w:rFonts w:hint="cs"/>
                  </w:rPr>
                  <w:t>Foreign exchange market prediction system</w:t>
                </w:r>
              </w:p>
            </w:tc>
          </w:sdtContent>
        </w:sdt>
        <w:bookmarkEnd w:id="5" w:displacedByCustomXml="prev"/>
      </w:tr>
      <w:tr w:rsidR="00264E02" w:rsidRPr="00432D1E" w14:paraId="459DC9E6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15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ABD922E" w14:textId="77777777" w:rsidR="00264E02" w:rsidRPr="00432D1E" w:rsidRDefault="00264E02" w:rsidP="0065114C">
            <w:pPr>
              <w:pStyle w:val="cpeCover"/>
            </w:pPr>
          </w:p>
        </w:tc>
      </w:tr>
      <w:bookmarkStart w:id="6" w:name="nNameE1"/>
      <w:tr w:rsidR="00264E02" w:rsidRPr="00432D1E" w14:paraId="5FE4B0CB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538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1575891" w14:textId="682EEAC9" w:rsidR="00264E02" w:rsidRPr="00432D1E" w:rsidRDefault="00DA657B" w:rsidP="0065114C">
            <w:pPr>
              <w:pStyle w:val="cpeCover"/>
              <w:rPr>
                <w:cs/>
              </w:rPr>
            </w:pP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880472500"/>
                <w:placeholder>
                  <w:docPart w:val="4139F722B97E4B3894300EAC50D823E4"/>
                </w:placeholder>
                <w:text/>
              </w:sdtPr>
              <w:sdtContent>
                <w:r w:rsidR="0029655A" w:rsidRPr="00432D1E">
                  <w:rPr>
                    <w:rFonts w:hint="cs"/>
                  </w:rPr>
                  <w:t>Pannawit Panwong</w:t>
                </w:r>
              </w:sdtContent>
            </w:sdt>
            <w:bookmarkEnd w:id="6"/>
            <w:r w:rsidR="00C15162" w:rsidRPr="00432D1E">
              <w:rPr>
                <w:rFonts w:hint="cs"/>
                <w:cs/>
              </w:rPr>
              <w:t xml:space="preserve">  </w:t>
            </w:r>
            <w:r w:rsidR="0029655A" w:rsidRPr="00432D1E">
              <w:rPr>
                <w:rFonts w:hint="cs"/>
              </w:rPr>
              <w:t>600610752</w:t>
            </w:r>
          </w:p>
          <w:p w14:paraId="1EED8E9D" w14:textId="472294F8" w:rsidR="008A4D99" w:rsidRPr="00432D1E" w:rsidRDefault="008A4D99" w:rsidP="0029655A">
            <w:pPr>
              <w:pStyle w:val="cpeCover"/>
              <w:jc w:val="left"/>
            </w:pPr>
          </w:p>
          <w:p w14:paraId="1A84F202" w14:textId="77777777" w:rsidR="0089548B" w:rsidRPr="00432D1E" w:rsidRDefault="0089548B" w:rsidP="0065114C">
            <w:pPr>
              <w:pStyle w:val="cpeCover"/>
            </w:pPr>
          </w:p>
          <w:p w14:paraId="7944E973" w14:textId="77777777" w:rsidR="0089548B" w:rsidRPr="00432D1E" w:rsidRDefault="0089548B" w:rsidP="0065114C">
            <w:pPr>
              <w:pStyle w:val="cpeCover"/>
            </w:pPr>
          </w:p>
          <w:p w14:paraId="63BCDFDB" w14:textId="31643AEE" w:rsidR="0089548B" w:rsidRPr="00432D1E" w:rsidRDefault="0089548B" w:rsidP="0019748A">
            <w:pPr>
              <w:pStyle w:val="cpeCover"/>
            </w:pPr>
          </w:p>
        </w:tc>
      </w:tr>
      <w:tr w:rsidR="00264E02" w:rsidRPr="00432D1E" w14:paraId="1C70F527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493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cs"/>
                <w:cs/>
              </w:rPr>
              <w:alias w:val="ข้อความท้ายปก อังกฤษ"/>
              <w:tag w:val="ข้อความท้ายปก อังกฤษ"/>
              <w:id w:val="-1333528127"/>
              <w:placeholder>
                <w:docPart w:val="6969A5DC33594E5C9D055D2BD769B330"/>
              </w:placeholder>
              <w:text w:multiLine="1"/>
            </w:sdtPr>
            <w:sdtContent>
              <w:p w14:paraId="635F4C96" w14:textId="153BC794" w:rsidR="00E52B55" w:rsidRPr="00432D1E" w:rsidRDefault="00E52B55" w:rsidP="00E52B55">
                <w:pPr>
                  <w:pStyle w:val="cpeCover"/>
                  <w:rPr>
                    <w:b w:val="0"/>
                    <w:bCs w:val="0"/>
                    <w:sz w:val="28"/>
                    <w:szCs w:val="28"/>
                    <w:highlight w:val="yellow"/>
                    <w:cs/>
                  </w:rPr>
                </w:pPr>
                <w:r w:rsidRPr="00432D1E">
                  <w:rPr>
                    <w:rFonts w:hint="cs"/>
                  </w:rPr>
                  <w:t xml:space="preserve">A </w:t>
                </w:r>
                <w:r w:rsidR="0029655A" w:rsidRPr="00432D1E">
                  <w:rPr>
                    <w:rFonts w:hint="cs"/>
                  </w:rPr>
                  <w:t>Report Submitted in Partial Fulfillment of Project</w:t>
                </w:r>
                <w:r w:rsidR="009D617F" w:rsidRPr="00432D1E">
                  <w:rPr>
                    <w:rFonts w:hint="cs"/>
                  </w:rPr>
                  <w:t xml:space="preserve"> Survey Course as Required by the Degree of Bachelor of Engineering</w:t>
                </w:r>
              </w:p>
            </w:sdtContent>
          </w:sdt>
          <w:p w14:paraId="5A0A0576" w14:textId="77777777" w:rsidR="00264E02" w:rsidRPr="00432D1E" w:rsidRDefault="00264E02" w:rsidP="0065114C">
            <w:pPr>
              <w:pStyle w:val="cpeCover"/>
            </w:pPr>
            <w:r w:rsidRPr="00432D1E">
              <w:rPr>
                <w:rFonts w:hint="cs"/>
              </w:rPr>
              <w:t xml:space="preserve">Department of </w:t>
            </w:r>
            <w:r w:rsidR="007663BD" w:rsidRPr="00432D1E">
              <w:rPr>
                <w:rFonts w:hint="cs"/>
              </w:rPr>
              <w:t>Computer</w:t>
            </w:r>
            <w:r w:rsidRPr="00432D1E">
              <w:rPr>
                <w:rFonts w:hint="cs"/>
              </w:rPr>
              <w:t xml:space="preserve"> Engineering</w:t>
            </w:r>
          </w:p>
          <w:p w14:paraId="4D805A15" w14:textId="77777777" w:rsidR="00264E02" w:rsidRPr="00432D1E" w:rsidRDefault="003A171E" w:rsidP="0065114C">
            <w:pPr>
              <w:pStyle w:val="cpeCover"/>
            </w:pPr>
            <w:r w:rsidRPr="00432D1E">
              <w:rPr>
                <w:rFonts w:hint="cs"/>
              </w:rPr>
              <w:t>Faculty of Engineering</w:t>
            </w:r>
          </w:p>
          <w:p w14:paraId="500CA5C7" w14:textId="77777777" w:rsidR="00264E02" w:rsidRPr="00432D1E" w:rsidRDefault="00264E02" w:rsidP="0065114C">
            <w:pPr>
              <w:pStyle w:val="cpeCover"/>
            </w:pPr>
            <w:r w:rsidRPr="00432D1E">
              <w:rPr>
                <w:rFonts w:hint="cs"/>
              </w:rPr>
              <w:t>Chiang Mai University</w:t>
            </w:r>
          </w:p>
          <w:bookmarkStart w:id="7" w:name="nAcademicYearE" w:displacedByCustomXml="next"/>
          <w:sdt>
            <w:sdtPr>
              <w:rPr>
                <w:rFonts w:hint="cs"/>
                <w:cs/>
              </w:rPr>
              <w:alias w:val="ปี ค.ศ."/>
              <w:tag w:val="ปี ค.ศ."/>
              <w:id w:val="-1643414804"/>
              <w:placeholder>
                <w:docPart w:val="4139F722B97E4B3894300EAC50D823E4"/>
              </w:placeholder>
              <w:text/>
            </w:sdtPr>
            <w:sdtContent>
              <w:p w14:paraId="1040AE72" w14:textId="56731AB2" w:rsidR="00264E02" w:rsidRPr="00432D1E" w:rsidRDefault="0019748A" w:rsidP="0058111B">
                <w:pPr>
                  <w:pStyle w:val="cpeCover"/>
                </w:pPr>
                <w:r w:rsidRPr="00432D1E">
                  <w:rPr>
                    <w:rFonts w:hint="cs"/>
                    <w:cs/>
                  </w:rPr>
                  <w:t>20</w:t>
                </w:r>
                <w:r w:rsidR="009D617F" w:rsidRPr="00432D1E">
                  <w:rPr>
                    <w:rFonts w:hint="cs"/>
                  </w:rPr>
                  <w:t>20</w:t>
                </w:r>
              </w:p>
            </w:sdtContent>
          </w:sdt>
          <w:bookmarkEnd w:id="7" w:displacedByCustomXml="prev"/>
        </w:tc>
      </w:tr>
    </w:tbl>
    <w:p w14:paraId="34799350" w14:textId="77777777" w:rsidR="00806A3D" w:rsidRPr="00432D1E" w:rsidRDefault="00806A3D">
      <w:pPr>
        <w:spacing w:after="200" w:line="276" w:lineRule="auto"/>
        <w:rPr>
          <w:rFonts w:ascii="TH SarabunPSK" w:hAnsi="TH SarabunPSK" w:cs="TH SarabunPSK"/>
          <w:sz w:val="8"/>
          <w:szCs w:val="8"/>
        </w:rPr>
      </w:pPr>
      <w:r w:rsidRPr="00432D1E">
        <w:rPr>
          <w:rFonts w:ascii="TH SarabunPSK" w:hAnsi="TH SarabunPSK" w:cs="TH SarabunPSK" w:hint="cs"/>
          <w:sz w:val="8"/>
          <w:szCs w:val="8"/>
        </w:rPr>
        <w:br w:type="page"/>
      </w:r>
    </w:p>
    <w:p w14:paraId="37153C1B" w14:textId="77777777" w:rsidR="00BD7FF6" w:rsidRPr="00432D1E" w:rsidRDefault="00BD7FF6" w:rsidP="00BD7FF6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BD7FF6" w:rsidRPr="00432D1E" w14:paraId="0C316440" w14:textId="77777777" w:rsidTr="00414B74">
        <w:tc>
          <w:tcPr>
            <w:tcW w:w="2880" w:type="dxa"/>
          </w:tcPr>
          <w:p w14:paraId="44AF9BB2" w14:textId="77777777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1FF4C4DF" w14:textId="1FD4CC0E" w:rsidR="00BD7FF6" w:rsidRPr="00432D1E" w:rsidRDefault="00BD7FF6" w:rsidP="00414B74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nProjectName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โครงงาน"/>
                <w:tag w:val="ชื่อโครงงาน"/>
                <w:id w:val="1040939706"/>
                <w:placeholder>
                  <w:docPart w:val="990BB191CDFB4E349EEB0A44D8E4325B"/>
                </w:placeholder>
                <w:text/>
              </w:sdtPr>
              <w:sdtContent>
                <w:r w:rsidR="00F4195B" w:rsidRPr="00432D1E">
                  <w:rPr>
                    <w:rFonts w:hint="cs"/>
                    <w:noProof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0242C01A" w14:textId="77777777" w:rsidTr="00414B74">
        <w:tc>
          <w:tcPr>
            <w:tcW w:w="2880" w:type="dxa"/>
          </w:tcPr>
          <w:p w14:paraId="5DDF986E" w14:textId="77777777" w:rsidR="00BD7FF6" w:rsidRPr="00432D1E" w:rsidRDefault="00BD7FF6" w:rsidP="00414B74">
            <w:pPr>
              <w:pStyle w:val="cpeTitleTable"/>
              <w:rPr>
                <w:cs/>
              </w:rPr>
            </w:pPr>
          </w:p>
        </w:tc>
        <w:tc>
          <w:tcPr>
            <w:tcW w:w="5976" w:type="dxa"/>
          </w:tcPr>
          <w:p w14:paraId="65E7A21B" w14:textId="69AEF763" w:rsidR="00BD7FF6" w:rsidRPr="00432D1E" w:rsidRDefault="00BD7FF6" w:rsidP="00BD7FF6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nProjectNameE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Project Name English"/>
                <w:tag w:val="Project Name English"/>
                <w:id w:val="-512141556"/>
                <w:placeholder>
                  <w:docPart w:val="6F7917C2B8FF445198FB43991B820D66"/>
                </w:placeholder>
                <w:text/>
              </w:sdtPr>
              <w:sdtContent>
                <w:r w:rsidR="00F4195B" w:rsidRPr="00432D1E">
                  <w:rPr>
                    <w:rFonts w:hint="cs"/>
                    <w:noProof/>
                  </w:rPr>
                  <w:t>Foreign exchange market prediction system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56E613BB" w14:textId="77777777" w:rsidTr="00414B74">
        <w:tc>
          <w:tcPr>
            <w:tcW w:w="2880" w:type="dxa"/>
          </w:tcPr>
          <w:p w14:paraId="55D05433" w14:textId="77777777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58D0A210" w14:textId="61AC3723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065D69" w:rsidRPr="00432D1E">
              <w:rPr>
                <w:rFonts w:hint="cs"/>
              </w:rPr>
              <w:fldChar w:fldCharType="begin"/>
            </w:r>
            <w:r w:rsidR="00065D69" w:rsidRPr="00432D1E">
              <w:rPr>
                <w:rFonts w:hint="cs"/>
              </w:rPr>
              <w:instrText xml:space="preserve"> REF  nName1 \h  \* MERGEFORMAT </w:instrText>
            </w:r>
            <w:r w:rsidR="00065D69" w:rsidRPr="00432D1E">
              <w:rPr>
                <w:rFonts w:hint="cs"/>
              </w:rPr>
            </w:r>
            <w:r w:rsidR="00065D69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46994110"/>
                <w:placeholder>
                  <w:docPart w:val="64107577B7A948EF861DFB545855E579"/>
                </w:placeholder>
                <w:text/>
              </w:sdtPr>
              <w:sdtContent>
                <w:r w:rsidR="00301158" w:rsidRPr="00432D1E">
                  <w:rPr>
                    <w:rFonts w:hint="cs"/>
                    <w:noProof/>
                    <w:cs/>
                  </w:rPr>
                  <w:t>นาย</w:t>
                </w:r>
                <w:r w:rsidR="00F4195B" w:rsidRPr="00432D1E">
                  <w:rPr>
                    <w:rFonts w:hint="cs"/>
                    <w:noProof/>
                    <w:cs/>
                  </w:rPr>
                  <w:t>ปัณณวิชญ์ พันธ์วงศ์</w:t>
                </w:r>
              </w:sdtContent>
            </w:sdt>
            <w:r w:rsidR="00065D69" w:rsidRPr="00432D1E">
              <w:rPr>
                <w:rFonts w:hint="cs"/>
              </w:rPr>
              <w:fldChar w:fldCharType="end"/>
            </w:r>
            <w:r w:rsidRPr="00432D1E">
              <w:rPr>
                <w:rFonts w:hint="cs"/>
                <w:cs/>
              </w:rPr>
              <w:t xml:space="preserve"> รหัส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nCode1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47877702"/>
                <w:placeholder>
                  <w:docPart w:val="BDB51BFC6AF64A01AA50F9660454FACF"/>
                </w:placeholder>
                <w15:color w:val="000000"/>
                <w:text/>
              </w:sdtPr>
              <w:sdtContent>
                <w:r w:rsidR="00F4195B" w:rsidRPr="00432D1E">
                  <w:rPr>
                    <w:rFonts w:hint="cs"/>
                  </w:rPr>
                  <w:t>600610752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nCode2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40CE73D8" w14:textId="77777777" w:rsidTr="00414B74">
        <w:tc>
          <w:tcPr>
            <w:tcW w:w="2880" w:type="dxa"/>
          </w:tcPr>
          <w:p w14:paraId="538FD78E" w14:textId="77777777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04D4EA2" w14:textId="77777777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BD7FF6" w:rsidRPr="00432D1E" w14:paraId="097EED5B" w14:textId="77777777" w:rsidTr="00414B74">
        <w:tc>
          <w:tcPr>
            <w:tcW w:w="2880" w:type="dxa"/>
          </w:tcPr>
          <w:p w14:paraId="4B3EFAE3" w14:textId="77777777" w:rsidR="00BD7FF6" w:rsidRPr="00432D1E" w:rsidRDefault="00BD7FF6" w:rsidP="00414B74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4A2BB300" w14:textId="7ABAE6DB" w:rsidR="00BD7FF6" w:rsidRPr="00432D1E" w:rsidRDefault="00BD7FF6" w:rsidP="00414B74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bookmarkStart w:id="8" w:name="nAdvisor"/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931278826"/>
                <w:placeholder>
                  <w:docPart w:val="662ACD45829F45CBB67E03B9B38FA0E9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51301B" w:rsidRPr="00432D1E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bookmarkEnd w:id="8"/>
          </w:p>
        </w:tc>
      </w:tr>
      <w:tr w:rsidR="00585E3B" w:rsidRPr="00432D1E" w14:paraId="314CE9AA" w14:textId="77777777" w:rsidTr="00414B74">
        <w:tc>
          <w:tcPr>
            <w:tcW w:w="2880" w:type="dxa"/>
          </w:tcPr>
          <w:p w14:paraId="6564742E" w14:textId="77777777" w:rsidR="00585E3B" w:rsidRPr="00432D1E" w:rsidRDefault="00585E3B" w:rsidP="00585E3B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59C9E46C" w14:textId="77777777" w:rsidR="00585E3B" w:rsidRPr="00432D1E" w:rsidRDefault="00585E3B" w:rsidP="00585E3B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585E3B" w:rsidRPr="00432D1E" w14:paraId="1E22071D" w14:textId="77777777" w:rsidTr="00414B74">
        <w:tc>
          <w:tcPr>
            <w:tcW w:w="2880" w:type="dxa"/>
          </w:tcPr>
          <w:p w14:paraId="6EACDDD8" w14:textId="77777777" w:rsidR="00585E3B" w:rsidRPr="00432D1E" w:rsidRDefault="00585E3B" w:rsidP="00585E3B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78C7A56C" w14:textId="77777777" w:rsidR="00585E3B" w:rsidRPr="00432D1E" w:rsidRDefault="00585E3B" w:rsidP="00585E3B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bookmarkStart w:id="9" w:name="nProgram"/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725760079"/>
                <w:placeholder>
                  <w:docPart w:val="DC409E01B0194BB3A9578B591C6E3D73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E67469" w:rsidRPr="00432D1E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bookmarkEnd w:id="9"/>
          </w:p>
        </w:tc>
      </w:tr>
      <w:tr w:rsidR="00585E3B" w:rsidRPr="00432D1E" w14:paraId="2603E325" w14:textId="77777777" w:rsidTr="009B424D">
        <w:trPr>
          <w:trHeight w:val="822"/>
        </w:trPr>
        <w:tc>
          <w:tcPr>
            <w:tcW w:w="2880" w:type="dxa"/>
            <w:tcBorders>
              <w:bottom w:val="single" w:sz="18" w:space="0" w:color="auto"/>
            </w:tcBorders>
          </w:tcPr>
          <w:p w14:paraId="1A77A626" w14:textId="77777777" w:rsidR="00585E3B" w:rsidRPr="00432D1E" w:rsidRDefault="00585E3B" w:rsidP="00585E3B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7B2DC5A2" w14:textId="389E41F7" w:rsidR="00585E3B" w:rsidRPr="00432D1E" w:rsidRDefault="00585E3B" w:rsidP="009B424D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9B424D" w:rsidRPr="00432D1E">
              <w:rPr>
                <w:rFonts w:hint="cs"/>
              </w:rPr>
              <w:fldChar w:fldCharType="begin"/>
            </w:r>
            <w:r w:rsidR="009B424D" w:rsidRPr="00432D1E">
              <w:rPr>
                <w:rFonts w:hint="cs"/>
              </w:rPr>
              <w:instrText xml:space="preserve"> REF  nAcademicYear \h  \* MERGEFORMAT </w:instrText>
            </w:r>
            <w:r w:rsidR="009B424D" w:rsidRPr="00432D1E">
              <w:rPr>
                <w:rFonts w:hint="cs"/>
              </w:rPr>
            </w:r>
            <w:r w:rsidR="009B424D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209274513"/>
                <w:lock w:val="sdtLocked"/>
                <w:placeholder>
                  <w:docPart w:val="2749EA9C018E43FFA46D3B7F5022BCED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  <w:cs/>
                  </w:rPr>
                  <w:t>25</w:t>
                </w:r>
                <w:r w:rsidR="00301158" w:rsidRPr="00432D1E">
                  <w:rPr>
                    <w:rFonts w:hint="cs"/>
                  </w:rPr>
                  <w:t>6</w:t>
                </w:r>
                <w:r w:rsidR="0051301B" w:rsidRPr="00432D1E">
                  <w:rPr>
                    <w:rFonts w:hint="cs"/>
                  </w:rPr>
                  <w:t>3</w:t>
                </w:r>
              </w:sdtContent>
            </w:sdt>
            <w:r w:rsidR="009B424D" w:rsidRPr="00432D1E">
              <w:rPr>
                <w:rFonts w:hint="cs"/>
              </w:rPr>
              <w:fldChar w:fldCharType="end"/>
            </w:r>
          </w:p>
        </w:tc>
      </w:tr>
    </w:tbl>
    <w:p w14:paraId="7E2DCFB0" w14:textId="77777777" w:rsidR="00BD7FF6" w:rsidRPr="00432D1E" w:rsidRDefault="00BD7FF6" w:rsidP="00BD7FF6">
      <w:pPr>
        <w:rPr>
          <w:rFonts w:ascii="TH SarabunPSK" w:hAnsi="TH SarabunPSK" w:cs="TH SarabunPSK"/>
          <w:sz w:val="32"/>
          <w:szCs w:val="32"/>
        </w:rPr>
      </w:pPr>
    </w:p>
    <w:p w14:paraId="3E859D8E" w14:textId="77777777" w:rsidR="001040EA" w:rsidRPr="00432D1E" w:rsidRDefault="00E67469" w:rsidP="00AB3DF8">
      <w:pPr>
        <w:pStyle w:val="cpeBodyText"/>
        <w:ind w:firstLine="0"/>
      </w:pPr>
      <w:r w:rsidRPr="00432D1E">
        <w:rPr>
          <w:rFonts w:hint="cs"/>
          <w:cs/>
        </w:rPr>
        <w:t>ภาควิชาวิศวกรรมคอมพิวเตอร์ คณะวิศวกรรมศาสตร์ มหาวิทยาลัยเชียงใหม่ได้อนุมัติให้โครงงานนี้เป็นส่วนหนึ่งของการศึกษาตามหลักสูตรปริญญาวิศวกรรมศาสตรบัณฑิต (</w:t>
      </w:r>
      <w:r w:rsidR="00AB3DF8" w:rsidRPr="00432D1E">
        <w:rPr>
          <w:rFonts w:hint="cs"/>
          <w:cs/>
        </w:rPr>
        <w:t>สาขา</w:t>
      </w:r>
      <w:r w:rsidRPr="00432D1E">
        <w:rPr>
          <w:rFonts w:hint="cs"/>
        </w:rPr>
        <w:fldChar w:fldCharType="begin"/>
      </w:r>
      <w:r w:rsidRPr="00432D1E">
        <w:rPr>
          <w:rFonts w:hint="cs"/>
        </w:rPr>
        <w:instrText xml:space="preserve"> REF  nProgram \h  \* MERGEFORMAT </w:instrText>
      </w:r>
      <w:r w:rsidRPr="00432D1E">
        <w:rPr>
          <w:rFonts w:hint="cs"/>
        </w:rPr>
      </w:r>
      <w:r w:rsidRPr="00432D1E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หลักสูตร"/>
          <w:tag w:val="หลักสูตร"/>
          <w:id w:val="-874158218"/>
          <w:placeholder>
            <w:docPart w:val="FA4BB910B5C54EFC87A7BC592F7E43F0"/>
          </w:placeholder>
          <w15:color w:val="000000"/>
          <w:dropDownList>
            <w:listItem w:displayText="วิศวกรรมคอมพิวเตอร์" w:value="วิศวกรรมคอมพิวเตอร์"/>
            <w:listItem w:displayText="วิศวกรรมระบบสารสนเทศและเครือข่าย" w:value="วิศวกรรมระบบสารสนเทศและเครือข่าย"/>
          </w:dropDownList>
        </w:sdtPr>
        <w:sdtContent>
          <w:r w:rsidR="00301158" w:rsidRPr="00432D1E">
            <w:rPr>
              <w:rFonts w:hint="cs"/>
              <w:cs/>
            </w:rPr>
            <w:t>วิศวกรรมคอมพิวเตอร์</w:t>
          </w:r>
        </w:sdtContent>
      </w:sdt>
      <w:r w:rsidRPr="00432D1E">
        <w:rPr>
          <w:rFonts w:hint="cs"/>
        </w:rPr>
        <w:fldChar w:fldCharType="end"/>
      </w:r>
      <w:r w:rsidRPr="00432D1E">
        <w:rPr>
          <w:rFonts w:hint="cs"/>
        </w:rPr>
        <w:t>)</w:t>
      </w:r>
    </w:p>
    <w:p w14:paraId="26FA2BED" w14:textId="77777777" w:rsidR="001040EA" w:rsidRPr="00432D1E" w:rsidRDefault="001040EA" w:rsidP="00AB3DF8">
      <w:pPr>
        <w:pStyle w:val="cpeBodyText"/>
        <w:ind w:firstLine="0"/>
      </w:pPr>
    </w:p>
    <w:p w14:paraId="6673E6AE" w14:textId="77777777" w:rsidR="001040EA" w:rsidRPr="00432D1E" w:rsidRDefault="001040EA" w:rsidP="00AB3DF8">
      <w:pPr>
        <w:pStyle w:val="cpeBodyText"/>
        <w:ind w:firstLine="0"/>
      </w:pPr>
    </w:p>
    <w:p w14:paraId="07659B46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  <w:r w:rsidRPr="00432D1E">
        <w:rPr>
          <w:rFonts w:hint="cs"/>
          <w:cs/>
        </w:rPr>
        <w:t>................................................................................ หัวหน้าภาควิชาวิศวกรรมคอมพิวเตอร์</w:t>
      </w:r>
    </w:p>
    <w:p w14:paraId="60027BC8" w14:textId="77777777" w:rsidR="001040EA" w:rsidRPr="00432D1E" w:rsidRDefault="00C93D9C" w:rsidP="00C93D9C">
      <w:pPr>
        <w:pStyle w:val="cpeBodyText"/>
        <w:spacing w:before="0"/>
        <w:ind w:firstLine="0"/>
        <w:jc w:val="center"/>
      </w:pPr>
      <w:r w:rsidRPr="00432D1E">
        <w:rPr>
          <w:rFonts w:hint="cs"/>
          <w:cs/>
        </w:rPr>
        <w:t xml:space="preserve">               ( </w:t>
      </w:r>
      <w:sdt>
        <w:sdtPr>
          <w:rPr>
            <w:rFonts w:hint="cs"/>
            <w:cs/>
          </w:rPr>
          <w:alias w:val="หัวหน้าภาค"/>
          <w:tag w:val="หัวหน้าภาค"/>
          <w:id w:val="-1526776222"/>
          <w:placeholder>
            <w:docPart w:val="AC881C29B76B44598492BE963674AE71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โดม โพธิกานนท์" w:value="อ.โดม โพธิกานนท์"/>
          </w:dropDownList>
        </w:sdtPr>
        <w:sdtContent>
          <w:r w:rsidRPr="00432D1E">
            <w:rPr>
              <w:rFonts w:hint="cs"/>
              <w:cs/>
            </w:rPr>
            <w:t>รศ.ดร.ศักดิ์กษิต ระมิงค์วงศ์</w:t>
          </w:r>
        </w:sdtContent>
      </w:sdt>
      <w:r w:rsidRPr="00432D1E">
        <w:rPr>
          <w:rFonts w:hint="cs"/>
          <w:cs/>
        </w:rPr>
        <w:t xml:space="preserve"> )</w:t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</w:p>
    <w:p w14:paraId="5A53A011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</w:p>
    <w:p w14:paraId="5530820B" w14:textId="77777777" w:rsidR="001040EA" w:rsidRPr="00432D1E" w:rsidRDefault="001040EA" w:rsidP="001040EA">
      <w:pPr>
        <w:pStyle w:val="cpeBodyText"/>
        <w:spacing w:before="0"/>
        <w:ind w:firstLine="0"/>
        <w:jc w:val="left"/>
      </w:pPr>
      <w:r w:rsidRPr="00432D1E">
        <w:rPr>
          <w:rFonts w:hint="cs"/>
          <w:cs/>
        </w:rPr>
        <w:t>คณะกรรมการสอบโครงงาน</w:t>
      </w:r>
    </w:p>
    <w:p w14:paraId="40F9BFFB" w14:textId="77777777" w:rsidR="001040EA" w:rsidRPr="00432D1E" w:rsidRDefault="001040EA" w:rsidP="001040EA">
      <w:pPr>
        <w:pStyle w:val="cpeBodyText"/>
        <w:spacing w:before="0"/>
        <w:ind w:firstLine="0"/>
        <w:jc w:val="left"/>
      </w:pPr>
    </w:p>
    <w:p w14:paraId="4846CDCF" w14:textId="77777777" w:rsidR="001040EA" w:rsidRPr="00432D1E" w:rsidRDefault="001040EA" w:rsidP="001040EA">
      <w:pPr>
        <w:pStyle w:val="cpeBodyText"/>
        <w:spacing w:before="0"/>
        <w:ind w:firstLine="0"/>
        <w:jc w:val="left"/>
      </w:pPr>
    </w:p>
    <w:p w14:paraId="5F525EEE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  <w:r w:rsidRPr="00432D1E">
        <w:rPr>
          <w:rFonts w:hint="cs"/>
          <w:cs/>
        </w:rPr>
        <w:t>................................................................................ ประธานกรรมการ</w:t>
      </w:r>
    </w:p>
    <w:p w14:paraId="7610BD67" w14:textId="21BF0A03" w:rsidR="001040EA" w:rsidRPr="00432D1E" w:rsidRDefault="0051301B" w:rsidP="0051301B">
      <w:pPr>
        <w:pStyle w:val="cpeBodyText"/>
        <w:spacing w:before="0"/>
        <w:ind w:left="1440" w:firstLine="0"/>
        <w:jc w:val="right"/>
      </w:pPr>
      <w:r w:rsidRPr="00432D1E">
        <w:rPr>
          <w:rFonts w:hint="cs"/>
          <w:cs/>
        </w:rPr>
        <w:t xml:space="preserve">                     </w:t>
      </w:r>
      <w:r w:rsidR="001040EA" w:rsidRPr="00432D1E">
        <w:rPr>
          <w:rFonts w:hint="cs"/>
          <w:cs/>
        </w:rPr>
        <w:t>(</w:t>
      </w:r>
      <w:r w:rsidR="00C93D9C" w:rsidRPr="00432D1E">
        <w:rPr>
          <w:rFonts w:hint="cs"/>
          <w:cs/>
        </w:rPr>
        <w:t xml:space="preserve"> </w:t>
      </w:r>
      <w:r w:rsidR="006E7157" w:rsidRPr="00432D1E">
        <w:rPr>
          <w:rFonts w:hint="cs"/>
        </w:rPr>
        <w:fldChar w:fldCharType="begin"/>
      </w:r>
      <w:r w:rsidR="006E7157" w:rsidRPr="00432D1E">
        <w:rPr>
          <w:rFonts w:hint="cs"/>
        </w:rPr>
        <w:instrText xml:space="preserve"> REF  nAdvisor \h  \* MERGEFORMAT </w:instrText>
      </w:r>
      <w:r w:rsidR="006E7157" w:rsidRPr="00432D1E">
        <w:rPr>
          <w:rFonts w:hint="cs"/>
        </w:rPr>
      </w:r>
      <w:r w:rsidR="006E7157" w:rsidRPr="00432D1E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อาจารย์ที่ปรึกษา"/>
          <w:tag w:val="อาจารย์ที่ปรึกษา"/>
          <w:id w:val="-522012994"/>
          <w:placeholder>
            <w:docPart w:val="4D8CE939BDC740E78F8715F45E9765AF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ดร.นวดนย์ คุณเลิศกิจ" w:value="อ.ดร.นวดนย์ คุณเลิศกิจ"/>
            <w:listItem w:displayText="อ.โดม โพธิกานนท์" w:value="อ.โดม โพธิกานนท์"/>
          </w:dropDownList>
        </w:sdtPr>
        <w:sdtContent>
          <w:r w:rsidRPr="00432D1E">
            <w:rPr>
              <w:rFonts w:hint="cs"/>
              <w:cs/>
            </w:rPr>
            <w:t>รศ.ดร.ศันสนีย์ เอื้อพันธ์วิริยะกุล</w:t>
          </w:r>
        </w:sdtContent>
      </w:sdt>
      <w:r w:rsidR="006E7157" w:rsidRPr="00432D1E">
        <w:rPr>
          <w:rFonts w:hint="cs"/>
        </w:rPr>
        <w:fldChar w:fldCharType="end"/>
      </w:r>
      <w:r w:rsidR="00C93D9C" w:rsidRPr="00432D1E">
        <w:rPr>
          <w:rFonts w:hint="cs"/>
          <w:cs/>
        </w:rPr>
        <w:t xml:space="preserve"> </w:t>
      </w:r>
      <w:r w:rsidR="001040EA" w:rsidRPr="00432D1E">
        <w:rPr>
          <w:rFonts w:hint="cs"/>
          <w:cs/>
        </w:rPr>
        <w:t>)</w:t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</w:p>
    <w:p w14:paraId="7B3F1CAA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</w:p>
    <w:p w14:paraId="3F3B9686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  <w:r w:rsidRPr="00432D1E">
        <w:rPr>
          <w:rFonts w:hint="cs"/>
          <w:cs/>
        </w:rPr>
        <w:t>.........................................................................</w:t>
      </w:r>
      <w:r w:rsidR="006E7157" w:rsidRPr="00432D1E">
        <w:rPr>
          <w:rFonts w:hint="cs"/>
        </w:rPr>
        <w:t>.............</w:t>
      </w:r>
      <w:r w:rsidRPr="00432D1E">
        <w:rPr>
          <w:rFonts w:hint="cs"/>
          <w:cs/>
        </w:rPr>
        <w:t>....... กรรมการ</w:t>
      </w:r>
    </w:p>
    <w:p w14:paraId="6C0A7AC1" w14:textId="74723591" w:rsidR="001040EA" w:rsidRPr="00432D1E" w:rsidRDefault="0051301B" w:rsidP="001040EA">
      <w:pPr>
        <w:pStyle w:val="cpeBodyText"/>
        <w:spacing w:before="0"/>
        <w:ind w:firstLine="0"/>
        <w:jc w:val="right"/>
      </w:pPr>
      <w:r w:rsidRPr="00432D1E">
        <w:rPr>
          <w:rFonts w:hint="cs"/>
          <w:cs/>
        </w:rPr>
        <w:t xml:space="preserve">        </w:t>
      </w:r>
      <w:r w:rsidR="001040EA" w:rsidRPr="00432D1E">
        <w:rPr>
          <w:rFonts w:hint="cs"/>
          <w:cs/>
        </w:rPr>
        <w:t>(</w:t>
      </w:r>
      <w:r w:rsidRPr="00432D1E">
        <w:rPr>
          <w:rFonts w:hint="cs"/>
          <w:cs/>
        </w:rPr>
        <w:t xml:space="preserve"> อ.ดร.เกษมสิทธิ์ ตียพันธ์ </w:t>
      </w:r>
      <w:r w:rsidR="001040EA" w:rsidRPr="00432D1E">
        <w:rPr>
          <w:rFonts w:hint="cs"/>
          <w:cs/>
        </w:rPr>
        <w:t>)</w:t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</w:p>
    <w:p w14:paraId="6914236A" w14:textId="77777777" w:rsidR="001040EA" w:rsidRPr="00432D1E" w:rsidRDefault="001040EA" w:rsidP="001040EA">
      <w:pPr>
        <w:pStyle w:val="cpeBodyText"/>
        <w:spacing w:before="0"/>
        <w:ind w:firstLine="0"/>
        <w:jc w:val="right"/>
      </w:pPr>
    </w:p>
    <w:p w14:paraId="449F8987" w14:textId="77777777" w:rsidR="006E7157" w:rsidRPr="00432D1E" w:rsidRDefault="001040EA" w:rsidP="001040EA">
      <w:pPr>
        <w:pStyle w:val="cpeBodyText"/>
        <w:spacing w:before="0"/>
        <w:ind w:firstLine="0"/>
        <w:jc w:val="right"/>
      </w:pPr>
      <w:r w:rsidRPr="00432D1E">
        <w:rPr>
          <w:rFonts w:hint="cs"/>
          <w:cs/>
        </w:rPr>
        <w:t>.........................................................................</w:t>
      </w:r>
      <w:r w:rsidR="006E7157" w:rsidRPr="00432D1E">
        <w:rPr>
          <w:rFonts w:hint="cs"/>
        </w:rPr>
        <w:t>..............</w:t>
      </w:r>
      <w:r w:rsidRPr="00432D1E">
        <w:rPr>
          <w:rFonts w:hint="cs"/>
          <w:cs/>
        </w:rPr>
        <w:t>...... กรรมการ</w:t>
      </w:r>
    </w:p>
    <w:p w14:paraId="376BC8B9" w14:textId="04C42606" w:rsidR="00BD7FF6" w:rsidRPr="00432D1E" w:rsidRDefault="006E7157" w:rsidP="0051301B">
      <w:pPr>
        <w:pStyle w:val="cpeBodyText"/>
        <w:spacing w:before="0"/>
        <w:ind w:left="2160"/>
        <w:jc w:val="center"/>
      </w:pPr>
      <w:r w:rsidRPr="00432D1E">
        <w:rPr>
          <w:rFonts w:hint="cs"/>
          <w:cs/>
        </w:rPr>
        <w:t>(</w:t>
      </w:r>
      <w:r w:rsidR="0051301B" w:rsidRPr="00432D1E">
        <w:rPr>
          <w:rFonts w:hint="cs"/>
        </w:rPr>
        <w:t xml:space="preserve"> </w:t>
      </w:r>
      <w:r w:rsidR="0051301B" w:rsidRPr="00432D1E">
        <w:rPr>
          <w:rFonts w:hint="cs"/>
          <w:cs/>
        </w:rPr>
        <w:t>รศ.ดร.นิพนธ์ ธีรอำพน</w:t>
      </w:r>
      <w:r w:rsidR="0051301B" w:rsidRPr="00432D1E">
        <w:rPr>
          <w:rFonts w:hint="cs"/>
        </w:rPr>
        <w:t xml:space="preserve"> )</w:t>
      </w:r>
      <w:r w:rsidRPr="00432D1E">
        <w:rPr>
          <w:rFonts w:hint="cs"/>
        </w:rPr>
        <w:tab/>
      </w:r>
      <w:r w:rsidRPr="00432D1E">
        <w:rPr>
          <w:rFonts w:hint="cs"/>
        </w:rPr>
        <w:tab/>
      </w:r>
      <w:r w:rsidRPr="00432D1E">
        <w:rPr>
          <w:rFonts w:hint="cs"/>
        </w:rPr>
        <w:tab/>
      </w:r>
      <w:r w:rsidR="00BD7FF6" w:rsidRPr="00432D1E">
        <w:rPr>
          <w:rFonts w:hint="cs"/>
        </w:rPr>
        <w:br w:type="page"/>
      </w:r>
    </w:p>
    <w:p w14:paraId="3D004264" w14:textId="77777777" w:rsidR="00EF5318" w:rsidRPr="00432D1E" w:rsidRDefault="00EF5318" w:rsidP="00EF5318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D8750B" w:rsidRPr="00432D1E" w14:paraId="336A76B5" w14:textId="77777777" w:rsidTr="00D8750B">
        <w:tc>
          <w:tcPr>
            <w:tcW w:w="2880" w:type="dxa"/>
          </w:tcPr>
          <w:p w14:paraId="4DFFC05B" w14:textId="77777777" w:rsidR="00D8750B" w:rsidRPr="00432D1E" w:rsidRDefault="00D8750B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67834E94" w14:textId="61EB4DA8" w:rsidR="00D8750B" w:rsidRPr="00432D1E" w:rsidRDefault="009F31B2" w:rsidP="0065114C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="003B467E" w:rsidRPr="00432D1E">
              <w:rPr>
                <w:rFonts w:hint="cs"/>
              </w:rPr>
              <w:fldChar w:fldCharType="begin"/>
            </w:r>
            <w:r w:rsidR="0089548B" w:rsidRPr="00432D1E">
              <w:rPr>
                <w:rFonts w:hint="cs"/>
              </w:rPr>
              <w:instrText xml:space="preserve"> REF nProjectName \h </w:instrText>
            </w:r>
            <w:r w:rsidR="007663BD" w:rsidRPr="00432D1E">
              <w:rPr>
                <w:rFonts w:hint="cs"/>
              </w:rPr>
              <w:instrText xml:space="preserve"> \* MERGEFORMAT </w:instrText>
            </w:r>
            <w:r w:rsidR="003B467E" w:rsidRPr="00432D1E">
              <w:rPr>
                <w:rFonts w:hint="cs"/>
              </w:rPr>
            </w:r>
            <w:r w:rsidR="003B467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ชื่อโครงงาน"/>
                <w:tag w:val="ชื่อโครงงาน"/>
                <w:id w:val="2025898686"/>
                <w:placeholder>
                  <w:docPart w:val="1EBD489937154ABABB8DF0A744815A16"/>
                </w:placeholder>
                <w:text/>
              </w:sdtPr>
              <w:sdtContent>
                <w:r w:rsidR="00FE6FDF" w:rsidRPr="00432D1E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="003B467E" w:rsidRPr="00432D1E">
              <w:rPr>
                <w:rFonts w:hint="cs"/>
              </w:rPr>
              <w:fldChar w:fldCharType="end"/>
            </w:r>
          </w:p>
        </w:tc>
      </w:tr>
      <w:tr w:rsidR="00D8750B" w:rsidRPr="00432D1E" w14:paraId="1B2DEBDB" w14:textId="77777777" w:rsidTr="00D8750B">
        <w:tc>
          <w:tcPr>
            <w:tcW w:w="2880" w:type="dxa"/>
          </w:tcPr>
          <w:p w14:paraId="1658C9A9" w14:textId="77777777" w:rsidR="00D8750B" w:rsidRPr="00432D1E" w:rsidRDefault="00D8750B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2C001B8E" w14:textId="29986820" w:rsidR="0089548B" w:rsidRPr="00432D1E" w:rsidRDefault="009F31B2" w:rsidP="00675E84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="00EF17A2" w:rsidRPr="00432D1E">
              <w:rPr>
                <w:rFonts w:hint="cs"/>
              </w:rPr>
              <w:fldChar w:fldCharType="begin"/>
            </w:r>
            <w:r w:rsidR="00EF17A2" w:rsidRPr="00432D1E">
              <w:rPr>
                <w:rFonts w:hint="cs"/>
              </w:rPr>
              <w:instrText xml:space="preserve"> REF  nName1 \h  \* MERGEFORMAT </w:instrText>
            </w:r>
            <w:r w:rsidR="00EF17A2" w:rsidRPr="00432D1E">
              <w:rPr>
                <w:rFonts w:hint="cs"/>
              </w:rPr>
            </w:r>
            <w:r w:rsidR="00EF17A2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34193048"/>
                <w:placeholder>
                  <w:docPart w:val="5555B0B6A23641F7A4012805C9869B48"/>
                </w:placeholder>
                <w:text/>
              </w:sdtPr>
              <w:sdtContent>
                <w:r w:rsidR="00301158" w:rsidRPr="00432D1E">
                  <w:rPr>
                    <w:rFonts w:hint="cs"/>
                    <w:noProof/>
                    <w:cs/>
                  </w:rPr>
                  <w:t>นาย</w:t>
                </w:r>
                <w:r w:rsidR="00FE6FDF" w:rsidRPr="00432D1E">
                  <w:rPr>
                    <w:rFonts w:hint="cs"/>
                    <w:noProof/>
                    <w:cs/>
                  </w:rPr>
                  <w:t>ปัณณวิชญ์ พันธ์วงศ์</w:t>
                </w:r>
              </w:sdtContent>
            </w:sdt>
            <w:r w:rsidR="00EF17A2" w:rsidRPr="00432D1E">
              <w:rPr>
                <w:rFonts w:hint="cs"/>
              </w:rPr>
              <w:fldChar w:fldCharType="end"/>
            </w:r>
            <w:r w:rsidR="00C15162" w:rsidRPr="00432D1E">
              <w:rPr>
                <w:rFonts w:hint="cs"/>
                <w:cs/>
              </w:rPr>
              <w:t xml:space="preserve"> </w:t>
            </w:r>
            <w:r w:rsidR="00B54A2D" w:rsidRPr="00432D1E">
              <w:rPr>
                <w:rFonts w:hint="cs"/>
                <w:cs/>
              </w:rPr>
              <w:t xml:space="preserve">รหัส </w:t>
            </w:r>
            <w:r w:rsidR="00675E84" w:rsidRPr="00432D1E">
              <w:rPr>
                <w:rFonts w:hint="cs"/>
              </w:rPr>
              <w:fldChar w:fldCharType="begin"/>
            </w:r>
            <w:r w:rsidR="00675E84" w:rsidRPr="00432D1E">
              <w:rPr>
                <w:rFonts w:hint="cs"/>
              </w:rPr>
              <w:instrText xml:space="preserve"> REF  nCode1 \h  \* MERGEFORMAT </w:instrText>
            </w:r>
            <w:r w:rsidR="00675E84" w:rsidRPr="00432D1E">
              <w:rPr>
                <w:rFonts w:hint="cs"/>
              </w:rPr>
            </w:r>
            <w:r w:rsidR="00675E84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297960179"/>
                <w:placeholder>
                  <w:docPart w:val="E506864C18FE4271AA855092CE125196"/>
                </w:placeholder>
                <w15:color w:val="000000"/>
                <w:text/>
              </w:sdtPr>
              <w:sdtContent>
                <w:r w:rsidR="00FE6FDF" w:rsidRPr="00432D1E">
                  <w:rPr>
                    <w:rFonts w:hint="cs"/>
                  </w:rPr>
                  <w:t>600610752</w:t>
                </w:r>
              </w:sdtContent>
            </w:sdt>
            <w:r w:rsidR="00675E84" w:rsidRPr="00432D1E">
              <w:rPr>
                <w:rFonts w:hint="cs"/>
              </w:rPr>
              <w:fldChar w:fldCharType="end"/>
            </w:r>
          </w:p>
        </w:tc>
      </w:tr>
      <w:tr w:rsidR="00D8750B" w:rsidRPr="00432D1E" w14:paraId="3E8FF95C" w14:textId="77777777" w:rsidTr="00D8750B">
        <w:tc>
          <w:tcPr>
            <w:tcW w:w="2880" w:type="dxa"/>
          </w:tcPr>
          <w:p w14:paraId="4BBDFF28" w14:textId="77777777" w:rsidR="00D8750B" w:rsidRPr="00432D1E" w:rsidRDefault="00D8750B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2F29020" w14:textId="77777777" w:rsidR="00D8750B" w:rsidRPr="00432D1E" w:rsidRDefault="009F31B2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7411CA" w:rsidRPr="00432D1E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D8750B" w:rsidRPr="00432D1E" w14:paraId="17574979" w14:textId="77777777" w:rsidTr="00D8750B">
        <w:tc>
          <w:tcPr>
            <w:tcW w:w="2880" w:type="dxa"/>
          </w:tcPr>
          <w:p w14:paraId="345E212E" w14:textId="77777777" w:rsidR="00D8750B" w:rsidRPr="00432D1E" w:rsidRDefault="00D8750B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1A2BA4A0" w14:textId="0478C932" w:rsidR="00D8750B" w:rsidRPr="00432D1E" w:rsidRDefault="00A83F64" w:rsidP="00A83F64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nAdvisor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1153212596"/>
                <w:placeholder>
                  <w:docPart w:val="4A6AB0348ECC4AD8822057A263C66DB4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FE6FDF" w:rsidRPr="00432D1E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9B424D" w:rsidRPr="00432D1E" w14:paraId="1A5CB8E7" w14:textId="77777777" w:rsidTr="00D8750B">
        <w:tc>
          <w:tcPr>
            <w:tcW w:w="2880" w:type="dxa"/>
          </w:tcPr>
          <w:p w14:paraId="0AAA550B" w14:textId="77777777" w:rsidR="009B424D" w:rsidRPr="00432D1E" w:rsidRDefault="009B424D" w:rsidP="009B424D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438D2F4F" w14:textId="77777777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9B424D" w:rsidRPr="00432D1E" w14:paraId="212A6094" w14:textId="77777777" w:rsidTr="00D8750B">
        <w:tc>
          <w:tcPr>
            <w:tcW w:w="2880" w:type="dxa"/>
          </w:tcPr>
          <w:p w14:paraId="722E292B" w14:textId="77777777" w:rsidR="009B424D" w:rsidRPr="00432D1E" w:rsidRDefault="009B424D" w:rsidP="009B424D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3ED10B1E" w14:textId="77777777" w:rsidR="009B424D" w:rsidRPr="00432D1E" w:rsidRDefault="00E67469" w:rsidP="00E67469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nProgram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480923457"/>
                <w:placeholder>
                  <w:docPart w:val="1BC3CE2C58394C099013BF04F5A1723D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301158" w:rsidRPr="00432D1E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  <w:p w14:paraId="6FEE39C0" w14:textId="698C1A12" w:rsidR="006261CB" w:rsidRPr="00432D1E" w:rsidRDefault="006261CB" w:rsidP="00E67469">
            <w:pPr>
              <w:pStyle w:val="cpeTitleTable"/>
            </w:pPr>
          </w:p>
        </w:tc>
      </w:tr>
      <w:tr w:rsidR="009B424D" w:rsidRPr="00432D1E" w14:paraId="58846508" w14:textId="77777777" w:rsidTr="00FC0845">
        <w:trPr>
          <w:trHeight w:val="627"/>
        </w:trPr>
        <w:tc>
          <w:tcPr>
            <w:tcW w:w="2880" w:type="dxa"/>
            <w:tcBorders>
              <w:bottom w:val="single" w:sz="18" w:space="0" w:color="auto"/>
            </w:tcBorders>
          </w:tcPr>
          <w:p w14:paraId="71C7E1E8" w14:textId="77777777" w:rsidR="009B424D" w:rsidRPr="00432D1E" w:rsidRDefault="009B424D" w:rsidP="009B424D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1C3280D0" w14:textId="144D0229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nAcademicYear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972756674"/>
                <w:lock w:val="sdtLocked"/>
                <w:placeholder>
                  <w:docPart w:val="AB641A57270848E79BA8AC157F0CF47B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  <w:cs/>
                  </w:rPr>
                  <w:t>25</w:t>
                </w:r>
                <w:r w:rsidR="00301158" w:rsidRPr="00432D1E">
                  <w:rPr>
                    <w:rFonts w:hint="cs"/>
                  </w:rPr>
                  <w:t>6</w:t>
                </w:r>
                <w:r w:rsidR="00FE6FDF" w:rsidRPr="00432D1E">
                  <w:rPr>
                    <w:rFonts w:hint="cs"/>
                  </w:rPr>
                  <w:t>3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</w:tbl>
    <w:p w14:paraId="6A24C9F5" w14:textId="77777777" w:rsidR="00EF5318" w:rsidRPr="00432D1E" w:rsidRDefault="00EF5318" w:rsidP="00EF5318">
      <w:pPr>
        <w:rPr>
          <w:rFonts w:ascii="TH SarabunPSK" w:hAnsi="TH SarabunPSK" w:cs="TH SarabunPSK"/>
          <w:sz w:val="32"/>
          <w:szCs w:val="32"/>
        </w:rPr>
      </w:pPr>
    </w:p>
    <w:p w14:paraId="2064A4FB" w14:textId="77777777" w:rsidR="005E6F25" w:rsidRPr="00432D1E" w:rsidRDefault="005E6F25" w:rsidP="00892EC5">
      <w:pPr>
        <w:pStyle w:val="cpeHeader"/>
      </w:pPr>
      <w:bookmarkStart w:id="10" w:name="_Toc498009274"/>
      <w:r w:rsidRPr="00432D1E">
        <w:rPr>
          <w:rFonts w:hint="cs"/>
          <w:cs/>
        </w:rPr>
        <w:t>บทคัดย่อ</w:t>
      </w:r>
      <w:bookmarkEnd w:id="10"/>
    </w:p>
    <w:p w14:paraId="5FED02EA" w14:textId="1CC26C00" w:rsidR="006261CB" w:rsidRPr="00432D1E" w:rsidRDefault="006261CB" w:rsidP="006261CB">
      <w:pPr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ตลาดแลกเปลี่ยนเงินตราต่างประเทศ 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Foreign Exchange Market)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 ฟอเร็กซ์ 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ตลาดที่เกี่ยวข้องกับการทำธุรกรรมซื้อขายเงินตราของประเทศต่าง ๆ หลายสกุล ตลอดจนการลงทุนเพื่อการเก็งกำไรค่าเงิน  </w:t>
      </w:r>
    </w:p>
    <w:p w14:paraId="2295C285" w14:textId="77777777" w:rsidR="006261CB" w:rsidRPr="00432D1E" w:rsidRDefault="006261CB" w:rsidP="006261CB">
      <w:pPr>
        <w:ind w:firstLine="720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การลงทุนในฟอเร็กซ์นั้น มีความเสี่ยงสูงอันเนื่องมาจากความผันผวนกว่าตลาดหุ้นทั่วไปหลายเท่าตัว ทำให้ผู้จัดทำต้องการพัฒนาระบบที่สามารถทำนายแนวโน้มของตลาดฟอเร็กซ์ โดยใช้ การเรียนรู้ของเครื่องคอมพิวเตอร์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(Machine Learning)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และตรรกศาสตร์คลุมเครือ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(Fuzzy Logic)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เพื่อลดความเสี่ยงและเพิ่มความมั่นใจในการลงทุน จึงหวังว่าระบบทำนายตลาดแลกเปลี่ยนเงินตราต่างประเทศจะช่วยเพิ่มโอกาสของผู้ลงทุนในตลาดฟอเร็กซ์ให้มีกำไรมากขึ้น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</w:p>
    <w:p w14:paraId="5019F704" w14:textId="0E6BFD9C" w:rsidR="00EF5318" w:rsidRPr="00432D1E" w:rsidRDefault="00EF5318" w:rsidP="0065114C">
      <w:pPr>
        <w:pStyle w:val="cpeBodyText"/>
      </w:pPr>
      <w:r w:rsidRPr="00432D1E">
        <w:rPr>
          <w:rFonts w:hint="cs"/>
        </w:rPr>
        <w:br w:type="page"/>
      </w:r>
    </w:p>
    <w:p w14:paraId="0F263963" w14:textId="77777777" w:rsidR="003731D3" w:rsidRPr="00432D1E" w:rsidRDefault="003731D3" w:rsidP="003731D3">
      <w:pPr>
        <w:rPr>
          <w:rFonts w:ascii="TH SarabunPSK" w:hAnsi="TH SarabunPSK" w:cs="TH SarabunPSK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3731D3" w:rsidRPr="00432D1E" w14:paraId="0A061914" w14:textId="77777777" w:rsidTr="009B424D">
        <w:tc>
          <w:tcPr>
            <w:tcW w:w="2880" w:type="dxa"/>
          </w:tcPr>
          <w:p w14:paraId="487431C7" w14:textId="77777777" w:rsidR="003731D3" w:rsidRPr="00432D1E" w:rsidRDefault="003731D3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>Project Title</w:t>
            </w:r>
          </w:p>
        </w:tc>
        <w:tc>
          <w:tcPr>
            <w:tcW w:w="5976" w:type="dxa"/>
          </w:tcPr>
          <w:p w14:paraId="2CA67C95" w14:textId="3807777D" w:rsidR="003731D3" w:rsidRPr="00432D1E" w:rsidRDefault="00A75D0E" w:rsidP="0065114C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="003B467E" w:rsidRPr="00432D1E">
              <w:rPr>
                <w:rFonts w:hint="cs"/>
              </w:rPr>
              <w:fldChar w:fldCharType="begin"/>
            </w:r>
            <w:r w:rsidR="001F1083" w:rsidRPr="00432D1E">
              <w:rPr>
                <w:rFonts w:hint="cs"/>
              </w:rPr>
              <w:instrText xml:space="preserve"> REF nProjectNameE \h </w:instrText>
            </w:r>
            <w:r w:rsidR="007663BD" w:rsidRPr="00432D1E">
              <w:rPr>
                <w:rFonts w:hint="cs"/>
              </w:rPr>
              <w:instrText xml:space="preserve"> \* MERGEFORMAT </w:instrText>
            </w:r>
            <w:r w:rsidR="003B467E" w:rsidRPr="00432D1E">
              <w:rPr>
                <w:rFonts w:hint="cs"/>
              </w:rPr>
            </w:r>
            <w:r w:rsidR="003B467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Project Name English"/>
                <w:tag w:val="Project Name English"/>
                <w:id w:val="-529413416"/>
                <w:placeholder>
                  <w:docPart w:val="60A385AD146C4DEFB698C28E0B1F5CBA"/>
                </w:placeholder>
                <w:text/>
              </w:sdtPr>
              <w:sdtContent>
                <w:r w:rsidR="00613007" w:rsidRPr="00432D1E">
                  <w:rPr>
                    <w:rFonts w:hint="cs"/>
                  </w:rPr>
                  <w:t>Foreign exchange market prediction system</w:t>
                </w:r>
              </w:sdtContent>
            </w:sdt>
            <w:r w:rsidR="003B467E" w:rsidRPr="00432D1E">
              <w:rPr>
                <w:rFonts w:hint="cs"/>
              </w:rPr>
              <w:fldChar w:fldCharType="end"/>
            </w:r>
          </w:p>
        </w:tc>
      </w:tr>
      <w:tr w:rsidR="003731D3" w:rsidRPr="00432D1E" w14:paraId="6DEB172D" w14:textId="77777777" w:rsidTr="009B424D">
        <w:tc>
          <w:tcPr>
            <w:tcW w:w="2880" w:type="dxa"/>
          </w:tcPr>
          <w:p w14:paraId="26FCC98B" w14:textId="77777777" w:rsidR="003731D3" w:rsidRPr="00432D1E" w:rsidRDefault="003731D3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>Name</w:t>
            </w:r>
          </w:p>
        </w:tc>
        <w:tc>
          <w:tcPr>
            <w:tcW w:w="5976" w:type="dxa"/>
          </w:tcPr>
          <w:p w14:paraId="2520946E" w14:textId="6C4FCBCB" w:rsidR="0090781B" w:rsidRPr="00432D1E" w:rsidRDefault="00A75D0E" w:rsidP="00887963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="00887963" w:rsidRPr="00432D1E">
              <w:rPr>
                <w:rFonts w:hint="cs"/>
              </w:rPr>
              <w:fldChar w:fldCharType="begin"/>
            </w:r>
            <w:r w:rsidR="00887963" w:rsidRPr="00432D1E">
              <w:rPr>
                <w:rFonts w:hint="cs"/>
              </w:rPr>
              <w:instrText xml:space="preserve"> REF  nNameE1 \h  \* MERGEFORMAT </w:instrText>
            </w:r>
            <w:r w:rsidR="00887963" w:rsidRPr="00432D1E">
              <w:rPr>
                <w:rFonts w:hint="cs"/>
              </w:rPr>
            </w:r>
            <w:r w:rsidR="00887963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2131611996"/>
                <w:placeholder>
                  <w:docPart w:val="049B51C5E3084F3596D941A50B86D9BF"/>
                </w:placeholder>
                <w:text/>
              </w:sdtPr>
              <w:sdtContent>
                <w:r w:rsidR="00613007" w:rsidRPr="00432D1E">
                  <w:rPr>
                    <w:rFonts w:hint="cs"/>
                  </w:rPr>
                  <w:t>Pannawit Panwong</w:t>
                </w:r>
              </w:sdtContent>
            </w:sdt>
            <w:r w:rsidR="00887963" w:rsidRPr="00432D1E">
              <w:rPr>
                <w:rFonts w:hint="cs"/>
              </w:rPr>
              <w:fldChar w:fldCharType="end"/>
            </w:r>
            <w:r w:rsidR="00613007" w:rsidRPr="00432D1E">
              <w:rPr>
                <w:rFonts w:hint="cs"/>
              </w:rPr>
              <w:t xml:space="preserve"> </w:t>
            </w:r>
            <w:r w:rsidR="00EF17A2" w:rsidRPr="00432D1E">
              <w:rPr>
                <w:rFonts w:hint="cs"/>
              </w:rPr>
              <w:t xml:space="preserve"> </w:t>
            </w:r>
            <w:r w:rsidR="003D1E8E" w:rsidRPr="00432D1E">
              <w:rPr>
                <w:rFonts w:hint="cs"/>
              </w:rPr>
              <w:fldChar w:fldCharType="begin"/>
            </w:r>
            <w:r w:rsidR="003D1E8E" w:rsidRPr="00432D1E">
              <w:rPr>
                <w:rFonts w:hint="cs"/>
              </w:rPr>
              <w:instrText xml:space="preserve"> REF  nCode1 \h  \* MERGEFORMAT </w:instrText>
            </w:r>
            <w:r w:rsidR="003D1E8E" w:rsidRPr="00432D1E">
              <w:rPr>
                <w:rFonts w:hint="cs"/>
              </w:rPr>
            </w:r>
            <w:r w:rsidR="003D1E8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617713689"/>
                <w:placeholder>
                  <w:docPart w:val="7AB9C8C22B794BF6A48972C01DE2B407"/>
                </w:placeholder>
                <w15:color w:val="000000"/>
                <w:text/>
              </w:sdtPr>
              <w:sdtContent>
                <w:r w:rsidR="00613007" w:rsidRPr="00432D1E">
                  <w:rPr>
                    <w:rFonts w:hint="cs"/>
                  </w:rPr>
                  <w:t>600610752</w:t>
                </w:r>
              </w:sdtContent>
            </w:sdt>
            <w:r w:rsidR="003D1E8E" w:rsidRPr="00432D1E">
              <w:rPr>
                <w:rFonts w:hint="cs"/>
              </w:rPr>
              <w:fldChar w:fldCharType="end"/>
            </w:r>
          </w:p>
        </w:tc>
      </w:tr>
      <w:tr w:rsidR="003731D3" w:rsidRPr="00432D1E" w14:paraId="1477CD75" w14:textId="77777777" w:rsidTr="009B424D">
        <w:tc>
          <w:tcPr>
            <w:tcW w:w="2880" w:type="dxa"/>
          </w:tcPr>
          <w:p w14:paraId="6EE503AB" w14:textId="77777777" w:rsidR="003731D3" w:rsidRPr="00432D1E" w:rsidRDefault="003731D3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>Department</w:t>
            </w:r>
          </w:p>
        </w:tc>
        <w:tc>
          <w:tcPr>
            <w:tcW w:w="5976" w:type="dxa"/>
          </w:tcPr>
          <w:p w14:paraId="62CAADBB" w14:textId="77777777" w:rsidR="003731D3" w:rsidRPr="00432D1E" w:rsidRDefault="00A75D0E" w:rsidP="0065114C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r w:rsidR="007411CA" w:rsidRPr="00432D1E">
              <w:rPr>
                <w:rFonts w:hint="cs"/>
              </w:rPr>
              <w:t>Computer</w:t>
            </w:r>
            <w:r w:rsidR="003731D3" w:rsidRPr="00432D1E">
              <w:rPr>
                <w:rFonts w:hint="cs"/>
              </w:rPr>
              <w:t xml:space="preserve"> Engineering</w:t>
            </w:r>
          </w:p>
        </w:tc>
      </w:tr>
      <w:tr w:rsidR="003731D3" w:rsidRPr="00432D1E" w14:paraId="6656FF6E" w14:textId="77777777" w:rsidTr="009B424D">
        <w:tc>
          <w:tcPr>
            <w:tcW w:w="2880" w:type="dxa"/>
          </w:tcPr>
          <w:p w14:paraId="5311B1E8" w14:textId="77777777" w:rsidR="003731D3" w:rsidRPr="00432D1E" w:rsidRDefault="003731D3" w:rsidP="0065114C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>Project Advisor</w:t>
            </w:r>
          </w:p>
        </w:tc>
        <w:tc>
          <w:tcPr>
            <w:tcW w:w="5976" w:type="dxa"/>
          </w:tcPr>
          <w:p w14:paraId="68E2F828" w14:textId="505F2C10" w:rsidR="003731D3" w:rsidRPr="00432D1E" w:rsidRDefault="00A75D0E" w:rsidP="007B4E3E">
            <w:pPr>
              <w:pStyle w:val="cpeTitleTable"/>
              <w:rPr>
                <w:cs/>
              </w:rPr>
            </w:pPr>
            <w:r w:rsidRPr="00432D1E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Advisor"/>
                <w:tag w:val="Advisor"/>
                <w:id w:val="1163740597"/>
                <w:placeholder>
                  <w:docPart w:val="88EEEA01674F404EBDADDA4052ECE3C8"/>
                </w:placeholder>
                <w15:color w:val="000000"/>
                <w:dropDownList>
                  <w:listItem w:displayText="Assoc. Prof. Sanpawat Kantabutra, Ph.D." w:value="Assoc. Prof. Sanpawat Kantabutra, Ph.D."/>
                  <w:listItem w:displayText="Assoc. Prof. Sansanee Auephanwiriyakul, Ph.D." w:value="Assoc. Prof. Sansanee Auephanwiriyakul, Ph.D."/>
                  <w:listItem w:displayText="Assoc. Prof. Trasapong Thaiupathump, Ph.D." w:value="Assoc. Prof. Trasapong Thaiupathump, Ph.D."/>
                  <w:listItem w:displayText="Assoc. Prof. Sakgasit Ramingwong, Ph.D." w:value="Assoc. Prof. Sakgasit Ramingwong, Ph.D."/>
                  <w:listItem w:displayText="Assoc. Prof. Juggapong Natwichai, Ph.D." w:value="Assoc. Prof. Juggapong Natwichai, Ph.D."/>
                  <w:listItem w:displayText="Asst. Prof. Narathip Tiangtae, Ph.D." w:value="Asst. Prof. Narathip Tiangtae, Ph.D."/>
                  <w:listItem w:displayText="Asst. Prof. Lachana Ramingwong, Ph.D." w:value="Asst. Prof. Lachana Ramingwong, Ph.D."/>
                  <w:listItem w:displayText="Asst. Prof. Narissara Eiamkanitchat, Ph.D." w:value="Asst. Prof. Narissara Eiamkanitchat, Ph.D."/>
                  <w:listItem w:displayText="Asst. Prof. Yuthapong Somchit, Ph.D." w:value="Asst. Prof. Yuthapong Somchit, Ph.D."/>
                  <w:listItem w:displayText="Asst. Prof. Kenneth Cosh, Ph.D." w:value="Asst. Prof. Kenneth Cosh, Ph.D."/>
                  <w:listItem w:displayText="Asst. Prof. Santi Phithakkitnukoon, Ph.D." w:value="Asst. Prof. Santi Phithakkitnukoon, Ph.D."/>
                  <w:listItem w:displayText="Asst. Prof. Karn Patanukhom, Ph.D." w:value="Asst. Prof. Karn Patanukhom, Ph.D."/>
                  <w:listItem w:displayText="Asst. Prof. Anya Apavatjrut, Ph.D." w:value="Asst. Prof. Anya Apavatjrut, Ph.D."/>
                  <w:listItem w:displayText="Arnan Sipitakiat, Ph.D." w:value="Arnan Sipitakiat, Ph.D."/>
                  <w:listItem w:displayText="Pruet Boonma, Ph.D." w:value="Pruet Boonma, Ph.D."/>
                  <w:listItem w:displayText="Paskorn Champrasert, Ph.D." w:value="Paskorn Champrasert, Ph.D."/>
                  <w:listItem w:displayText="Patiwet Wuttisarnwattana, Ph.D." w:value="Patiwet Wuttisarnwattana, Ph.D."/>
                  <w:listItem w:displayText="Navadon Khunlertgit, Ph.D." w:value="Navadon Khunlertgit, Ph.D."/>
                  <w:listItem w:displayText="Dome Potikanond" w:value="Dome Potikanond"/>
                </w:dropDownList>
              </w:sdtPr>
              <w:sdtContent>
                <w:r w:rsidR="00613007" w:rsidRPr="00432D1E">
                  <w:rPr>
                    <w:rFonts w:hint="cs"/>
                    <w:cs/>
                  </w:rPr>
                  <w:t>Assoc. Prof. Sansanee Auephanwiriyakul, Ph.D.</w:t>
                </w:r>
              </w:sdtContent>
            </w:sdt>
          </w:p>
        </w:tc>
      </w:tr>
      <w:tr w:rsidR="009B424D" w:rsidRPr="00432D1E" w14:paraId="6AE21E36" w14:textId="77777777" w:rsidTr="009B424D">
        <w:tc>
          <w:tcPr>
            <w:tcW w:w="2880" w:type="dxa"/>
          </w:tcPr>
          <w:p w14:paraId="32920431" w14:textId="77777777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>Degree</w:t>
            </w:r>
          </w:p>
        </w:tc>
        <w:tc>
          <w:tcPr>
            <w:tcW w:w="5976" w:type="dxa"/>
          </w:tcPr>
          <w:p w14:paraId="26B78E7D" w14:textId="77777777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>: Bachelor of Engineering</w:t>
            </w:r>
          </w:p>
        </w:tc>
      </w:tr>
      <w:tr w:rsidR="009B424D" w:rsidRPr="00432D1E" w14:paraId="064390A6" w14:textId="77777777" w:rsidTr="009B424D">
        <w:tc>
          <w:tcPr>
            <w:tcW w:w="2880" w:type="dxa"/>
          </w:tcPr>
          <w:p w14:paraId="7FADDE6C" w14:textId="77777777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>Program</w:t>
            </w:r>
          </w:p>
        </w:tc>
        <w:tc>
          <w:tcPr>
            <w:tcW w:w="5976" w:type="dxa"/>
          </w:tcPr>
          <w:p w14:paraId="4C3AC926" w14:textId="77777777" w:rsidR="009B424D" w:rsidRPr="00432D1E" w:rsidRDefault="009B424D" w:rsidP="009B424D">
            <w:pPr>
              <w:pStyle w:val="cpeTitleTable"/>
            </w:pPr>
            <w:r w:rsidRPr="00432D1E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987318049"/>
                <w:placeholder>
                  <w:docPart w:val="FD2738A860F14886BE35193ECA4F2E17"/>
                </w:placeholder>
                <w15:color w:val="000000"/>
                <w:dropDownList>
                  <w:listItem w:displayText="Computer Engineering" w:value="Computer Engineering"/>
                  <w:listItem w:displayText="Information Systems and Network Engineering" w:value="Information Systems and Network Engineering"/>
                </w:dropDownList>
              </w:sdtPr>
              <w:sdtContent>
                <w:r w:rsidR="00381FA4" w:rsidRPr="00432D1E">
                  <w:rPr>
                    <w:rFonts w:hint="cs"/>
                    <w:cs/>
                  </w:rPr>
                  <w:t>Computer Engineering</w:t>
                </w:r>
              </w:sdtContent>
            </w:sdt>
          </w:p>
        </w:tc>
      </w:tr>
      <w:tr w:rsidR="009B424D" w:rsidRPr="00432D1E" w14:paraId="327EF6D3" w14:textId="77777777" w:rsidTr="009B424D">
        <w:trPr>
          <w:trHeight w:val="485"/>
        </w:trPr>
        <w:tc>
          <w:tcPr>
            <w:tcW w:w="2880" w:type="dxa"/>
            <w:tcBorders>
              <w:bottom w:val="single" w:sz="18" w:space="0" w:color="auto"/>
            </w:tcBorders>
          </w:tcPr>
          <w:p w14:paraId="6910DB9C" w14:textId="77777777" w:rsidR="009B424D" w:rsidRPr="00432D1E" w:rsidRDefault="009B424D" w:rsidP="009B424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Academic Year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46C5EF6D" w14:textId="331AF45E" w:rsidR="009B424D" w:rsidRPr="00432D1E" w:rsidRDefault="009B424D" w:rsidP="009B424D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REF  nAcademicYearE \h  \* MERGEFORMAT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sdt>
              <w:sdtP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alias w:val="ปี ค.ศ."/>
                <w:tag w:val="ปี ค.ศ."/>
                <w:id w:val="-741414830"/>
                <w:placeholder>
                  <w:docPart w:val="8A02AD3F30D14A569F2B00FBF2922AE5"/>
                </w:placeholder>
                <w:text/>
              </w:sdtPr>
              <w:sdtContent>
                <w:r w:rsidR="00613007" w:rsidRPr="00432D1E">
                  <w:rPr>
                    <w:rFonts w:ascii="TH SarabunPSK" w:hAnsi="TH SarabunPSK" w:cs="TH SarabunPSK" w:hint="cs"/>
                    <w:sz w:val="32"/>
                    <w:szCs w:val="32"/>
                  </w:rPr>
                  <w:t>2020</w:t>
                </w:r>
              </w:sdtContent>
            </w:sdt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</w:p>
        </w:tc>
      </w:tr>
    </w:tbl>
    <w:p w14:paraId="4BCFC868" w14:textId="77777777" w:rsidR="003731D3" w:rsidRPr="00432D1E" w:rsidRDefault="003731D3" w:rsidP="003731D3">
      <w:pPr>
        <w:rPr>
          <w:rFonts w:ascii="TH SarabunPSK" w:hAnsi="TH SarabunPSK" w:cs="TH SarabunPSK"/>
          <w:sz w:val="32"/>
          <w:szCs w:val="32"/>
        </w:rPr>
      </w:pPr>
    </w:p>
    <w:p w14:paraId="7D4809C1" w14:textId="77777777" w:rsidR="003731D3" w:rsidRPr="00432D1E" w:rsidRDefault="003731D3" w:rsidP="00892EC5">
      <w:pPr>
        <w:pStyle w:val="cpeHeader"/>
      </w:pPr>
      <w:bookmarkStart w:id="11" w:name="_Toc498009275"/>
      <w:r w:rsidRPr="00432D1E">
        <w:rPr>
          <w:rFonts w:hint="cs"/>
        </w:rPr>
        <w:t>ABSTRACT</w:t>
      </w:r>
      <w:bookmarkEnd w:id="11"/>
    </w:p>
    <w:p w14:paraId="4FAB385C" w14:textId="77777777" w:rsidR="00A206C2" w:rsidRPr="00432D1E" w:rsidRDefault="00FD31C1" w:rsidP="00E51453">
      <w:pPr>
        <w:pStyle w:val="cpeBodyText"/>
        <w:jc w:val="both"/>
      </w:pPr>
      <w:r w:rsidRPr="00432D1E">
        <w:rPr>
          <w:rFonts w:hint="cs"/>
          <w:highlight w:val="yellow"/>
        </w:rPr>
        <w:t xml:space="preserve">This project presents a </w:t>
      </w:r>
      <w:r w:rsidR="004D5439" w:rsidRPr="00432D1E">
        <w:rPr>
          <w:rFonts w:hint="cs"/>
          <w:highlight w:val="yellow"/>
        </w:rPr>
        <w:t>study of</w:t>
      </w:r>
      <w:r w:rsidR="00195679" w:rsidRPr="00432D1E">
        <w:rPr>
          <w:rFonts w:hint="cs"/>
          <w:highlight w:val="yellow"/>
        </w:rPr>
        <w:t xml:space="preserve"> </w:t>
      </w:r>
      <w:r w:rsidR="00E44858" w:rsidRPr="00432D1E">
        <w:rPr>
          <w:rFonts w:hint="cs"/>
          <w:highlight w:val="yellow"/>
        </w:rPr>
        <w:t>wireless 2-way energy meter using IEEE 802.15.4 standard</w:t>
      </w:r>
      <w:r w:rsidR="004D5439" w:rsidRPr="00432D1E">
        <w:rPr>
          <w:rFonts w:hint="cs"/>
          <w:highlight w:val="yellow"/>
          <w:cs/>
        </w:rPr>
        <w:t>.</w:t>
      </w:r>
      <w:r w:rsidR="00B63D63" w:rsidRPr="00432D1E">
        <w:rPr>
          <w:rFonts w:hint="cs"/>
          <w:highlight w:val="yellow"/>
        </w:rPr>
        <w:t xml:space="preserve"> </w:t>
      </w:r>
      <w:r w:rsidR="00E44858" w:rsidRPr="00432D1E">
        <w:rPr>
          <w:rFonts w:hint="cs"/>
          <w:highlight w:val="yellow"/>
        </w:rPr>
        <w:t xml:space="preserve">The meter was made by </w:t>
      </w:r>
      <w:r w:rsidR="00BF469A" w:rsidRPr="00432D1E">
        <w:rPr>
          <w:rFonts w:hint="cs"/>
          <w:highlight w:val="yellow"/>
        </w:rPr>
        <w:t xml:space="preserve">using a small number of </w:t>
      </w:r>
      <w:r w:rsidR="00E44858" w:rsidRPr="00432D1E">
        <w:rPr>
          <w:rFonts w:hint="cs"/>
          <w:highlight w:val="yellow"/>
        </w:rPr>
        <w:t>low component</w:t>
      </w:r>
      <w:r w:rsidR="00BF469A" w:rsidRPr="00432D1E">
        <w:rPr>
          <w:rFonts w:hint="cs"/>
          <w:highlight w:val="yellow"/>
        </w:rPr>
        <w:t>s</w:t>
      </w:r>
      <w:r w:rsidR="00B63D63" w:rsidRPr="00432D1E">
        <w:rPr>
          <w:rFonts w:hint="cs"/>
          <w:highlight w:val="yellow"/>
        </w:rPr>
        <w:t xml:space="preserve"> </w:t>
      </w:r>
      <w:r w:rsidR="00A6770D" w:rsidRPr="00432D1E">
        <w:rPr>
          <w:rFonts w:hint="cs"/>
          <w:highlight w:val="yellow"/>
        </w:rPr>
        <w:t xml:space="preserve">so </w:t>
      </w:r>
      <w:r w:rsidR="00BF469A" w:rsidRPr="00432D1E">
        <w:rPr>
          <w:rFonts w:hint="cs"/>
          <w:highlight w:val="yellow"/>
        </w:rPr>
        <w:t>to reduce its cost</w:t>
      </w:r>
      <w:r w:rsidR="00A6770D" w:rsidRPr="00432D1E">
        <w:rPr>
          <w:rFonts w:hint="cs"/>
          <w:highlight w:val="yellow"/>
        </w:rPr>
        <w:t xml:space="preserve">. The </w:t>
      </w:r>
      <w:r w:rsidR="000E59C6" w:rsidRPr="00432D1E">
        <w:rPr>
          <w:rFonts w:hint="cs"/>
          <w:highlight w:val="yellow"/>
        </w:rPr>
        <w:t>meters communicate</w:t>
      </w:r>
      <w:r w:rsidR="00A6770D" w:rsidRPr="00432D1E">
        <w:rPr>
          <w:rFonts w:hint="cs"/>
          <w:highlight w:val="yellow"/>
        </w:rPr>
        <w:t xml:space="preserve"> with another meter and reader by IEEE 802.15.4 wireless communication standard. MRF24J40 module was used for communication.</w:t>
      </w:r>
      <w:r w:rsidR="000C5192" w:rsidRPr="00432D1E">
        <w:rPr>
          <w:rFonts w:hint="cs"/>
          <w:highlight w:val="yellow"/>
        </w:rPr>
        <w:t xml:space="preserve"> Pulse frequency was converted to real power by MCP3906.</w:t>
      </w:r>
      <w:r w:rsidR="00BF469A" w:rsidRPr="00432D1E">
        <w:rPr>
          <w:rFonts w:hint="cs"/>
          <w:highlight w:val="yellow"/>
        </w:rPr>
        <w:t xml:space="preserve">Maximum </w:t>
      </w:r>
      <w:r w:rsidR="000C5192" w:rsidRPr="00432D1E">
        <w:rPr>
          <w:rFonts w:hint="cs"/>
          <w:highlight w:val="yellow"/>
        </w:rPr>
        <w:t>number of meter</w:t>
      </w:r>
      <w:r w:rsidR="00BF469A" w:rsidRPr="00432D1E">
        <w:rPr>
          <w:rFonts w:hint="cs"/>
          <w:highlight w:val="yellow"/>
        </w:rPr>
        <w:t>s connected to the network is</w:t>
      </w:r>
      <w:r w:rsidR="000C5192" w:rsidRPr="00432D1E">
        <w:rPr>
          <w:rFonts w:hint="cs"/>
          <w:highlight w:val="yellow"/>
        </w:rPr>
        <w:t xml:space="preserve"> 8. The range of real power that meter can measure</w:t>
      </w:r>
      <w:r w:rsidR="00BF469A" w:rsidRPr="00432D1E">
        <w:rPr>
          <w:rFonts w:hint="cs"/>
          <w:highlight w:val="yellow"/>
        </w:rPr>
        <w:t xml:space="preserve"> and has the error less than 5 </w:t>
      </w:r>
      <w:r w:rsidR="000C5192" w:rsidRPr="00432D1E">
        <w:rPr>
          <w:rFonts w:hint="cs"/>
          <w:highlight w:val="yellow"/>
        </w:rPr>
        <w:t>%</w:t>
      </w:r>
      <w:r w:rsidR="00BF469A" w:rsidRPr="00432D1E">
        <w:rPr>
          <w:rFonts w:hint="cs"/>
          <w:highlight w:val="yellow"/>
        </w:rPr>
        <w:t xml:space="preserve"> of accuracy class 5.0 is 50-4,000 W</w:t>
      </w:r>
      <w:r w:rsidR="009127A1" w:rsidRPr="00432D1E">
        <w:rPr>
          <w:rFonts w:hint="cs"/>
          <w:highlight w:val="yellow"/>
        </w:rPr>
        <w:t>. The r</w:t>
      </w:r>
      <w:r w:rsidR="000C5192" w:rsidRPr="00432D1E">
        <w:rPr>
          <w:rFonts w:hint="cs"/>
          <w:highlight w:val="yellow"/>
        </w:rPr>
        <w:t>eader can get data of real power, direction, and energy from meter and show it on graphic LCD.</w:t>
      </w:r>
    </w:p>
    <w:p w14:paraId="769DF603" w14:textId="77777777" w:rsidR="005E6F25" w:rsidRPr="00432D1E" w:rsidRDefault="005E6F25" w:rsidP="0065114C">
      <w:pPr>
        <w:pStyle w:val="cpeBodyText"/>
      </w:pPr>
      <w:r w:rsidRPr="00432D1E">
        <w:rPr>
          <w:rFonts w:hint="cs"/>
        </w:rPr>
        <w:br w:type="page"/>
      </w:r>
    </w:p>
    <w:p w14:paraId="24F3D411" w14:textId="77777777" w:rsidR="005E6F25" w:rsidRPr="00432D1E" w:rsidRDefault="005E6F25" w:rsidP="00892EC5">
      <w:pPr>
        <w:pStyle w:val="cpeHeader"/>
        <w:rPr>
          <w:highlight w:val="yellow"/>
        </w:rPr>
      </w:pPr>
      <w:bookmarkStart w:id="12" w:name="_Toc498009276"/>
      <w:r w:rsidRPr="00432D1E">
        <w:rPr>
          <w:rFonts w:hint="cs"/>
          <w:highlight w:val="yellow"/>
          <w:cs/>
        </w:rPr>
        <w:lastRenderedPageBreak/>
        <w:t>กิตติกรรมประกาศ</w:t>
      </w:r>
      <w:bookmarkEnd w:id="12"/>
    </w:p>
    <w:p w14:paraId="391B5722" w14:textId="77777777" w:rsidR="005E6F25" w:rsidRPr="00432D1E" w:rsidRDefault="005E6F25" w:rsidP="0065114C">
      <w:pPr>
        <w:pStyle w:val="cpeBodyText"/>
        <w:rPr>
          <w:highlight w:val="yellow"/>
        </w:rPr>
      </w:pPr>
      <w:r w:rsidRPr="00432D1E">
        <w:rPr>
          <w:rFonts w:hint="cs"/>
          <w:highlight w:val="yellow"/>
          <w:cs/>
        </w:rPr>
        <w:t>โครงงานนี้จะไม่สำเร็จลุล่วงลงได้ ถ้า</w:t>
      </w:r>
      <w:r w:rsidR="00AA0C6E" w:rsidRPr="00432D1E">
        <w:rPr>
          <w:rFonts w:hint="cs"/>
          <w:highlight w:val="yellow"/>
          <w:cs/>
        </w:rPr>
        <w:t>ไม่ได้รับ</w:t>
      </w:r>
      <w:r w:rsidR="00DC50F5" w:rsidRPr="00432D1E">
        <w:rPr>
          <w:rFonts w:hint="cs"/>
          <w:highlight w:val="yellow"/>
          <w:cs/>
        </w:rPr>
        <w:t>ความกรุณาจาก</w:t>
      </w:r>
      <w:r w:rsidR="00AA0C6E" w:rsidRPr="00432D1E">
        <w:rPr>
          <w:rFonts w:hint="cs"/>
          <w:highlight w:val="yellow"/>
          <w:cs/>
        </w:rPr>
        <w:t xml:space="preserve"> </w:t>
      </w:r>
      <w:r w:rsidR="00A83F64" w:rsidRPr="00432D1E">
        <w:rPr>
          <w:rFonts w:hint="cs"/>
          <w:highlight w:val="yellow"/>
          <w:cs/>
        </w:rPr>
        <w:t>ผศ.</w:t>
      </w:r>
      <w:r w:rsidR="00AA0C6E" w:rsidRPr="00432D1E">
        <w:rPr>
          <w:rFonts w:hint="cs"/>
          <w:highlight w:val="yellow"/>
          <w:cs/>
        </w:rPr>
        <w:t>ดร</w:t>
      </w:r>
      <w:r w:rsidR="00AA0C6E" w:rsidRPr="00432D1E">
        <w:rPr>
          <w:rFonts w:hint="cs"/>
          <w:highlight w:val="yellow"/>
        </w:rPr>
        <w:t>.</w:t>
      </w:r>
      <w:r w:rsidR="00A83F64" w:rsidRPr="00432D1E">
        <w:rPr>
          <w:rFonts w:hint="cs"/>
          <w:highlight w:val="yellow"/>
          <w:cs/>
        </w:rPr>
        <w:t>ยุทธพงษ์</w:t>
      </w:r>
      <w:r w:rsidR="00DC50F5" w:rsidRPr="00432D1E">
        <w:rPr>
          <w:rFonts w:hint="cs"/>
          <w:highlight w:val="yellow"/>
          <w:cs/>
        </w:rPr>
        <w:t xml:space="preserve"> </w:t>
      </w:r>
      <w:r w:rsidR="00A83F64" w:rsidRPr="00432D1E">
        <w:rPr>
          <w:rFonts w:hint="cs"/>
          <w:highlight w:val="yellow"/>
          <w:cs/>
        </w:rPr>
        <w:t xml:space="preserve">สมจิต </w:t>
      </w:r>
      <w:r w:rsidR="00DC50F5" w:rsidRPr="00432D1E">
        <w:rPr>
          <w:rFonts w:hint="cs"/>
          <w:highlight w:val="yellow"/>
          <w:cs/>
        </w:rPr>
        <w:t xml:space="preserve">อาจารย์ที่ปรึกษา ที่ได้สละเวลาให้ความช่วยเหลือทั้งให้คำแนะนำ ให้ความรู้และแนวคิดต่างๆรวมถึง </w:t>
      </w:r>
      <w:r w:rsidR="00414B74" w:rsidRPr="00432D1E">
        <w:rPr>
          <w:rFonts w:hint="cs"/>
          <w:highlight w:val="yellow"/>
          <w:cs/>
        </w:rPr>
        <w:t>ร</w:t>
      </w:r>
      <w:r w:rsidR="00DC50F5" w:rsidRPr="00432D1E">
        <w:rPr>
          <w:rFonts w:hint="cs"/>
          <w:highlight w:val="yellow"/>
          <w:cs/>
        </w:rPr>
        <w:t>ศ.</w:t>
      </w:r>
      <w:r w:rsidR="00414B74" w:rsidRPr="00432D1E">
        <w:rPr>
          <w:rFonts w:hint="cs"/>
          <w:highlight w:val="yellow"/>
          <w:cs/>
        </w:rPr>
        <w:t>ดร.ตรัสพงศ์ ไทยอุปถัมภ์</w:t>
      </w:r>
      <w:r w:rsidR="00DC50F5" w:rsidRPr="00432D1E">
        <w:rPr>
          <w:rFonts w:hint="cs"/>
          <w:highlight w:val="yellow"/>
          <w:cs/>
        </w:rPr>
        <w:t xml:space="preserve"> และ </w:t>
      </w:r>
      <w:r w:rsidR="00414B74" w:rsidRPr="00432D1E">
        <w:rPr>
          <w:rFonts w:hint="cs"/>
          <w:highlight w:val="yellow"/>
          <w:cs/>
        </w:rPr>
        <w:t>ผศ.</w:t>
      </w:r>
      <w:r w:rsidR="00DC50F5" w:rsidRPr="00432D1E">
        <w:rPr>
          <w:rFonts w:hint="cs"/>
          <w:highlight w:val="yellow"/>
          <w:cs/>
        </w:rPr>
        <w:t>ดร.</w:t>
      </w:r>
      <w:r w:rsidR="00414B74" w:rsidRPr="00432D1E">
        <w:rPr>
          <w:rFonts w:hint="cs"/>
          <w:highlight w:val="yellow"/>
          <w:cs/>
        </w:rPr>
        <w:t>อัญญา อาภาวัชรุตม์</w:t>
      </w:r>
      <w:r w:rsidR="00DC50F5" w:rsidRPr="00432D1E">
        <w:rPr>
          <w:rFonts w:hint="cs"/>
          <w:highlight w:val="yellow"/>
          <w:cs/>
        </w:rPr>
        <w:t xml:space="preserve"> ที่ให้คำปรึกษาจนทำให้โครงงานเล่มนี้เสร็จสมบูรณ์ไปได้</w:t>
      </w:r>
    </w:p>
    <w:p w14:paraId="68EA8DB7" w14:textId="77777777" w:rsidR="00706562" w:rsidRPr="00432D1E" w:rsidRDefault="00706562" w:rsidP="0065114C">
      <w:pPr>
        <w:pStyle w:val="cpeBodyText"/>
        <w:rPr>
          <w:highlight w:val="yellow"/>
        </w:rPr>
      </w:pPr>
      <w:r w:rsidRPr="00432D1E">
        <w:rPr>
          <w:rFonts w:hint="cs"/>
          <w:highlight w:val="yellow"/>
          <w:cs/>
        </w:rPr>
        <w:t>ขอบคุณห้อง</w:t>
      </w:r>
      <w:r w:rsidR="00414B74" w:rsidRPr="00432D1E">
        <w:rPr>
          <w:rFonts w:hint="cs"/>
          <w:highlight w:val="yellow"/>
          <w:cs/>
        </w:rPr>
        <w:t>วิจัย</w:t>
      </w:r>
      <w:r w:rsidRPr="00432D1E">
        <w:rPr>
          <w:rFonts w:hint="cs"/>
          <w:highlight w:val="yellow"/>
          <w:cs/>
        </w:rPr>
        <w:t xml:space="preserve"> </w:t>
      </w:r>
      <w:r w:rsidR="00414B74" w:rsidRPr="00432D1E">
        <w:rPr>
          <w:rFonts w:hint="cs"/>
          <w:highlight w:val="yellow"/>
        </w:rPr>
        <w:t>OASYS</w:t>
      </w:r>
      <w:r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ภาควิชา</w:t>
      </w:r>
      <w:r w:rsidR="00414B74" w:rsidRPr="00432D1E">
        <w:rPr>
          <w:rFonts w:hint="cs"/>
          <w:highlight w:val="yellow"/>
          <w:cs/>
        </w:rPr>
        <w:t>วิศวกรรมคอมพิวเตอร์</w:t>
      </w:r>
      <w:r w:rsidRPr="00432D1E">
        <w:rPr>
          <w:rFonts w:hint="cs"/>
          <w:highlight w:val="yellow"/>
          <w:cs/>
        </w:rPr>
        <w:t xml:space="preserve"> คณะวิศวกรรมศาสตร์ มหาวิทยาลัยเชียงใหม่ ที่เอื้อเฟื้อสถานที่ในการทำโครงงานและสนับสนุนอุปกรณ์ต่างๆ และขอขอบคุณนาง</w:t>
      </w:r>
      <w:r w:rsidR="00414B74" w:rsidRPr="00432D1E">
        <w:rPr>
          <w:rFonts w:hint="cs"/>
          <w:highlight w:val="yellow"/>
          <w:cs/>
        </w:rPr>
        <w:t>สาว</w:t>
      </w:r>
      <w:r w:rsidR="00CC0A4D" w:rsidRPr="00432D1E">
        <w:rPr>
          <w:rFonts w:hint="cs"/>
          <w:highlight w:val="yellow"/>
          <w:cs/>
        </w:rPr>
        <w:t>ฆายนีย์ นันตะรัตน์</w:t>
      </w:r>
      <w:r w:rsidRPr="00432D1E">
        <w:rPr>
          <w:rFonts w:hint="cs"/>
          <w:highlight w:val="yellow"/>
          <w:cs/>
        </w:rPr>
        <w:t xml:space="preserve"> ที่คอยให้ความช่วยเหลือจัดเตรียมอุปกรณ์การทำโครงงานมาโดยตลอด</w:t>
      </w:r>
    </w:p>
    <w:p w14:paraId="094B8192" w14:textId="77777777" w:rsidR="00706562" w:rsidRPr="00432D1E" w:rsidRDefault="00706562" w:rsidP="0065114C">
      <w:pPr>
        <w:pStyle w:val="cpeBodyText"/>
        <w:rPr>
          <w:highlight w:val="yellow"/>
        </w:rPr>
      </w:pPr>
      <w:r w:rsidRPr="00432D1E">
        <w:rPr>
          <w:rFonts w:hint="cs"/>
          <w:highlight w:val="yellow"/>
          <w:cs/>
        </w:rPr>
        <w:t>ขอขอบคุณ</w:t>
      </w:r>
      <w:r w:rsidR="000410B4" w:rsidRPr="00432D1E">
        <w:rPr>
          <w:rFonts w:hint="cs"/>
          <w:highlight w:val="yellow"/>
          <w:cs/>
        </w:rPr>
        <w:t>อาจารย์ยศนัย ศรีอุทัยศิริวงศ์ และ</w:t>
      </w:r>
      <w:r w:rsidRPr="00432D1E">
        <w:rPr>
          <w:rFonts w:hint="cs"/>
          <w:highlight w:val="yellow"/>
          <w:cs/>
        </w:rPr>
        <w:t xml:space="preserve">บริษัท </w:t>
      </w:r>
      <w:proofErr w:type="spellStart"/>
      <w:r w:rsidR="002F06CF" w:rsidRPr="00432D1E">
        <w:rPr>
          <w:rFonts w:hint="cs"/>
          <w:highlight w:val="yellow"/>
        </w:rPr>
        <w:t>Engine</w:t>
      </w:r>
      <w:r w:rsidRPr="00432D1E">
        <w:rPr>
          <w:rFonts w:hint="cs"/>
          <w:highlight w:val="yellow"/>
        </w:rPr>
        <w:t>o</w:t>
      </w:r>
      <w:proofErr w:type="spellEnd"/>
      <w:r w:rsidR="0065114C"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ที่เอื้อเฟื้ออุปกรณ์ในการทดลองสำหรับทดสอบอุปกรณ์ในการทำโครงงาน</w:t>
      </w:r>
    </w:p>
    <w:p w14:paraId="30B67A95" w14:textId="77777777" w:rsidR="00706562" w:rsidRPr="00432D1E" w:rsidRDefault="00706562" w:rsidP="0065114C">
      <w:pPr>
        <w:pStyle w:val="cpeBodyText"/>
        <w:rPr>
          <w:highlight w:val="yellow"/>
        </w:rPr>
      </w:pPr>
      <w:r w:rsidRPr="00432D1E">
        <w:rPr>
          <w:rFonts w:hint="cs"/>
          <w:highlight w:val="yellow"/>
          <w:cs/>
        </w:rPr>
        <w:t>ขอขอบคุณเพื่อนๆ ที่ให้กำลังใจรวมถึงคำแนะนำที่ดีตลอดการทำโครงงานที่ผ่านมา</w:t>
      </w:r>
    </w:p>
    <w:p w14:paraId="638976FA" w14:textId="77777777" w:rsidR="00706562" w:rsidRPr="00432D1E" w:rsidRDefault="00706562" w:rsidP="0065114C">
      <w:pPr>
        <w:pStyle w:val="cpeBodyText"/>
        <w:rPr>
          <w:highlight w:val="yellow"/>
          <w:cs/>
        </w:rPr>
      </w:pPr>
      <w:r w:rsidRPr="00432D1E">
        <w:rPr>
          <w:rFonts w:hint="cs"/>
          <w:highlight w:val="yellow"/>
          <w:cs/>
        </w:rPr>
        <w:t>นอกจากนี้ผู้จัดทำขอขอบพระคุณขอขอบพระคุณบิดา มารดาที่ได้ให้ชีวิต เลี้ยงดูสั่งสอน และส่งเสียให้กระผมได้ศึกษาเล่าเรียนจนจบหลักสูตรปริญญาตรี หลักสูตรวิศวกรรมศาสตรบัณฑิต ซึ่งท่านได้ให้กำลังใจ ในวันที่ท้อแท้ตลอดมา ซึ่งท่านยังเป็นแรงผลักดันให้กระผมสร้างสรรค์และมุ่งมั่นจนทำให้โครงงานนี้สำเร็จ รวมทั้งขอขอบพระคุณอีกหลายๆท่านที่ไม่ได้เอ่ยนามมา ณ ที่นี้ ที่ได้ให้ความช่วยเหลือตลอดมา</w:t>
      </w:r>
      <w:r w:rsidR="00985357" w:rsidRPr="00432D1E">
        <w:rPr>
          <w:rFonts w:hint="cs"/>
          <w:highlight w:val="yellow"/>
          <w:cs/>
        </w:rPr>
        <w:t xml:space="preserve"> หากหนังสือโครงงานเล่มนี้มีข้อผิดพลาดประการใด กระผมขอน้อมรับด้วยความยินดี</w:t>
      </w:r>
    </w:p>
    <w:p w14:paraId="2BA62E49" w14:textId="77777777" w:rsidR="0035093D" w:rsidRPr="00432D1E" w:rsidRDefault="005E6F25" w:rsidP="00633EB7">
      <w:pPr>
        <w:tabs>
          <w:tab w:val="center" w:pos="6480"/>
        </w:tabs>
        <w:spacing w:before="240"/>
        <w:contextualSpacing/>
        <w:outlineLvl w:val="0"/>
        <w:rPr>
          <w:rFonts w:ascii="TH SarabunPSK" w:hAnsi="TH SarabunPSK" w:cs="TH SarabunPSK"/>
          <w:sz w:val="32"/>
          <w:szCs w:val="32"/>
          <w:highlight w:val="yellow"/>
          <w:cs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</w:rPr>
        <w:tab/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begin"/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instrText xml:space="preserve"> REF  nName1 \h  \* MERGEFORMAT </w:instrText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separate"/>
      </w:r>
      <w:sdt>
        <w:sdtPr>
          <w:rPr>
            <w:rFonts w:ascii="TH SarabunPSK" w:hAnsi="TH SarabunPSK" w:cs="TH SarabunPSK" w:hint="cs"/>
            <w:noProof/>
            <w:sz w:val="32"/>
            <w:szCs w:val="32"/>
            <w:highlight w:val="yellow"/>
          </w:rPr>
          <w:alias w:val="ชื่อ-สกุล 1"/>
          <w:tag w:val="ชื่อ-สกุล 1"/>
          <w:id w:val="-1279099864"/>
          <w:placeholder>
            <w:docPart w:val="11642E4522F14365895F50567BAA4123"/>
          </w:placeholder>
          <w:text/>
        </w:sdtPr>
        <w:sdtContent>
          <w:r w:rsidR="00301158" w:rsidRPr="00432D1E">
            <w:rPr>
              <w:rFonts w:ascii="TH SarabunPSK" w:hAnsi="TH SarabunPSK" w:cs="TH SarabunPSK" w:hint="cs"/>
              <w:noProof/>
              <w:sz w:val="32"/>
              <w:szCs w:val="32"/>
              <w:highlight w:val="yellow"/>
              <w:cs/>
            </w:rPr>
            <w:t>นาย สมควร ซื่อตรง</w:t>
          </w:r>
        </w:sdtContent>
      </w:sdt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end"/>
      </w:r>
    </w:p>
    <w:p w14:paraId="214A7BB7" w14:textId="77777777" w:rsidR="0035093D" w:rsidRPr="00432D1E" w:rsidRDefault="0035093D" w:rsidP="00056019">
      <w:pPr>
        <w:tabs>
          <w:tab w:val="center" w:pos="6480"/>
        </w:tabs>
        <w:spacing w:before="240"/>
        <w:contextualSpacing/>
        <w:rPr>
          <w:rFonts w:ascii="TH SarabunPSK" w:hAnsi="TH SarabunPSK" w:cs="TH SarabunPSK"/>
          <w:sz w:val="32"/>
          <w:szCs w:val="32"/>
          <w:highlight w:val="yellow"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</w:rPr>
        <w:tab/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begin"/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instrText xml:space="preserve"> REF  nName2 \h  \* MERGEFORMAT </w:instrText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separate"/>
      </w:r>
      <w:sdt>
        <w:sdtPr>
          <w:rPr>
            <w:rFonts w:ascii="TH SarabunPSK" w:hAnsi="TH SarabunPSK" w:cs="TH SarabunPSK" w:hint="cs"/>
            <w:noProof/>
            <w:sz w:val="32"/>
            <w:szCs w:val="32"/>
            <w:highlight w:val="yellow"/>
            <w:cs/>
          </w:rPr>
          <w:alias w:val="ชื่อ-สกุล 2"/>
          <w:tag w:val="ชื่อ-สกุล 2"/>
          <w:id w:val="-804470823"/>
          <w:placeholder>
            <w:docPart w:val="D9B867440EC745DA9D946144E4EFD6F1"/>
          </w:placeholder>
          <w:text/>
        </w:sdtPr>
        <w:sdtContent>
          <w:r w:rsidR="00301158" w:rsidRPr="00432D1E">
            <w:rPr>
              <w:rFonts w:ascii="TH SarabunPSK" w:hAnsi="TH SarabunPSK" w:cs="TH SarabunPSK" w:hint="cs"/>
              <w:noProof/>
              <w:sz w:val="32"/>
              <w:szCs w:val="32"/>
              <w:highlight w:val="yellow"/>
              <w:cs/>
            </w:rPr>
            <w:t>นางสาว สมหญิง ณ บ้านญวน</w:t>
          </w:r>
        </w:sdtContent>
      </w:sdt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end"/>
      </w:r>
    </w:p>
    <w:p w14:paraId="4178E31D" w14:textId="77777777" w:rsidR="00056019" w:rsidRPr="00432D1E" w:rsidRDefault="0035093D" w:rsidP="00056019">
      <w:pPr>
        <w:tabs>
          <w:tab w:val="center" w:pos="6480"/>
        </w:tabs>
        <w:spacing w:before="240"/>
        <w:contextualSpacing/>
        <w:rPr>
          <w:rFonts w:ascii="TH SarabunPSK" w:hAnsi="TH SarabunPSK" w:cs="TH SarabunPSK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  <w:cs/>
        </w:rPr>
        <w:tab/>
      </w:r>
      <w:sdt>
        <w:sdtPr>
          <w:rPr>
            <w:rFonts w:ascii="TH SarabunPSK" w:hAnsi="TH SarabunPSK" w:cs="TH SarabunPSK" w:hint="cs"/>
            <w:sz w:val="32"/>
            <w:szCs w:val="32"/>
            <w:highlight w:val="yellow"/>
            <w:cs/>
          </w:rPr>
          <w:alias w:val="วัน เดือน ปี"/>
          <w:tag w:val="วัน เดือน ปี"/>
          <w:id w:val="1926145244"/>
          <w:placeholder>
            <w:docPart w:val="ECFE376A410B4F1E8B84B6055F6B6A24"/>
          </w:placeholder>
          <w:date w:fullDate="2017-11-20T00:00:00Z">
            <w:dateFormat w:val="d ดดดด bbbb"/>
            <w:lid w:val="th-TH"/>
            <w:storeMappedDataAs w:val="text"/>
            <w:calendar w:val="thai"/>
          </w:date>
        </w:sdtPr>
        <w:sdtContent>
          <w:r w:rsidR="00642802" w:rsidRPr="00432D1E">
            <w:rPr>
              <w:rFonts w:ascii="TH SarabunPSK" w:hAnsi="TH SarabunPSK" w:cs="TH SarabunPSK" w:hint="cs"/>
              <w:sz w:val="32"/>
              <w:szCs w:val="32"/>
              <w:highlight w:val="yellow"/>
              <w:cs/>
            </w:rPr>
            <w:t>20 พฤศจิกายน 2560</w:t>
          </w:r>
        </w:sdtContent>
      </w:sdt>
    </w:p>
    <w:p w14:paraId="55AD9BE3" w14:textId="77777777" w:rsidR="00291A49" w:rsidRPr="00432D1E" w:rsidRDefault="00291A49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4230D4" w14:textId="77777777" w:rsidR="005E6F25" w:rsidRPr="00432D1E" w:rsidRDefault="004C5520" w:rsidP="00892EC5">
      <w:pPr>
        <w:pStyle w:val="cpeHeader"/>
        <w:rPr>
          <w:highlight w:val="yellow"/>
        </w:rPr>
      </w:pPr>
      <w:bookmarkStart w:id="13" w:name="_Toc498009277"/>
      <w:r w:rsidRPr="00432D1E">
        <w:rPr>
          <w:rFonts w:hint="cs"/>
          <w:highlight w:val="yellow"/>
          <w:cs/>
        </w:rPr>
        <w:lastRenderedPageBreak/>
        <w:t>สารบัญ</w:t>
      </w:r>
      <w:bookmarkEnd w:id="13"/>
    </w:p>
    <w:p w14:paraId="0657F4EF" w14:textId="77777777" w:rsidR="00597807" w:rsidRPr="00432D1E" w:rsidRDefault="00597807" w:rsidP="00597807">
      <w:pPr>
        <w:tabs>
          <w:tab w:val="center" w:pos="8460"/>
        </w:tabs>
        <w:rPr>
          <w:rFonts w:ascii="TH SarabunPSK" w:hAnsi="TH SarabunPSK" w:cs="TH SarabunPSK"/>
          <w:sz w:val="32"/>
          <w:szCs w:val="32"/>
          <w:highlight w:val="yellow"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  <w:cs/>
        </w:rPr>
        <w:tab/>
        <w:t>หน้า</w:t>
      </w:r>
    </w:p>
    <w:p w14:paraId="775C25FA" w14:textId="77777777" w:rsidR="00661380" w:rsidRPr="00432D1E" w:rsidRDefault="003B467E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r w:rsidRPr="00432D1E">
        <w:rPr>
          <w:rFonts w:ascii="TH SarabunPSK" w:hAnsi="TH SarabunPSK" w:cs="TH SarabunPSK" w:hint="cs"/>
          <w:noProof/>
          <w:highlight w:val="yellow"/>
          <w:cs/>
        </w:rPr>
        <w:fldChar w:fldCharType="begin"/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TOC \o "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 xml:space="preserve">1-3" 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\h \z \t "eeHeader,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>1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,eeHeaderAppendix,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>1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,eeHeaderAppendixSub,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 xml:space="preserve">3" </w:instrText>
      </w:r>
      <w:r w:rsidRPr="00432D1E">
        <w:rPr>
          <w:rFonts w:ascii="TH SarabunPSK" w:hAnsi="TH SarabunPSK" w:cs="TH SarabunPSK" w:hint="cs"/>
          <w:noProof/>
          <w:highlight w:val="yellow"/>
          <w:cs/>
        </w:rPr>
        <w:fldChar w:fldCharType="separate"/>
      </w:r>
      <w:hyperlink w:anchor="_Toc498009274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บทคัดย่อ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529D607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7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ABSTRACT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จ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10494F2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7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กิตติกรรมประกาศ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ฉ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7D2EFEA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77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ช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24AC258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78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สารบัญภาพ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90E77BE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79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สารบัญตาราง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ญ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B14A2B1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0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บทนำ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1B24515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1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ที่มาของโครงงาน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F10F5DE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วัตถุประสงค์ของโครงงาน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8B52B2D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3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9463BE8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ขอบเขตด้านฮาร์ดแวร์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67515F6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ขอบเขตด้านซอฟต์แวร์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4D860AC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6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1.4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ประโยชน์ที่ได้รับ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C018C4F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เทคโนโลยีและเครื่องมือที่ใช้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270AD22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เทคโนโลยีด้านฮาร์ดแวร์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7AEC38B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89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เทคโนโลยีด้านซอฟต์แวร์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0690B5AB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1.6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แผนการดำเนินงาน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896127F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1.7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บทบาทและความรับผิดชอบ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05086E0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1.8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ผลกระทบด้านสังคม สุขภาพ ความปลอดภัย กฎหมาย วัฒนธรรม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C531937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ทฤษฎีที่เกี่ยวข้อง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AFB24A7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การวัดกำลังไฟฟ้าและการคำนวณพลังงาน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FB9F40F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กำลังไฟฟ้าชั่วขณะ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(Instantaneous power)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BD4B1AD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6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กำลังไฟฟ้าเฉลี่ย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(Average power)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9B1059A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มาตรฐาน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IEEE 802.15.4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730B0EC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ไมโครคอนโทรลเลอร์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2002E9D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299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CCP (Capture, Compare, PWM)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C0937EB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การสื่อสารแบบ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SPI (Serial Peripheral Interface)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8B30804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2.4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ความรู้ตามหลักสูตรซึ่งถูกนำมาใช้หรือบูรณาการในโครงงาน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7474C89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2.5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ความรู้นอกหลักสูตรซึ่งถูกนำมาใช้หรือบูรณาการในโครงงาน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54FD766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โครงสร้างและขั้นตอนการทำงาน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03071D4E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การออกแบบอุปกรณ์มิเตอร์วัดกำลังไฟฟ้า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2FBE41F" w14:textId="77777777" w:rsidR="00661380" w:rsidRPr="00432D1E" w:rsidRDefault="00DA657B">
      <w:pPr>
        <w:pStyle w:val="TOC3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3.1.1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ส่วนวัดกำลังไฟฟ้า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(P2F)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46B483D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การทดลองและผลลัพธ์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10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2BF27E0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4.1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การทดสอบวัดค่ากำลังไฟฟ้าเปรียบเทียบกับมิเตอร์มาตรฐาน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10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A697C70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4.2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การทดสอบการติดต่อสื่อสารแบบไร้สาย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BD7BA23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09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บทสรุปและข้อเสนอแนะ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E0CCEAB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สรุปผล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C615CFF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ปัญหาที่พบและแนวทางการแก้ไข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E398B8A" w14:textId="77777777" w:rsidR="00661380" w:rsidRPr="00432D1E" w:rsidRDefault="00DA657B">
      <w:pPr>
        <w:pStyle w:val="TOC2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ข้อเสนอแนะและแนวทางการพัฒนาต่อ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0AAEC00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เอกสารอ้างอิง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82C7EAF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4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E04F2BD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5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 ก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 xml:space="preserve"> 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อุปกรณ์ต้นแบบ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EE11D77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 ข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 xml:space="preserve"> 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คู่มือการใช้งานระบบ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D345224" w14:textId="77777777" w:rsidR="00661380" w:rsidRPr="00432D1E" w:rsidRDefault="00DA657B">
      <w:pPr>
        <w:pStyle w:val="TOC1"/>
        <w:rPr>
          <w:rFonts w:ascii="TH SarabunPSK" w:eastAsiaTheme="minorEastAsia" w:hAnsi="TH SarabunPSK" w:cs="TH SarabunPSK"/>
          <w:noProof/>
          <w:sz w:val="22"/>
          <w:szCs w:val="28"/>
          <w:highlight w:val="yellow"/>
        </w:rPr>
      </w:pPr>
      <w:hyperlink w:anchor="_Toc498009317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ประวัติผู้เขียน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B402F34" w14:textId="77777777" w:rsidR="00597807" w:rsidRPr="00432D1E" w:rsidRDefault="003B467E">
      <w:pPr>
        <w:spacing w:after="200"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432D1E">
        <w:rPr>
          <w:rFonts w:ascii="TH SarabunPSK" w:hAnsi="TH SarabunPSK" w:cs="TH SarabunPSK" w:hint="cs"/>
          <w:noProof/>
          <w:sz w:val="32"/>
          <w:szCs w:val="32"/>
          <w:highlight w:val="yellow"/>
          <w:cs/>
        </w:rPr>
        <w:fldChar w:fldCharType="end"/>
      </w:r>
      <w:r w:rsidR="00597807" w:rsidRPr="00432D1E">
        <w:rPr>
          <w:rFonts w:ascii="TH SarabunPSK" w:hAnsi="TH SarabunPSK" w:cs="TH SarabunPSK" w:hint="cs"/>
          <w:cs/>
        </w:rPr>
        <w:br w:type="page"/>
      </w:r>
    </w:p>
    <w:p w14:paraId="485FCF1B" w14:textId="77777777" w:rsidR="00597807" w:rsidRPr="00432D1E" w:rsidRDefault="00597807" w:rsidP="00892EC5">
      <w:pPr>
        <w:pStyle w:val="cpeHeader"/>
      </w:pPr>
      <w:bookmarkStart w:id="14" w:name="_Toc498009278"/>
      <w:r w:rsidRPr="00432D1E">
        <w:rPr>
          <w:rFonts w:hint="cs"/>
          <w:cs/>
        </w:rPr>
        <w:lastRenderedPageBreak/>
        <w:t>สารบัญภาพ</w:t>
      </w:r>
      <w:bookmarkEnd w:id="14"/>
    </w:p>
    <w:p w14:paraId="1E992A42" w14:textId="77777777" w:rsidR="00597807" w:rsidRPr="00432D1E" w:rsidRDefault="00597807" w:rsidP="00F46211">
      <w:pPr>
        <w:tabs>
          <w:tab w:val="center" w:pos="8190"/>
        </w:tabs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74F6EB95" w14:textId="77777777" w:rsidR="000C3E82" w:rsidRPr="00432D1E" w:rsidRDefault="003B467E">
      <w:pPr>
        <w:pStyle w:val="TableofFigures"/>
        <w:rPr>
          <w:rFonts w:eastAsiaTheme="minorEastAsia"/>
          <w:sz w:val="22"/>
          <w:szCs w:val="28"/>
          <w:highlight w:val="yellow"/>
        </w:rPr>
      </w:pPr>
      <w:r w:rsidRPr="00432D1E">
        <w:rPr>
          <w:rFonts w:hint="cs"/>
          <w:cs/>
        </w:rPr>
        <w:fldChar w:fldCharType="begin"/>
      </w:r>
      <w:r w:rsidR="001C0D3C" w:rsidRPr="00432D1E">
        <w:rPr>
          <w:rFonts w:hint="cs"/>
        </w:rPr>
        <w:instrText>TOC \c "</w:instrText>
      </w:r>
      <w:r w:rsidR="001C0D3C" w:rsidRPr="00432D1E">
        <w:rPr>
          <w:rFonts w:hint="cs"/>
          <w:cs/>
        </w:rPr>
        <w:instrText>รูปที่"</w:instrText>
      </w:r>
      <w:r w:rsidRPr="00432D1E">
        <w:rPr>
          <w:rFonts w:hint="cs"/>
          <w:cs/>
        </w:rPr>
        <w:fldChar w:fldCharType="separate"/>
      </w:r>
      <w:r w:rsidR="000C3E82" w:rsidRPr="00432D1E">
        <w:rPr>
          <w:rFonts w:hint="cs"/>
          <w:cs/>
        </w:rPr>
        <w:t>รู</w:t>
      </w:r>
      <w:r w:rsidR="000C3E82" w:rsidRPr="00432D1E">
        <w:rPr>
          <w:rFonts w:hint="cs"/>
          <w:highlight w:val="yellow"/>
          <w:cs/>
        </w:rPr>
        <w:t>ปที่ 2.1 รูปแบบการเชื่อมต่อโครงข่ายเครือข่ายเซ็นเซอร์ไร้สาย</w:t>
      </w:r>
      <w:r w:rsidR="000C3E82" w:rsidRPr="00432D1E">
        <w:rPr>
          <w:rFonts w:hint="cs"/>
          <w:highlight w:val="yellow"/>
        </w:rPr>
        <w:tab/>
      </w:r>
      <w:r w:rsidR="000C3E82" w:rsidRPr="00432D1E">
        <w:rPr>
          <w:rFonts w:hint="cs"/>
          <w:highlight w:val="yellow"/>
        </w:rPr>
        <w:fldChar w:fldCharType="begin"/>
      </w:r>
      <w:r w:rsidR="000C3E82" w:rsidRPr="00432D1E">
        <w:rPr>
          <w:rFonts w:hint="cs"/>
          <w:highlight w:val="yellow"/>
        </w:rPr>
        <w:instrText xml:space="preserve"> PAGEREF _Toc466890324 \h </w:instrText>
      </w:r>
      <w:r w:rsidR="000C3E82" w:rsidRPr="00432D1E">
        <w:rPr>
          <w:rFonts w:hint="cs"/>
          <w:highlight w:val="yellow"/>
        </w:rPr>
      </w:r>
      <w:r w:rsidR="000C3E82"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4</w:t>
      </w:r>
      <w:r w:rsidR="000C3E82" w:rsidRPr="00432D1E">
        <w:rPr>
          <w:rFonts w:hint="cs"/>
          <w:highlight w:val="yellow"/>
        </w:rPr>
        <w:fldChar w:fldCharType="end"/>
      </w:r>
    </w:p>
    <w:p w14:paraId="3FB8A984" w14:textId="77777777" w:rsidR="000C3E82" w:rsidRPr="00432D1E" w:rsidRDefault="000C3E82">
      <w:pPr>
        <w:pStyle w:val="TableofFigures"/>
        <w:rPr>
          <w:rFonts w:eastAsiaTheme="minorEastAsia"/>
          <w:sz w:val="22"/>
          <w:szCs w:val="28"/>
          <w:highlight w:val="yellow"/>
        </w:rPr>
      </w:pPr>
      <w:r w:rsidRPr="00432D1E">
        <w:rPr>
          <w:rFonts w:hint="cs"/>
          <w:highlight w:val="yellow"/>
          <w:cs/>
        </w:rPr>
        <w:t>รูปที่ 2.2 รูปแบบการส่งข้อมูลที่เลือกใช้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_Toc466890325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6</w:t>
      </w:r>
      <w:r w:rsidRPr="00432D1E">
        <w:rPr>
          <w:rFonts w:hint="cs"/>
          <w:highlight w:val="yellow"/>
        </w:rPr>
        <w:fldChar w:fldCharType="end"/>
      </w:r>
    </w:p>
    <w:p w14:paraId="2A4C067E" w14:textId="77777777" w:rsidR="000C3E82" w:rsidRPr="00432D1E" w:rsidRDefault="000C3E82">
      <w:pPr>
        <w:pStyle w:val="TableofFigures"/>
        <w:rPr>
          <w:rFonts w:eastAsiaTheme="minorEastAsia"/>
          <w:sz w:val="22"/>
          <w:szCs w:val="28"/>
          <w:highlight w:val="yellow"/>
        </w:rPr>
      </w:pPr>
      <w:r w:rsidRPr="00432D1E">
        <w:rPr>
          <w:rFonts w:hint="cs"/>
          <w:highlight w:val="yellow"/>
          <w:cs/>
        </w:rPr>
        <w:t>รูปที่ 3.1</w:t>
      </w:r>
      <w:r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โครงสร้างภายในของมิเตอร์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_Toc466890326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7</w:t>
      </w:r>
      <w:r w:rsidRPr="00432D1E">
        <w:rPr>
          <w:rFonts w:hint="cs"/>
          <w:highlight w:val="yellow"/>
        </w:rPr>
        <w:fldChar w:fldCharType="end"/>
      </w:r>
    </w:p>
    <w:p w14:paraId="41A1EBEF" w14:textId="77777777" w:rsidR="000C3E82" w:rsidRPr="00432D1E" w:rsidRDefault="000C3E82">
      <w:pPr>
        <w:pStyle w:val="TableofFigures"/>
        <w:rPr>
          <w:rFonts w:eastAsiaTheme="minorEastAsia"/>
          <w:sz w:val="22"/>
          <w:szCs w:val="28"/>
        </w:rPr>
      </w:pPr>
      <w:r w:rsidRPr="00432D1E">
        <w:rPr>
          <w:rFonts w:hint="cs"/>
          <w:highlight w:val="yellow"/>
          <w:cs/>
        </w:rPr>
        <w:t>รูปที่ 3.2 ผังวงจรอย่างง่ายของส่วนวัดกำลังไฟฟ้า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_Toc466890327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8</w:t>
      </w:r>
      <w:r w:rsidRPr="00432D1E">
        <w:rPr>
          <w:rFonts w:hint="cs"/>
          <w:highlight w:val="yellow"/>
        </w:rPr>
        <w:fldChar w:fldCharType="end"/>
      </w:r>
    </w:p>
    <w:p w14:paraId="7BE519B2" w14:textId="77777777" w:rsidR="001C0D3C" w:rsidRPr="00432D1E" w:rsidRDefault="003B467E" w:rsidP="00597807">
      <w:pPr>
        <w:tabs>
          <w:tab w:val="center" w:pos="8460"/>
        </w:tabs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fldChar w:fldCharType="end"/>
      </w:r>
    </w:p>
    <w:p w14:paraId="1F17B4C2" w14:textId="77777777" w:rsidR="00597807" w:rsidRPr="00432D1E" w:rsidRDefault="00597807">
      <w:p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B7E29F3" w14:textId="77777777" w:rsidR="00597807" w:rsidRPr="00432D1E" w:rsidRDefault="00597807" w:rsidP="00892EC5">
      <w:pPr>
        <w:pStyle w:val="cpeHeader"/>
      </w:pPr>
      <w:bookmarkStart w:id="15" w:name="_Toc498009279"/>
      <w:r w:rsidRPr="00432D1E">
        <w:rPr>
          <w:rFonts w:hint="cs"/>
          <w:cs/>
        </w:rPr>
        <w:lastRenderedPageBreak/>
        <w:t>สารบัญตาราง</w:t>
      </w:r>
      <w:bookmarkEnd w:id="15"/>
    </w:p>
    <w:p w14:paraId="621C4750" w14:textId="77777777" w:rsidR="00597807" w:rsidRPr="00432D1E" w:rsidRDefault="00597807" w:rsidP="00CF169E">
      <w:pPr>
        <w:tabs>
          <w:tab w:val="center" w:pos="8222"/>
        </w:tabs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71E8A199" w14:textId="77777777" w:rsidR="00DE3645" w:rsidRPr="00432D1E" w:rsidRDefault="003B467E" w:rsidP="00C00682">
      <w:pPr>
        <w:pStyle w:val="TableofFigures"/>
        <w:rPr>
          <w:rFonts w:eastAsiaTheme="minorEastAsia"/>
          <w:sz w:val="22"/>
          <w:szCs w:val="28"/>
        </w:rPr>
      </w:pPr>
      <w:r w:rsidRPr="00432D1E">
        <w:rPr>
          <w:rFonts w:hint="cs"/>
          <w:cs/>
        </w:rPr>
        <w:fldChar w:fldCharType="begin"/>
      </w:r>
      <w:r w:rsidR="00086CDE" w:rsidRPr="00432D1E">
        <w:rPr>
          <w:rFonts w:hint="cs"/>
        </w:rPr>
        <w:instrText>TOC \c "</w:instrText>
      </w:r>
      <w:r w:rsidR="00086CDE" w:rsidRPr="00432D1E">
        <w:rPr>
          <w:rFonts w:hint="cs"/>
          <w:cs/>
        </w:rPr>
        <w:instrText xml:space="preserve">ตารางที่" </w:instrText>
      </w:r>
      <w:r w:rsidRPr="00432D1E">
        <w:rPr>
          <w:rFonts w:hint="cs"/>
          <w:cs/>
        </w:rPr>
        <w:fldChar w:fldCharType="separate"/>
      </w:r>
      <w:r w:rsidR="00DE3645" w:rsidRPr="00432D1E">
        <w:rPr>
          <w:rFonts w:hint="cs"/>
          <w:cs/>
        </w:rPr>
        <w:t xml:space="preserve">ตารางที่ </w:t>
      </w:r>
      <w:r w:rsidR="00DE3645" w:rsidRPr="00432D1E">
        <w:rPr>
          <w:rFonts w:hint="cs"/>
        </w:rPr>
        <w:t>2</w:t>
      </w:r>
      <w:r w:rsidR="00DE3645" w:rsidRPr="00432D1E">
        <w:rPr>
          <w:rFonts w:hint="cs"/>
          <w:cs/>
        </w:rPr>
        <w:t>.</w:t>
      </w:r>
      <w:r w:rsidR="00DE3645" w:rsidRPr="00432D1E">
        <w:rPr>
          <w:rFonts w:hint="cs"/>
        </w:rPr>
        <w:t>1</w:t>
      </w:r>
      <w:r w:rsidR="00DE3645" w:rsidRPr="00432D1E">
        <w:rPr>
          <w:rFonts w:hint="cs"/>
          <w:cs/>
        </w:rPr>
        <w:t xml:space="preserve"> สายสัญญาณทั้ง </w:t>
      </w:r>
      <w:r w:rsidR="00DE3645" w:rsidRPr="00432D1E">
        <w:rPr>
          <w:rFonts w:hint="cs"/>
        </w:rPr>
        <w:t>4</w:t>
      </w:r>
      <w:r w:rsidR="00DE3645" w:rsidRPr="00432D1E">
        <w:rPr>
          <w:rFonts w:hint="cs"/>
          <w:cs/>
        </w:rPr>
        <w:t xml:space="preserve"> ของการสื่อสารแบบ </w:t>
      </w:r>
      <w:r w:rsidR="00DE3645" w:rsidRPr="00432D1E">
        <w:rPr>
          <w:rFonts w:hint="cs"/>
        </w:rPr>
        <w:t>SPI</w:t>
      </w:r>
      <w:r w:rsidR="00DE3645" w:rsidRPr="00432D1E">
        <w:rPr>
          <w:rFonts w:hint="cs"/>
        </w:rPr>
        <w:tab/>
      </w:r>
      <w:r w:rsidR="00DE3645" w:rsidRPr="00432D1E">
        <w:rPr>
          <w:rFonts w:hint="cs"/>
        </w:rPr>
        <w:fldChar w:fldCharType="begin"/>
      </w:r>
      <w:r w:rsidR="00DE3645" w:rsidRPr="00432D1E">
        <w:rPr>
          <w:rFonts w:hint="cs"/>
        </w:rPr>
        <w:instrText xml:space="preserve"> PAGEREF _Toc462926629 \h </w:instrText>
      </w:r>
      <w:r w:rsidR="00DE3645" w:rsidRPr="00432D1E">
        <w:rPr>
          <w:rFonts w:hint="cs"/>
        </w:rPr>
      </w:r>
      <w:r w:rsidR="00DE3645" w:rsidRPr="00432D1E">
        <w:rPr>
          <w:rFonts w:hint="cs"/>
        </w:rPr>
        <w:fldChar w:fldCharType="separate"/>
      </w:r>
      <w:r w:rsidR="000C3E82" w:rsidRPr="00432D1E">
        <w:rPr>
          <w:rFonts w:hint="cs"/>
          <w:cs/>
        </w:rPr>
        <w:t>6</w:t>
      </w:r>
      <w:r w:rsidR="00DE3645" w:rsidRPr="00432D1E">
        <w:rPr>
          <w:rFonts w:hint="cs"/>
        </w:rPr>
        <w:fldChar w:fldCharType="end"/>
      </w:r>
    </w:p>
    <w:p w14:paraId="048C6D1C" w14:textId="77777777" w:rsidR="00DE3645" w:rsidRPr="00432D1E" w:rsidRDefault="00DE3645" w:rsidP="00C00682">
      <w:pPr>
        <w:pStyle w:val="TableofFigures"/>
        <w:rPr>
          <w:rFonts w:eastAsiaTheme="minorEastAsia"/>
          <w:sz w:val="22"/>
          <w:szCs w:val="28"/>
        </w:rPr>
      </w:pPr>
      <w:r w:rsidRPr="00432D1E">
        <w:rPr>
          <w:rFonts w:hint="cs"/>
          <w:cs/>
        </w:rPr>
        <w:t xml:space="preserve">ตารางที่ </w:t>
      </w:r>
      <w:r w:rsidRPr="00432D1E">
        <w:rPr>
          <w:rFonts w:hint="cs"/>
        </w:rPr>
        <w:t>4</w:t>
      </w:r>
      <w:r w:rsidRPr="00432D1E">
        <w:rPr>
          <w:rFonts w:hint="cs"/>
          <w:cs/>
        </w:rPr>
        <w:t>.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เปรียบเทียบค่าที่วัดได้จากมิเตอร์โครงงานกับมิเตอร์มาตรฐาน</w:t>
      </w:r>
      <w:r w:rsidRPr="00432D1E">
        <w:rPr>
          <w:rFonts w:hint="cs"/>
        </w:rPr>
        <w:tab/>
      </w:r>
      <w:r w:rsidRPr="00432D1E">
        <w:rPr>
          <w:rFonts w:hint="cs"/>
        </w:rPr>
        <w:fldChar w:fldCharType="begin"/>
      </w:r>
      <w:r w:rsidRPr="00432D1E">
        <w:rPr>
          <w:rFonts w:hint="cs"/>
        </w:rPr>
        <w:instrText xml:space="preserve"> PAGEREF _Toc462926630 \h </w:instrText>
      </w:r>
      <w:r w:rsidRPr="00432D1E">
        <w:rPr>
          <w:rFonts w:hint="cs"/>
        </w:rPr>
      </w:r>
      <w:r w:rsidRPr="00432D1E">
        <w:rPr>
          <w:rFonts w:hint="cs"/>
        </w:rPr>
        <w:fldChar w:fldCharType="separate"/>
      </w:r>
      <w:r w:rsidR="000C3E82" w:rsidRPr="00432D1E">
        <w:rPr>
          <w:rFonts w:hint="cs"/>
          <w:cs/>
        </w:rPr>
        <w:t>9</w:t>
      </w:r>
      <w:r w:rsidRPr="00432D1E">
        <w:rPr>
          <w:rFonts w:hint="cs"/>
        </w:rPr>
        <w:fldChar w:fldCharType="end"/>
      </w:r>
    </w:p>
    <w:p w14:paraId="1A428ED6" w14:textId="77777777" w:rsidR="00C61BEE" w:rsidRPr="00432D1E" w:rsidRDefault="003B467E" w:rsidP="00EE05D2">
      <w:pPr>
        <w:tabs>
          <w:tab w:val="center" w:pos="8460"/>
        </w:tabs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fldChar w:fldCharType="end"/>
      </w:r>
    </w:p>
    <w:p w14:paraId="066E5C0C" w14:textId="77777777" w:rsidR="005E6F25" w:rsidRPr="00432D1E" w:rsidRDefault="005E6F25" w:rsidP="00517A18">
      <w:pPr>
        <w:rPr>
          <w:rFonts w:ascii="TH SarabunPSK" w:hAnsi="TH SarabunPSK" w:cs="TH SarabunPSK"/>
        </w:rPr>
        <w:sectPr w:rsidR="005E6F25" w:rsidRPr="00432D1E" w:rsidSect="00226E00">
          <w:headerReference w:type="default" r:id="rId11"/>
          <w:footerReference w:type="default" r:id="rId12"/>
          <w:footerReference w:type="first" r:id="rId13"/>
          <w:pgSz w:w="11907" w:h="16839" w:code="9"/>
          <w:pgMar w:top="1702" w:right="1440" w:bottom="1440" w:left="2160" w:header="1440" w:footer="720" w:gutter="0"/>
          <w:pgNumType w:fmt="thaiLetters" w:start="1"/>
          <w:cols w:space="720"/>
          <w:titlePg/>
          <w:docGrid w:linePitch="381"/>
        </w:sectPr>
      </w:pPr>
    </w:p>
    <w:p w14:paraId="52CDE398" w14:textId="77777777" w:rsidR="005E6F25" w:rsidRPr="00432D1E" w:rsidRDefault="002A108A" w:rsidP="00B14254">
      <w:pPr>
        <w:pStyle w:val="Heading1"/>
      </w:pPr>
      <w:r w:rsidRPr="00432D1E">
        <w:rPr>
          <w:rFonts w:hint="cs"/>
          <w:cs/>
        </w:rPr>
        <w:lastRenderedPageBreak/>
        <w:br/>
      </w:r>
      <w:bookmarkStart w:id="16" w:name="_Toc498009280"/>
      <w:r w:rsidRPr="00432D1E">
        <w:rPr>
          <w:rFonts w:hint="cs"/>
          <w:cs/>
        </w:rPr>
        <w:t>บทนำ</w:t>
      </w:r>
      <w:bookmarkEnd w:id="16"/>
    </w:p>
    <w:p w14:paraId="3FA110A4" w14:textId="77777777" w:rsidR="00B10D75" w:rsidRPr="00432D1E" w:rsidRDefault="003C3885" w:rsidP="00424C88">
      <w:pPr>
        <w:pStyle w:val="Heading2"/>
        <w:spacing w:line="276" w:lineRule="auto"/>
        <w:rPr>
          <w:cs/>
        </w:rPr>
      </w:pPr>
      <w:bookmarkStart w:id="17" w:name="_Toc498009281"/>
      <w:r w:rsidRPr="00432D1E">
        <w:rPr>
          <w:rFonts w:hint="cs"/>
          <w:cs/>
        </w:rPr>
        <w:t>ที่มาของโครงงาน</w:t>
      </w:r>
      <w:bookmarkEnd w:id="17"/>
    </w:p>
    <w:p w14:paraId="108649CF" w14:textId="04A15AA5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ฟอเร็กซ์(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ตลาดที่ทำการซื้อขายอัตราแลกเปลี่ยนเงินตรา โดยราคานั้นจะแปรผันตามอุปสงค์และอุปทาน ของแต่ละสกุลเงิน ซึ่งทั้งนี้อาจจะขึ้นอยู่กับหลายปัจจัย ไม่ว่าจะเป็นอัตราดอกเบี้ย อัตราเงินเฟ้อ สภาพเศรษฐกิจ สถานการณ์บ้านเมือง เหตุการณ์ทั้งในและต่างประเทศ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br/>
        <w:t>เรียกได้ว่า อัตราแลกเปลี่ยนเงินตรามีความอ่อนไหวต่อปัจจัยรอบข้างค่อนข้างมาก</w:t>
      </w:r>
    </w:p>
    <w:p w14:paraId="40F38E54" w14:textId="74E38E0D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  <w:cs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ปัจจุบัน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Artificial Intelligence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(AI) 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ปัญญาประดิษฐ์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เป็นเทคโนโลยีที่รู้จักอย่างกว้างขวาง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มีประโยชน์ต่อเทคโนโลยีกับชีวิตประจำวันเป็นอย่างมาก โดยสามารถแบ่ง ด้านการคมนาคมอัจฉริยะ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,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ด้านการประมวลผลภาษา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 ด้านการแพทย์หรือด้านสุขภาพต่าง ๆ เป็นต้น</w:t>
      </w:r>
    </w:p>
    <w:p w14:paraId="715567A8" w14:textId="595AB732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ผู้จัดทำได้สร้างระบบทำนายตลาดฟอเร็กซ์ที่มีความผันผวนรสูงโดยใช้ การเรียนรู้ของเครื่องคอมพิวเตอร์(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Machine Learning)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และตรรกศาสตร์คลุมเครือ(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Fuzzy Logic)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ประยุกต์ใช้เพื่อเพิ่มโอกาสให้ผู้ลงทุนได้กำไรและเพิ่มความมั่นใจในการลงทุนบนตลาดฟอเร็กซ์มากขึ้น โดยผลลัพธ์ของระบบทำนายจะแสดงผลลัพธ์ผ่านบนเว็บไซต์เพื่อสะดวกต่อการใช้งาน</w:t>
      </w:r>
    </w:p>
    <w:p w14:paraId="30F867D2" w14:textId="77777777" w:rsidR="00154600" w:rsidRPr="00432D1E" w:rsidRDefault="003C3885" w:rsidP="00844E49">
      <w:pPr>
        <w:pStyle w:val="Heading2"/>
      </w:pPr>
      <w:bookmarkStart w:id="18" w:name="_Toc498009282"/>
      <w:r w:rsidRPr="00432D1E">
        <w:rPr>
          <w:rFonts w:hint="cs"/>
          <w:cs/>
        </w:rPr>
        <w:t>วัตถุประสงค์ของโครงงาน</w:t>
      </w:r>
      <w:bookmarkEnd w:id="18"/>
    </w:p>
    <w:p w14:paraId="44B3B26A" w14:textId="0449A0C3" w:rsidR="003C3885" w:rsidRPr="00432D1E" w:rsidRDefault="006670EA" w:rsidP="00844E49">
      <w:pPr>
        <w:pStyle w:val="ListParagraph"/>
      </w:pPr>
      <w:r w:rsidRPr="00432D1E">
        <w:rPr>
          <w:rFonts w:hint="cs"/>
          <w:cs/>
        </w:rPr>
        <w:t>เพื่อ</w:t>
      </w:r>
      <w:r w:rsidR="00B2765B" w:rsidRPr="00432D1E">
        <w:rPr>
          <w:rFonts w:hint="cs"/>
          <w:cs/>
        </w:rPr>
        <w:t>เป็นตัวช่วยในการตัดสินใจในการลงทุนบนตลาดฟอเร็กซ์</w:t>
      </w:r>
    </w:p>
    <w:p w14:paraId="3CD05F27" w14:textId="1832F2CC" w:rsidR="003C3885" w:rsidRPr="00432D1E" w:rsidRDefault="006670EA" w:rsidP="00844E49">
      <w:pPr>
        <w:pStyle w:val="ListParagraph"/>
      </w:pPr>
      <w:r w:rsidRPr="00432D1E">
        <w:rPr>
          <w:rFonts w:hint="cs"/>
          <w:cs/>
        </w:rPr>
        <w:t>เพื่อ</w:t>
      </w:r>
      <w:r w:rsidR="00B2765B" w:rsidRPr="00432D1E">
        <w:rPr>
          <w:rFonts w:hint="cs"/>
          <w:cs/>
        </w:rPr>
        <w:t>ลดโอกาสผิดพลาดในการลงทุนบนตลาดฟอเร็กซ์</w:t>
      </w:r>
    </w:p>
    <w:p w14:paraId="3003E840" w14:textId="77777777" w:rsidR="003C3885" w:rsidRPr="00432D1E" w:rsidRDefault="003C3885" w:rsidP="00844E49">
      <w:pPr>
        <w:pStyle w:val="Heading2"/>
      </w:pPr>
      <w:bookmarkStart w:id="19" w:name="_Toc498009283"/>
      <w:r w:rsidRPr="00432D1E">
        <w:rPr>
          <w:rFonts w:hint="cs"/>
          <w:cs/>
        </w:rPr>
        <w:t>ขอบเขตของโครงงาน</w:t>
      </w:r>
      <w:bookmarkEnd w:id="19"/>
    </w:p>
    <w:p w14:paraId="20F1AFE0" w14:textId="77777777" w:rsidR="005961A4" w:rsidRPr="00432D1E" w:rsidRDefault="005961A4" w:rsidP="005961A4">
      <w:pPr>
        <w:pStyle w:val="Heading3"/>
      </w:pPr>
      <w:bookmarkStart w:id="20" w:name="_Toc498009284"/>
      <w:r w:rsidRPr="00432D1E">
        <w:rPr>
          <w:rFonts w:hint="cs"/>
          <w:cs/>
        </w:rPr>
        <w:t>ขอบเขตด้านฮาร์ดแวร์</w:t>
      </w:r>
      <w:bookmarkEnd w:id="20"/>
    </w:p>
    <w:p w14:paraId="72F4E8EE" w14:textId="662A3224" w:rsidR="00D06785" w:rsidRPr="00432D1E" w:rsidRDefault="007814B2" w:rsidP="00844E49">
      <w:pPr>
        <w:pStyle w:val="ListParagraph"/>
        <w:numPr>
          <w:ilvl w:val="0"/>
          <w:numId w:val="3"/>
        </w:numPr>
        <w:rPr>
          <w:highlight w:val="yellow"/>
        </w:rPr>
      </w:pPr>
      <w:r w:rsidRPr="00432D1E">
        <w:rPr>
          <w:rFonts w:hint="cs"/>
          <w:highlight w:val="yellow"/>
          <w:cs/>
        </w:rPr>
        <w:t>สามารถดูผลลัพธ์ผ่านเว็บไซต์โดยใช้คอมพิวเตอร์ของผู้ใช้เป็นตัวเซิฟเวอร์</w:t>
      </w:r>
    </w:p>
    <w:p w14:paraId="191DE197" w14:textId="77777777" w:rsidR="005961A4" w:rsidRPr="00432D1E" w:rsidRDefault="005961A4" w:rsidP="005961A4">
      <w:pPr>
        <w:pStyle w:val="Heading3"/>
      </w:pPr>
      <w:bookmarkStart w:id="21" w:name="_Toc498009285"/>
      <w:r w:rsidRPr="00432D1E">
        <w:rPr>
          <w:rFonts w:hint="cs"/>
          <w:cs/>
        </w:rPr>
        <w:t>ขอบเขตด้านซอฟต์แวร์</w:t>
      </w:r>
      <w:bookmarkEnd w:id="21"/>
    </w:p>
    <w:p w14:paraId="2A6418FA" w14:textId="05EF4C85" w:rsidR="005961A4" w:rsidRPr="00432D1E" w:rsidRDefault="005961A4" w:rsidP="007046BA">
      <w:pPr>
        <w:pStyle w:val="ListParagraph"/>
        <w:numPr>
          <w:ilvl w:val="0"/>
          <w:numId w:val="9"/>
        </w:numPr>
      </w:pPr>
      <w:r w:rsidRPr="00432D1E">
        <w:rPr>
          <w:rFonts w:hint="cs"/>
          <w:cs/>
        </w:rPr>
        <w:t>สามารถ</w:t>
      </w:r>
      <w:r w:rsidR="007814B2" w:rsidRPr="00432D1E">
        <w:rPr>
          <w:rFonts w:hint="cs"/>
          <w:cs/>
        </w:rPr>
        <w:t>แสดงผลลัพธ์ของระบบ</w:t>
      </w:r>
      <w:r w:rsidRPr="00432D1E">
        <w:rPr>
          <w:rFonts w:hint="cs"/>
          <w:cs/>
        </w:rPr>
        <w:t>ที่</w:t>
      </w:r>
      <w:r w:rsidR="007814B2" w:rsidRPr="00432D1E">
        <w:rPr>
          <w:rFonts w:hint="cs"/>
          <w:cs/>
        </w:rPr>
        <w:t>ทำนาย</w:t>
      </w:r>
      <w:r w:rsidRPr="00432D1E">
        <w:rPr>
          <w:rFonts w:hint="cs"/>
          <w:cs/>
        </w:rPr>
        <w:t>ได้ผ่านทางเว็บไซต์</w:t>
      </w:r>
    </w:p>
    <w:p w14:paraId="5D1EEE5C" w14:textId="34799BC2" w:rsidR="00844E8A" w:rsidRPr="00432D1E" w:rsidRDefault="007814B2" w:rsidP="007046BA">
      <w:pPr>
        <w:pStyle w:val="ListParagraph"/>
        <w:numPr>
          <w:ilvl w:val="0"/>
          <w:numId w:val="9"/>
        </w:numPr>
        <w:spacing w:after="200" w:line="276" w:lineRule="auto"/>
        <w:rPr>
          <w:rFonts w:eastAsiaTheme="majorEastAsia"/>
          <w:b/>
          <w:bCs/>
          <w:cs/>
        </w:rPr>
      </w:pPr>
      <w:r w:rsidRPr="00432D1E">
        <w:rPr>
          <w:rFonts w:hint="cs"/>
          <w:cs/>
        </w:rPr>
        <w:t xml:space="preserve">ระบบทำนายสามารถทำนายล่วงหน้าได้ </w:t>
      </w:r>
      <w:r w:rsidRPr="00432D1E">
        <w:rPr>
          <w:rFonts w:hint="cs"/>
        </w:rPr>
        <w:t xml:space="preserve">24 </w:t>
      </w:r>
      <w:r w:rsidRPr="00432D1E">
        <w:rPr>
          <w:rFonts w:hint="cs"/>
          <w:cs/>
        </w:rPr>
        <w:t>ชั่วโมง</w:t>
      </w:r>
      <w:r w:rsidR="00C62334" w:rsidRPr="00432D1E">
        <w:rPr>
          <w:rFonts w:hint="cs"/>
          <w:cs/>
        </w:rPr>
        <w:t xml:space="preserve"> ประกอบไปด้วยสกุลเงิน </w:t>
      </w:r>
      <w:r w:rsidR="00C62334" w:rsidRPr="00432D1E">
        <w:rPr>
          <w:rFonts w:hint="cs"/>
        </w:rPr>
        <w:t xml:space="preserve">EUR/USD ,USD/JPY </w:t>
      </w:r>
      <w:r w:rsidR="00C62334" w:rsidRPr="00432D1E">
        <w:rPr>
          <w:rFonts w:hint="cs"/>
          <w:cs/>
        </w:rPr>
        <w:t>และ</w:t>
      </w:r>
      <w:r w:rsidR="00C62334" w:rsidRPr="00432D1E">
        <w:rPr>
          <w:rFonts w:hint="cs"/>
        </w:rPr>
        <w:t xml:space="preserve"> GBP/USD</w:t>
      </w:r>
      <w:r w:rsidR="00844E8A" w:rsidRPr="00432D1E">
        <w:rPr>
          <w:rFonts w:hint="cs"/>
          <w:cs/>
        </w:rPr>
        <w:br w:type="page"/>
      </w:r>
    </w:p>
    <w:p w14:paraId="06AB1A77" w14:textId="77777777" w:rsidR="00993A0C" w:rsidRPr="00432D1E" w:rsidRDefault="00993A0C" w:rsidP="00993A0C">
      <w:pPr>
        <w:pStyle w:val="Heading2"/>
      </w:pPr>
      <w:bookmarkStart w:id="22" w:name="_Toc498009286"/>
      <w:r w:rsidRPr="00432D1E">
        <w:rPr>
          <w:rFonts w:hint="cs"/>
          <w:cs/>
        </w:rPr>
        <w:lastRenderedPageBreak/>
        <w:t>ประโยชน์ที่ได้รับ</w:t>
      </w:r>
      <w:bookmarkEnd w:id="22"/>
    </w:p>
    <w:p w14:paraId="6D22EEF1" w14:textId="71DD2069" w:rsidR="00993A0C" w:rsidRPr="00432D1E" w:rsidRDefault="007814B2" w:rsidP="007046BA">
      <w:pPr>
        <w:pStyle w:val="ListParagraph"/>
        <w:numPr>
          <w:ilvl w:val="0"/>
          <w:numId w:val="4"/>
        </w:numPr>
      </w:pPr>
      <w:r w:rsidRPr="00432D1E">
        <w:rPr>
          <w:rFonts w:hint="cs"/>
          <w:cs/>
        </w:rPr>
        <w:t>เพิ่มความมั่นใจในการลงทุนบนตลาดฟอเร็กซ์จากผลลัพธ์ของระบบทำนาย</w:t>
      </w:r>
    </w:p>
    <w:p w14:paraId="703577BA" w14:textId="1F00FA59" w:rsidR="00993A0C" w:rsidRPr="00432D1E" w:rsidRDefault="007814B2" w:rsidP="007046BA">
      <w:pPr>
        <w:pStyle w:val="ListParagraph"/>
        <w:numPr>
          <w:ilvl w:val="0"/>
          <w:numId w:val="4"/>
        </w:numPr>
      </w:pPr>
      <w:r w:rsidRPr="00432D1E">
        <w:rPr>
          <w:rFonts w:hint="cs"/>
          <w:cs/>
        </w:rPr>
        <w:t>เป็นตัวช่วยตัดสินใจในการลงทุนบนตลาดฟอเร็กซ์</w:t>
      </w:r>
    </w:p>
    <w:p w14:paraId="651E393F" w14:textId="77777777" w:rsidR="00695A59" w:rsidRPr="00432D1E" w:rsidRDefault="00695A59" w:rsidP="00695A59">
      <w:pPr>
        <w:pStyle w:val="Heading2"/>
      </w:pPr>
      <w:bookmarkStart w:id="23" w:name="_Toc498009287"/>
      <w:r w:rsidRPr="00432D1E">
        <w:rPr>
          <w:rFonts w:hint="cs"/>
          <w:cs/>
        </w:rPr>
        <w:t>เทคโนโลยีและเครื่องมือที่ใช้</w:t>
      </w:r>
      <w:bookmarkEnd w:id="23"/>
    </w:p>
    <w:p w14:paraId="5387044C" w14:textId="77777777" w:rsidR="00695A59" w:rsidRPr="00432D1E" w:rsidRDefault="00695A59" w:rsidP="00695A59">
      <w:pPr>
        <w:pStyle w:val="Heading3"/>
      </w:pPr>
      <w:bookmarkStart w:id="24" w:name="_Toc498009288"/>
      <w:r w:rsidRPr="00432D1E">
        <w:rPr>
          <w:rFonts w:hint="cs"/>
          <w:cs/>
        </w:rPr>
        <w:t>เทคโนโลยีด้านฮาร์ดแวร์</w:t>
      </w:r>
      <w:bookmarkEnd w:id="24"/>
    </w:p>
    <w:p w14:paraId="7DBCAC5A" w14:textId="77777777" w:rsidR="00695A59" w:rsidRPr="00432D1E" w:rsidRDefault="00695A59" w:rsidP="007046BA">
      <w:pPr>
        <w:pStyle w:val="ListParagraph"/>
        <w:numPr>
          <w:ilvl w:val="0"/>
          <w:numId w:val="10"/>
        </w:numPr>
        <w:rPr>
          <w:highlight w:val="yellow"/>
        </w:rPr>
      </w:pPr>
      <w:r w:rsidRPr="00432D1E">
        <w:rPr>
          <w:rFonts w:hint="cs"/>
          <w:highlight w:val="yellow"/>
        </w:rPr>
        <w:t xml:space="preserve">Arduino UNO R3: </w:t>
      </w:r>
      <w:r w:rsidRPr="00432D1E">
        <w:rPr>
          <w:rFonts w:hint="cs"/>
          <w:highlight w:val="yellow"/>
          <w:cs/>
        </w:rPr>
        <w:t>แพลต์ฟอร์มที่ใช้ในการพัฒนาระบบ ซึ่งคุณสมบัติที่จำเป็นได้แก่...</w:t>
      </w:r>
    </w:p>
    <w:p w14:paraId="4A2CE33E" w14:textId="77777777" w:rsidR="00695A59" w:rsidRPr="00432D1E" w:rsidRDefault="00695A59" w:rsidP="007046BA">
      <w:pPr>
        <w:pStyle w:val="ListParagraph"/>
        <w:numPr>
          <w:ilvl w:val="0"/>
          <w:numId w:val="10"/>
        </w:numPr>
        <w:rPr>
          <w:highlight w:val="yellow"/>
        </w:rPr>
      </w:pPr>
      <w:r w:rsidRPr="00432D1E">
        <w:rPr>
          <w:rFonts w:hint="cs"/>
          <w:highlight w:val="yellow"/>
        </w:rPr>
        <w:t>Power sensor XXX:</w:t>
      </w:r>
      <w:r w:rsidRPr="00432D1E">
        <w:rPr>
          <w:rFonts w:hint="cs"/>
          <w:highlight w:val="yellow"/>
          <w:cs/>
        </w:rPr>
        <w:t xml:space="preserve"> เซนเซอร์สำหรับการวัดการใช้กระแสไฟฟ้าแบบไม่มีการสัมผัส...</w:t>
      </w:r>
    </w:p>
    <w:p w14:paraId="3716A6C1" w14:textId="77777777" w:rsidR="00695A59" w:rsidRPr="00432D1E" w:rsidRDefault="00695A59" w:rsidP="00695A59">
      <w:pPr>
        <w:pStyle w:val="Heading3"/>
      </w:pPr>
      <w:bookmarkStart w:id="25" w:name="_Toc498009289"/>
      <w:r w:rsidRPr="00432D1E">
        <w:rPr>
          <w:rFonts w:hint="cs"/>
          <w:cs/>
        </w:rPr>
        <w:t>เทคโนโลยีด้านซอฟต์แวร์</w:t>
      </w:r>
      <w:bookmarkEnd w:id="25"/>
    </w:p>
    <w:p w14:paraId="7B07FCCC" w14:textId="6539B923" w:rsidR="00695A59" w:rsidRPr="00432D1E" w:rsidRDefault="00695A59" w:rsidP="007046BA">
      <w:pPr>
        <w:pStyle w:val="ListParagraph"/>
        <w:numPr>
          <w:ilvl w:val="0"/>
          <w:numId w:val="11"/>
        </w:numPr>
      </w:pPr>
      <w:r w:rsidRPr="00432D1E">
        <w:rPr>
          <w:rFonts w:hint="cs"/>
        </w:rPr>
        <w:t xml:space="preserve">Python: </w:t>
      </w:r>
      <w:r w:rsidRPr="00432D1E">
        <w:rPr>
          <w:rFonts w:hint="cs"/>
          <w:cs/>
        </w:rPr>
        <w:t>ใช้ในการพัฒนาระบบส่วน</w:t>
      </w:r>
      <w:r w:rsidR="007814B2" w:rsidRPr="00432D1E">
        <w:rPr>
          <w:rFonts w:hint="cs"/>
          <w:cs/>
        </w:rPr>
        <w:t>ของระบบทำนาย</w:t>
      </w:r>
      <w:r w:rsidR="00E92063" w:rsidRPr="00432D1E">
        <w:rPr>
          <w:rFonts w:hint="cs"/>
          <w:cs/>
        </w:rPr>
        <w:t>ต</w:t>
      </w:r>
      <w:r w:rsidR="000552C2" w:rsidRPr="00432D1E">
        <w:rPr>
          <w:rFonts w:hint="cs"/>
          <w:cs/>
        </w:rPr>
        <w:t>ลาดฟอเร็กซ์</w:t>
      </w:r>
    </w:p>
    <w:p w14:paraId="7C7A1145" w14:textId="633666D7" w:rsidR="00695A59" w:rsidRPr="00432D1E" w:rsidRDefault="000552C2" w:rsidP="007046BA">
      <w:pPr>
        <w:pStyle w:val="ListParagraph"/>
        <w:numPr>
          <w:ilvl w:val="0"/>
          <w:numId w:val="11"/>
        </w:numPr>
      </w:pPr>
      <w:r w:rsidRPr="00432D1E">
        <w:rPr>
          <w:rFonts w:hint="cs"/>
        </w:rPr>
        <w:t>Nuxt.js</w:t>
      </w:r>
      <w:r w:rsidR="00695A59" w:rsidRPr="00432D1E">
        <w:rPr>
          <w:rFonts w:hint="cs"/>
        </w:rPr>
        <w:t xml:space="preserve">: </w:t>
      </w:r>
      <w:r w:rsidR="00695A59" w:rsidRPr="00432D1E">
        <w:rPr>
          <w:rFonts w:hint="cs"/>
          <w:cs/>
        </w:rPr>
        <w:t>ใช้ในการพัฒนา</w:t>
      </w:r>
      <w:r w:rsidR="006A4666" w:rsidRPr="00432D1E">
        <w:rPr>
          <w:rFonts w:hint="cs"/>
          <w:cs/>
        </w:rPr>
        <w:t>เว็บแอพพลิเคชั่นที่สามารถรองรับผลลัพธ์จากระบบทำนายได้</w:t>
      </w:r>
    </w:p>
    <w:p w14:paraId="73EE50A7" w14:textId="77777777" w:rsidR="007E7600" w:rsidRPr="00432D1E" w:rsidRDefault="007E7600">
      <w:pPr>
        <w:spacing w:after="200" w:line="276" w:lineRule="auto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432D1E">
        <w:rPr>
          <w:rFonts w:ascii="TH SarabunPSK" w:hAnsi="TH SarabunPSK" w:cs="TH SarabunPSK" w:hint="cs"/>
          <w:cs/>
        </w:rPr>
        <w:br w:type="page"/>
      </w:r>
    </w:p>
    <w:p w14:paraId="189919B8" w14:textId="77777777" w:rsidR="003C3885" w:rsidRPr="00432D1E" w:rsidRDefault="00B60C82" w:rsidP="00844E49">
      <w:pPr>
        <w:pStyle w:val="Heading2"/>
      </w:pPr>
      <w:bookmarkStart w:id="26" w:name="_Toc498009290"/>
      <w:r w:rsidRPr="00432D1E">
        <w:rPr>
          <w:rFonts w:hint="cs"/>
          <w:cs/>
        </w:rPr>
        <w:lastRenderedPageBreak/>
        <w:t>แผน</w:t>
      </w:r>
      <w:r w:rsidR="003C3885" w:rsidRPr="00432D1E">
        <w:rPr>
          <w:rFonts w:hint="cs"/>
          <w:cs/>
        </w:rPr>
        <w:t>การดำเนินงาน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1"/>
        <w:gridCol w:w="564"/>
        <w:gridCol w:w="571"/>
        <w:gridCol w:w="583"/>
        <w:gridCol w:w="553"/>
        <w:gridCol w:w="574"/>
        <w:gridCol w:w="587"/>
        <w:gridCol w:w="574"/>
      </w:tblGrid>
      <w:tr w:rsidR="00426144" w:rsidRPr="00432D1E" w14:paraId="000FFC0F" w14:textId="77777777" w:rsidTr="00426144">
        <w:tc>
          <w:tcPr>
            <w:tcW w:w="0" w:type="auto"/>
            <w:vMerge w:val="restart"/>
            <w:vAlign w:val="center"/>
          </w:tcPr>
          <w:p w14:paraId="447C75D8" w14:textId="77777777" w:rsidR="00426144" w:rsidRPr="00432D1E" w:rsidRDefault="00426144" w:rsidP="00426144">
            <w:pPr>
              <w:pStyle w:val="cpeTitleTable"/>
              <w:jc w:val="center"/>
              <w:rPr>
                <w:cs/>
              </w:rPr>
            </w:pPr>
            <w:r w:rsidRPr="00432D1E">
              <w:rPr>
                <w:rFonts w:hint="cs"/>
                <w:cs/>
              </w:rPr>
              <w:t>ขั้นตอนการดำเนินงาน</w:t>
            </w:r>
          </w:p>
        </w:tc>
        <w:tc>
          <w:tcPr>
            <w:tcW w:w="2271" w:type="dxa"/>
            <w:gridSpan w:val="4"/>
            <w:vAlign w:val="center"/>
          </w:tcPr>
          <w:p w14:paraId="5296676B" w14:textId="77777777" w:rsidR="00426144" w:rsidRPr="00432D1E" w:rsidRDefault="00426144" w:rsidP="00426144">
            <w:pPr>
              <w:pStyle w:val="cpeTitleTable"/>
              <w:jc w:val="center"/>
            </w:pPr>
            <w:r w:rsidRPr="00432D1E">
              <w:rPr>
                <w:rFonts w:hint="cs"/>
              </w:rPr>
              <w:t>2563</w:t>
            </w:r>
          </w:p>
        </w:tc>
        <w:tc>
          <w:tcPr>
            <w:tcW w:w="1735" w:type="dxa"/>
            <w:gridSpan w:val="3"/>
            <w:vAlign w:val="center"/>
          </w:tcPr>
          <w:p w14:paraId="2470378E" w14:textId="41075D63" w:rsidR="00426144" w:rsidRPr="00432D1E" w:rsidRDefault="00426144" w:rsidP="00426144">
            <w:pPr>
              <w:pStyle w:val="cpeTitleTable"/>
              <w:jc w:val="center"/>
            </w:pPr>
            <w:r w:rsidRPr="00432D1E">
              <w:rPr>
                <w:rFonts w:hint="cs"/>
              </w:rPr>
              <w:t>2564</w:t>
            </w:r>
          </w:p>
        </w:tc>
      </w:tr>
      <w:tr w:rsidR="00426144" w:rsidRPr="00432D1E" w14:paraId="7B734379" w14:textId="77777777" w:rsidTr="00426144">
        <w:tc>
          <w:tcPr>
            <w:tcW w:w="0" w:type="auto"/>
            <w:vMerge/>
            <w:vAlign w:val="center"/>
          </w:tcPr>
          <w:p w14:paraId="00458B24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vAlign w:val="center"/>
          </w:tcPr>
          <w:p w14:paraId="06F7A6B2" w14:textId="74717187" w:rsidR="00426144" w:rsidRPr="00432D1E" w:rsidRDefault="00426144" w:rsidP="00426144">
            <w:pPr>
              <w:pStyle w:val="cpeTitleTable"/>
              <w:rPr>
                <w:cs/>
              </w:rPr>
            </w:pPr>
            <w:r w:rsidRPr="00432D1E">
              <w:rPr>
                <w:rFonts w:hint="cs"/>
                <w:cs/>
              </w:rPr>
              <w:t>ก</w:t>
            </w:r>
            <w:r w:rsidRPr="00432D1E">
              <w:rPr>
                <w:rFonts w:hint="cs"/>
              </w:rPr>
              <w:t>.</w:t>
            </w:r>
            <w:r w:rsidRPr="00432D1E">
              <w:rPr>
                <w:rFonts w:hint="cs"/>
                <w:cs/>
              </w:rPr>
              <w:t>ย.</w:t>
            </w:r>
          </w:p>
        </w:tc>
        <w:tc>
          <w:tcPr>
            <w:tcW w:w="0" w:type="auto"/>
            <w:vAlign w:val="center"/>
          </w:tcPr>
          <w:p w14:paraId="65C2A7CA" w14:textId="2BC6866F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ต.ค.</w:t>
            </w:r>
          </w:p>
        </w:tc>
        <w:tc>
          <w:tcPr>
            <w:tcW w:w="0" w:type="auto"/>
            <w:vAlign w:val="center"/>
          </w:tcPr>
          <w:p w14:paraId="77ABCCD5" w14:textId="69B9A493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พ.ย.</w:t>
            </w:r>
          </w:p>
        </w:tc>
        <w:tc>
          <w:tcPr>
            <w:tcW w:w="0" w:type="auto"/>
            <w:vAlign w:val="center"/>
          </w:tcPr>
          <w:p w14:paraId="14DDFDD8" w14:textId="65FF4880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ธ.ค.</w:t>
            </w:r>
          </w:p>
        </w:tc>
        <w:tc>
          <w:tcPr>
            <w:tcW w:w="0" w:type="auto"/>
            <w:vAlign w:val="center"/>
          </w:tcPr>
          <w:p w14:paraId="236001B1" w14:textId="00725E04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ม.ค.</w:t>
            </w:r>
          </w:p>
        </w:tc>
        <w:tc>
          <w:tcPr>
            <w:tcW w:w="0" w:type="auto"/>
            <w:vAlign w:val="center"/>
          </w:tcPr>
          <w:p w14:paraId="352D9BF3" w14:textId="3AFD3786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ก.พ.</w:t>
            </w:r>
          </w:p>
        </w:tc>
        <w:tc>
          <w:tcPr>
            <w:tcW w:w="0" w:type="auto"/>
            <w:vAlign w:val="center"/>
          </w:tcPr>
          <w:p w14:paraId="59646493" w14:textId="1A44B9DB" w:rsidR="00426144" w:rsidRPr="00432D1E" w:rsidRDefault="00426144" w:rsidP="00426144">
            <w:pPr>
              <w:pStyle w:val="cpeTitleTable"/>
            </w:pPr>
            <w:r w:rsidRPr="00432D1E">
              <w:rPr>
                <w:rFonts w:hint="cs"/>
                <w:cs/>
              </w:rPr>
              <w:t>มี.ค.</w:t>
            </w:r>
          </w:p>
        </w:tc>
      </w:tr>
      <w:tr w:rsidR="00426144" w:rsidRPr="00432D1E" w14:paraId="29C04D57" w14:textId="77777777" w:rsidTr="00426144">
        <w:tc>
          <w:tcPr>
            <w:tcW w:w="0" w:type="auto"/>
          </w:tcPr>
          <w:p w14:paraId="0FF084A0" w14:textId="7554F600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>ศึกษาทฤษฎีที่เกี่ยวข้องกับ</w:t>
            </w:r>
            <w:r w:rsidRPr="00432D1E">
              <w:rPr>
                <w:rFonts w:hint="cs"/>
              </w:rPr>
              <w:t xml:space="preserve"> Machine Learning </w:t>
            </w:r>
            <w:r w:rsidRPr="00432D1E">
              <w:rPr>
                <w:rFonts w:hint="cs"/>
                <w:cs/>
              </w:rPr>
              <w:t xml:space="preserve">และ </w:t>
            </w:r>
            <w:r w:rsidRPr="00432D1E">
              <w:rPr>
                <w:rFonts w:hint="cs"/>
              </w:rPr>
              <w:t xml:space="preserve">Fuzzy Logic </w:t>
            </w:r>
            <w:r w:rsidRPr="00432D1E">
              <w:rPr>
                <w:rFonts w:hint="cs"/>
                <w:cs/>
              </w:rPr>
              <w:t>สำหรับระบบทำนาย</w:t>
            </w: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191CB7C8" w14:textId="69F14BA4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DC33C55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45EE906D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C276FB3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FF51885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8BA6EC6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6E8BDA6" w14:textId="77777777" w:rsidR="00426144" w:rsidRPr="00432D1E" w:rsidRDefault="00426144" w:rsidP="00426144">
            <w:pPr>
              <w:pStyle w:val="cpeTitleTable"/>
            </w:pPr>
          </w:p>
        </w:tc>
      </w:tr>
      <w:tr w:rsidR="00426144" w:rsidRPr="00432D1E" w14:paraId="5756A761" w14:textId="77777777" w:rsidTr="00426144">
        <w:tc>
          <w:tcPr>
            <w:tcW w:w="0" w:type="auto"/>
          </w:tcPr>
          <w:p w14:paraId="5163D9BF" w14:textId="36D8CA7C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>เตรียมข้อมูล(</w:t>
            </w:r>
            <w:r w:rsidRPr="00432D1E">
              <w:rPr>
                <w:rFonts w:hint="cs"/>
              </w:rPr>
              <w:t>Preprocessing)</w:t>
            </w:r>
            <w:r w:rsidRPr="00432D1E">
              <w:rPr>
                <w:rFonts w:hint="cs"/>
                <w:cs/>
              </w:rPr>
              <w:br/>
              <w:t>เพื่อเป็นอินพุต</w:t>
            </w:r>
            <w:r w:rsidRPr="00432D1E">
              <w:rPr>
                <w:rFonts w:hint="cs"/>
              </w:rPr>
              <w:t xml:space="preserve"> </w:t>
            </w:r>
            <w:r w:rsidRPr="00432D1E">
              <w:rPr>
                <w:rFonts w:hint="cs"/>
                <w:cs/>
              </w:rPr>
              <w:t xml:space="preserve">สำหรับระบบทำนาย </w:t>
            </w: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EA557BD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823E852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494529B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931BC5B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1413C3CE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554B7A05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CD08A4E" w14:textId="77777777" w:rsidR="00426144" w:rsidRPr="00432D1E" w:rsidRDefault="00426144" w:rsidP="00426144">
            <w:pPr>
              <w:pStyle w:val="cpeTitleTable"/>
            </w:pPr>
          </w:p>
        </w:tc>
      </w:tr>
      <w:tr w:rsidR="00426144" w:rsidRPr="00432D1E" w14:paraId="5C877A2D" w14:textId="77777777" w:rsidTr="00426144">
        <w:tc>
          <w:tcPr>
            <w:tcW w:w="0" w:type="auto"/>
          </w:tcPr>
          <w:p w14:paraId="3260144C" w14:textId="274D5FC5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 xml:space="preserve">ทดลองป้อนข้อมูลให้ </w:t>
            </w:r>
            <w:r w:rsidRPr="00432D1E">
              <w:rPr>
                <w:rFonts w:hint="cs"/>
              </w:rPr>
              <w:t xml:space="preserve">Machine Learning </w:t>
            </w:r>
            <w:r w:rsidRPr="00432D1E">
              <w:rPr>
                <w:rFonts w:hint="cs"/>
                <w:cs/>
              </w:rPr>
              <w:t>เพื่อหาระบบทำนายที่ดีที่สุด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F77C34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364B380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94722D1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390FACBA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29623EB4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90C3EC8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95427CB" w14:textId="77777777" w:rsidR="00426144" w:rsidRPr="00432D1E" w:rsidRDefault="00426144" w:rsidP="00426144">
            <w:pPr>
              <w:pStyle w:val="cpeTitleTable"/>
            </w:pPr>
          </w:p>
        </w:tc>
      </w:tr>
      <w:tr w:rsidR="00426144" w:rsidRPr="00432D1E" w14:paraId="55319E0D" w14:textId="77777777" w:rsidTr="00426144">
        <w:tc>
          <w:tcPr>
            <w:tcW w:w="0" w:type="auto"/>
          </w:tcPr>
          <w:p w14:paraId="5466EB9C" w14:textId="79856E95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 xml:space="preserve">ออกแบบ </w:t>
            </w:r>
            <w:r w:rsidRPr="00432D1E">
              <w:rPr>
                <w:rFonts w:hint="cs"/>
              </w:rPr>
              <w:t xml:space="preserve">UX/UI </w:t>
            </w:r>
            <w:r w:rsidRPr="00432D1E">
              <w:rPr>
                <w:rFonts w:hint="cs"/>
                <w:cs/>
              </w:rPr>
              <w:t>เว็บไซต์ และพัฒนาเว็บไซต์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69A2A8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E91B87B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675F4263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4C82CBF9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50D7DA89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3E793C3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8927223" w14:textId="77777777" w:rsidR="00426144" w:rsidRPr="00432D1E" w:rsidRDefault="00426144" w:rsidP="00426144">
            <w:pPr>
              <w:pStyle w:val="cpeTitleTable"/>
            </w:pPr>
          </w:p>
        </w:tc>
      </w:tr>
      <w:tr w:rsidR="00426144" w:rsidRPr="00432D1E" w14:paraId="7A4F6894" w14:textId="77777777" w:rsidTr="00426144">
        <w:tc>
          <w:tcPr>
            <w:tcW w:w="0" w:type="auto"/>
          </w:tcPr>
          <w:p w14:paraId="6B8943CB" w14:textId="40FDF8D6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>เชื่อมระบบในส่วนของ เว็บไซต์ และระบบทำนาย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FAB23E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B94B2CA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29BC70E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D300521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2641A0CE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3EC2B2D6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7F482EB" w14:textId="77777777" w:rsidR="00426144" w:rsidRPr="00432D1E" w:rsidRDefault="00426144" w:rsidP="00426144">
            <w:pPr>
              <w:pStyle w:val="cpeTitleTable"/>
            </w:pPr>
          </w:p>
        </w:tc>
      </w:tr>
      <w:tr w:rsidR="00426144" w:rsidRPr="00432D1E" w14:paraId="469FE2F9" w14:textId="77777777" w:rsidTr="00426144">
        <w:tc>
          <w:tcPr>
            <w:tcW w:w="0" w:type="auto"/>
          </w:tcPr>
          <w:p w14:paraId="536BF5AB" w14:textId="77777777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cs/>
              </w:rPr>
            </w:pPr>
            <w:r w:rsidRPr="00432D1E">
              <w:rPr>
                <w:rFonts w:hint="cs"/>
                <w:cs/>
              </w:rPr>
              <w:t>เขียนรายงาน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BC7D5B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D21FCE7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BEFF2AD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F3D98A3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9156B1F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55BB7028" w14:textId="77777777" w:rsidR="00426144" w:rsidRPr="00432D1E" w:rsidRDefault="00426144" w:rsidP="00426144">
            <w:pPr>
              <w:pStyle w:val="cpeTitleTable"/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021A50F1" w14:textId="77777777" w:rsidR="00426144" w:rsidRPr="00432D1E" w:rsidRDefault="00426144" w:rsidP="00426144">
            <w:pPr>
              <w:pStyle w:val="cpeTitleTable"/>
            </w:pPr>
          </w:p>
        </w:tc>
      </w:tr>
    </w:tbl>
    <w:p w14:paraId="7ED357DA" w14:textId="77777777" w:rsidR="00D069D1" w:rsidRPr="00432D1E" w:rsidRDefault="00D069D1" w:rsidP="00B53218">
      <w:pPr>
        <w:rPr>
          <w:rFonts w:ascii="TH SarabunPSK" w:hAnsi="TH SarabunPSK" w:cs="TH SarabunPSK"/>
        </w:rPr>
      </w:pPr>
    </w:p>
    <w:p w14:paraId="0CDE3E89" w14:textId="77777777" w:rsidR="007E7600" w:rsidRPr="00432D1E" w:rsidRDefault="007E7600" w:rsidP="007E7600">
      <w:pPr>
        <w:pStyle w:val="Heading2"/>
      </w:pPr>
      <w:bookmarkStart w:id="27" w:name="_Toc498009291"/>
      <w:r w:rsidRPr="00432D1E">
        <w:rPr>
          <w:rFonts w:hint="cs"/>
          <w:cs/>
        </w:rPr>
        <w:t>บทบาทและความรับผิดชอบ</w:t>
      </w:r>
      <w:bookmarkEnd w:id="27"/>
    </w:p>
    <w:p w14:paraId="4511B675" w14:textId="4973B7B8" w:rsidR="007E7600" w:rsidRPr="00432D1E" w:rsidRDefault="0059391A" w:rsidP="007E7600">
      <w:pPr>
        <w:pStyle w:val="cpeBodyText"/>
      </w:pPr>
      <w:r w:rsidRPr="00432D1E">
        <w:rPr>
          <w:rFonts w:hint="cs"/>
          <w:cs/>
        </w:rPr>
        <w:t xml:space="preserve">นายปัณณวิชญ์ พันธ์วงศ์ รหัส </w:t>
      </w:r>
      <w:r w:rsidRPr="00432D1E">
        <w:rPr>
          <w:rFonts w:hint="cs"/>
        </w:rPr>
        <w:t xml:space="preserve">600610752 </w:t>
      </w:r>
      <w:r w:rsidRPr="00432D1E">
        <w:rPr>
          <w:rFonts w:hint="cs"/>
          <w:cs/>
        </w:rPr>
        <w:t xml:space="preserve">ทำหน้าพัฒนาระบบทั้งหมด ตั้งแต่ระบบทำนายจนไปถึงพัฒนาเว็บไซต์เพื่อให้รองรับผลลัพธ์ของระบบทำนาย ซึ่งจะต้องใช้ความรู้ในด้าน </w:t>
      </w:r>
      <w:r w:rsidRPr="00432D1E">
        <w:rPr>
          <w:rFonts w:hint="cs"/>
        </w:rPr>
        <w:t xml:space="preserve">AI </w:t>
      </w:r>
      <w:r w:rsidRPr="00432D1E">
        <w:rPr>
          <w:rFonts w:hint="cs"/>
          <w:cs/>
        </w:rPr>
        <w:t xml:space="preserve">และการพัฒนา </w:t>
      </w:r>
      <w:r w:rsidRPr="00432D1E">
        <w:rPr>
          <w:rFonts w:hint="cs"/>
        </w:rPr>
        <w:t>Web application</w:t>
      </w:r>
    </w:p>
    <w:p w14:paraId="6E7F1CA1" w14:textId="6AE40517" w:rsidR="00154600" w:rsidRPr="00432D1E" w:rsidRDefault="00DC4BAF" w:rsidP="0059391A">
      <w:pPr>
        <w:pStyle w:val="Heading2"/>
      </w:pPr>
      <w:bookmarkStart w:id="28" w:name="_Toc498009292"/>
      <w:r w:rsidRPr="00432D1E">
        <w:rPr>
          <w:rFonts w:hint="cs"/>
          <w:cs/>
        </w:rPr>
        <w:t>ผลกระทบด้านสังคม สุขภาพ ความปลอดภัย กฎหมาย วัฒนธรรม</w:t>
      </w:r>
      <w:bookmarkEnd w:id="28"/>
    </w:p>
    <w:p w14:paraId="1D7A4700" w14:textId="2036F6E6" w:rsidR="00154600" w:rsidRPr="00432D1E" w:rsidRDefault="0059391A" w:rsidP="0065114C">
      <w:pPr>
        <w:pStyle w:val="cpeBodyText"/>
        <w:sectPr w:rsidR="00154600" w:rsidRPr="00432D1E" w:rsidSect="00EA5031">
          <w:headerReference w:type="default" r:id="rId14"/>
          <w:footerReference w:type="default" r:id="rId15"/>
          <w:pgSz w:w="11907" w:h="16839" w:code="9"/>
          <w:pgMar w:top="1702" w:right="1440" w:bottom="1440" w:left="2160" w:header="1440" w:footer="720" w:gutter="0"/>
          <w:pgNumType w:start="1"/>
          <w:cols w:space="720"/>
          <w:docGrid w:linePitch="381"/>
        </w:sectPr>
      </w:pPr>
      <w:r w:rsidRPr="00432D1E">
        <w:rPr>
          <w:rFonts w:hint="cs"/>
          <w:cs/>
        </w:rPr>
        <w:t xml:space="preserve">การที่บุคคลทั่วไปหรือบุคคลธรรมดาลงทุน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 xml:space="preserve">ผ่าน </w:t>
      </w:r>
      <w:r w:rsidRPr="00432D1E">
        <w:rPr>
          <w:rFonts w:hint="cs"/>
        </w:rPr>
        <w:t xml:space="preserve">Broker </w:t>
      </w:r>
      <w:r w:rsidRPr="00432D1E">
        <w:rPr>
          <w:rFonts w:hint="cs"/>
          <w:cs/>
        </w:rPr>
        <w:t xml:space="preserve">ในประเทศนั้นไม่ผิดกฎหมาย แต่หากเกิดความเสียหาย โดนฉ้อโกง จากโบรกเกอร์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 xml:space="preserve">จะไม่สามารถฟ้องร้องเรียกค่าเสียหายในประเทศไทยได้ แต่สามารถฟ้องร้องไปที่หน่วยงานที่จดทะเบียนของโบรกเกอร์ที่อยู่ต่างประเทศได้ ดังนั้นจะต้องพิจารณาเลือกโบรกเกอร์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>ที่มีความมั่นคง มีใบอนุญาต มีความน่าเชื่อ ทั่วโลกให้การยอมรับ และหากมีการระดุมทุนหรือเปิดโบรกเกอร์ในประเทศไทยนั้น เป็นสิ่งที่ทำไม่ได้และยังผิดกฎหมายอยู่</w:t>
      </w:r>
    </w:p>
    <w:p w14:paraId="77027DE0" w14:textId="77777777" w:rsidR="00154600" w:rsidRPr="00432D1E" w:rsidRDefault="00561C1E" w:rsidP="00B14254">
      <w:pPr>
        <w:pStyle w:val="Heading1"/>
      </w:pPr>
      <w:r w:rsidRPr="00432D1E">
        <w:rPr>
          <w:rFonts w:hint="cs"/>
          <w:cs/>
        </w:rPr>
        <w:lastRenderedPageBreak/>
        <w:br/>
      </w:r>
      <w:bookmarkStart w:id="29" w:name="_Toc498009293"/>
      <w:r w:rsidRPr="00432D1E">
        <w:rPr>
          <w:rFonts w:hint="cs"/>
          <w:cs/>
        </w:rPr>
        <w:t>ท</w:t>
      </w:r>
      <w:r w:rsidR="00B61F49" w:rsidRPr="00432D1E">
        <w:rPr>
          <w:rFonts w:hint="cs"/>
          <w:cs/>
        </w:rPr>
        <w:t>ฤษฎีที่เกี่ยวข้อง</w:t>
      </w:r>
      <w:bookmarkEnd w:id="29"/>
    </w:p>
    <w:p w14:paraId="35A3E107" w14:textId="77777777" w:rsidR="004F0BC0" w:rsidRPr="00432D1E" w:rsidRDefault="00B61F49" w:rsidP="0065114C">
      <w:pPr>
        <w:pStyle w:val="cpeBodyText"/>
      </w:pPr>
      <w:r w:rsidRPr="00432D1E">
        <w:rPr>
          <w:rFonts w:hint="cs"/>
          <w:cs/>
        </w:rPr>
        <w:t xml:space="preserve">การทำโครงงาน </w:t>
      </w:r>
      <w:r w:rsidR="00D069D1" w:rsidRPr="00432D1E">
        <w:rPr>
          <w:rFonts w:hint="cs"/>
          <w:cs/>
        </w:rPr>
        <w:t xml:space="preserve">เริ่มต้นด้วยการศึกษาค้นคว้า ทฤษฎีที่เกี่ยวข้อง หรือ งานวิจัย/โครงงาน ที่เคยมีผู้นำเสนอไว้แล้ว </w:t>
      </w:r>
      <w:r w:rsidR="00BA7F67" w:rsidRPr="00432D1E">
        <w:rPr>
          <w:rFonts w:hint="cs"/>
          <w:cs/>
        </w:rPr>
        <w:t xml:space="preserve">ซึ่งเนื้อหาในบทนี้ก็จะเกี่ยวกับการอธิบายถึงสิ่งที่เกี่ยวข้องกับโครงงาน เพื่อให้ผู้อ่านเข้าใจเนื้อหาในบทถัดๆไปได้ง่ายขึ้น </w:t>
      </w:r>
      <w:r w:rsidR="0014501E" w:rsidRPr="00432D1E">
        <w:rPr>
          <w:rFonts w:hint="cs"/>
          <w:cs/>
        </w:rPr>
        <w:t>เน</w:t>
      </w:r>
      <w:r w:rsidR="00556535" w:rsidRPr="00432D1E">
        <w:rPr>
          <w:rFonts w:hint="cs"/>
          <w:cs/>
        </w:rPr>
        <w:t>ื้อหาในบทนี้จะแบ่งออกเป็นสามส่วน</w:t>
      </w:r>
      <w:r w:rsidR="0014501E" w:rsidRPr="00432D1E">
        <w:rPr>
          <w:rFonts w:hint="cs"/>
          <w:cs/>
        </w:rPr>
        <w:t>หลักๆค</w:t>
      </w:r>
      <w:r w:rsidR="00556535" w:rsidRPr="00432D1E">
        <w:rPr>
          <w:rFonts w:hint="cs"/>
          <w:cs/>
        </w:rPr>
        <w:t xml:space="preserve">ือส่วนที่เป็นการวัดกำลังไฟฟ้า </w:t>
      </w:r>
      <w:r w:rsidR="0014501E" w:rsidRPr="00432D1E">
        <w:rPr>
          <w:rFonts w:hint="cs"/>
          <w:cs/>
        </w:rPr>
        <w:t>ส่วนติดต่อสื่อสาร</w:t>
      </w:r>
      <w:r w:rsidR="00556535" w:rsidRPr="00432D1E">
        <w:rPr>
          <w:rFonts w:hint="cs"/>
          <w:cs/>
        </w:rPr>
        <w:t xml:space="preserve"> และส่วนอุปกรณ์ที่นำมาใช้งาน</w:t>
      </w:r>
      <w:r w:rsidR="0014501E" w:rsidRPr="00432D1E">
        <w:rPr>
          <w:rFonts w:hint="cs"/>
          <w:cs/>
        </w:rPr>
        <w:t xml:space="preserve"> ดังนี้</w:t>
      </w:r>
    </w:p>
    <w:p w14:paraId="6AFC9DAF" w14:textId="4246ACB2" w:rsidR="0014501E" w:rsidRPr="00432D1E" w:rsidRDefault="00534F40" w:rsidP="00844E49">
      <w:pPr>
        <w:pStyle w:val="Heading2"/>
      </w:pPr>
      <w:r w:rsidRPr="00432D1E">
        <w:rPr>
          <w:rFonts w:hint="cs"/>
        </w:rPr>
        <w:t>Fuzzy Support Vector Regression (FSVR)</w:t>
      </w:r>
    </w:p>
    <w:p w14:paraId="19C6FD8B" w14:textId="603E53CF" w:rsidR="00660F49" w:rsidRPr="00432D1E" w:rsidRDefault="00635BF0" w:rsidP="00660F49">
      <w:pPr>
        <w:pStyle w:val="cpeBodyText"/>
      </w:pPr>
      <w:r w:rsidRPr="00432D1E">
        <w:rPr>
          <w:rFonts w:hint="cs"/>
          <w:cs/>
        </w:rPr>
        <w:t xml:space="preserve"> </w:t>
      </w:r>
      <w:r w:rsidR="00534F40" w:rsidRPr="00432D1E">
        <w:rPr>
          <w:rFonts w:hint="cs"/>
          <w:cs/>
        </w:rPr>
        <w:t>ซัพพอร์ตเวกเตอร์แมชชีน เป็นโครงข่ายประสาทเทียมที่สร้างขึ้นเพื่อแก้ไขโครงข่ายประสาทเทียมแบบดั้งเดิม (</w:t>
      </w:r>
      <w:r w:rsidR="00534F40" w:rsidRPr="00432D1E">
        <w:rPr>
          <w:rFonts w:hint="cs"/>
        </w:rPr>
        <w:t xml:space="preserve">Artificial Neural Network) </w:t>
      </w:r>
      <w:r w:rsidR="00534F40" w:rsidRPr="00432D1E">
        <w:rPr>
          <w:rFonts w:hint="cs"/>
          <w:cs/>
        </w:rPr>
        <w:t>อาศัยการเรียนรู้จากทฤษฏีทางสถิติและกระบวนการลด โครงสร้างต่ำสุด ที่นิยมนำไปใช้งาน คือ ซัพพอร์ตเวกเตอร์แมชชีนแบบแบ่งกลุ่ม (</w:t>
      </w:r>
      <w:r w:rsidR="00534F40" w:rsidRPr="00432D1E">
        <w:rPr>
          <w:rFonts w:hint="cs"/>
        </w:rPr>
        <w:t xml:space="preserve">Support Vector Classification) </w:t>
      </w:r>
      <w:r w:rsidR="00534F40" w:rsidRPr="00432D1E">
        <w:rPr>
          <w:rFonts w:hint="cs"/>
          <w:cs/>
        </w:rPr>
        <w:t>ใช้ในงานเกี่ยวกับการจดจำรูปแบบ และซัพพอร์ตเวกเตอร์รีเกรสชัน (</w:t>
      </w:r>
      <w:r w:rsidR="00534F40" w:rsidRPr="00432D1E">
        <w:rPr>
          <w:rFonts w:hint="cs"/>
        </w:rPr>
        <w:t xml:space="preserve">Support Vector Regression) </w:t>
      </w:r>
      <w:r w:rsidR="00534F40" w:rsidRPr="00432D1E">
        <w:rPr>
          <w:rFonts w:hint="cs"/>
          <w:cs/>
        </w:rPr>
        <w:t>ใช้ในงานด้านการประมาณฟังก์ชัน</w:t>
      </w:r>
    </w:p>
    <w:p w14:paraId="5D30F282" w14:textId="33F26AE6" w:rsidR="00534F40" w:rsidRPr="00432D1E" w:rsidRDefault="00534F40" w:rsidP="00534F40">
      <w:pPr>
        <w:pStyle w:val="Heading3"/>
      </w:pPr>
      <w:r w:rsidRPr="00432D1E">
        <w:rPr>
          <w:rFonts w:hint="cs"/>
        </w:rPr>
        <w:t>Support Vector Regression (SVR)</w:t>
      </w:r>
    </w:p>
    <w:p w14:paraId="75114E36" w14:textId="0DA5C43A" w:rsidR="00534F40" w:rsidRPr="00432D1E" w:rsidRDefault="00534F40" w:rsidP="00534F40">
      <w:pPr>
        <w:pStyle w:val="Default"/>
        <w:ind w:firstLine="720"/>
        <w:jc w:val="thaiDistribute"/>
        <w:rPr>
          <w:rFonts w:ascii="TH SarabunPSK" w:hAnsi="TH SarabunPSK" w:cs="TH SarabunPSK"/>
          <w:i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 xml:space="preserve">ซัพพอร์ตเวกเตอร์รีเกรสชันมีหลักการคล้ายกับซัพพอร์ตเวกเตอร์แมชชีนแบบแบ่งกลุ่มคือใช้หาระนาบเกินที่เหมาะสมที่สุด </w:t>
      </w:r>
      <w:r w:rsidRPr="00432D1E">
        <w:rPr>
          <w:rFonts w:ascii="TH SarabunPSK" w:hAnsi="TH SarabunPSK" w:cs="TH SarabunPSK" w:hint="cs"/>
          <w:i/>
          <w:color w:val="auto"/>
          <w:sz w:val="32"/>
          <w:szCs w:val="32"/>
        </w:rPr>
        <w:t xml:space="preserve">(Optimal Hyperplane) </w:t>
      </w:r>
      <w:r w:rsidRPr="00432D1E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>แตกต่างกันที่ซัพพอร์ตเวกเตอร์แมชชีนแบบแบ่งกลุ่มจะสนใจเพียงค่าบวกและลบที่เกิดขึ้นจากการแบ่งกลุ่มข้อมูล แต่ซัพพอร์ตเวกเตอร์รีเกรสชันจะสนใจค่าจริงที่เกิดขึ้นจากการประมาณค่าฟังก์ชัน</w:t>
      </w:r>
    </w:p>
    <w:p w14:paraId="2B65A057" w14:textId="0FDC099D" w:rsidR="00534F40" w:rsidRPr="00432D1E" w:rsidRDefault="00534F40" w:rsidP="00534F40">
      <w:pPr>
        <w:pStyle w:val="Default"/>
        <w:ind w:firstLine="720"/>
        <w:jc w:val="thaiDistribute"/>
        <w:rPr>
          <w:rFonts w:ascii="TH SarabunPSK" w:hAnsi="TH SarabunPSK" w:cs="TH SarabunPSK"/>
          <w:iCs/>
          <w:sz w:val="32"/>
          <w:szCs w:val="32"/>
        </w:rPr>
      </w:pP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ซัพพอร์ตเวกเตอร์รีเกรสชันมีอยู่ 2 ประเภท คือ แบบเชิงเส้น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 xml:space="preserve">(Linear Regression)  </w:t>
      </w: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และแบบไม่เป็นเชิงเส้น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>(Nonlinear Regression)</w:t>
      </w:r>
      <w:r w:rsidRPr="00432D1E">
        <w:rPr>
          <w:rFonts w:ascii="TH SarabunPSK" w:hAnsi="TH SarabunPSK" w:cs="TH SarabunPSK" w:hint="cs"/>
          <w:i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ซึ่งซัพพอร์ตเวกเตอร์แมชชีนแบบไม่เป็นเชิงเส้นจะมีขั้นตอนแตกต่างจากแบบเชิงเส้นคือจะมีการแมปข้อมูลให้อยู่ปริภูมิที่สูงกว่าเพื่อให้ได้ข้อมูลที่มีลักษณะเป็นเชิงเส้น  ซึ่งขั้นตอนของซัพพอร์ตเวกเตอร์รีเกรสชัน แสดงได้ดังภาพที่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>2.1.1</w:t>
      </w:r>
    </w:p>
    <w:p w14:paraId="0769825D" w14:textId="6E71DA9E" w:rsidR="00534F40" w:rsidRPr="00432D1E" w:rsidRDefault="00534F40" w:rsidP="00534F40">
      <w:pPr>
        <w:pStyle w:val="Default"/>
        <w:jc w:val="center"/>
        <w:rPr>
          <w:rFonts w:ascii="TH SarabunPSK" w:hAnsi="TH SarabunPSK" w:cs="TH SarabunPSK"/>
          <w:iCs/>
          <w:color w:val="auto"/>
          <w:sz w:val="40"/>
          <w:szCs w:val="40"/>
        </w:rPr>
      </w:pPr>
      <w:r w:rsidRPr="00432D1E">
        <w:rPr>
          <w:rFonts w:ascii="TH SarabunPSK" w:hAnsi="TH SarabunPSK" w:cs="TH SarabunPSK" w:hint="cs"/>
          <w:iCs/>
          <w:noProof/>
          <w:color w:val="auto"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3ED9DA9A" wp14:editId="7300AA89">
                <wp:extent cx="4761996" cy="5136341"/>
                <wp:effectExtent l="0" t="0" r="0" b="7620"/>
                <wp:docPr id="256" name="Canvas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7" name="วงรี 257"/>
                        <wps:cNvSpPr/>
                        <wps:spPr>
                          <a:xfrm>
                            <a:off x="252421" y="4974"/>
                            <a:ext cx="1606839" cy="350847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865204" w14:textId="77777777" w:rsidR="00DA657B" w:rsidRPr="005E6C3C" w:rsidRDefault="00DA657B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Kernel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วงรี 101"/>
                        <wps:cNvSpPr/>
                        <wps:spPr>
                          <a:xfrm>
                            <a:off x="2390280" y="16827"/>
                            <a:ext cx="1529526" cy="412926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053CEB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Training Points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สี่เหลี่ยมผืนผ้า 258"/>
                        <wps:cNvSpPr/>
                        <wps:spPr>
                          <a:xfrm>
                            <a:off x="1028916" y="602200"/>
                            <a:ext cx="1659280" cy="4587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9729B" w14:textId="77777777" w:rsidR="00DA657B" w:rsidRPr="005E6C3C" w:rsidRDefault="00DA657B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Calculate Kernel Matrix</w:t>
                              </w:r>
                            </w:p>
                            <w:p w14:paraId="25EE717D" w14:textId="77777777" w:rsidR="00DA657B" w:rsidRPr="005E6C3C" w:rsidRDefault="00DA657B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eastAsia="Times New Roman" w:hAnsi="Tahoma" w:cs="Tahoma"/>
                                  <w:position w:val="-14"/>
                                  <w:sz w:val="20"/>
                                  <w:szCs w:val="20"/>
                                </w:rPr>
                                <w:object w:dxaOrig="940" w:dyaOrig="380" w14:anchorId="5CFEEF91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46.5pt;height:18pt" o:ole="">
                                    <v:imagedata r:id="rId16" o:title=""/>
                                  </v:shape>
                                  <o:OLEObject Type="Embed" ProgID="Equation.3" ShapeID="_x0000_i1026" DrawAspect="Content" ObjectID="_1664270856" r:id="rId1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069715" y="1286248"/>
                            <a:ext cx="1565098" cy="35172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847F55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Quadratic Optimization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วงรี 109"/>
                        <wps:cNvSpPr/>
                        <wps:spPr>
                          <a:xfrm>
                            <a:off x="1110913" y="1823979"/>
                            <a:ext cx="1509499" cy="791949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5BF30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Difference of Lagrange Multipliers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428923" y="2796789"/>
                            <a:ext cx="1970234" cy="71783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C685D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Calculate weight vector w</w:t>
                              </w:r>
                            </w:p>
                            <w:p w14:paraId="381C7B26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position w:val="-28"/>
                                  <w:sz w:val="20"/>
                                  <w:szCs w:val="20"/>
                                </w:rPr>
                                <w:object w:dxaOrig="1800" w:dyaOrig="680" w14:anchorId="7A547012">
                                  <v:shape id="_x0000_i1028" type="#_x0000_t75" style="width:90pt;height:33pt">
                                    <v:imagedata r:id="rId18" o:title=""/>
                                  </v:shape>
                                  <o:OLEObject Type="Embed" ProgID="Equation.3" ShapeID="_x0000_i1028" DrawAspect="Content" ObjectID="_1664270857" r:id="rId19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สี่เหลี่ยมผืนผ้า 111"/>
                        <wps:cNvSpPr/>
                        <wps:spPr>
                          <a:xfrm>
                            <a:off x="2297456" y="3745588"/>
                            <a:ext cx="2182960" cy="43430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AD1F98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offset </w:t>
                              </w: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 using</w:t>
                              </w:r>
                            </w:p>
                            <w:p w14:paraId="07A1EC4E" w14:textId="77777777" w:rsidR="00DA657B" w:rsidRPr="005E6C3C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Karush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-Kuhn-Tucker conditions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สี่เหลี่ยมผืนผ้า 112"/>
                        <wps:cNvSpPr/>
                        <wps:spPr>
                          <a:xfrm>
                            <a:off x="1121130" y="4382650"/>
                            <a:ext cx="2182495" cy="72266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C22FA0" w14:textId="77777777" w:rsidR="00DA657B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Function Approximation</w:t>
                              </w:r>
                            </w:p>
                            <w:p w14:paraId="0DA9DE33" w14:textId="77777777" w:rsidR="00DA657B" w:rsidRDefault="00DA657B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 w:rsidRPr="005E6C3C">
                                <w:rPr>
                                  <w:position w:val="-28"/>
                                </w:rPr>
                                <w:object w:dxaOrig="2790" w:dyaOrig="660" w14:anchorId="69F316E5">
                                  <v:shape id="_x0000_i1030" type="#_x0000_t75" style="width:139.5pt;height:33pt">
                                    <v:imagedata r:id="rId20" o:title=""/>
                                  </v:shape>
                                  <o:OLEObject Type="Embed" ProgID="Equation.3" ShapeID="_x0000_i1030" DrawAspect="Content" ObjectID="_1664270858" r:id="rId21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ลูกศรเชื่อมต่อแบบตรง 264"/>
                        <wps:cNvCnPr>
                          <a:stCxn id="257" idx="4"/>
                        </wps:cNvCnPr>
                        <wps:spPr>
                          <a:xfrm flipH="1">
                            <a:off x="1055655" y="355821"/>
                            <a:ext cx="186" cy="27787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ลูกศรเชื่อมต่อแบบตรง 114"/>
                        <wps:cNvCnPr>
                          <a:stCxn id="101" idx="2"/>
                        </wps:cNvCnPr>
                        <wps:spPr>
                          <a:xfrm flipH="1">
                            <a:off x="2389967" y="223290"/>
                            <a:ext cx="313" cy="41026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ลูกศรเชื่อมต่อแบบตรง 115"/>
                        <wps:cNvCnPr>
                          <a:stCxn id="258" idx="2"/>
                          <a:endCxn id="103" idx="0"/>
                        </wps:cNvCnPr>
                        <wps:spPr>
                          <a:xfrm flipH="1">
                            <a:off x="1852264" y="1060924"/>
                            <a:ext cx="6292" cy="225324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ลูกศรเชื่อมต่อแบบตรง 116"/>
                        <wps:cNvCnPr>
                          <a:stCxn id="103" idx="2"/>
                          <a:endCxn id="109" idx="0"/>
                        </wps:cNvCnPr>
                        <wps:spPr>
                          <a:xfrm>
                            <a:off x="1852264" y="1637971"/>
                            <a:ext cx="13399" cy="186008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ลูกศรเชื่อมต่อแบบตรง 117"/>
                        <wps:cNvCnPr>
                          <a:stCxn id="109" idx="4"/>
                        </wps:cNvCnPr>
                        <wps:spPr>
                          <a:xfrm flipH="1">
                            <a:off x="1865400" y="2615928"/>
                            <a:ext cx="263" cy="180708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ลูกศรเชื่อมต่อแบบตรง 118"/>
                        <wps:cNvCnPr>
                          <a:stCxn id="101" idx="4"/>
                        </wps:cNvCnPr>
                        <wps:spPr>
                          <a:xfrm flipH="1">
                            <a:off x="3154657" y="429753"/>
                            <a:ext cx="386" cy="2366883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ลูกศรเชื่อมต่อแบบตรง 119"/>
                        <wps:cNvCnPr/>
                        <wps:spPr>
                          <a:xfrm>
                            <a:off x="1707448" y="3514429"/>
                            <a:ext cx="1" cy="867981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ลูกศรเชื่อมต่อแบบตรง 120"/>
                        <wps:cNvCnPr/>
                        <wps:spPr>
                          <a:xfrm>
                            <a:off x="2823105" y="3513875"/>
                            <a:ext cx="380" cy="231303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ลูกศรเชื่อมต่อแบบตรง 121"/>
                        <wps:cNvCnPr>
                          <a:stCxn id="101" idx="5"/>
                        </wps:cNvCnPr>
                        <wps:spPr>
                          <a:xfrm flipH="1">
                            <a:off x="3695375" y="369281"/>
                            <a:ext cx="437" cy="3376102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ลูกศรเชื่อมต่อแบบตรง 122"/>
                        <wps:cNvCnPr/>
                        <wps:spPr>
                          <a:xfrm>
                            <a:off x="2823633" y="4179453"/>
                            <a:ext cx="5918" cy="20343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D9DA9A" id="Canvas 256" o:spid="_x0000_s1026" editas="canvas" style="width:374.95pt;height:404.45pt;mso-position-horizontal-relative:char;mso-position-vertical-relative:line" coordsize="47618,5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">
                <v:shape id="_x0000_s1027" type="#_x0000_t75" style="position:absolute;width:47618;height:51358;visibility:visible;mso-wrap-style:square">
                  <v:fill o:detectmouseclick="t"/>
                  <v:path o:connecttype="none"/>
                </v:shape>
                <v:oval id="วงรี 257" o:spid="_x0000_s1028" style="position:absolute;left:2524;top:49;width:16068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" fillcolor="white [3201]" strokecolor="black [3213]" strokeweight="2pt">
                  <v:textbox>
                    <w:txbxContent>
                      <w:p w14:paraId="45865204" w14:textId="77777777" w:rsidR="00DA657B" w:rsidRPr="005E6C3C" w:rsidRDefault="00DA657B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Kernel Function</w:t>
                        </w:r>
                      </w:p>
                    </w:txbxContent>
                  </v:textbox>
                </v:oval>
                <v:oval id="วงรี 101" o:spid="_x0000_s1029" style="position:absolute;left:23902;top:168;width:15296;height:4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" fillcolor="window" strokecolor="black [3213]" strokeweight="2pt">
                  <v:textbox>
                    <w:txbxContent>
                      <w:p w14:paraId="4D053CEB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Training Points</w:t>
                        </w:r>
                      </w:p>
                    </w:txbxContent>
                  </v:textbox>
                </v:oval>
                <v:rect id="สี่เหลี่ยมผืนผ้า 258" o:spid="_x0000_s1030" style="position:absolute;left:10289;top:6022;width:16592;height:4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" fillcolor="white [3201]" strokecolor="black [3213]" strokeweight="2pt">
                  <v:textbox>
                    <w:txbxContent>
                      <w:p w14:paraId="3B39729B" w14:textId="77777777" w:rsidR="00DA657B" w:rsidRPr="005E6C3C" w:rsidRDefault="00DA657B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Calculate Kernel Matrix</w:t>
                        </w:r>
                      </w:p>
                      <w:p w14:paraId="25EE717D" w14:textId="77777777" w:rsidR="00DA657B" w:rsidRPr="005E6C3C" w:rsidRDefault="00DA657B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eastAsia="Times New Roman" w:hAnsi="Tahoma" w:cs="Tahoma"/>
                            <w:position w:val="-14"/>
                            <w:sz w:val="20"/>
                            <w:szCs w:val="20"/>
                          </w:rPr>
                          <w:object w:dxaOrig="940" w:dyaOrig="380" w14:anchorId="5CFEEF91">
                            <v:shape id="_x0000_i1026" type="#_x0000_t75" style="width:46.5pt;height:18pt" o:ole="">
                              <v:imagedata r:id="rId16" o:title=""/>
                            </v:shape>
                            <o:OLEObject Type="Embed" ProgID="Equation.3" ShapeID="_x0000_i1026" DrawAspect="Content" ObjectID="_1664270856" r:id="rId22"/>
                          </w:object>
                        </w:r>
                      </w:p>
                    </w:txbxContent>
                  </v:textbox>
                </v:rect>
                <v:rect id="สี่เหลี่ยมผืนผ้า 103" o:spid="_x0000_s1031" style="position:absolute;left:10697;top:12862;width:15651;height:3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" fillcolor="window" strokecolor="black [3213]" strokeweight="2pt">
                  <v:textbox>
                    <w:txbxContent>
                      <w:p w14:paraId="47847F55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Quadratic Optimization</w:t>
                        </w:r>
                      </w:p>
                    </w:txbxContent>
                  </v:textbox>
                </v:rect>
                <v:oval id="วงรี 109" o:spid="_x0000_s1032" style="position:absolute;left:11109;top:18239;width:15095;height:7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" fillcolor="window" strokecolor="black [3213]" strokeweight="2pt">
                  <v:textbox>
                    <w:txbxContent>
                      <w:p w14:paraId="4115BF30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Difference of Lagrange Multipliers</w:t>
                        </w:r>
                      </w:p>
                    </w:txbxContent>
                  </v:textbox>
                </v:oval>
                <v:rect id="สี่เหลี่ยมผืนผ้า 110" o:spid="_x0000_s1033" style="position:absolute;left:14289;top:27967;width:19702;height:71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" fillcolor="window" strokecolor="black [3213]" strokeweight="2pt">
                  <v:textbox>
                    <w:txbxContent>
                      <w:p w14:paraId="145C685D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Calculate weight vector w</w:t>
                        </w:r>
                      </w:p>
                      <w:p w14:paraId="381C7B26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position w:val="-28"/>
                            <w:sz w:val="20"/>
                            <w:szCs w:val="20"/>
                          </w:rPr>
                          <w:object w:dxaOrig="1800" w:dyaOrig="680" w14:anchorId="7A547012">
                            <v:shape id="_x0000_i1028" type="#_x0000_t75" style="width:90pt;height:33pt">
                              <v:imagedata r:id="rId18" o:title=""/>
                            </v:shape>
                            <o:OLEObject Type="Embed" ProgID="Equation.3" ShapeID="_x0000_i1028" DrawAspect="Content" ObjectID="_1664270857" r:id="rId23"/>
                          </w:object>
                        </w:r>
                      </w:p>
                    </w:txbxContent>
                  </v:textbox>
                </v:rect>
                <v:rect id="สี่เหลี่ยมผืนผ้า 111" o:spid="_x0000_s1034" style="position:absolute;left:22974;top:37455;width:21830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" fillcolor="window" strokecolor="black [3213]" strokeweight="2pt">
                  <v:textbox>
                    <w:txbxContent>
                      <w:p w14:paraId="37AD1F98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offset </w:t>
                        </w: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b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 using</w:t>
                        </w:r>
                      </w:p>
                      <w:p w14:paraId="07A1EC4E" w14:textId="77777777" w:rsidR="00DA657B" w:rsidRPr="005E6C3C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Karush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-Kuhn-Tucker conditions</w:t>
                        </w:r>
                      </w:p>
                    </w:txbxContent>
                  </v:textbox>
                </v:rect>
                <v:rect id="สี่เหลี่ยมผืนผ้า 112" o:spid="_x0000_s1035" style="position:absolute;left:11211;top:43826;width:21825;height: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" fillcolor="window" strokecolor="black [3213]" strokeweight="2pt">
                  <v:textbox>
                    <w:txbxContent>
                      <w:p w14:paraId="2DC22FA0" w14:textId="77777777" w:rsidR="00DA657B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sz w:val="20"/>
                            <w:szCs w:val="20"/>
                          </w:rPr>
                          <w:t>Function Approximation</w:t>
                        </w:r>
                      </w:p>
                      <w:p w14:paraId="0DA9DE33" w14:textId="77777777" w:rsidR="00DA657B" w:rsidRDefault="00DA657B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 w:rsidRPr="005E6C3C">
                          <w:rPr>
                            <w:position w:val="-28"/>
                          </w:rPr>
                          <w:object w:dxaOrig="2790" w:dyaOrig="660" w14:anchorId="69F316E5">
                            <v:shape id="_x0000_i1030" type="#_x0000_t75" style="width:139.5pt;height:33pt">
                              <v:imagedata r:id="rId20" o:title=""/>
                            </v:shape>
                            <o:OLEObject Type="Embed" ProgID="Equation.3" ShapeID="_x0000_i1030" DrawAspect="Content" ObjectID="_1664270858" r:id="rId24"/>
                          </w:objec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64" o:spid="_x0000_s1036" type="#_x0000_t32" style="position:absolute;left:10556;top:3558;width:2;height:27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4" o:spid="_x0000_s1037" type="#_x0000_t32" style="position:absolute;left:23899;top:2232;width:3;height:41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15" o:spid="_x0000_s1038" type="#_x0000_t32" style="position:absolute;left:18522;top:10609;width:63;height:22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6" o:spid="_x0000_s1039" type="#_x0000_t32" style="position:absolute;left:18522;top:16379;width:134;height:18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" strokecolor="black [3213]">
                  <v:stroke endarrow="open"/>
                </v:shape>
                <v:shape id="ลูกศรเชื่อมต่อแบบตรง 117" o:spid="_x0000_s1040" type="#_x0000_t32" style="position:absolute;left:18654;top:26159;width:2;height:18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18" o:spid="_x0000_s1041" type="#_x0000_t32" style="position:absolute;left:31546;top:4297;width:4;height:236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9" o:spid="_x0000_s1042" type="#_x0000_t32" style="position:absolute;left:17074;top:35144;width:0;height:86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0" o:spid="_x0000_s1043" type="#_x0000_t32" style="position:absolute;left:28231;top:35138;width:3;height:23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" strokecolor="black [3213]">
                  <v:stroke endarrow="open"/>
                </v:shape>
                <v:shape id="ลูกศรเชื่อมต่อแบบตรง 121" o:spid="_x0000_s1044" type="#_x0000_t32" style="position:absolute;left:36953;top:3692;width:5;height:337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" strokecolor="black [3213]">
                  <v:stroke endarrow="open"/>
                </v:shape>
                <v:shape id="ลูกศรเชื่อมต่อแบบตรง 122" o:spid="_x0000_s1045" type="#_x0000_t32" style="position:absolute;left:28236;top:41794;width:59;height:20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" strokecolor="black [3213]">
                  <v:stroke endarrow="open"/>
                </v:shape>
                <w10:anchorlock/>
              </v:group>
            </w:pict>
          </mc:Fallback>
        </mc:AlternateContent>
      </w:r>
    </w:p>
    <w:p w14:paraId="20DCC7ED" w14:textId="77777777" w:rsidR="00534F40" w:rsidRPr="00432D1E" w:rsidRDefault="00534F40" w:rsidP="00534F40">
      <w:pPr>
        <w:pStyle w:val="Default"/>
        <w:jc w:val="center"/>
        <w:rPr>
          <w:rFonts w:ascii="TH SarabunPSK" w:hAnsi="TH SarabunPSK" w:cs="TH SarabunPSK"/>
          <w:iCs/>
          <w:color w:val="auto"/>
          <w:sz w:val="40"/>
          <w:szCs w:val="40"/>
        </w:rPr>
      </w:pPr>
    </w:p>
    <w:p w14:paraId="1A34962C" w14:textId="0FC3BD6A" w:rsidR="00534F40" w:rsidRPr="00432D1E" w:rsidRDefault="00534F40" w:rsidP="00534F40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2.1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.1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ขั้นตอนการคำนวณของ </w:t>
      </w:r>
      <w:r w:rsidRPr="00432D1E">
        <w:rPr>
          <w:rFonts w:ascii="TH SarabunPSK" w:hAnsi="TH SarabunPSK" w:cs="TH SarabunPSK" w:hint="cs"/>
          <w:sz w:val="32"/>
          <w:szCs w:val="32"/>
        </w:rPr>
        <w:t>Support Vector Regression</w:t>
      </w:r>
    </w:p>
    <w:p w14:paraId="60B5F19F" w14:textId="0A633A4F" w:rsidR="00201BDF" w:rsidRPr="00432D1E" w:rsidRDefault="00201BDF" w:rsidP="00201BDF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6"/>
        </w:rPr>
      </w:pPr>
      <w:r w:rsidRPr="00432D1E"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  <w:t>Linear Regression</w:t>
      </w:r>
    </w:p>
    <w:p w14:paraId="0F52EBFE" w14:textId="1D2F5811" w:rsidR="00201BDF" w:rsidRPr="00432D1E" w:rsidRDefault="00201BDF" w:rsidP="002E6173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การหาฟังก์ชันประมาณค่า </w:t>
      </w:r>
      <m:oMath>
        <m:r>
          <w:rPr>
            <w:rFonts w:ascii="Cambria Math" w:hAnsi="TH SarabunPSK" w:cs="TH SarabunPSK"/>
            <w:color w:val="auto"/>
          </w:rPr>
          <m:t>f</m:t>
        </m:r>
        <m:d>
          <m:dPr>
            <m:ctrlPr>
              <w:rPr>
                <w:rFonts w:ascii="Cambria Math" w:hAnsi="TH SarabunPSK" w:cs="TH SarabunPSK"/>
                <w:i/>
                <w:color w:val="auto"/>
              </w:rPr>
            </m:ctrlPr>
          </m:d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</m:d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ที่จะนำมาใช้แทนกลุ่มของข้อมูลที่ใช้ฝึกสอน เริ่มจากการสอนระบบด้วยเซตข้อมูล </w:t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x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TH SarabunPSK"/>
                    <w:i/>
                    <w:color w:val="auto"/>
                  </w:rPr>
                </m:ctrlPr>
              </m:e>
            </m:d>
          </m:e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Cambria Math" w:cs="Cambria Math"/>
            <w:color w:val="auto"/>
          </w:rPr>
          <m:t>∈</m:t>
        </m:r>
        <m:sSup>
          <m:sSupPr>
            <m:ctrlPr>
              <w:rPr>
                <w:rFonts w:ascii="Cambria Math" w:hAnsi="Cambria Math" w:cs="TH SarabunPSK"/>
                <w:i/>
                <w:color w:val="auto"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 w:cs="Cambria Math"/>
                <w:color w:val="auto"/>
              </w:rPr>
              <m:t>R</m:t>
            </m:r>
          </m:e>
          <m:sup>
            <m:r>
              <w:rPr>
                <w:rFonts w:ascii="Cambria Math" w:hAnsi="TH SarabunPSK" w:cs="TH SarabunPSK"/>
                <w:color w:val="auto"/>
              </w:rPr>
              <m:t>n</m:t>
            </m:r>
            <m:ctrlPr>
              <w:rPr>
                <w:rFonts w:ascii="Cambria Math" w:hAnsi="TH SarabunPSK" w:cs="TH SarabunPSK"/>
                <w:i/>
                <w:color w:val="auto"/>
              </w:rPr>
            </m:ctrlPr>
          </m:sup>
        </m:s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y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m:rPr>
            <m:scr m:val="fraktur"/>
          </m:rPr>
          <w:rPr>
            <w:rFonts w:ascii="Cambria Math" w:hAnsi="Cambria Math" w:cs="Cambria Math"/>
            <w:color w:val="auto"/>
          </w:rPr>
          <m:t>∈R</m:t>
        </m:r>
      </m:oMath>
      <w:r w:rsidR="002E6173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เวกเตอร์ของข้อมูลเข้า,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y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ข้อมูลเอาต์พุต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s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คือ ค่าความเป็นสมาชิกของ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แต่ละตัวโดย </w:t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r>
                  <w:rPr>
                    <w:rFonts w:ascii="Cambria Math" w:hAnsi="TH SarabunPSK" w:cs="TH SarabunPSK"/>
                    <w:color w:val="auto"/>
                  </w:rPr>
                  <m:t>λ</m:t>
                </m:r>
                <m:r>
                  <w:rPr>
                    <w:rFonts w:ascii="Cambria Math" w:hAnsi="TH SarabunPSK" w:cs="TH SarabunPSK"/>
                    <w:color w:val="auto"/>
                  </w:rPr>
                  <m:t>≤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≤</m:t>
                </m:r>
                <m:r>
                  <w:rPr>
                    <w:rFonts w:ascii="Cambria Math" w:hAnsi="TH SarabunPSK" w:cs="TH SarabunPSK"/>
                    <w:color w:val="auto"/>
                  </w:rPr>
                  <m:t>1</m:t>
                </m:r>
              </m:e>
            </m:d>
          </m:e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 </w:t>
      </w:r>
      <m:oMath>
        <m:r>
          <w:rPr>
            <w:rFonts w:ascii="Cambria Math" w:hAnsi="TH SarabunPSK" w:cs="TH SarabunPSK"/>
            <w:color w:val="auto"/>
          </w:rPr>
          <m:t>λ&gt;0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m:oMath>
        <m:r>
          <w:rPr>
            <w:rFonts w:ascii="Cambria Math" w:hAnsi="TH SarabunPSK" w:cs="TH SarabunPSK"/>
            <w:color w:val="auto"/>
          </w:rPr>
          <m:t>l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จำนวนระเบียนของข้อมูล ผลจากการฝึกสอนจะได้ฟังก์ชันประมาณค่าดังสมการที่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2.1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01BDF" w:rsidRPr="00432D1E" w14:paraId="2A507218" w14:textId="77777777" w:rsidTr="00F37A49">
        <w:tc>
          <w:tcPr>
            <w:tcW w:w="774" w:type="dxa"/>
          </w:tcPr>
          <w:p w14:paraId="78B4EB77" w14:textId="77777777" w:rsidR="00201BDF" w:rsidRPr="00432D1E" w:rsidRDefault="00201BDF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FBA1B08" w14:textId="10AC6B60" w:rsidR="00201BDF" w:rsidRPr="002E6173" w:rsidRDefault="002E6173" w:rsidP="002E6173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w</m:t>
                    </m:r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1ABE3D7" w14:textId="5601C1E2" w:rsidR="00201BDF" w:rsidRPr="00432D1E" w:rsidRDefault="00201BDF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C875602" w14:textId="1CE77FEE" w:rsidR="00201BDF" w:rsidRPr="00432D1E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คือ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เวกเตอร์น้ำหนัก</w:t>
      </w:r>
    </w:p>
    <w:p w14:paraId="0EFB4699" w14:textId="0A959667" w:rsidR="00201BDF" w:rsidRPr="00432D1E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TH SarabunPSK" w:cs="TH SarabunPSK"/>
            <w:color w:val="auto"/>
          </w:rPr>
          <m:t>b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ค่าไบอัส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(Bias)</w:t>
      </w:r>
    </w:p>
    <w:p w14:paraId="58D01414" w14:textId="35BF7495" w:rsidR="00201BDF" w:rsidRPr="00432D1E" w:rsidRDefault="00201BDF" w:rsidP="002E6173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ซึ่งการหาระนาบเกินที่เหมาะสมเป็นการหาซัพพอร์ตเวกเตอร์ที่สามารถรักษาระยะห่างมากที่สุดระหว่างข้อมูลทั้งสองกลุ่ม ซัพพอร์ตเวกเตอร์ที่ได้จะใช้เป็นฟังก์ชันประมาณค่าของกลุ่มข้อมูลทั้งหมด การหานอร์ม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(Norm)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ที่น้อยสุดของ </w:t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 จะทำให้ได้ค่า </w:t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ที่เหมาะสมที่สุดโดยใช้เงื่อนไขตามดังสมการต่อไปนี้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524A7" w:rsidRPr="00432D1E" w14:paraId="61605EA1" w14:textId="77777777" w:rsidTr="00F37A49">
        <w:tc>
          <w:tcPr>
            <w:tcW w:w="774" w:type="dxa"/>
          </w:tcPr>
          <w:p w14:paraId="4C6084CC" w14:textId="77777777" w:rsidR="00E524A7" w:rsidRPr="00432D1E" w:rsidRDefault="00E524A7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DD359CE" w14:textId="18C8F033" w:rsidR="00792B75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Minimize</m:t>
                    </m:r>
                    <m:f>
                      <m:f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029098E" w14:textId="4C4C86A5" w:rsidR="00E524A7" w:rsidRPr="00432D1E" w:rsidRDefault="00E524A7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432D1E" w14:paraId="765B9296" w14:textId="77777777" w:rsidTr="00F37A49">
        <w:tc>
          <w:tcPr>
            <w:tcW w:w="774" w:type="dxa"/>
          </w:tcPr>
          <w:p w14:paraId="315AD7E6" w14:textId="77777777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</w:p>
          <w:p w14:paraId="15D2FCD6" w14:textId="32138179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A3A4B39" w14:textId="57361788" w:rsidR="00792B75" w:rsidRPr="00432D1E" w:rsidRDefault="00DA657B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w</m:t>
                              </m:r>
                              <m:r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b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≤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ε</m:t>
                          </m:r>
                        </m:e>
                      </m:mr>
                      <m:mr>
                        <m:e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w</m:t>
                              </m:r>
                              <m:r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+b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≤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ε</m:t>
                          </m:r>
                        </m:e>
                      </m:mr>
                    </m:m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964AD5E" w14:textId="30482B92" w:rsidR="00792B75" w:rsidRPr="00432D1E" w:rsidRDefault="00792B75" w:rsidP="0085679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1.3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18573C7B" w14:textId="36E7B35C" w:rsidR="00201BDF" w:rsidRPr="00432D1E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การสร้างระนาบเกินที่จะสามารถประมาณค่าได้อย่างแม่นยำนั้น สามารถกำหนดความแม่นยำได้จากการกำหนดความกว้างของระนาบที่เหมาะสมโดยพิจารณาจากค่าความคลาดเคลื่อนที่ยอมรับได้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(Error Insensitive)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ในรูปฟังก์ชันการสูญเสีย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(Loss Function)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จากฟังก์ชันการสูญเสียแบบ </w:t>
      </w:r>
      <m:oMath>
        <m:r>
          <w:rPr>
            <w:rFonts w:ascii="Cambria Math" w:hAnsi="TH SarabunPSK" w:cs="TH SarabunPSK"/>
            <w:color w:val="auto"/>
          </w:rPr>
          <m:t>ε</m:t>
        </m:r>
        <m:r>
          <w:rPr>
            <w:rFonts w:ascii="Cambria Math" w:hAnsi="TH SarabunPSK" w:cs="TH SarabunPSK"/>
            <w:color w:val="auto"/>
          </w:rPr>
          <m:t>-</m:t>
        </m:r>
        <m:r>
          <w:rPr>
            <w:rFonts w:ascii="Cambria Math" w:hAnsi="TH SarabunPSK" w:cs="TH SarabunPSK"/>
            <w:color w:val="auto"/>
            <w:sz w:val="22"/>
            <w:szCs w:val="22"/>
          </w:rPr>
          <m:t>Insensitive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432D1E" w14:paraId="30686DBC" w14:textId="77777777" w:rsidTr="00F37A49">
        <w:tc>
          <w:tcPr>
            <w:tcW w:w="774" w:type="dxa"/>
          </w:tcPr>
          <w:p w14:paraId="334C476F" w14:textId="77777777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05D38DB" w14:textId="3B0D2D42" w:rsidR="00792B75" w:rsidRPr="00432D1E" w:rsidRDefault="00792B75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E6173">
              <w:rPr>
                <w:rFonts w:ascii="TH SarabunPSK" w:hAnsi="TH SarabunPSK" w:cs="TH SarabunPSK" w:hint="cs"/>
                <w:position w:val="-32"/>
                <w:sz w:val="32"/>
                <w:szCs w:val="32"/>
              </w:rPr>
              <w:object w:dxaOrig="2740" w:dyaOrig="760" w14:anchorId="4832F13F">
                <v:shape id="_x0000_i1031" type="#_x0000_t75" style="width:137.25pt;height:39pt" o:ole="">
                  <v:imagedata r:id="rId25" o:title=""/>
                </v:shape>
                <o:OLEObject Type="Embed" ProgID="Equation.3" ShapeID="_x0000_i1031" DrawAspect="Content" ObjectID="_1664270855" r:id="rId26"/>
              </w:objec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≤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ε</m:t>
                    </m:r>
                  </m:e>
                </m:mr>
                <m:m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&gt;ε</m:t>
                    </m:r>
                  </m:e>
                </m:mr>
              </m:m>
            </m:oMath>
          </w:p>
        </w:tc>
        <w:tc>
          <w:tcPr>
            <w:tcW w:w="1066" w:type="dxa"/>
            <w:vAlign w:val="center"/>
          </w:tcPr>
          <w:p w14:paraId="635AE0A1" w14:textId="6E499E10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D2D727A" w14:textId="094EA3A2" w:rsidR="00792B75" w:rsidRPr="00432D1E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ใ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นฟังก์ชันการสูญเสียแบบ </w:t>
      </w:r>
      <m:oMath>
        <m:r>
          <w:rPr>
            <w:rFonts w:ascii="Cambria Math" w:hAnsi="TH SarabunPSK" w:cs="TH SarabunPSK"/>
            <w:color w:val="auto"/>
          </w:rPr>
          <m:t>ε</m:t>
        </m:r>
        <m:r>
          <w:rPr>
            <w:rFonts w:ascii="Cambria Math" w:hAnsi="TH SarabunPSK" w:cs="TH SarabunPSK"/>
            <w:color w:val="auto"/>
          </w:rPr>
          <m:t>-</m:t>
        </m:r>
        <m:r>
          <w:rPr>
            <w:rFonts w:ascii="Cambria Math" w:hAnsi="TH SarabunPSK" w:cs="TH SarabunPSK"/>
            <w:color w:val="auto"/>
            <w:sz w:val="22"/>
            <w:szCs w:val="22"/>
          </w:rPr>
          <m:t>Insensitive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มีการพิจารณาตัวแปรช่วย </w:t>
      </w:r>
      <m:oMath>
        <m:r>
          <w:rPr>
            <w:rFonts w:ascii="Cambria Math" w:hAnsi="TH SarabunPSK" w:cs="TH SarabunPSK"/>
            <w:color w:val="auto"/>
          </w:rPr>
          <m:t>ξ</m:t>
        </m:r>
      </m:oMath>
      <w:r w:rsidR="002E6173"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(Slack)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เป็นค่าความคลาดเคลื่อนของข้อมูลที่อยู่นอกระนาบทั้งสอง ได้สมการใหม่ดังสมการที่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5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432D1E" w14:paraId="77635E59" w14:textId="77777777" w:rsidTr="00F37A49">
        <w:tc>
          <w:tcPr>
            <w:tcW w:w="774" w:type="dxa"/>
          </w:tcPr>
          <w:p w14:paraId="44DE5E5D" w14:textId="77777777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D6DFF7" w14:textId="626AE944" w:rsidR="00792B75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Minimize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4B5AD9D3" w14:textId="56B7A646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  <w:tr w:rsidR="00792B75" w:rsidRPr="00432D1E" w14:paraId="316C76DD" w14:textId="77777777" w:rsidTr="00F37A49">
        <w:tc>
          <w:tcPr>
            <w:tcW w:w="774" w:type="dxa"/>
          </w:tcPr>
          <w:p w14:paraId="79637B40" w14:textId="77777777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87C404E" w14:textId="61A293FE" w:rsidR="00792B75" w:rsidRPr="00432D1E" w:rsidRDefault="00DA657B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w</m:t>
                                  </m:r>
                                  <m:r>
                                    <w:rPr>
                                      <w:rFonts w:ascii="Cambria Math" w:hAnsi="Cambria Math" w:cs="Cambria Math"/>
                                      <w:sz w:val="24"/>
                                      <w:szCs w:val="24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b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ε+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w</m:t>
                                  </m:r>
                                  <m:r>
                                    <w:rPr>
                                      <w:rFonts w:ascii="Cambria Math" w:hAnsi="Cambria Math" w:cs="Cambria Math"/>
                                      <w:sz w:val="24"/>
                                      <w:szCs w:val="24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+b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ε+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≥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&amp;1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</m:eqArr>
                          <m:ctrlPr>
                            <w:rPr>
                              <w:rFonts w:ascii="Cambria Math" w:hAnsi="Cambria Math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</m:m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1BBEC7E" w14:textId="6F749726" w:rsidR="00792B75" w:rsidRPr="00432D1E" w:rsidRDefault="00792B75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3200950" w14:textId="6BC02AED" w:rsidR="00201BDF" w:rsidRPr="00432D1E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C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ค่าคงที่สำหรับคลุมค่าคลาดเคลื่อน </w:t>
      </w:r>
    </w:p>
    <w:p w14:paraId="3F121B01" w14:textId="77777777" w:rsidR="00201BDF" w:rsidRPr="00432D1E" w:rsidRDefault="00201BDF" w:rsidP="00201BDF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(Regularization Parameter)</w:t>
      </w:r>
    </w:p>
    <w:p w14:paraId="34A2C025" w14:textId="4B80DE15" w:rsidR="00201BDF" w:rsidRPr="00432D1E" w:rsidRDefault="00201BDF" w:rsidP="002E6173">
      <w:pPr>
        <w:pStyle w:val="Default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TH SarabunPSK" w:cs="TH SarabunPSK"/>
            <w:color w:val="auto"/>
          </w:rPr>
          <m:t>ξ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ค่าคลาดเคลื่อนของข้อมูลจากขอบระนาบบน</w:t>
      </w:r>
    </w:p>
    <w:p w14:paraId="62B2098E" w14:textId="1F04D047" w:rsidR="00201BDF" w:rsidRPr="00432D1E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ξ</m:t>
            </m:r>
          </m:e>
          <m:sub/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ค่าคลาดเคลื่อนของข้อมูลจากขอบระนาบล่าง</w:t>
      </w:r>
    </w:p>
    <w:p w14:paraId="040E029D" w14:textId="77777777" w:rsidR="007C6391" w:rsidRPr="00432D1E" w:rsidRDefault="007C6391" w:rsidP="00201BDF">
      <w:pPr>
        <w:pStyle w:val="Default"/>
        <w:spacing w:after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14:paraId="63257CAD" w14:textId="33814235" w:rsidR="00201BDF" w:rsidRPr="00432D1E" w:rsidRDefault="00201BDF" w:rsidP="007C6391">
      <w:pPr>
        <w:pStyle w:val="Default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จะสามารถหาคำตอบได้ด้วยเงื่อนไขของสมการที่ 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6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โดยใช้ฟังก์ชันลา กรานจ์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(Lagrange Function)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ได้สมการจากการเพิ่มตัวคูณลากรานจ์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(Lagrange Multipliers)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C6391" w:rsidRPr="00432D1E" w14:paraId="603F2C49" w14:textId="77777777" w:rsidTr="00F37A49">
        <w:tc>
          <w:tcPr>
            <w:tcW w:w="774" w:type="dxa"/>
          </w:tcPr>
          <w:p w14:paraId="6F4C4DA0" w14:textId="77777777" w:rsidR="007C6391" w:rsidRPr="00432D1E" w:rsidRDefault="007C6391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0D5EE54" w14:textId="2BB309C2" w:rsidR="007C6391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L=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l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ε+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+</m:t>
                            </m:r>
                            <m:d>
                              <m:dPr>
                                <m:begChr m:val="⟨"/>
                                <m:endChr m:val="⟩"/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w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24"/>
                                    <w:szCs w:val="24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TH SarabunPSK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e>
                            </m:d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+b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nary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  <w:p w14:paraId="5D4AE697" w14:textId="71CA48E4" w:rsidR="007C6391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ε+</m:t>
                    </m:r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⟨"/>
                        <m:endChr m:val="⟩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  <m: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+b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D7D0540" w14:textId="4CE47434" w:rsidR="007C6391" w:rsidRPr="00432D1E" w:rsidRDefault="007C6391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1.7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94D6FF3" w14:textId="3F9A2156" w:rsidR="00201BDF" w:rsidRPr="00432D1E" w:rsidRDefault="00201BDF" w:rsidP="002E6173">
      <w:pPr>
        <w:pStyle w:val="Default"/>
        <w:spacing w:before="240"/>
        <w:ind w:left="709" w:firstLine="709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L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proofErr w:type="spellStart"/>
      <w:r w:rsidRPr="00432D1E">
        <w:rPr>
          <w:rFonts w:ascii="TH SarabunPSK" w:hAnsi="TH SarabunPSK" w:cs="TH SarabunPSK" w:hint="cs"/>
          <w:color w:val="auto"/>
          <w:sz w:val="32"/>
          <w:szCs w:val="32"/>
        </w:rPr>
        <w:t>Lagrangian</w:t>
      </w:r>
      <w:proofErr w:type="spellEnd"/>
    </w:p>
    <w:p w14:paraId="0ACCA548" w14:textId="11C29BA5" w:rsidR="00201BDF" w:rsidRPr="00432D1E" w:rsidRDefault="00201BDF" w:rsidP="002E6173">
      <w:pPr>
        <w:pStyle w:val="Default"/>
        <w:spacing w:after="240"/>
        <w:ind w:left="709" w:firstLine="709"/>
        <w:rPr>
          <w:rFonts w:ascii="TH SarabunPSK" w:hAnsi="TH SarabunPSK" w:cs="TH SarabunPSK"/>
          <w:color w:val="auto"/>
          <w:sz w:val="32"/>
          <w:szCs w:val="32"/>
          <w:cs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ตัวคูณลากรานจ์ ซึ่ง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≥</m:t>
        </m:r>
        <m:r>
          <w:rPr>
            <w:rFonts w:ascii="Cambria Math" w:hAnsi="TH SarabunPSK" w:cs="TH SarabunPSK"/>
            <w:color w:val="auto"/>
          </w:rPr>
          <m:t>0</m:t>
        </m:r>
      </m:oMath>
    </w:p>
    <w:p w14:paraId="67ED7320" w14:textId="02EF6778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/>
          <w:noProof/>
          <w:color w:val="auto"/>
          <w:position w:val="-10"/>
          <w:sz w:val="32"/>
          <w:szCs w:val="32"/>
        </w:rPr>
      </w:pPr>
      <w:r w:rsidRPr="00432D1E">
        <w:rPr>
          <w:rFonts w:ascii="TH SarabunPSK" w:hAnsi="TH SarabunPSK" w:cs="TH SarabunPSK" w:hint="cs"/>
          <w:noProof/>
          <w:color w:val="auto"/>
          <w:sz w:val="32"/>
          <w:szCs w:val="32"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7943EF85" wp14:editId="3E48B980">
                <wp:simplePos x="0" y="0"/>
                <wp:positionH relativeFrom="column">
                  <wp:posOffset>-49530</wp:posOffset>
                </wp:positionH>
                <wp:positionV relativeFrom="paragraph">
                  <wp:posOffset>120015</wp:posOffset>
                </wp:positionV>
                <wp:extent cx="5331460" cy="2469515"/>
                <wp:effectExtent l="0" t="0" r="0" b="0"/>
                <wp:wrapNone/>
                <wp:docPr id="267" name="Canvas 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 w="3175"/>
                      </wpc:whole>
                      <wps:wsp>
                        <wps:cNvPr id="274" name="วงรี 274"/>
                        <wps:cNvSpPr/>
                        <wps:spPr>
                          <a:xfrm>
                            <a:off x="989833" y="1472839"/>
                            <a:ext cx="152508" cy="166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ลูกศรเชื่อมต่อแบบตรง 268"/>
                        <wps:cNvCnPr/>
                        <wps:spPr>
                          <a:xfrm flipV="1">
                            <a:off x="771896" y="407521"/>
                            <a:ext cx="0" cy="1911926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ลูกศรเชื่อมต่อแบบตรง 127"/>
                        <wps:cNvCnPr/>
                        <wps:spPr>
                          <a:xfrm>
                            <a:off x="771896" y="2319447"/>
                            <a:ext cx="2088632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9" name="รูปภาพ 26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07512" y="99339"/>
                            <a:ext cx="342857" cy="219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รูปภาพ 27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2261941"/>
                            <a:ext cx="142857" cy="152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ตัวเชื่อมต่อตรง 271"/>
                        <wps:cNvCnPr/>
                        <wps:spPr>
                          <a:xfrm flipV="1">
                            <a:off x="914772" y="928742"/>
                            <a:ext cx="1792803" cy="9737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ตัวเชื่อมต่อตรง 272"/>
                        <wps:cNvCnPr/>
                        <wps:spPr>
                          <a:xfrm flipV="1">
                            <a:off x="914772" y="679360"/>
                            <a:ext cx="1792803" cy="950028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ตัวเชื่อมต่อตรง 132"/>
                        <wps:cNvCnPr/>
                        <wps:spPr>
                          <a:xfrm flipV="1">
                            <a:off x="914772" y="1201874"/>
                            <a:ext cx="1792803" cy="965064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วงรี 273"/>
                        <wps:cNvSpPr/>
                        <wps:spPr>
                          <a:xfrm>
                            <a:off x="1377538" y="1617513"/>
                            <a:ext cx="47501" cy="4571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วงรี 134"/>
                        <wps:cNvSpPr/>
                        <wps:spPr>
                          <a:xfrm>
                            <a:off x="1225029" y="1572428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D95DC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วงรี 135"/>
                        <wps:cNvSpPr/>
                        <wps:spPr>
                          <a:xfrm>
                            <a:off x="1094400" y="190251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D2053D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วงรี 136"/>
                        <wps:cNvSpPr/>
                        <wps:spPr>
                          <a:xfrm>
                            <a:off x="1723793" y="1310622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615DB5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วงรี 137"/>
                        <wps:cNvSpPr/>
                        <wps:spPr>
                          <a:xfrm>
                            <a:off x="2056302" y="135757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0E1D2E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วงรี 138"/>
                        <wps:cNvSpPr/>
                        <wps:spPr>
                          <a:xfrm>
                            <a:off x="2117037" y="1096866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A95644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วงรี 139"/>
                        <wps:cNvSpPr/>
                        <wps:spPr>
                          <a:xfrm>
                            <a:off x="2293808" y="1201874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C4552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วงรี 140"/>
                        <wps:cNvSpPr/>
                        <wps:spPr>
                          <a:xfrm>
                            <a:off x="2590692" y="1141951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EB2A05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วงรี 141"/>
                        <wps:cNvSpPr/>
                        <wps:spPr>
                          <a:xfrm>
                            <a:off x="2543702" y="38564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D16970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วงรี 142"/>
                        <wps:cNvSpPr/>
                        <wps:spPr>
                          <a:xfrm>
                            <a:off x="2543702" y="160750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AE1C92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วงรี 143"/>
                        <wps:cNvSpPr/>
                        <wps:spPr>
                          <a:xfrm>
                            <a:off x="1036822" y="152866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04F72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วงรี 145"/>
                        <wps:cNvSpPr/>
                        <wps:spPr>
                          <a:xfrm>
                            <a:off x="1832013" y="1036139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D354CC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วงรี 146"/>
                        <wps:cNvSpPr/>
                        <wps:spPr>
                          <a:xfrm>
                            <a:off x="1879003" y="109201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852E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วงรี 147"/>
                        <wps:cNvSpPr/>
                        <wps:spPr>
                          <a:xfrm>
                            <a:off x="2292253" y="805559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44D4B5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วงรี 148"/>
                        <wps:cNvSpPr/>
                        <wps:spPr>
                          <a:xfrm>
                            <a:off x="2339243" y="86143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4808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วงรี 149"/>
                        <wps:cNvSpPr/>
                        <wps:spPr>
                          <a:xfrm>
                            <a:off x="1009479" y="2001203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8BB44C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วงรี 150"/>
                        <wps:cNvSpPr/>
                        <wps:spPr>
                          <a:xfrm>
                            <a:off x="1056469" y="2057083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8482E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วงรี 151"/>
                        <wps:cNvSpPr/>
                        <wps:spPr>
                          <a:xfrm>
                            <a:off x="1620861" y="1649715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EA4094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วงรี 152"/>
                        <wps:cNvSpPr/>
                        <wps:spPr>
                          <a:xfrm>
                            <a:off x="1667851" y="1705595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DA029F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วงรี 153"/>
                        <wps:cNvSpPr/>
                        <wps:spPr>
                          <a:xfrm>
                            <a:off x="2181369" y="1362932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ECA38E" w14:textId="77777777" w:rsidR="00DA657B" w:rsidRDefault="00DA657B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วงรี 154"/>
                        <wps:cNvSpPr/>
                        <wps:spPr>
                          <a:xfrm>
                            <a:off x="2228359" y="1418812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583616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 flipV="1">
                            <a:off x="2500570" y="318254"/>
                            <a:ext cx="0" cy="138711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ตัวเชื่อมต่อตรง 156"/>
                        <wps:cNvCnPr/>
                        <wps:spPr>
                          <a:xfrm flipV="1">
                            <a:off x="2672671" y="318274"/>
                            <a:ext cx="0" cy="138684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ตัวเชื่อมต่อตรง 276"/>
                        <wps:cNvCnPr/>
                        <wps:spPr>
                          <a:xfrm>
                            <a:off x="2500570" y="318321"/>
                            <a:ext cx="172101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ตัวเชื่อมต่อตรง 158"/>
                        <wps:cNvCnPr/>
                        <wps:spPr>
                          <a:xfrm>
                            <a:off x="2500570" y="1705456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ตัวเชื่อมต่อตรง 159"/>
                        <wps:cNvCnPr/>
                        <wps:spPr>
                          <a:xfrm>
                            <a:off x="2386233" y="419475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ตัวเชื่อมต่อตรง 160"/>
                        <wps:cNvCnPr/>
                        <wps:spPr>
                          <a:xfrm>
                            <a:off x="2386233" y="756580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ตัวเชื่อมต่อตรง 161"/>
                        <wps:cNvCnPr/>
                        <wps:spPr>
                          <a:xfrm>
                            <a:off x="2543702" y="1298910"/>
                            <a:ext cx="25607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ตัวเชื่อมต่อตรง 162"/>
                        <wps:cNvCnPr/>
                        <wps:spPr>
                          <a:xfrm flipV="1">
                            <a:off x="2590692" y="1630175"/>
                            <a:ext cx="209085" cy="2586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ลูกศรเชื่อมต่อแบบตรง 277"/>
                        <wps:cNvCnPr/>
                        <wps:spPr>
                          <a:xfrm flipV="1">
                            <a:off x="2386233" y="430646"/>
                            <a:ext cx="0" cy="325817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ลูกศรเชื่อมต่อแบบตรง 278"/>
                        <wps:cNvCnPr/>
                        <wps:spPr>
                          <a:xfrm flipV="1">
                            <a:off x="2799777" y="1298730"/>
                            <a:ext cx="0" cy="331227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9" name="รูปภาพ 27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197941" y="475339"/>
                            <a:ext cx="142857" cy="219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รูปภาพ 16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08122" y="956331"/>
                            <a:ext cx="142240" cy="218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รูปภาพ 28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830857" y="1335662"/>
                            <a:ext cx="190476" cy="23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รูปภาพ 16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49452" y="950363"/>
                            <a:ext cx="189865" cy="237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ลูกศรเชื่อมต่อแบบตรง 283"/>
                        <wps:cNvCnPr/>
                        <wps:spPr>
                          <a:xfrm>
                            <a:off x="3860826" y="1815211"/>
                            <a:ext cx="124220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ลูกศรเชื่อมต่อแบบตรง 284"/>
                        <wps:cNvCnPr/>
                        <wps:spPr>
                          <a:xfrm flipV="1">
                            <a:off x="4456048" y="805313"/>
                            <a:ext cx="0" cy="10094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ตัวเชื่อมต่อตรง 285"/>
                        <wps:cNvCnPr/>
                        <wps:spPr>
                          <a:xfrm flipH="1" flipV="1">
                            <a:off x="3860826" y="1310260"/>
                            <a:ext cx="422694" cy="5042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ตัวเชื่อมต่อตรง 173"/>
                        <wps:cNvCnPr/>
                        <wps:spPr>
                          <a:xfrm flipV="1">
                            <a:off x="4630486" y="1319842"/>
                            <a:ext cx="412158" cy="49330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วงรี 174"/>
                        <wps:cNvSpPr/>
                        <wps:spPr>
                          <a:xfrm>
                            <a:off x="3945935" y="1418810"/>
                            <a:ext cx="46990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BC5C21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วงรี 175"/>
                        <wps:cNvSpPr/>
                        <wps:spPr>
                          <a:xfrm>
                            <a:off x="4904115" y="1428391"/>
                            <a:ext cx="46990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824C25" w14:textId="77777777" w:rsidR="00DA657B" w:rsidRDefault="00DA657B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ตัวเชื่อมต่อตรง 176"/>
                        <wps:cNvCnPr/>
                        <wps:spPr>
                          <a:xfrm flipV="1">
                            <a:off x="4283520" y="1186870"/>
                            <a:ext cx="0" cy="62811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ตัวเชื่อมต่อตรง 177"/>
                        <wps:cNvCnPr/>
                        <wps:spPr>
                          <a:xfrm flipV="1">
                            <a:off x="4631188" y="1201706"/>
                            <a:ext cx="0" cy="61304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ตัวเชื่อมต่อตรง 178"/>
                        <wps:cNvCnPr/>
                        <wps:spPr>
                          <a:xfrm flipV="1">
                            <a:off x="3974517" y="1197414"/>
                            <a:ext cx="0" cy="275424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ตัวเชื่อมต่อตรง 179"/>
                        <wps:cNvCnPr/>
                        <wps:spPr>
                          <a:xfrm flipV="1">
                            <a:off x="4929858" y="1197434"/>
                            <a:ext cx="0" cy="2749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ลูกศรเชื่อมต่อแบบตรง 286"/>
                        <wps:cNvCnPr/>
                        <wps:spPr>
                          <a:xfrm>
                            <a:off x="3974517" y="1201706"/>
                            <a:ext cx="309003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ลูกศรเชื่อมต่อแบบตรง 287"/>
                        <wps:cNvCnPr/>
                        <wps:spPr>
                          <a:xfrm>
                            <a:off x="4631188" y="1197266"/>
                            <a:ext cx="298670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ตัวเชื่อมต่อตรง 61"/>
                        <wps:cNvCnPr/>
                        <wps:spPr>
                          <a:xfrm>
                            <a:off x="2784668" y="669841"/>
                            <a:ext cx="0" cy="51801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ตัวเชื่อมต่อตรง 62"/>
                        <wps:cNvCnPr/>
                        <wps:spPr>
                          <a:xfrm>
                            <a:off x="2732909" y="669842"/>
                            <a:ext cx="896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ตัวเชื่อมต่อตรง 184"/>
                        <wps:cNvCnPr/>
                        <wps:spPr>
                          <a:xfrm>
                            <a:off x="2740407" y="1194966"/>
                            <a:ext cx="8953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ตัวเชื่อมต่อตรง 185"/>
                        <wps:cNvCnPr/>
                        <wps:spPr>
                          <a:xfrm>
                            <a:off x="2733063" y="934312"/>
                            <a:ext cx="8953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รูปภาพ 6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594598"/>
                            <a:ext cx="247619" cy="16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รูปภาพ 6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523904" y="1838836"/>
                            <a:ext cx="247619" cy="16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รูปภาพ 9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1136964"/>
                            <a:ext cx="247619" cy="142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รูปภาพ 9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101210" y="1857902"/>
                            <a:ext cx="247619" cy="14285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3EF85" id="Canvas 267" o:spid="_x0000_s1046" editas="canvas" style="position:absolute;left:0;text-align:left;margin-left:-3.9pt;margin-top:9.45pt;width:419.8pt;height:194.45pt;z-index:251659264;mso-position-horizontal-relative:text;mso-position-vertical-relative:text" coordsize="53314,24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">
                <v:shape id="_x0000_s1047" type="#_x0000_t75" style="position:absolute;width:53314;height:24695;visibility:visible;mso-wrap-style:square" strokeweight=".25pt">
                  <v:fill o:detectmouseclick="t"/>
                  <v:path o:connecttype="none"/>
                </v:shape>
                <v:oval id="วงรี 274" o:spid="_x0000_s1048" style="position:absolute;left:9898;top:14728;width:152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" fillcolor="white [3201]" strokecolor="black [3200]" strokeweight="2pt"/>
                <v:shape id="ลูกศรเชื่อมต่อแบบตรง 268" o:spid="_x0000_s1049" type="#_x0000_t32" style="position:absolute;left:7718;top:4075;width:0;height:191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27" o:spid="_x0000_s1050" type="#_x0000_t32" style="position:absolute;left:7718;top:23194;width:208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">
                  <v:stroke endarrow="block"/>
                </v:shape>
                <v:shape id="รูปภาพ 269" o:spid="_x0000_s1051" type="#_x0000_t75" style="position:absolute;left:6075;top:993;width:3428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">
                  <v:imagedata r:id="rId33" o:title=""/>
                </v:shape>
                <v:shape id="รูปภาพ 270" o:spid="_x0000_s1052" type="#_x0000_t75" style="position:absolute;left:28605;top:22619;width:142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">
                  <v:imagedata r:id="rId34" o:title=""/>
                </v:shape>
                <v:line id="ตัวเชื่อมต่อตรง 271" o:spid="_x0000_s1053" style="position:absolute;flip:y;visibility:visible;mso-wrap-style:square" from="9147,9287" to="27075,19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" strokecolor="black [3040]"/>
                <v:line id="ตัวเชื่อมต่อตรง 272" o:spid="_x0000_s1054" style="position:absolute;flip:y;visibility:visible;mso-wrap-style:square" from="9147,6793" to="27075,16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" strokecolor="black [3040]">
                  <v:stroke dashstyle="dash"/>
                </v:line>
                <v:line id="ตัวเชื่อมต่อตรง 132" o:spid="_x0000_s1055" style="position:absolute;flip:y;visibility:visible;mso-wrap-style:square" from="9147,12018" to="27075,21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" strokecolor="black [3040]">
                  <v:stroke dashstyle="dash"/>
                </v:line>
                <v:oval id="วงรี 273" o:spid="_x0000_s1056" style="position:absolute;left:13775;top:16175;width:475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" fillcolor="black [3213]" strokecolor="black [3200]" strokeweight="2pt"/>
                <v:oval id="วงรี 134" o:spid="_x0000_s1057" style="position:absolute;left:12250;top:15724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" fillcolor="black [3213]" strokecolor="black [3200]" strokeweight="2pt">
                  <v:textbox>
                    <w:txbxContent>
                      <w:p w14:paraId="7DFD95DC" w14:textId="77777777" w:rsidR="00DA657B" w:rsidRDefault="00DA657B" w:rsidP="00201BDF"/>
                    </w:txbxContent>
                  </v:textbox>
                </v:oval>
                <v:oval id="วงรี 135" o:spid="_x0000_s1058" style="position:absolute;left:10944;top:19025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" fillcolor="black [3213]" strokecolor="black [3200]" strokeweight="2pt">
                  <v:textbox>
                    <w:txbxContent>
                      <w:p w14:paraId="1CD2053D" w14:textId="77777777" w:rsidR="00DA657B" w:rsidRDefault="00DA657B" w:rsidP="00201BDF"/>
                    </w:txbxContent>
                  </v:textbox>
                </v:oval>
                <v:oval id="วงรี 136" o:spid="_x0000_s1059" style="position:absolute;left:17237;top:13106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" fillcolor="black [3213]" strokecolor="black [3200]" strokeweight="2pt">
                  <v:textbox>
                    <w:txbxContent>
                      <w:p w14:paraId="1A615DB5" w14:textId="77777777" w:rsidR="00DA657B" w:rsidRDefault="00DA657B" w:rsidP="00201BDF"/>
                    </w:txbxContent>
                  </v:textbox>
                </v:oval>
                <v:oval id="วงรี 137" o:spid="_x0000_s1060" style="position:absolute;left:20563;top:13575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" fillcolor="black [3213]" strokecolor="black [3200]" strokeweight="2pt">
                  <v:textbox>
                    <w:txbxContent>
                      <w:p w14:paraId="5F0E1D2E" w14:textId="77777777" w:rsidR="00DA657B" w:rsidRDefault="00DA657B" w:rsidP="00201BDF"/>
                    </w:txbxContent>
                  </v:textbox>
                </v:oval>
                <v:oval id="วงรี 138" o:spid="_x0000_s1061" style="position:absolute;left:21170;top:10968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" fillcolor="black [3213]" strokecolor="black [3200]" strokeweight="2pt">
                  <v:textbox>
                    <w:txbxContent>
                      <w:p w14:paraId="10A95644" w14:textId="77777777" w:rsidR="00DA657B" w:rsidRDefault="00DA657B" w:rsidP="00201BDF"/>
                    </w:txbxContent>
                  </v:textbox>
                </v:oval>
                <v:oval id="วงรี 139" o:spid="_x0000_s1062" style="position:absolute;left:22938;top:12018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" fillcolor="black [3213]" strokecolor="black [3200]" strokeweight="2pt">
                  <v:textbox>
                    <w:txbxContent>
                      <w:p w14:paraId="1F6C4552" w14:textId="77777777" w:rsidR="00DA657B" w:rsidRDefault="00DA657B" w:rsidP="00201BDF"/>
                    </w:txbxContent>
                  </v:textbox>
                </v:oval>
                <v:oval id="วงรี 140" o:spid="_x0000_s1063" style="position:absolute;left:25906;top:11419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" fillcolor="black [3213]" strokecolor="black [3200]" strokeweight="2pt">
                  <v:textbox>
                    <w:txbxContent>
                      <w:p w14:paraId="3FEB2A05" w14:textId="77777777" w:rsidR="00DA657B" w:rsidRDefault="00DA657B" w:rsidP="00201BDF"/>
                    </w:txbxContent>
                  </v:textbox>
                </v:oval>
                <v:oval id="วงรี 141" o:spid="_x0000_s1064" style="position:absolute;left:25437;top:3856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" fillcolor="black [3213]" strokecolor="black [3200]" strokeweight="2pt">
                  <v:textbox>
                    <w:txbxContent>
                      <w:p w14:paraId="17D16970" w14:textId="77777777" w:rsidR="00DA657B" w:rsidRDefault="00DA657B" w:rsidP="00201BDF"/>
                    </w:txbxContent>
                  </v:textbox>
                </v:oval>
                <v:oval id="วงรี 142" o:spid="_x0000_s1065" style="position:absolute;left:25437;top:16075;width:469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" fillcolor="black [3213]" strokecolor="black [3200]" strokeweight="2pt">
                  <v:textbox>
                    <w:txbxContent>
                      <w:p w14:paraId="7CAE1C92" w14:textId="77777777" w:rsidR="00DA657B" w:rsidRDefault="00DA657B" w:rsidP="00201BDF"/>
                    </w:txbxContent>
                  </v:textbox>
                </v:oval>
                <v:oval id="วงรี 143" o:spid="_x0000_s1066" style="position:absolute;left:10368;top:15286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" fillcolor="black [3213]" strokecolor="black [3200]" strokeweight="2pt">
                  <v:textbox>
                    <w:txbxContent>
                      <w:p w14:paraId="75404F72" w14:textId="77777777" w:rsidR="00DA657B" w:rsidRDefault="00DA657B" w:rsidP="00201BDF"/>
                    </w:txbxContent>
                  </v:textbox>
                </v:oval>
                <v:oval id="วงรี 145" o:spid="_x0000_s1067" style="position:absolute;left:18320;top:10361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" fillcolor="window" strokecolor="windowText" strokeweight="2pt">
                  <v:textbox>
                    <w:txbxContent>
                      <w:p w14:paraId="65D354CC" w14:textId="77777777" w:rsidR="00DA657B" w:rsidRDefault="00DA657B" w:rsidP="00201BDF"/>
                    </w:txbxContent>
                  </v:textbox>
                </v:oval>
                <v:oval id="วงรี 146" o:spid="_x0000_s1068" style="position:absolute;left:18790;top:1092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" fillcolor="windowText" strokecolor="windowText" strokeweight="2pt">
                  <v:textbox>
                    <w:txbxContent>
                      <w:p w14:paraId="136A852E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7" o:spid="_x0000_s1069" style="position:absolute;left:22922;top:8055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" fillcolor="window" strokecolor="windowText" strokeweight="2pt">
                  <v:textbox>
                    <w:txbxContent>
                      <w:p w14:paraId="7944D4B5" w14:textId="77777777" w:rsidR="00DA657B" w:rsidRDefault="00DA657B" w:rsidP="00201BDF"/>
                    </w:txbxContent>
                  </v:textbox>
                </v:oval>
                <v:oval id="วงรี 148" o:spid="_x0000_s1070" style="position:absolute;left:23392;top:8614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" fillcolor="windowText" strokecolor="windowText" strokeweight="2pt">
                  <v:textbox>
                    <w:txbxContent>
                      <w:p w14:paraId="20354808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9" o:spid="_x0000_s1071" style="position:absolute;left:10094;top:20012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" fillcolor="window" strokecolor="windowText" strokeweight="2pt">
                  <v:textbox>
                    <w:txbxContent>
                      <w:p w14:paraId="578BB44C" w14:textId="77777777" w:rsidR="00DA657B" w:rsidRDefault="00DA657B" w:rsidP="00201BDF"/>
                    </w:txbxContent>
                  </v:textbox>
                </v:oval>
                <v:oval id="วงรี 150" o:spid="_x0000_s1072" style="position:absolute;left:10564;top:20570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" fillcolor="windowText" strokecolor="windowText" strokeweight="2pt">
                  <v:textbox>
                    <w:txbxContent>
                      <w:p w14:paraId="3B88482E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1" o:spid="_x0000_s1073" style="position:absolute;left:16208;top:16497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" fillcolor="window" strokecolor="windowText" strokeweight="2pt">
                  <v:textbox>
                    <w:txbxContent>
                      <w:p w14:paraId="6FEA4094" w14:textId="77777777" w:rsidR="00DA657B" w:rsidRDefault="00DA657B" w:rsidP="00201BDF"/>
                    </w:txbxContent>
                  </v:textbox>
                </v:oval>
                <v:oval id="วงรี 152" o:spid="_x0000_s1074" style="position:absolute;left:16678;top:17055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" fillcolor="windowText" strokecolor="windowText" strokeweight="2pt">
                  <v:textbox>
                    <w:txbxContent>
                      <w:p w14:paraId="3BDA029F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3" o:spid="_x0000_s1075" style="position:absolute;left:21813;top:13629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" fillcolor="window" strokecolor="windowText" strokeweight="2pt">
                  <v:textbox>
                    <w:txbxContent>
                      <w:p w14:paraId="59ECA38E" w14:textId="77777777" w:rsidR="00DA657B" w:rsidRDefault="00DA657B" w:rsidP="00201BDF"/>
                    </w:txbxContent>
                  </v:textbox>
                </v:oval>
                <v:oval id="วงรี 154" o:spid="_x0000_s1076" style="position:absolute;left:22283;top:14188;width:47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" fillcolor="windowText" strokecolor="windowText" strokeweight="2pt">
                  <v:textbox>
                    <w:txbxContent>
                      <w:p w14:paraId="74583616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line id="ตัวเชื่อมต่อตรง 275" o:spid="_x0000_s1077" style="position:absolute;flip:y;visibility:visible;mso-wrap-style:square" from="25005,3182" to="25005,17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" strokecolor="black [3040]">
                  <v:stroke dashstyle="dash"/>
                </v:line>
                <v:line id="ตัวเชื่อมต่อตรง 156" o:spid="_x0000_s1078" style="position:absolute;flip:y;visibility:visible;mso-wrap-style:square" from="26726,3182" to="26726,17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">
                  <v:stroke dashstyle="dash"/>
                </v:line>
                <v:line id="ตัวเชื่อมต่อตรง 276" o:spid="_x0000_s1079" style="position:absolute;visibility:visible;mso-wrap-style:square" from="25005,3183" to="26726,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" strokecolor="black [3040]">
                  <v:stroke dashstyle="dash"/>
                </v:line>
                <v:line id="ตัวเชื่อมต่อตรง 158" o:spid="_x0000_s1080" style="position:absolute;visibility:visible;mso-wrap-style:square" from="25005,17054" to="26726,17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">
                  <v:stroke dashstyle="dash"/>
                </v:line>
                <v:line id="ตัวเชื่อมต่อตรง 159" o:spid="_x0000_s1081" style="position:absolute;visibility:visible;mso-wrap-style:square" from="23862,4194" to="25583,4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">
                  <v:stroke dashstyle="dash"/>
                </v:line>
                <v:line id="ตัวเชื่อมต่อตรง 160" o:spid="_x0000_s1082" style="position:absolute;visibility:visible;mso-wrap-style:square" from="23862,7565" to="25583,7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">
                  <v:stroke dashstyle="dash"/>
                </v:line>
                <v:line id="ตัวเชื่อมต่อตรง 161" o:spid="_x0000_s1083" style="position:absolute;visibility:visible;mso-wrap-style:square" from="25437,12989" to="27997,1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">
                  <v:stroke dashstyle="dash"/>
                </v:line>
                <v:line id="ตัวเชื่อมต่อตรง 162" o:spid="_x0000_s1084" style="position:absolute;flip:y;visibility:visible;mso-wrap-style:square" from="25906,16301" to="27997,16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">
                  <v:stroke dashstyle="dash"/>
                </v:line>
                <v:shape id="ลูกศรเชื่อมต่อแบบตรง 277" o:spid="_x0000_s1085" type="#_x0000_t32" style="position:absolute;left:23862;top:4306;width:0;height:32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" strokecolor="black [3040]">
                  <v:stroke startarrow="block" endarrow="block"/>
                </v:shape>
                <v:shape id="ลูกศรเชื่อมต่อแบบตรง 278" o:spid="_x0000_s1086" type="#_x0000_t32" style="position:absolute;left:27997;top:12987;width:0;height:3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" strokecolor="black [3040]">
                  <v:stroke startarrow="block" endarrow="block"/>
                </v:shape>
                <v:shape id="รูปภาพ 279" o:spid="_x0000_s1087" type="#_x0000_t75" style="position:absolute;left:21979;top:4753;width:1428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">
                  <v:imagedata r:id="rId35" o:title=""/>
                </v:shape>
                <v:shape id="รูปภาพ 166" o:spid="_x0000_s1088" type="#_x0000_t75" style="position:absolute;left:47081;top:9563;width:1422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">
                  <v:imagedata r:id="rId35" o:title=""/>
                </v:shape>
                <v:shape id="รูปภาพ 281" o:spid="_x0000_s1089" type="#_x0000_t75" style="position:absolute;left:28308;top:13356;width:1905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">
                  <v:imagedata r:id="rId36" o:title=""/>
                </v:shape>
                <v:shape id="รูปภาพ 169" o:spid="_x0000_s1090" type="#_x0000_t75" style="position:absolute;left:40494;top:9503;width:1899;height:2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">
                  <v:imagedata r:id="rId36" o:title=""/>
                </v:shape>
                <v:shape id="ลูกศรเชื่อมต่อแบบตรง 283" o:spid="_x0000_s1091" type="#_x0000_t32" style="position:absolute;left:38608;top:18152;width:124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" strokecolor="black [3040]">
                  <v:stroke endarrow="open"/>
                </v:shape>
                <v:shape id="ลูกศรเชื่อมต่อแบบตรง 284" o:spid="_x0000_s1092" type="#_x0000_t32" style="position:absolute;left:44560;top:8053;width:0;height:10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" strokecolor="black [3040]">
                  <v:stroke endarrow="open"/>
                </v:shape>
                <v:line id="ตัวเชื่อมต่อตรง 285" o:spid="_x0000_s1093" style="position:absolute;flip:x y;visibility:visible;mso-wrap-style:square" from="38608,13102" to="42835,18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" strokecolor="black [3040]"/>
                <v:line id="ตัวเชื่อมต่อตรง 173" o:spid="_x0000_s1094" style="position:absolute;flip:y;visibility:visible;mso-wrap-style:square" from="46304,13198" to="50426,1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"/>
                <v:oval id="วงรี 174" o:spid="_x0000_s1095" style="position:absolute;left:39459;top:14188;width:470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" fillcolor="windowText" strokecolor="windowText" strokeweight="2pt">
                  <v:textbox>
                    <w:txbxContent>
                      <w:p w14:paraId="1ABC5C21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75" o:spid="_x0000_s1096" style="position:absolute;left:49041;top:14283;width:470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" fillcolor="windowText" strokecolor="windowText" strokeweight="2pt">
                  <v:textbox>
                    <w:txbxContent>
                      <w:p w14:paraId="41824C25" w14:textId="77777777" w:rsidR="00DA657B" w:rsidRDefault="00DA657B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line id="ตัวเชื่อมต่อตรง 176" o:spid="_x0000_s1097" style="position:absolute;flip:y;visibility:visible;mso-wrap-style:square" from="42835,11868" to="42835,1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">
                  <v:stroke dashstyle="dash"/>
                </v:line>
                <v:line id="ตัวเชื่อมต่อตรง 177" o:spid="_x0000_s1098" style="position:absolute;flip:y;visibility:visible;mso-wrap-style:square" from="46311,12017" to="46311,18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">
                  <v:stroke dashstyle="dash"/>
                </v:line>
                <v:line id="ตัวเชื่อมต่อตรง 178" o:spid="_x0000_s1099" style="position:absolute;flip:y;visibility:visible;mso-wrap-style:square" from="39745,11974" to="39745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">
                  <v:stroke dashstyle="dash"/>
                </v:line>
                <v:line id="ตัวเชื่อมต่อตรง 179" o:spid="_x0000_s1100" style="position:absolute;flip:y;visibility:visible;mso-wrap-style:square" from="49298,11974" to="49298,14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">
                  <v:stroke dashstyle="dash"/>
                </v:line>
                <v:shape id="ลูกศรเชื่อมต่อแบบตรง 286" o:spid="_x0000_s1101" type="#_x0000_t32" style="position:absolute;left:39745;top:12017;width:30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" strokecolor="black [3040]">
                  <v:stroke startarrow="block" endarrow="block"/>
                </v:shape>
                <v:shape id="ลูกศรเชื่อมต่อแบบตรง 287" o:spid="_x0000_s1102" type="#_x0000_t32" style="position:absolute;left:46311;top:11972;width:29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" strokecolor="black [3040]">
                  <v:stroke startarrow="block" endarrow="block"/>
                </v:shape>
                <v:line id="ตัวเชื่อมต่อตรง 61" o:spid="_x0000_s1103" style="position:absolute;visibility:visible;mso-wrap-style:square" from="27846,6698" to="27846,1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" strokecolor="black [3040]"/>
                <v:line id="ตัวเชื่อมต่อตรง 62" o:spid="_x0000_s1104" style="position:absolute;visibility:visible;mso-wrap-style:square" from="27329,6698" to="28225,6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" strokecolor="#4579b8 [3044]"/>
                <v:line id="ตัวเชื่อมต่อตรง 184" o:spid="_x0000_s1105" style="position:absolute;visibility:visible;mso-wrap-style:square" from="27404,11949" to="28299,11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" strokecolor="#4a7ebb"/>
                <v:line id="ตัวเชื่อมต่อตรง 185" o:spid="_x0000_s1106" style="position:absolute;visibility:visible;mso-wrap-style:square" from="27330,9343" to="28225,9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" strokecolor="#4a7ebb"/>
                <v:shape id="รูปภาพ 68" o:spid="_x0000_s1107" type="#_x0000_t75" style="position:absolute;left:28605;top:5945;width:2476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">
                  <v:imagedata r:id="rId37" o:title=""/>
                </v:shape>
                <v:shape id="รูปภาพ 69" o:spid="_x0000_s1108" type="#_x0000_t75" style="position:absolute;left:45239;top:18388;width:2476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">
                  <v:imagedata r:id="rId37" o:title=""/>
                </v:shape>
                <v:shape id="รูปภาพ 97" o:spid="_x0000_s1109" type="#_x0000_t75" style="position:absolute;left:28605;top:11369;width:247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">
                  <v:imagedata r:id="rId38" o:title=""/>
                </v:shape>
                <v:shape id="รูปภาพ 99" o:spid="_x0000_s1110" type="#_x0000_t75" style="position:absolute;left:41012;top:18579;width:2476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">
                  <v:imagedata r:id="rId38" o:title=""/>
                </v:shape>
              </v:group>
            </w:pict>
          </mc:Fallback>
        </mc:AlternateContent>
      </w:r>
    </w:p>
    <w:p w14:paraId="1B6686C4" w14:textId="77777777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/>
          <w:noProof/>
          <w:color w:val="auto"/>
          <w:position w:val="-10"/>
          <w:sz w:val="32"/>
          <w:szCs w:val="32"/>
        </w:rPr>
      </w:pPr>
    </w:p>
    <w:p w14:paraId="474CD582" w14:textId="77777777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14:paraId="69A7C0EE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63A14918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3D7E075E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26ED7F56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003AC616" w14:textId="33BFDEE3" w:rsidR="00201BDF" w:rsidRPr="00432D1E" w:rsidRDefault="00F37A49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รูป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 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1.2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การหาระนาบเกินที่เหมาะสมที่สุด</w:t>
      </w:r>
    </w:p>
    <w:p w14:paraId="69CDE42D" w14:textId="1526743B" w:rsidR="00201BDF" w:rsidRPr="00432D1E" w:rsidRDefault="00201BDF" w:rsidP="004D3B69">
      <w:pPr>
        <w:pStyle w:val="Default"/>
        <w:spacing w:after="240"/>
        <w:ind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7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แก้สมการด้วยวิธีกำลังสอง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(Quadratic Programming)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โดยหาอนุพันธ์ย่อย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(Partial Derivatives)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เทียบกับตัวแปรที่ต้องการทราบค่าโดยให้เท่ากับศูนย์ ได้คำตอบดังสมการที่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8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61A9D295" w14:textId="77777777" w:rsidTr="00F37A49">
        <w:tc>
          <w:tcPr>
            <w:tcW w:w="774" w:type="dxa"/>
          </w:tcPr>
          <w:p w14:paraId="798E96A8" w14:textId="77777777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41B8B587" w14:textId="450387AD" w:rsidR="004D3B69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∂b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nary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∂w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=w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=0</m:t>
                              </m:r>
                            </m:e>
                          </m:nary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=C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=C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618D4D5" w14:textId="0C08AF43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B425C0A" w14:textId="068B6D5E" w:rsidR="00201BDF" w:rsidRPr="00432D1E" w:rsidRDefault="00201BDF" w:rsidP="004D3B69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2.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8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เมื่อนำไปแทนในฟังก์ชันลากรานจ์จะดังได้สมการที่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513"/>
        <w:gridCol w:w="1066"/>
      </w:tblGrid>
      <w:tr w:rsidR="004D3B69" w:rsidRPr="00432D1E" w14:paraId="24CA4381" w14:textId="77777777" w:rsidTr="00F37A49">
        <w:tc>
          <w:tcPr>
            <w:tcW w:w="284" w:type="dxa"/>
          </w:tcPr>
          <w:p w14:paraId="47102387" w14:textId="77777777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513" w:type="dxa"/>
            <w:vAlign w:val="center"/>
          </w:tcPr>
          <w:p w14:paraId="512FC0CB" w14:textId="62A5BFFD" w:rsidR="004D3B6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>
              <m:r>
                <w:rPr>
                  <w:rFonts w:ascii="Cambria Math" w:hAnsi="TH SarabunPSK" w:cs="TH SarabunPSK"/>
                  <w:sz w:val="24"/>
                  <w:szCs w:val="24"/>
                </w:rPr>
                <m:t>Maximize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i,j=1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nary>
              <m:d>
                <m:dPr>
                  <m:begChr m:val="⟨"/>
                  <m:endChr m:val="⟩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mbria Math"/>
                      <w:sz w:val="24"/>
                      <w:szCs w:val="24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j</m:t>
                      </m:r>
                    </m:sub>
                  </m:sSub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d>
              <m:r>
                <w:rPr>
                  <w:rFonts w:ascii="Cambria Math" w:hAnsi="TH SarabunPSK" w:cs="TH SarabunPSK"/>
                  <w:sz w:val="24"/>
                  <w:szCs w:val="24"/>
                </w:rPr>
                <m:t>-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ε</m:t>
              </m:r>
              <m:nary>
                <m:naryPr>
                  <m:chr m:val="∑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+</m:t>
                  </m:r>
                  <m:nary>
                    <m:naryPr>
                      <m:chr m:val="∑"/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l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ctrlPr>
                            <w:rPr>
                              <w:rFonts w:ascii="Cambria Math" w:hAnsi="Cambria Math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nary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nary>
            </m:oMath>
            <w:r w:rsidR="004D3B69" w:rsidRPr="00432D1E">
              <w:rPr>
                <w:rFonts w:ascii="TH SarabunPSK" w:hAnsi="TH SarabunPSK" w:cs="TH SarabunPSK" w:hint="cs"/>
                <w:position w:val="-30"/>
                <w:sz w:val="32"/>
                <w:szCs w:val="32"/>
              </w:rPr>
              <w:t xml:space="preserve">   </w:t>
            </w:r>
          </w:p>
        </w:tc>
        <w:tc>
          <w:tcPr>
            <w:tcW w:w="1066" w:type="dxa"/>
            <w:vAlign w:val="center"/>
          </w:tcPr>
          <w:p w14:paraId="300401EA" w14:textId="66AC02B8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2A8ABA1" w14:textId="1570AAB1" w:rsidR="00201BDF" w:rsidRPr="00432D1E" w:rsidRDefault="00201BDF" w:rsidP="004D3B69">
      <w:pPr>
        <w:pStyle w:val="Default"/>
        <w:spacing w:before="240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9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2AE177A6" w14:textId="77777777" w:rsidTr="00F37A49">
        <w:tc>
          <w:tcPr>
            <w:tcW w:w="774" w:type="dxa"/>
          </w:tcPr>
          <w:p w14:paraId="5271D6FA" w14:textId="77777777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D7BBD49" w14:textId="7DE7EE3A" w:rsidR="004D3B69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=0</m:t>
                    </m:r>
                  </m:e>
                </m:nary>
              </m:oMath>
            </m:oMathPara>
          </w:p>
          <w:p w14:paraId="2A9B9831" w14:textId="5CF216F3" w:rsidR="004D3B69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Cambria Math" w:cs="Cambria Math"/>
                    <w:sz w:val="24"/>
                    <w:szCs w:val="24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0,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C</m:t>
                    </m:r>
                  </m:e>
                </m:d>
              </m:oMath>
            </m:oMathPara>
          </w:p>
          <w:p w14:paraId="7451072A" w14:textId="1E0A967F" w:rsidR="004D3B69" w:rsidRPr="00432D1E" w:rsidRDefault="004D3B69" w:rsidP="002E6173">
            <w:pPr>
              <w:spacing w:before="24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หรือ  </w:t>
            </w:r>
            <m:oMath>
              <m:r>
                <w:rPr>
                  <w:rFonts w:ascii="Cambria Math" w:hAnsi="TH SarabunPSK" w:cs="TH SarabunPSK"/>
                  <w:sz w:val="24"/>
                  <w:szCs w:val="24"/>
                </w:rPr>
                <m:t>0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</m:sSub>
            </m:oMath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 </w:t>
            </w:r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*</m:t>
                  </m:r>
                </m:sup>
              </m:sSubSup>
              <m:r>
                <w:rPr>
                  <w:rFonts w:ascii="Cambria Math" w:hAnsi="TH SarabunPSK" w:cs="TH SarabunPSK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TH SarabunPSK" w:cs="TH SarabunPSK"/>
                  <w:sz w:val="24"/>
                  <w:szCs w:val="24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638CC7FF" w14:textId="640B445C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101D2EA2" w14:textId="2353E3A0" w:rsidR="00201BDF" w:rsidRPr="00432D1E" w:rsidRDefault="00201BDF" w:rsidP="002E6173">
      <w:pPr>
        <w:pStyle w:val="Default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8 หาก </w:t>
      </w:r>
      <m:oMath>
        <m:r>
          <w:rPr>
            <w:rFonts w:ascii="Cambria Math" w:hAnsi="TH SarabunPSK" w:cs="TH SarabunPSK"/>
            <w:color w:val="auto"/>
          </w:rPr>
          <m:t>W=</m:t>
        </m:r>
        <m:nary>
          <m:naryPr>
            <m:chr m:val="∑"/>
            <m:ctrlPr>
              <w:rPr>
                <w:rFonts w:ascii="Cambria Math" w:hAnsi="TH SarabunPSK" w:cs="TH SarabunPSK"/>
                <w:i/>
                <w:color w:val="auto"/>
              </w:rPr>
            </m:ctrlPr>
          </m:naryPr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  <m:e>
            <m:d>
              <m:dPr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  <m:sup>
                    <m:r>
                      <w:rPr>
                        <w:rFonts w:ascii="Cambria Math" w:hAnsi="TH SarabunPSK" w:cs="TH SarabunPSK"/>
                        <w:color w:val="auto"/>
                      </w:rPr>
                      <m:t>*</m:t>
                    </m:r>
                  </m:sup>
                </m:sSubSup>
                <m:r>
                  <w:rPr>
                    <w:rFonts w:ascii="Cambria Math" w:hAnsi="TH SarabunPSK" w:cs="TH SarabunPSK"/>
                    <w:color w:val="auto"/>
                  </w:rPr>
                  <m:t>-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TH SarabunPSK"/>
                    <w:i/>
                    <w:color w:val="auto"/>
                  </w:rPr>
                </m:ctrlPr>
              </m:e>
            </m:d>
            <m:sSub>
              <m:sSubPr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sSubPr>
              <m:e>
                <m:r>
                  <w:rPr>
                    <w:rFonts w:ascii="Cambria Math" w:hAnsi="TH SarabunPSK" w:cs="TH SarabunPSK"/>
                    <w:color w:val="auto"/>
                  </w:rPr>
                  <m:t>x</m:t>
                </m:r>
              </m:e>
              <m:sub>
                <m:r>
                  <w:rPr>
                    <w:rFonts w:ascii="Cambria Math" w:hAnsi="TH SarabunPSK" w:cs="TH SarabunPSK"/>
                    <w:color w:val="auto"/>
                  </w:rPr>
                  <m:t>i</m:t>
                </m:r>
              </m:sub>
            </m:sSub>
            <m:ctrlPr>
              <w:rPr>
                <w:rFonts w:ascii="Cambria Math" w:hAnsi="Cambria Math" w:cs="TH SarabunPSK"/>
                <w:i/>
                <w:color w:val="auto"/>
              </w:rPr>
            </m:ctrlPr>
          </m:e>
        </m:nary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จะได้สมการระนาบเกินอันใหม่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4B5D50D9" w14:textId="77777777" w:rsidTr="00F37A49">
        <w:tc>
          <w:tcPr>
            <w:tcW w:w="774" w:type="dxa"/>
          </w:tcPr>
          <w:p w14:paraId="5BE783B5" w14:textId="77777777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5BB49862" w14:textId="63E3FA88" w:rsidR="004D3B6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begChr m:val="⟨"/>
                    <m:endChr m:val="⟩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A46DB71" w14:textId="2CD20532" w:rsidR="004D3B69" w:rsidRPr="00432D1E" w:rsidRDefault="004D3B6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AC690E" w14:textId="7DD08968" w:rsidR="00E11BEB" w:rsidRPr="00432D1E" w:rsidRDefault="00E11BEB" w:rsidP="00E11BEB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6"/>
        </w:rPr>
      </w:pPr>
      <w:r w:rsidRPr="00432D1E"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  <w:t>Nonlinear Regression</w:t>
      </w:r>
    </w:p>
    <w:p w14:paraId="443443D5" w14:textId="7B567761" w:rsidR="00E11BEB" w:rsidRPr="00432D1E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หากข้อมูลที่นำมาสอนมีลักษณะไม่เป็นเชิงเส้น ต้องใช้ฟังก์ชันเคอร์เนล (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Kernel Function)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ส่งผ่านข้อมูลที่ไม่เป็นเชิงเส้นไปยังปริภูมิหรือมิติที่สูงขึ้นเพื่อทำให้ข้อมูลมีลักษณะเป็นเชิงเส้น แล้วก็จึงทำตามขั้นตอนของซัพพอร์ตเวกเตอร์รีเกรสชันแบบเชิงเส้นดังที่กล่าวมา โดยฟังก์ชันเคอร์เนลที่ใช้จะมีรูปแบบตามสมการที่ </w:t>
      </w:r>
      <w:r w:rsidR="00F37A49" w:rsidRPr="00432D1E">
        <w:rPr>
          <w:rFonts w:ascii="TH SarabunPSK" w:hAnsi="TH SarabunPSK" w:cs="TH SarabunPSK" w:hint="cs"/>
          <w:sz w:val="32"/>
          <w:szCs w:val="32"/>
        </w:rPr>
        <w:t>2.2</w:t>
      </w:r>
      <w:r w:rsidRPr="00432D1E">
        <w:rPr>
          <w:rFonts w:ascii="TH SarabunPSK" w:hAnsi="TH SarabunPSK" w:cs="TH SarabunPSK" w:hint="cs"/>
          <w:sz w:val="32"/>
          <w:szCs w:val="32"/>
        </w:rPr>
        <w:t>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11BEB" w:rsidRPr="00432D1E" w14:paraId="3D263DF4" w14:textId="77777777" w:rsidTr="00F37A49">
        <w:tc>
          <w:tcPr>
            <w:tcW w:w="774" w:type="dxa"/>
          </w:tcPr>
          <w:p w14:paraId="062C35E5" w14:textId="77777777" w:rsidR="00E11BEB" w:rsidRPr="00432D1E" w:rsidRDefault="00E11BEB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91C4BF5" w14:textId="29F69F2E" w:rsidR="00E11BEB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j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libri" w:hAnsi="Calibri" w:cs="Calibri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libri" w:hAnsi="Calibri" w:cs="Calibri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D9AF7ED" w14:textId="6421573E" w:rsidR="00E11BEB" w:rsidRPr="00432D1E" w:rsidRDefault="00E11BEB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2.1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D0895B" w14:textId="77777777" w:rsidR="00E11BEB" w:rsidRPr="00432D1E" w:rsidRDefault="00E11BEB" w:rsidP="00E11BE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3ADCF26" w14:textId="77777777" w:rsidR="00E11BEB" w:rsidRPr="00432D1E" w:rsidRDefault="00E11BEB" w:rsidP="00E11BEB">
      <w:pPr>
        <w:pStyle w:val="Default"/>
        <w:ind w:left="2160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</w:p>
    <w:p w14:paraId="7ABC08E4" w14:textId="57499765" w:rsidR="00E11BEB" w:rsidRPr="00432D1E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TH SarabunPSK" w:cs="TH SarabunPSK"/>
            <w:color w:val="auto"/>
          </w:rPr>
          <m:t>x</m:t>
        </m:r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เวกเตอร์ข้อมูลเข้า</w:t>
      </w:r>
    </w:p>
    <w:p w14:paraId="24F4EBCD" w14:textId="48BFF1FF" w:rsidR="00E11BEB" w:rsidRPr="00432D1E" w:rsidRDefault="00DA657B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ซัพพอร์ตเวกเตอร์</w:t>
      </w:r>
    </w:p>
    <w:p w14:paraId="202BCD8A" w14:textId="2091D997" w:rsidR="00E11BEB" w:rsidRPr="00432D1E" w:rsidRDefault="002E6173" w:rsidP="002E6173">
      <w:pPr>
        <w:pStyle w:val="Default"/>
        <w:ind w:left="2160" w:firstLine="720"/>
        <w:rPr>
          <w:rFonts w:ascii="TH SarabunPSK" w:hAnsi="TH SarabunPSK" w:cs="TH SarabunPSK"/>
          <w:color w:val="auto"/>
          <w:sz w:val="32"/>
          <w:szCs w:val="32"/>
        </w:rPr>
      </w:pPr>
      <m:oMath>
        <m:r>
          <w:rPr>
            <w:rFonts w:ascii="Cambria Math" w:hAnsi="Cambria Math" w:cs="Calibri"/>
            <w:color w:val="auto"/>
          </w:rPr>
          <m:t>Φ</m:t>
        </m:r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ฟังก์ชันการส่งผ่านข้อมูล</w:t>
      </w:r>
    </w:p>
    <w:p w14:paraId="73DD1646" w14:textId="19E4142B" w:rsidR="00E11BEB" w:rsidRPr="00432D1E" w:rsidRDefault="00F37A49" w:rsidP="00534F40">
      <w:pPr>
        <w:pStyle w:val="Default"/>
        <w:jc w:val="center"/>
        <w:rPr>
          <w:rFonts w:ascii="TH SarabunPSK" w:hAnsi="TH SarabunPSK" w:cs="TH SarabunPSK"/>
          <w:iCs/>
          <w:color w:val="auto"/>
          <w:sz w:val="40"/>
          <w:szCs w:val="40"/>
        </w:rPr>
      </w:pPr>
      <w:r w:rsidRPr="00432D1E">
        <w:rPr>
          <w:rFonts w:ascii="TH SarabunPSK" w:hAnsi="TH SarabunPSK" w:cs="TH SarabunPSK" w:hint="cs"/>
          <w:noProof/>
          <w:color w:val="auto"/>
          <w:sz w:val="32"/>
          <w:szCs w:val="32"/>
        </w:rPr>
        <mc:AlternateContent>
          <mc:Choice Requires="wpc">
            <w:drawing>
              <wp:inline distT="0" distB="0" distL="0" distR="0" wp14:anchorId="3660276B" wp14:editId="795E873E">
                <wp:extent cx="5274945" cy="2326185"/>
                <wp:effectExtent l="0" t="0" r="363855" b="74295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" name="ลูกศรเชื่อมต่อแบบตรง 88"/>
                        <wps:cNvCnPr/>
                        <wps:spPr>
                          <a:xfrm flipV="1">
                            <a:off x="3334507" y="384470"/>
                            <a:ext cx="0" cy="191135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ลูกศรเชื่อมต่อแบบตรง 89"/>
                        <wps:cNvCnPr/>
                        <wps:spPr>
                          <a:xfrm>
                            <a:off x="3334507" y="2295820"/>
                            <a:ext cx="208788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ตัวเชื่อมต่อตรง 90"/>
                        <wps:cNvCnPr/>
                        <wps:spPr>
                          <a:xfrm flipV="1">
                            <a:off x="3986652" y="438150"/>
                            <a:ext cx="739140" cy="14855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ตัวเชื่อมต่อตรง 91"/>
                        <wps:cNvCnPr/>
                        <wps:spPr>
                          <a:xfrm flipV="1">
                            <a:off x="3787262" y="384470"/>
                            <a:ext cx="738845" cy="144433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ตัวเชื่อมต่อตรง 92"/>
                        <wps:cNvCnPr/>
                        <wps:spPr>
                          <a:xfrm flipV="1">
                            <a:off x="4192732" y="514350"/>
                            <a:ext cx="709590" cy="150495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วงรี 93"/>
                        <wps:cNvSpPr/>
                        <wps:spPr>
                          <a:xfrm>
                            <a:off x="4261902" y="813095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7FE86" w14:textId="77777777" w:rsidR="00DA657B" w:rsidRDefault="00DA657B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วงรี 94"/>
                        <wps:cNvSpPr/>
                        <wps:spPr>
                          <a:xfrm>
                            <a:off x="3861172" y="159566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8FB891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วงรี 95"/>
                        <wps:cNvSpPr/>
                        <wps:spPr>
                          <a:xfrm>
                            <a:off x="4236502" y="1117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BC4596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วงรี 96"/>
                        <wps:cNvSpPr/>
                        <wps:spPr>
                          <a:xfrm>
                            <a:off x="4286372" y="128744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15352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วงรี 98"/>
                        <wps:cNvSpPr/>
                        <wps:spPr>
                          <a:xfrm>
                            <a:off x="4809612" y="67720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39C3AF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วงรี 100"/>
                        <wps:cNvSpPr/>
                        <wps:spPr>
                          <a:xfrm>
                            <a:off x="4597182" y="107344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EDC75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วงรี 105"/>
                        <wps:cNvSpPr/>
                        <wps:spPr>
                          <a:xfrm>
                            <a:off x="4286372" y="172178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D9E3A6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วงรี 106"/>
                        <wps:cNvSpPr/>
                        <wps:spPr>
                          <a:xfrm>
                            <a:off x="4086347" y="113089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D74D5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วงรี 107"/>
                        <wps:cNvSpPr/>
                        <wps:spPr>
                          <a:xfrm>
                            <a:off x="4725792" y="51435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3EC9B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วงรี 108"/>
                        <wps:cNvSpPr/>
                        <wps:spPr>
                          <a:xfrm>
                            <a:off x="4420357" y="51435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5EE1E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ลูกศรเชื่อมต่อแบบตรง 2"/>
                        <wps:cNvCnPr/>
                        <wps:spPr>
                          <a:xfrm flipV="1">
                            <a:off x="3334507" y="1476375"/>
                            <a:ext cx="1521460" cy="819445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ลูกศรเชื่อมต่อแบบตรง 113"/>
                        <wps:cNvCnPr/>
                        <wps:spPr>
                          <a:xfrm flipV="1">
                            <a:off x="523362" y="384470"/>
                            <a:ext cx="0" cy="191135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ลูกศรเชื่อมต่อแบบตรง 123"/>
                        <wps:cNvCnPr/>
                        <wps:spPr>
                          <a:xfrm>
                            <a:off x="523362" y="2294845"/>
                            <a:ext cx="208788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รูปแบบอิสระ 4"/>
                        <wps:cNvSpPr/>
                        <wps:spPr>
                          <a:xfrm>
                            <a:off x="620857" y="454320"/>
                            <a:ext cx="1447800" cy="1168775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รูปแบบอิสระ 124"/>
                        <wps:cNvSpPr/>
                        <wps:spPr>
                          <a:xfrm>
                            <a:off x="781807" y="850901"/>
                            <a:ext cx="1447800" cy="1168400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62907292" w14:textId="77777777" w:rsidR="00DA657B" w:rsidRDefault="00DA657B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รูปแบบอิสระ 125"/>
                        <wps:cNvSpPr/>
                        <wps:spPr>
                          <a:xfrm>
                            <a:off x="696082" y="660400"/>
                            <a:ext cx="1447800" cy="1168400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371AB975" w14:textId="77777777" w:rsidR="00DA657B" w:rsidRDefault="00DA657B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วงรี 126"/>
                        <wps:cNvSpPr/>
                        <wps:spPr>
                          <a:xfrm>
                            <a:off x="1867657" y="468631"/>
                            <a:ext cx="46355" cy="45719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7D45C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วงรี 128"/>
                        <wps:cNvSpPr/>
                        <wps:spPr>
                          <a:xfrm>
                            <a:off x="1705732" y="55943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75FD5E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129"/>
                        <wps:cNvSpPr/>
                        <wps:spPr>
                          <a:xfrm>
                            <a:off x="1353307" y="8635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48D561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130"/>
                        <wps:cNvSpPr/>
                        <wps:spPr>
                          <a:xfrm>
                            <a:off x="1314232" y="1170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9D213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131"/>
                        <wps:cNvSpPr/>
                        <wps:spPr>
                          <a:xfrm>
                            <a:off x="781807" y="158516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B9593A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วงรี 133"/>
                        <wps:cNvSpPr/>
                        <wps:spPr>
                          <a:xfrm>
                            <a:off x="915157" y="187511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D4F52C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วงรี 144"/>
                        <wps:cNvSpPr/>
                        <wps:spPr>
                          <a:xfrm>
                            <a:off x="1314232" y="172178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E9B0E1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วงรี 155"/>
                        <wps:cNvSpPr/>
                        <wps:spPr>
                          <a:xfrm>
                            <a:off x="1572382" y="1170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9630AC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วงรี 157"/>
                        <wps:cNvSpPr/>
                        <wps:spPr>
                          <a:xfrm>
                            <a:off x="2068657" y="8635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F1E4C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วงรี 163"/>
                        <wps:cNvSpPr/>
                        <wps:spPr>
                          <a:xfrm>
                            <a:off x="2022302" y="7216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88B3D6" w14:textId="77777777" w:rsidR="00DA657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53225" y="103800"/>
                            <a:ext cx="342857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รูปภาพ 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020182" y="103800"/>
                            <a:ext cx="590476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รูปภาพ 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72772" y="1247804"/>
                            <a:ext cx="190476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รูปภาพ 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477632" y="2170725"/>
                            <a:ext cx="161905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รูปภาพ 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637572" y="2246915"/>
                            <a:ext cx="133333" cy="152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ลูกศรเชื่อมต่อแบบตรง 10"/>
                        <wps:cNvCnPr/>
                        <wps:spPr>
                          <a:xfrm>
                            <a:off x="2544907" y="1287440"/>
                            <a:ext cx="6477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660276B" id="Canvas 46" o:spid="_x0000_s1111" editas="canvas" style="width:415.35pt;height:183.15pt;mso-position-horizontal-relative:char;mso-position-vertical-relative:line" coordsize="52749,2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">
                <v:shape id="_x0000_s1112" type="#_x0000_t75" style="position:absolute;width:52749;height:23260;visibility:visible;mso-wrap-style:square">
                  <v:fill o:detectmouseclick="t"/>
                  <v:path o:connecttype="none"/>
                </v:shape>
                <v:shape id="ลูกศรเชื่อมต่อแบบตรง 88" o:spid="_x0000_s1113" type="#_x0000_t32" style="position:absolute;left:33345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">
                  <v:stroke endarrow="block"/>
                </v:shape>
                <v:shape id="ลูกศรเชื่อมต่อแบบตรง 89" o:spid="_x0000_s1114" type="#_x0000_t32" style="position:absolute;left:33345;top:22958;width:20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">
                  <v:stroke endarrow="block"/>
                </v:shape>
                <v:line id="ตัวเชื่อมต่อตรง 90" o:spid="_x0000_s1115" style="position:absolute;flip:y;visibility:visible;mso-wrap-style:square" from="39866,4381" to="47257,19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"/>
                <v:line id="ตัวเชื่อมต่อตรง 91" o:spid="_x0000_s1116" style="position:absolute;flip:y;visibility:visible;mso-wrap-style:square" from="37872,3844" to="4526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">
                  <v:stroke dashstyle="dash"/>
                </v:line>
                <v:line id="ตัวเชื่อมต่อตรง 92" o:spid="_x0000_s1117" style="position:absolute;flip:y;visibility:visible;mso-wrap-style:square" from="41927,5143" to="49023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">
                  <v:stroke dashstyle="dash"/>
                </v:line>
                <v:oval id="วงรี 93" o:spid="_x0000_s1118" style="position:absolute;left:42619;top:813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" fillcolor="windowText" strokecolor="windowText" strokeweight="2pt">
                  <v:textbox>
                    <w:txbxContent>
                      <w:p w14:paraId="0E37FE86" w14:textId="77777777" w:rsidR="00DA657B" w:rsidRDefault="00DA657B" w:rsidP="00F37A49"/>
                    </w:txbxContent>
                  </v:textbox>
                </v:oval>
                <v:oval id="วงรี 94" o:spid="_x0000_s1119" style="position:absolute;left:38611;top:15956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" fillcolor="windowText" strokecolor="windowText" strokeweight="2pt">
                  <v:textbox>
                    <w:txbxContent>
                      <w:p w14:paraId="548FB891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5" o:spid="_x0000_s1120" style="position:absolute;left:42365;top:1117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" fillcolor="windowText" strokecolor="windowText" strokeweight="2pt">
                  <v:textbox>
                    <w:txbxContent>
                      <w:p w14:paraId="61BC4596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6" o:spid="_x0000_s1121" style="position:absolute;left:42863;top:1287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" fillcolor="windowText" strokecolor="windowText" strokeweight="2pt">
                  <v:textbox>
                    <w:txbxContent>
                      <w:p w14:paraId="70015352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8" o:spid="_x0000_s1122" style="position:absolute;left:48096;top:6772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" fillcolor="windowText" strokecolor="windowText" strokeweight="2pt">
                  <v:textbox>
                    <w:txbxContent>
                      <w:p w14:paraId="0839C3AF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0" o:spid="_x0000_s1123" style="position:absolute;left:45971;top:1073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" fillcolor="windowText" strokecolor="windowText" strokeweight="2pt">
                  <v:textbox>
                    <w:txbxContent>
                      <w:p w14:paraId="591EDC75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5" o:spid="_x0000_s1124" style="position:absolute;left:42863;top:17217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" fillcolor="windowText" strokecolor="windowText" strokeweight="2pt">
                  <v:textbox>
                    <w:txbxContent>
                      <w:p w14:paraId="61D9E3A6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6" o:spid="_x0000_s1125" style="position:absolute;left:40863;top:113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" fillcolor="windowText" strokecolor="windowText" strokeweight="2pt">
                  <v:textbox>
                    <w:txbxContent>
                      <w:p w14:paraId="23AD74D5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7" o:spid="_x0000_s1126" style="position:absolute;left:47257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" fillcolor="windowText" strokecolor="windowText" strokeweight="2pt">
                  <v:textbox>
                    <w:txbxContent>
                      <w:p w14:paraId="3BE3EC9B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8" o:spid="_x0000_s1127" style="position:absolute;left:44203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" fillcolor="windowText" strokecolor="windowText" strokeweight="2pt">
                  <v:textbox>
                    <w:txbxContent>
                      <w:p w14:paraId="2F05EE1E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ลูกศรเชื่อมต่อแบบตรง 2" o:spid="_x0000_s1128" type="#_x0000_t32" style="position:absolute;left:33345;top:14763;width:15214;height:81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13" o:spid="_x0000_s1129" type="#_x0000_t32" style="position:absolute;left:5233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l+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">
                  <v:stroke endarrow="block"/>
                </v:shape>
                <v:shape id="ลูกศรเชื่อมต่อแบบตรง 123" o:spid="_x0000_s1130" type="#_x0000_t32" style="position:absolute;left:5233;top:22948;width:208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">
                  <v:stroke endarrow="block"/>
                </v:shape>
                <v:shape id="รูปแบบอิสระ 4" o:spid="_x0000_s1131" style="position:absolute;left:6208;top:4543;width:14478;height:11687;visibility:visible;mso-wrap-style:square;v-text-anchor:middle" coordsize="1447800,116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" path="m,1143000v146844,30956,293688,61912,438150,-85725c582612,909638,738188,422275,866775,257175,995363,92075,1112837,109538,1209675,66675,1306513,23812,1377156,11906,1447800,e" filled="f" strokecolor="black [3040]">
                  <v:stroke dashstyle="dash"/>
                  <v:path arrowok="t" o:connecttype="custom" o:connectlocs="0,1143000;438150,1057275;866775,257175;1209675,66675;1447800,0" o:connectangles="0,0,0,0,0"/>
                </v:shape>
                <v:shape id="รูปแบบอิสระ 124" o:spid="_x0000_s1132" style="position:absolute;left:7818;top:8509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" adj="-11796480,,5400" path="m,1143000v146844,30956,293688,61912,438150,-85725c582612,909638,738188,422275,866775,257175,995363,92075,1112837,109538,1209675,66675,1306513,23812,1377156,11906,1447800,e" filled="f">
                  <v:stroke dashstyle="dash" joinstyle="miter"/>
                  <v:formulas/>
                  <v:path arrowok="t" o:connecttype="custom" o:connectlocs="0,1142633;438150,1056936;866775,257092;1209675,66654;1447800,0" o:connectangles="0,0,0,0,0" textboxrect="0,0,1447800,1168775"/>
                  <v:textbox>
                    <w:txbxContent>
                      <w:p w14:paraId="62907292" w14:textId="77777777" w:rsidR="00DA657B" w:rsidRDefault="00DA657B" w:rsidP="00F37A49"/>
                    </w:txbxContent>
                  </v:textbox>
                </v:shape>
                <v:shape id="รูปแบบอิสระ 125" o:spid="_x0000_s1133" style="position:absolute;left:6960;top:6604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" adj="-11796480,,5400" path="m,1143000v146844,30956,293688,61912,438150,-85725c582612,909638,738188,422275,866775,257175,995363,92075,1112837,109538,1209675,66675,1306513,23812,1377156,11906,1447800,e" filled="f">
                  <v:stroke joinstyle="miter"/>
                  <v:formulas/>
                  <v:path arrowok="t" o:connecttype="custom" o:connectlocs="0,1142633;438150,1056936;866775,257092;1209675,66654;1447800,0" o:connectangles="0,0,0,0,0" textboxrect="0,0,1447800,1168775"/>
                  <v:textbox>
                    <w:txbxContent>
                      <w:p w14:paraId="371AB975" w14:textId="77777777" w:rsidR="00DA657B" w:rsidRDefault="00DA657B" w:rsidP="00F37A49"/>
                    </w:txbxContent>
                  </v:textbox>
                </v:shape>
                <v:oval id="วงรี 126" o:spid="_x0000_s1134" style="position:absolute;left:18676;top:4686;width:464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" fillcolor="windowText" strokecolor="windowText" strokeweight="2pt">
                  <v:textbox>
                    <w:txbxContent>
                      <w:p w14:paraId="7DF7D45C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8" o:spid="_x0000_s1135" style="position:absolute;left:17057;top:5594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" fillcolor="windowText" strokecolor="windowText" strokeweight="2pt">
                  <v:textbox>
                    <w:txbxContent>
                      <w:p w14:paraId="7975FD5E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9" o:spid="_x0000_s1136" style="position:absolute;left:13533;top:8635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" fillcolor="windowText" strokecolor="windowText" strokeweight="2pt">
                  <v:textbox>
                    <w:txbxContent>
                      <w:p w14:paraId="3548D561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0" o:spid="_x0000_s1137" style="position:absolute;left:13142;top:1170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" fillcolor="windowText" strokecolor="windowText" strokeweight="2pt">
                  <v:textbox>
                    <w:txbxContent>
                      <w:p w14:paraId="0739D213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1" o:spid="_x0000_s1138" style="position:absolute;left:7818;top:15851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" fillcolor="windowText" strokecolor="windowText" strokeweight="2pt">
                  <v:textbox>
                    <w:txbxContent>
                      <w:p w14:paraId="4BB9593A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3" o:spid="_x0000_s1139" style="position:absolute;left:9151;top:18751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" fillcolor="windowText" strokecolor="windowText" strokeweight="2pt">
                  <v:textbox>
                    <w:txbxContent>
                      <w:p w14:paraId="54D4F52C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4" o:spid="_x0000_s1140" style="position:absolute;left:13142;top:17217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" fillcolor="windowText" strokecolor="windowText" strokeweight="2pt">
                  <v:textbox>
                    <w:txbxContent>
                      <w:p w14:paraId="73E9B0E1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5" o:spid="_x0000_s1141" style="position:absolute;left:15723;top:117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" fillcolor="windowText" strokecolor="windowText" strokeweight="2pt">
                  <v:textbox>
                    <w:txbxContent>
                      <w:p w14:paraId="449630AC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7" o:spid="_x0000_s1142" style="position:absolute;left:20686;top:8635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" fillcolor="windowText" strokecolor="windowText" strokeweight="2pt">
                  <v:textbox>
                    <w:txbxContent>
                      <w:p w14:paraId="40EF1E4C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63" o:spid="_x0000_s1143" style="position:absolute;left:20223;top:7216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" fillcolor="windowText" strokecolor="windowText" strokeweight="2pt">
                  <v:textbox>
                    <w:txbxContent>
                      <w:p w14:paraId="7188B3D6" w14:textId="77777777" w:rsidR="00DA657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รูปภาพ 5" o:spid="_x0000_s1144" type="#_x0000_t75" style="position:absolute;left:3532;top:1038;width:3428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">
                  <v:imagedata r:id="rId44" o:title=""/>
                </v:shape>
                <v:shape id="รูปภาพ 6" o:spid="_x0000_s1145" type="#_x0000_t75" style="position:absolute;left:30201;top:1038;width:5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">
                  <v:imagedata r:id="rId45" o:title=""/>
                </v:shape>
                <v:shape id="รูปภาพ 7" o:spid="_x0000_s1146" type="#_x0000_t75" style="position:absolute;left:48727;top:12478;width:1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">
                  <v:imagedata r:id="rId46" o:title=""/>
                </v:shape>
                <v:shape id="รูปภาพ 8" o:spid="_x0000_s1147" type="#_x0000_t75" style="position:absolute;left:54776;top:21707;width:1619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">
                  <v:imagedata r:id="rId47" o:title=""/>
                </v:shape>
                <v:shape id="รูปภาพ 9" o:spid="_x0000_s1148" type="#_x0000_t75" style="position:absolute;left:26375;top:22469;width:1334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">
                  <v:imagedata r:id="rId48" o:title=""/>
                </v:shape>
                <v:shape id="ลูกศรเชื่อมต่อแบบตรง 10" o:spid="_x0000_s1149" type="#_x0000_t32" style="position:absolute;left:25449;top:12874;width:6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" strokecolor="black [3040]">
                  <v:stroke endarrow="open"/>
                </v:shape>
                <w10:anchorlock/>
              </v:group>
            </w:pict>
          </mc:Fallback>
        </mc:AlternateContent>
      </w:r>
    </w:p>
    <w:p w14:paraId="39D2534C" w14:textId="57274140" w:rsidR="00F37A49" w:rsidRPr="00432D1E" w:rsidRDefault="00F37A49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1.3 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</w:r>
    </w:p>
    <w:p w14:paraId="17FF0733" w14:textId="77777777" w:rsidR="00856794" w:rsidRPr="00432D1E" w:rsidRDefault="00856794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/>
          <w:color w:val="auto"/>
          <w:sz w:val="32"/>
          <w:szCs w:val="32"/>
        </w:rPr>
      </w:pPr>
    </w:p>
    <w:p w14:paraId="1533A925" w14:textId="67CE4B86" w:rsidR="00F37A49" w:rsidRPr="00432D1E" w:rsidRDefault="00F37A49" w:rsidP="00F37A49">
      <w:pPr>
        <w:pStyle w:val="Default"/>
        <w:spacing w:after="240"/>
        <w:ind w:left="698" w:firstLine="720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การส่งผ่านข้อมูลด้วยฟังก์ชันเคอร์เนล จะหาค่าน้ำหนักได้สมการใหม่ดังสมการที่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346F2656" w14:textId="77777777" w:rsidTr="00F37A49">
        <w:tc>
          <w:tcPr>
            <w:tcW w:w="774" w:type="dxa"/>
          </w:tcPr>
          <w:p w14:paraId="50A3C4C6" w14:textId="77777777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5C0BEB7" w14:textId="457D3547" w:rsidR="00F37A4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w=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2"/>
                      </w:rPr>
                    </m:ctrlPr>
                  </m:e>
                </m:nary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2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3E6143B4" w14:textId="33B5EE51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2 )</w:t>
            </w:r>
          </w:p>
        </w:tc>
      </w:tr>
    </w:tbl>
    <w:p w14:paraId="23C95F22" w14:textId="50546F3D" w:rsidR="00F37A49" w:rsidRPr="00432D1E" w:rsidRDefault="00F37A49" w:rsidP="002E6173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หากนำ </w:t>
      </w:r>
      <m:oMath>
        <m:r>
          <w:rPr>
            <w:rFonts w:ascii="Cambria Math" w:hAnsi="TH SarabunPSK" w:cs="TH SarabunPSK"/>
            <w:sz w:val="32"/>
            <w:szCs w:val="32"/>
          </w:rPr>
          <m:t>w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จากสมการที่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แทนค่าลงในสมการระนาบเกินที่เหมาะสมที่สุดจะได้สมการใหม่ดังสมการที่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62D6EFAD" w14:textId="77777777" w:rsidTr="00856794">
        <w:tc>
          <w:tcPr>
            <w:tcW w:w="774" w:type="dxa"/>
          </w:tcPr>
          <w:p w14:paraId="1A8CA917" w14:textId="77777777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13F8FEE" w14:textId="02A6687B" w:rsidR="00F37A4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+b</m:t>
                    </m: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E815642" w14:textId="65038642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3 )</w:t>
            </w:r>
          </w:p>
        </w:tc>
      </w:tr>
    </w:tbl>
    <w:p w14:paraId="747B5107" w14:textId="5A47699C" w:rsidR="00F37A49" w:rsidRPr="00432D1E" w:rsidRDefault="00F37A49" w:rsidP="00F37A49">
      <w:pPr>
        <w:pStyle w:val="Default"/>
        <w:spacing w:before="240"/>
        <w:ind w:left="720" w:firstLine="720"/>
        <w:rPr>
          <w:rFonts w:ascii="TH SarabunPSK" w:hAnsi="TH SarabunPSK" w:cs="TH SarabunPSK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2.2.3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78A8F1D6" w14:textId="77777777" w:rsidTr="00F37A49">
        <w:trPr>
          <w:trHeight w:val="1278"/>
        </w:trPr>
        <w:tc>
          <w:tcPr>
            <w:tcW w:w="774" w:type="dxa"/>
          </w:tcPr>
          <w:p w14:paraId="02831A00" w14:textId="77777777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287E798A" w14:textId="3A6168E6" w:rsidR="00F37A49" w:rsidRPr="00432D1E" w:rsidRDefault="00DA657B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color w:val="auto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color w:val="auto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color w:val="auto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color w:val="auto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color w:val="auto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color w:val="auto"/>
                      </w:rPr>
                      <m:t>=0</m:t>
                    </m:r>
                  </m:e>
                </m:nary>
              </m:oMath>
            </m:oMathPara>
          </w:p>
          <w:p w14:paraId="7A892E50" w14:textId="7E7BA87B" w:rsidR="00F37A49" w:rsidRPr="00432D1E" w:rsidRDefault="002E6173" w:rsidP="002E6173">
            <w:pPr>
              <w:pStyle w:val="Default"/>
              <w:jc w:val="center"/>
              <w:rPr>
                <w:rFonts w:ascii="TH SarabunPSK" w:hAnsi="TH SarabunPSK" w:cs="TH SarabunPSK"/>
                <w:color w:val="auto"/>
                <w:sz w:val="32"/>
                <w:szCs w:val="32"/>
              </w:rPr>
            </w:pPr>
            <m:oMath>
              <m:r>
                <w:rPr>
                  <w:rFonts w:ascii="Cambria Math" w:hAnsi="TH SarabunPSK" w:cs="TH SarabunPSK"/>
                  <w:color w:val="auto"/>
                </w:rPr>
                <m:t>0</m:t>
              </m:r>
              <m:r>
                <w:rPr>
                  <w:rFonts w:ascii="Cambria Math" w:hAnsi="TH SarabunPSK" w:cs="TH SarabunPSK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</m:sSub>
            </m:oMath>
            <w:r w:rsidR="00F37A49" w:rsidRPr="00432D1E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  <w:cs/>
              </w:rPr>
              <w:t xml:space="preserve"> </w:t>
            </w:r>
            <w:r w:rsidR="00F37A49" w:rsidRPr="00432D1E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Sup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  <m:sup>
                  <m:r>
                    <w:rPr>
                      <w:rFonts w:ascii="Cambria Math" w:hAnsi="TH SarabunPSK" w:cs="TH SarabunPSK"/>
                      <w:color w:val="auto"/>
                    </w:rPr>
                    <m:t>*</m:t>
                  </m:r>
                </m:sup>
              </m:sSubSup>
              <m:r>
                <w:rPr>
                  <w:rFonts w:ascii="Cambria Math" w:hAnsi="TH SarabunPSK" w:cs="TH SarabunPSK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s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</m:sSub>
              <m:r>
                <w:rPr>
                  <w:rFonts w:ascii="Cambria Math" w:hAnsi="TH SarabunPSK" w:cs="TH SarabunPSK"/>
                  <w:color w:val="auto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7BC2BBBB" w14:textId="14D3061E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</w:tr>
    </w:tbl>
    <w:p w14:paraId="21E84A4B" w14:textId="13F3EE28" w:rsidR="00F37A49" w:rsidRPr="00432D1E" w:rsidRDefault="00F37A49" w:rsidP="002E6173">
      <w:pPr>
        <w:spacing w:before="240"/>
        <w:ind w:left="720" w:firstLine="713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ใช้หลักการของ </w:t>
      </w:r>
      <w:proofErr w:type="spellStart"/>
      <w:r w:rsidRPr="00432D1E">
        <w:rPr>
          <w:rFonts w:ascii="TH SarabunPSK" w:hAnsi="TH SarabunPSK" w:cs="TH SarabunPSK" w:hint="cs"/>
          <w:sz w:val="32"/>
          <w:szCs w:val="32"/>
        </w:rPr>
        <w:t>Karush</w:t>
      </w:r>
      <w:proofErr w:type="spellEnd"/>
      <w:r w:rsidRPr="00432D1E">
        <w:rPr>
          <w:rFonts w:ascii="TH SarabunPSK" w:hAnsi="TH SarabunPSK" w:cs="TH SarabunPSK" w:hint="cs"/>
          <w:sz w:val="32"/>
          <w:szCs w:val="32"/>
        </w:rPr>
        <w:t xml:space="preserve">-Kuhn-Tucker (KKT)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ในการปรับค่าที่อยู่ระหว่างขอบระนาบบนและขอบระนาบล่างให้เหมาะสมเพื่อหาค่าไบอัส </w:t>
      </w:r>
      <m:oMath>
        <m:r>
          <w:rPr>
            <w:rFonts w:ascii="Cambria Math" w:hAnsi="TH SarabunPSK" w:cs="TH SarabunPSK"/>
            <w:sz w:val="24"/>
            <w:szCs w:val="24"/>
          </w:rPr>
          <m:t>b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ที่เหมาะสม 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31E5539A" w14:textId="77777777" w:rsidTr="00856794">
        <w:tc>
          <w:tcPr>
            <w:tcW w:w="774" w:type="dxa"/>
          </w:tcPr>
          <w:p w14:paraId="1437E09D" w14:textId="77777777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3EB09052" w14:textId="2E9BA1B0" w:rsidR="00F37A4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b=</m:t>
                </m:r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r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169D76DA" w14:textId="1A7C6D2B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4 )</w:t>
            </w:r>
          </w:p>
        </w:tc>
      </w:tr>
    </w:tbl>
    <w:p w14:paraId="4DA138BF" w14:textId="77777777" w:rsidR="00F37A49" w:rsidRPr="00432D1E" w:rsidRDefault="00F37A49" w:rsidP="00F37A49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4CF5142" w14:textId="7E52AC02" w:rsidR="00F37A49" w:rsidRPr="00432D1E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r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ซัพพอร์ตเวกเตอร์ที่อยู่ระนาบบน</w:t>
      </w:r>
    </w:p>
    <w:p w14:paraId="306D2A11" w14:textId="71365899" w:rsidR="00F37A49" w:rsidRPr="00432D1E" w:rsidRDefault="00F37A49" w:rsidP="002E617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ซัพพอร์ตเวกเตอร์ที่อยู่ระนาบล่าง</w:t>
      </w:r>
    </w:p>
    <w:p w14:paraId="66F3A6E4" w14:textId="0B1F4B8D" w:rsidR="00F37A49" w:rsidRPr="00432D1E" w:rsidRDefault="00F37A49" w:rsidP="00F37A49">
      <w:pPr>
        <w:spacing w:before="240" w:after="240"/>
        <w:ind w:left="720" w:firstLine="720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เคอร์เนลที่ใช้คือเรเดียลเบซิคฟังก์ชัน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(Radial Basis </w:t>
      </w:r>
      <w:proofErr w:type="spellStart"/>
      <w:r w:rsidRPr="00432D1E">
        <w:rPr>
          <w:rFonts w:ascii="TH SarabunPSK" w:hAnsi="TH SarabunPSK" w:cs="TH SarabunPSK" w:hint="cs"/>
          <w:sz w:val="32"/>
          <w:szCs w:val="32"/>
        </w:rPr>
        <w:t>Function;RBF</w:t>
      </w:r>
      <w:proofErr w:type="spellEnd"/>
      <w:r w:rsidRPr="00432D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2.2.5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01A77205" w14:textId="77777777" w:rsidTr="00856794">
        <w:tc>
          <w:tcPr>
            <w:tcW w:w="774" w:type="dxa"/>
          </w:tcPr>
          <w:p w14:paraId="34CB035E" w14:textId="77777777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B4D0603" w14:textId="6AFFB084" w:rsidR="00F37A49" w:rsidRPr="00432D1E" w:rsidRDefault="002E6173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TH SarabunPSK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/2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func>
              </m:oMath>
            </m:oMathPara>
          </w:p>
        </w:tc>
        <w:tc>
          <w:tcPr>
            <w:tcW w:w="1066" w:type="dxa"/>
            <w:vAlign w:val="center"/>
          </w:tcPr>
          <w:p w14:paraId="04EC8B44" w14:textId="12029508" w:rsidR="00F37A49" w:rsidRPr="00432D1E" w:rsidRDefault="00F37A49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5 )</w:t>
            </w:r>
          </w:p>
        </w:tc>
      </w:tr>
    </w:tbl>
    <w:p w14:paraId="4F5889FE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6ACCAA86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29AC0A6F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037F4746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14159972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4110492E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/>
          <w:sz w:val="32"/>
          <w:szCs w:val="32"/>
        </w:rPr>
      </w:pPr>
    </w:p>
    <w:p w14:paraId="7AD12B6B" w14:textId="1BAC6E4D" w:rsidR="00F37A49" w:rsidRPr="00432D1E" w:rsidRDefault="00F37A49" w:rsidP="00856794">
      <w:pPr>
        <w:spacing w:before="240"/>
        <w:ind w:left="720" w:firstLine="720"/>
        <w:jc w:val="thaiDistribute"/>
        <w:rPr>
          <w:rFonts w:ascii="TH SarabunPSK" w:hAnsi="TH SarabunPSK" w:cs="TH SarabunPSK"/>
          <w:spacing w:val="-20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ซึ่งภาพรวมของสถาปัตยกรรมซัพพอร์ตเวกเตอร์รีเกรสชันแสดงได้ดัง</w:t>
      </w:r>
      <w:r w:rsidRPr="00432D1E">
        <w:rPr>
          <w:rFonts w:ascii="TH SarabunPSK" w:hAnsi="TH SarabunPSK" w:cs="TH SarabunPSK" w:hint="cs"/>
          <w:spacing w:val="-20"/>
          <w:sz w:val="32"/>
          <w:szCs w:val="32"/>
          <w:cs/>
        </w:rPr>
        <w:t xml:space="preserve">รูปภาพที่ </w:t>
      </w:r>
      <w:r w:rsidRPr="00432D1E">
        <w:rPr>
          <w:rFonts w:ascii="TH SarabunPSK" w:hAnsi="TH SarabunPSK" w:cs="TH SarabunPSK" w:hint="cs"/>
          <w:spacing w:val="-20"/>
          <w:sz w:val="32"/>
          <w:szCs w:val="32"/>
        </w:rPr>
        <w:t>2..1.4</w:t>
      </w:r>
    </w:p>
    <w:p w14:paraId="070A37A9" w14:textId="5CEAF161" w:rsidR="00F37A49" w:rsidRPr="00432D1E" w:rsidRDefault="00F37A49" w:rsidP="00856794">
      <w:pPr>
        <w:ind w:left="720" w:hanging="720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3C3B09C7" wp14:editId="6A24AF6F">
                <wp:extent cx="5210175" cy="2535057"/>
                <wp:effectExtent l="0" t="0" r="9525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7" name="Text Box 41"/>
                        <wps:cNvSpPr txBox="1"/>
                        <wps:spPr>
                          <a:xfrm>
                            <a:off x="2516160" y="1772717"/>
                            <a:ext cx="374015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D4B3AF" w14:textId="77777777" w:rsidR="00DA657B" w:rsidRDefault="00DA657B" w:rsidP="00F37A49">
                              <w:r w:rsidRPr="00ED7D08">
                                <w:rPr>
                                  <w:position w:val="-14"/>
                                </w:rPr>
                                <w:object w:dxaOrig="315" w:dyaOrig="375" w14:anchorId="457BA779">
                                  <v:shape id="_x0000_i1033" type="#_x0000_t75" style="width:15.75pt;height:18.75pt">
                                    <v:imagedata r:id="rId49" o:title=""/>
                                  </v:shape>
                                  <o:OLEObject Type="Embed" ProgID="Equation.3" ShapeID="_x0000_i1033" DrawAspect="Content" ObjectID="_1664270859" r:id="rId50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1"/>
                        <wps:cNvSpPr txBox="1"/>
                        <wps:spPr>
                          <a:xfrm>
                            <a:off x="2516158" y="819487"/>
                            <a:ext cx="374015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73443E" w14:textId="77777777" w:rsidR="00DA657B" w:rsidRDefault="00DA657B" w:rsidP="00F37A49">
                              <w:r w:rsidRPr="00ED7D08">
                                <w:rPr>
                                  <w:position w:val="-10"/>
                                </w:rPr>
                                <w:object w:dxaOrig="300" w:dyaOrig="330" w14:anchorId="01FE1B8B">
                                  <v:shape id="_x0000_i1035" type="#_x0000_t75" style="width:15pt;height:16.5pt">
                                    <v:imagedata r:id="rId51" o:title=""/>
                                  </v:shape>
                                  <o:OLEObject Type="Embed" ProgID="Equation.3" ShapeID="_x0000_i1035" DrawAspect="Content" ObjectID="_1664270860" r:id="rId52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2515525" y="345630"/>
                            <a:ext cx="37465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9D59B4" w14:textId="77777777" w:rsidR="00DA657B" w:rsidRDefault="00DA657B" w:rsidP="00F37A49">
                              <w:r w:rsidRPr="00ED7D08">
                                <w:rPr>
                                  <w:position w:val="-10"/>
                                </w:rPr>
                                <w:object w:dxaOrig="285" w:dyaOrig="330" w14:anchorId="3D0DC077">
                                  <v:shape id="_x0000_i1037" type="#_x0000_t75" style="width:14.25pt;height:16.5pt">
                                    <v:imagedata r:id="rId53" o:title=""/>
                                  </v:shape>
                                  <o:OLEObject Type="Embed" ProgID="Equation.3" ShapeID="_x0000_i1037" DrawAspect="Content" ObjectID="_1664270861" r:id="rId54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22"/>
                        <wps:cNvSpPr txBox="1"/>
                        <wps:spPr>
                          <a:xfrm>
                            <a:off x="1235920" y="1806692"/>
                            <a:ext cx="311785" cy="3206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B147FB" w14:textId="77777777" w:rsidR="00DA657B" w:rsidRDefault="00DA657B" w:rsidP="00F37A49">
                              <w:r w:rsidRPr="00ED7D08">
                                <w:rPr>
                                  <w:position w:val="-14"/>
                                </w:rPr>
                                <w:object w:dxaOrig="300" w:dyaOrig="375" w14:anchorId="5687400E">
                                  <v:shape id="_x0000_i1039" type="#_x0000_t75" style="width:15pt;height:18.75pt">
                                    <v:imagedata r:id="rId55" o:title=""/>
                                  </v:shape>
                                  <o:OLEObject Type="Embed" ProgID="Equation.3" ShapeID="_x0000_i1039" DrawAspect="Content" ObjectID="_1664270862" r:id="rId56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1019823" y="771847"/>
                            <a:ext cx="840740" cy="4861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BBD3C" w14:textId="77777777" w:rsidR="00DA657B" w:rsidRDefault="00DA657B" w:rsidP="00F37A49">
                              <w:r w:rsidRPr="00ED7D08">
                                <w:rPr>
                                  <w:position w:val="-10"/>
                                </w:rPr>
                                <w:object w:dxaOrig="885" w:dyaOrig="330" w14:anchorId="35233B6E">
                                  <v:shape id="_x0000_i1041" type="#_x0000_t75" style="width:44.25pt;height:16.5pt">
                                    <v:imagedata r:id="rId57" o:title=""/>
                                  </v:shape>
                                  <o:OLEObject Type="Embed" ProgID="Equation.3" ShapeID="_x0000_i1041" DrawAspect="Content" ObjectID="_1664270863" r:id="rId5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1161249" y="375542"/>
                            <a:ext cx="312420" cy="3213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8A3DF" w14:textId="77777777" w:rsidR="00DA657B" w:rsidRDefault="00DA657B" w:rsidP="00F37A49">
                              <w:r w:rsidRPr="00ED7D08">
                                <w:rPr>
                                  <w:position w:val="-10"/>
                                </w:rPr>
                                <w:object w:dxaOrig="240" w:dyaOrig="330" w14:anchorId="0E876B36">
                                  <v:shape id="_x0000_i1043" type="#_x0000_t75" style="width:12pt;height:16.5pt">
                                    <v:imagedata r:id="rId59" o:title=""/>
                                  </v:shape>
                                  <o:OLEObject Type="Embed" ProgID="Equation.3" ShapeID="_x0000_i1043" DrawAspect="Content" ObjectID="_1664270864" r:id="rId6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27"/>
                        <wps:cNvSpPr txBox="1"/>
                        <wps:spPr>
                          <a:xfrm>
                            <a:off x="2568680" y="1137524"/>
                            <a:ext cx="246380" cy="609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239720" w14:textId="77777777" w:rsidR="00DA657B" w:rsidRDefault="00DA657B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76697CDD" w14:textId="77777777" w:rsidR="00DA657B" w:rsidRDefault="00DA657B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7E82D1C" w14:textId="77777777" w:rsidR="00DA657B" w:rsidRDefault="00DA657B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1236137" y="1169886"/>
                            <a:ext cx="246673" cy="6099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76AB5" w14:textId="77777777" w:rsidR="00DA657B" w:rsidRPr="0004288F" w:rsidRDefault="00DA657B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6A656BEE" w14:textId="77777777" w:rsidR="00DA657B" w:rsidRPr="0004288F" w:rsidRDefault="00DA657B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4FEA82EB" w14:textId="77777777" w:rsidR="00DA657B" w:rsidRPr="0004288F" w:rsidRDefault="00DA657B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สี่เหลี่ยมผืนผ้า 12"/>
                        <wps:cNvSpPr/>
                        <wps:spPr>
                          <a:xfrm>
                            <a:off x="36002" y="1138438"/>
                            <a:ext cx="590550" cy="360206"/>
                          </a:xfrm>
                          <a:prstGeom prst="rect">
                            <a:avLst/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AD5C11" w14:textId="77777777" w:rsidR="00DA657B" w:rsidRPr="00A000A3" w:rsidRDefault="00DA657B" w:rsidP="00F37A49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A000A3">
                                <w:rPr>
                                  <w:rFonts w:cs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สี่เหลี่ยมผืนผ้า 164"/>
                        <wps:cNvSpPr/>
                        <wps:spPr>
                          <a:xfrm>
                            <a:off x="1663803" y="395061"/>
                            <a:ext cx="705825" cy="25815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B1EB30" w14:textId="77777777" w:rsidR="00DA657B" w:rsidRPr="00A000A3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K(x,x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  <w:vertAlign w:val="subscript"/>
                                </w:rPr>
                                <w:t>1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สี่เหลี่ยมผืนผ้า 165"/>
                        <wps:cNvSpPr/>
                        <wps:spPr>
                          <a:xfrm>
                            <a:off x="1664143" y="947512"/>
                            <a:ext cx="705485" cy="26767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9889BF" w14:textId="77777777" w:rsidR="00DA657B" w:rsidRPr="008D13D3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สี่เหลี่ยมผืนผ้า 167"/>
                        <wps:cNvSpPr/>
                        <wps:spPr>
                          <a:xfrm>
                            <a:off x="1663803" y="1804761"/>
                            <a:ext cx="705485" cy="27720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94139" w14:textId="77777777" w:rsidR="00DA657B" w:rsidRPr="008D13D3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p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วงรี 13"/>
                        <wps:cNvSpPr/>
                        <wps:spPr>
                          <a:xfrm>
                            <a:off x="3274504" y="964843"/>
                            <a:ext cx="571501" cy="534080"/>
                          </a:xfrm>
                          <a:prstGeom prst="ellipse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2DC60A" w14:textId="77777777" w:rsidR="00DA657B" w:rsidRDefault="00DA657B" w:rsidP="00F37A49">
                              <w:pPr>
                                <w:jc w:val="center"/>
                              </w:pPr>
                              <w:r w:rsidRPr="00D72022">
                                <w:rPr>
                                  <w:position w:val="-14"/>
                                </w:rPr>
                                <w:object w:dxaOrig="480" w:dyaOrig="375" w14:anchorId="4C780392">
                                  <v:shape id="_x0000_i1045" type="#_x0000_t75" style="width:24pt;height:18.75pt">
                                    <v:imagedata r:id="rId61" o:title=""/>
                                  </v:shape>
                                  <o:OLEObject Type="Embed" ProgID="Equation.3" ShapeID="_x0000_i1045" DrawAspect="Content" ObjectID="_1664270865" r:id="rId62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สี่เหลี่ยมผืนผ้า 168"/>
                        <wps:cNvSpPr/>
                        <wps:spPr>
                          <a:xfrm>
                            <a:off x="4397480" y="1081350"/>
                            <a:ext cx="590549" cy="28574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2B18CF" w14:textId="77777777" w:rsidR="00DA657B" w:rsidRPr="00AC1B2B" w:rsidRDefault="00DA657B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D72022">
                                <w:rPr>
                                  <w:rFonts w:ascii="Times New Roman" w:eastAsia="Times New Roman" w:hAnsi="Times New Roman" w:cs="Times New Roman"/>
                                  <w:position w:val="-10"/>
                                  <w:sz w:val="22"/>
                                  <w:szCs w:val="22"/>
                                </w:rPr>
                                <w:object w:dxaOrig="210" w:dyaOrig="315" w14:anchorId="7E134AD7">
                                  <v:shape id="_x0000_i1047" type="#_x0000_t75" style="width:10.5pt;height:15.75pt">
                                    <v:imagedata r:id="rId63" o:title=""/>
                                  </v:shape>
                                  <o:OLEObject Type="Embed" ProgID="Equation.3" ShapeID="_x0000_i1047" DrawAspect="Content" ObjectID="_1664270866" r:id="rId64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ลูกศรเชื่อมต่อแบบตรง 15"/>
                        <wps:cNvCnPr/>
                        <wps:spPr>
                          <a:xfrm flipV="1">
                            <a:off x="626532" y="524137"/>
                            <a:ext cx="1037271" cy="794404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ลูกศรเชื่อมต่อแบบตรง 16"/>
                        <wps:cNvCnPr/>
                        <wps:spPr>
                          <a:xfrm flipV="1">
                            <a:off x="626532" y="1081350"/>
                            <a:ext cx="1037611" cy="237191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ลูกศรเชื่อมต่อแบบตรง 17"/>
                        <wps:cNvCnPr/>
                        <wps:spPr>
                          <a:xfrm>
                            <a:off x="626532" y="1318541"/>
                            <a:ext cx="1037271" cy="624821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ลูกศรเชื่อมต่อแบบตรง 18"/>
                        <wps:cNvCnPr/>
                        <wps:spPr>
                          <a:xfrm>
                            <a:off x="2369628" y="524137"/>
                            <a:ext cx="988570" cy="518920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ลูกศรเชื่อมต่อแบบตรง 19"/>
                        <wps:cNvCnPr/>
                        <wps:spPr>
                          <a:xfrm>
                            <a:off x="2369628" y="1081350"/>
                            <a:ext cx="904876" cy="150533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ลูกศรเชื่อมต่อแบบตรง 20"/>
                        <wps:cNvCnPr/>
                        <wps:spPr>
                          <a:xfrm flipV="1">
                            <a:off x="2369288" y="1420709"/>
                            <a:ext cx="988910" cy="522653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ลูกศรเชื่อมต่อแบบตรง 31"/>
                        <wps:cNvCnPr/>
                        <wps:spPr>
                          <a:xfrm flipV="1">
                            <a:off x="3846005" y="1224225"/>
                            <a:ext cx="551475" cy="7658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สี่เหลี่ยมผืนผ้า 259"/>
                        <wps:cNvSpPr/>
                        <wps:spPr>
                          <a:xfrm>
                            <a:off x="3386773" y="1779827"/>
                            <a:ext cx="374014" cy="44216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C21F6" w14:textId="77777777" w:rsidR="00DA657B" w:rsidRDefault="00DA657B" w:rsidP="00F37A49">
                              <w:pPr>
                                <w:jc w:val="center"/>
                              </w:pPr>
                              <w:r w:rsidRPr="0004288F">
                                <w:rPr>
                                  <w:position w:val="-6"/>
                                </w:rPr>
                                <w:object w:dxaOrig="210" w:dyaOrig="285" w14:anchorId="21639D09">
                                  <v:shape id="_x0000_i1049" type="#_x0000_t75" style="width:10.5pt;height:14.25pt">
                                    <v:imagedata r:id="rId65" o:title=""/>
                                  </v:shape>
                                  <o:OLEObject Type="Embed" ProgID="Equation.3" ShapeID="_x0000_i1049" DrawAspect="Content" ObjectID="_1664270867" r:id="rId6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ลูกศรเชื่อมต่อแบบตรง 260"/>
                        <wps:cNvCnPr/>
                        <wps:spPr>
                          <a:xfrm flipH="1" flipV="1">
                            <a:off x="3560255" y="1498923"/>
                            <a:ext cx="13525" cy="280904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Text Box 41"/>
                        <wps:cNvSpPr txBox="1"/>
                        <wps:spPr>
                          <a:xfrm>
                            <a:off x="2210587" y="2126600"/>
                            <a:ext cx="1004570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360F04" w14:textId="77777777" w:rsidR="00DA657B" w:rsidRDefault="00DA657B" w:rsidP="00F37A49">
                              <w:r w:rsidRPr="00ED7D08">
                                <w:rPr>
                                  <w:position w:val="-12"/>
                                </w:rPr>
                                <w:object w:dxaOrig="1365" w:dyaOrig="375" w14:anchorId="6BFF9CFA">
                                  <v:shape id="_x0000_i1051" type="#_x0000_t75" style="width:68.25pt;height:18.75pt">
                                    <v:imagedata r:id="rId67" o:title=""/>
                                  </v:shape>
                                  <o:OLEObject Type="Embed" ProgID="Equation.3" ShapeID="_x0000_i1051" DrawAspect="Content" ObjectID="_1664270868" r:id="rId68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3B09C7" id="Canvas 75" o:spid="_x0000_s1150" editas="canvas" style="width:410.25pt;height:199.6pt;mso-position-horizontal-relative:char;mso-position-vertical-relative:line" coordsize="52101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">
                <v:shape id="_x0000_s1151" type="#_x0000_t75" style="position:absolute;width:52101;height:2534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152" type="#_x0000_t202" style="position:absolute;left:25161;top:17727;width:3740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" fillcolor="window" stroked="f" strokeweight=".5pt">
                  <v:textbox>
                    <w:txbxContent>
                      <w:p w14:paraId="33D4B3AF" w14:textId="77777777" w:rsidR="00DA657B" w:rsidRDefault="00DA657B" w:rsidP="00F37A49">
                        <w:r w:rsidRPr="00ED7D08">
                          <w:rPr>
                            <w:position w:val="-14"/>
                          </w:rPr>
                          <w:object w:dxaOrig="315" w:dyaOrig="375" w14:anchorId="457BA779">
                            <v:shape id="_x0000_i1033" type="#_x0000_t75" style="width:15.75pt;height:18.75pt">
                              <v:imagedata r:id="rId49" o:title=""/>
                            </v:shape>
                            <o:OLEObject Type="Embed" ProgID="Equation.3" ShapeID="_x0000_i1033" DrawAspect="Content" ObjectID="_1664270859" r:id="rId69"/>
                          </w:object>
                        </w:r>
                      </w:p>
                    </w:txbxContent>
                  </v:textbox>
                </v:shape>
                <v:shape id="Text Box 41" o:spid="_x0000_s1153" type="#_x0000_t202" style="position:absolute;left:25161;top:8194;width:374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" fillcolor="window" stroked="f" strokeweight=".5pt">
                  <v:textbox>
                    <w:txbxContent>
                      <w:p w14:paraId="0C73443E" w14:textId="77777777" w:rsidR="00DA657B" w:rsidRDefault="00DA657B" w:rsidP="00F37A49">
                        <w:r w:rsidRPr="00ED7D08">
                          <w:rPr>
                            <w:position w:val="-10"/>
                          </w:rPr>
                          <w:object w:dxaOrig="300" w:dyaOrig="330" w14:anchorId="01FE1B8B">
                            <v:shape id="_x0000_i1035" type="#_x0000_t75" style="width:15pt;height:16.5pt">
                              <v:imagedata r:id="rId51" o:title=""/>
                            </v:shape>
                            <o:OLEObject Type="Embed" ProgID="Equation.3" ShapeID="_x0000_i1035" DrawAspect="Content" ObjectID="_1664270860" r:id="rId70"/>
                          </w:object>
                        </w:r>
                      </w:p>
                    </w:txbxContent>
                  </v:textbox>
                </v:shape>
                <v:shape id="Text Box 49" o:spid="_x0000_s1154" type="#_x0000_t202" style="position:absolute;left:25155;top:3456;width:3746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" fillcolor="white [3201]" stroked="f" strokeweight=".5pt">
                  <v:textbox>
                    <w:txbxContent>
                      <w:p w14:paraId="539D59B4" w14:textId="77777777" w:rsidR="00DA657B" w:rsidRDefault="00DA657B" w:rsidP="00F37A49">
                        <w:r w:rsidRPr="00ED7D08">
                          <w:rPr>
                            <w:position w:val="-10"/>
                          </w:rPr>
                          <w:object w:dxaOrig="285" w:dyaOrig="330" w14:anchorId="3D0DC077">
                            <v:shape id="_x0000_i1037" type="#_x0000_t75" style="width:14.25pt;height:16.5pt">
                              <v:imagedata r:id="rId53" o:title=""/>
                            </v:shape>
                            <o:OLEObject Type="Embed" ProgID="Equation.3" ShapeID="_x0000_i1037" DrawAspect="Content" ObjectID="_1664270861" r:id="rId71"/>
                          </w:object>
                        </w:r>
                      </w:p>
                    </w:txbxContent>
                  </v:textbox>
                </v:shape>
                <v:shape id="Text Box 22" o:spid="_x0000_s1155" type="#_x0000_t202" style="position:absolute;left:12359;top:18066;width:311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" fillcolor="window" stroked="f" strokeweight=".5pt">
                  <v:textbox>
                    <w:txbxContent>
                      <w:p w14:paraId="1DB147FB" w14:textId="77777777" w:rsidR="00DA657B" w:rsidRDefault="00DA657B" w:rsidP="00F37A49">
                        <w:r w:rsidRPr="00ED7D08">
                          <w:rPr>
                            <w:position w:val="-14"/>
                          </w:rPr>
                          <w:object w:dxaOrig="300" w:dyaOrig="375" w14:anchorId="5687400E">
                            <v:shape id="_x0000_i1039" type="#_x0000_t75" style="width:15pt;height:18.75pt">
                              <v:imagedata r:id="rId55" o:title=""/>
                            </v:shape>
                            <o:OLEObject Type="Embed" ProgID="Equation.3" ShapeID="_x0000_i1039" DrawAspect="Content" ObjectID="_1664270862" r:id="rId72"/>
                          </w:object>
                        </w:r>
                      </w:p>
                    </w:txbxContent>
                  </v:textbox>
                </v:shape>
                <v:shape id="Text Box 51" o:spid="_x0000_s1156" type="#_x0000_t202" style="position:absolute;left:10198;top:7718;width:8407;height:4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" fillcolor="white [3201]" stroked="f" strokeweight=".5pt">
                  <v:textbox>
                    <w:txbxContent>
                      <w:p w14:paraId="23ABBD3C" w14:textId="77777777" w:rsidR="00DA657B" w:rsidRDefault="00DA657B" w:rsidP="00F37A49">
                        <w:r w:rsidRPr="00ED7D08">
                          <w:rPr>
                            <w:position w:val="-10"/>
                          </w:rPr>
                          <w:object w:dxaOrig="885" w:dyaOrig="330" w14:anchorId="35233B6E">
                            <v:shape id="_x0000_i1041" type="#_x0000_t75" style="width:44.25pt;height:16.5pt">
                              <v:imagedata r:id="rId57" o:title=""/>
                            </v:shape>
                            <o:OLEObject Type="Embed" ProgID="Equation.3" ShapeID="_x0000_i1041" DrawAspect="Content" ObjectID="_1664270863" r:id="rId73"/>
                          </w:object>
                        </w:r>
                      </w:p>
                    </w:txbxContent>
                  </v:textbox>
                </v:shape>
                <v:shape id="Text Box 52" o:spid="_x0000_s1157" type="#_x0000_t202" style="position:absolute;left:11612;top:3755;width:3124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8X0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" fillcolor="white [3201]" stroked="f" strokeweight=".5pt">
                  <v:textbox>
                    <w:txbxContent>
                      <w:p w14:paraId="7C28A3DF" w14:textId="77777777" w:rsidR="00DA657B" w:rsidRDefault="00DA657B" w:rsidP="00F37A49">
                        <w:r w:rsidRPr="00ED7D08">
                          <w:rPr>
                            <w:position w:val="-10"/>
                          </w:rPr>
                          <w:object w:dxaOrig="240" w:dyaOrig="330" w14:anchorId="0E876B36">
                            <v:shape id="_x0000_i1043" type="#_x0000_t75" style="width:12pt;height:16.5pt">
                              <v:imagedata r:id="rId59" o:title=""/>
                            </v:shape>
                            <o:OLEObject Type="Embed" ProgID="Equation.3" ShapeID="_x0000_i1043" DrawAspect="Content" ObjectID="_1664270864" r:id="rId74"/>
                          </w:object>
                        </w:r>
                      </w:p>
                    </w:txbxContent>
                  </v:textbox>
                </v:shape>
                <v:shape id="Text Box 27" o:spid="_x0000_s1158" type="#_x0000_t202" style="position:absolute;left:25686;top:11375;width:246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" fillcolor="window" stroked="f" strokeweight=".5pt">
                  <v:textbox>
                    <w:txbxContent>
                      <w:p w14:paraId="3E239720" w14:textId="77777777" w:rsidR="00DA657B" w:rsidRDefault="00DA657B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76697CDD" w14:textId="77777777" w:rsidR="00DA657B" w:rsidRDefault="00DA657B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47E82D1C" w14:textId="77777777" w:rsidR="00DA657B" w:rsidRDefault="00DA657B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54" o:spid="_x0000_s1159" type="#_x0000_t202" style="position:absolute;left:12361;top:11698;width:2467;height:6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" fillcolor="white [3201]" stroked="f" strokeweight=".5pt">
                  <v:textbox>
                    <w:txbxContent>
                      <w:p w14:paraId="31176AB5" w14:textId="77777777" w:rsidR="00DA657B" w:rsidRPr="0004288F" w:rsidRDefault="00DA657B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6A656BEE" w14:textId="77777777" w:rsidR="00DA657B" w:rsidRPr="0004288F" w:rsidRDefault="00DA657B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4FEA82EB" w14:textId="77777777" w:rsidR="00DA657B" w:rsidRPr="0004288F" w:rsidRDefault="00DA657B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</w:txbxContent>
                  </v:textbox>
                </v:shape>
                <v:rect id="สี่เหลี่ยมผืนผ้า 12" o:spid="_x0000_s1160" style="position:absolute;left:360;top:11384;width:5905;height:3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" fillcolor="white [3201]" strokecolor="black [3200]" strokeweight=".25pt">
                  <v:textbox>
                    <w:txbxContent>
                      <w:p w14:paraId="72AD5C11" w14:textId="77777777" w:rsidR="00DA657B" w:rsidRPr="00A000A3" w:rsidRDefault="00DA657B" w:rsidP="00F37A49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A000A3">
                          <w:rPr>
                            <w:rFonts w:cs="Times New Roman"/>
                          </w:rPr>
                          <w:t>x</w:t>
                        </w:r>
                      </w:p>
                    </w:txbxContent>
                  </v:textbox>
                </v:rect>
                <v:rect id="สี่เหลี่ยมผืนผ้า 164" o:spid="_x0000_s1161" style="position:absolute;left:16638;top:3950;width:7058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" fillcolor="window" strokecolor="windowText" strokeweight=".25pt">
                  <v:textbox>
                    <w:txbxContent>
                      <w:p w14:paraId="7FB1EB30" w14:textId="77777777" w:rsidR="00DA657B" w:rsidRPr="00A000A3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K(x,x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  <w:vertAlign w:val="subscript"/>
                          </w:rPr>
                          <w:t>1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5" o:spid="_x0000_s1162" style="position:absolute;left:16641;top:9475;width:7055;height:26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" fillcolor="window" strokecolor="windowText" strokeweight=".25pt">
                  <v:textbox>
                    <w:txbxContent>
                      <w:p w14:paraId="679889BF" w14:textId="77777777" w:rsidR="00DA657B" w:rsidRPr="008D13D3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7" o:spid="_x0000_s1163" style="position:absolute;left:16638;top:18047;width:7054;height:2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" fillcolor="window" strokecolor="windowText" strokeweight=".25pt">
                  <v:textbox>
                    <w:txbxContent>
                      <w:p w14:paraId="61E94139" w14:textId="77777777" w:rsidR="00DA657B" w:rsidRPr="008D13D3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p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oval id="วงรี 13" o:spid="_x0000_s1164" style="position:absolute;left:32745;top:9648;width:5715;height: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" fillcolor="white [3201]" strokecolor="black [3213]" strokeweight=".25pt">
                  <v:textbox>
                    <w:txbxContent>
                      <w:p w14:paraId="332DC60A" w14:textId="77777777" w:rsidR="00DA657B" w:rsidRDefault="00DA657B" w:rsidP="00F37A49">
                        <w:pPr>
                          <w:jc w:val="center"/>
                        </w:pPr>
                        <w:r w:rsidRPr="00D72022">
                          <w:rPr>
                            <w:position w:val="-14"/>
                          </w:rPr>
                          <w:object w:dxaOrig="480" w:dyaOrig="375" w14:anchorId="4C780392">
                            <v:shape id="_x0000_i1045" type="#_x0000_t75" style="width:24pt;height:18.75pt">
                              <v:imagedata r:id="rId61" o:title=""/>
                            </v:shape>
                            <o:OLEObject Type="Embed" ProgID="Equation.3" ShapeID="_x0000_i1045" DrawAspect="Content" ObjectID="_1664270865" r:id="rId75"/>
                          </w:object>
                        </w:r>
                      </w:p>
                    </w:txbxContent>
                  </v:textbox>
                </v:oval>
                <v:rect id="สี่เหลี่ยมผืนผ้า 168" o:spid="_x0000_s1165" style="position:absolute;left:43974;top:10813;width:590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" fillcolor="window" strokecolor="windowText" strokeweight=".25pt">
                  <v:textbox>
                    <w:txbxContent>
                      <w:p w14:paraId="452B18CF" w14:textId="77777777" w:rsidR="00DA657B" w:rsidRPr="00AC1B2B" w:rsidRDefault="00DA657B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D72022">
                          <w:rPr>
                            <w:rFonts w:ascii="Times New Roman" w:eastAsia="Times New Roman" w:hAnsi="Times New Roman" w:cs="Times New Roman"/>
                            <w:position w:val="-10"/>
                            <w:sz w:val="22"/>
                            <w:szCs w:val="22"/>
                          </w:rPr>
                          <w:object w:dxaOrig="210" w:dyaOrig="315" w14:anchorId="7E134AD7">
                            <v:shape id="_x0000_i1047" type="#_x0000_t75" style="width:10.5pt;height:15.75pt">
                              <v:imagedata r:id="rId63" o:title=""/>
                            </v:shape>
                            <o:OLEObject Type="Embed" ProgID="Equation.3" ShapeID="_x0000_i1047" DrawAspect="Content" ObjectID="_1664270866" r:id="rId76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15" o:spid="_x0000_s1166" type="#_x0000_t32" style="position:absolute;left:6265;top:5241;width:10373;height:7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6" o:spid="_x0000_s1167" type="#_x0000_t32" style="position:absolute;left:6265;top:10813;width:10376;height:2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7" o:spid="_x0000_s1168" type="#_x0000_t32" style="position:absolute;left:6265;top:13185;width:10373;height:6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8" o:spid="_x0000_s1169" type="#_x0000_t32" style="position:absolute;left:23696;top:5241;width:9885;height:5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9" o:spid="_x0000_s1170" type="#_x0000_t32" style="position:absolute;left:23696;top:10813;width:9049;height:1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20" o:spid="_x0000_s1171" type="#_x0000_t32" style="position:absolute;left:23692;top:14207;width:9889;height:5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" strokecolor="black [3040]">
                  <v:stroke endarrow="block"/>
                </v:shape>
                <v:shape id="ลูกศรเชื่อมต่อแบบตรง 31" o:spid="_x0000_s1172" type="#_x0000_t32" style="position:absolute;left:38460;top:12242;width:551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" strokecolor="black [3040]">
                  <v:stroke endarrow="block"/>
                </v:shape>
                <v:rect id="สี่เหลี่ยมผืนผ้า 259" o:spid="_x0000_s1173" style="position:absolute;left:33867;top:17798;width:3740;height:4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" fillcolor="white [3201]" strokecolor="black [3213]" strokeweight=".25pt">
                  <v:textbox>
                    <w:txbxContent>
                      <w:p w14:paraId="058C21F6" w14:textId="77777777" w:rsidR="00DA657B" w:rsidRDefault="00DA657B" w:rsidP="00F37A49">
                        <w:pPr>
                          <w:jc w:val="center"/>
                        </w:pPr>
                        <w:r w:rsidRPr="0004288F">
                          <w:rPr>
                            <w:position w:val="-6"/>
                          </w:rPr>
                          <w:object w:dxaOrig="210" w:dyaOrig="285" w14:anchorId="21639D09">
                            <v:shape id="_x0000_i1049" type="#_x0000_t75" style="width:10.5pt;height:14.25pt">
                              <v:imagedata r:id="rId65" o:title=""/>
                            </v:shape>
                            <o:OLEObject Type="Embed" ProgID="Equation.3" ShapeID="_x0000_i1049" DrawAspect="Content" ObjectID="_1664270867" r:id="rId77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260" o:spid="_x0000_s1174" type="#_x0000_t32" style="position:absolute;left:35602;top:14989;width:135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" strokecolor="black [3040]">
                  <v:stroke endarrow="block"/>
                </v:shape>
                <v:shape id="Text Box 41" o:spid="_x0000_s1175" type="#_x0000_t202" style="position:absolute;left:22105;top:21266;width:10046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" fillcolor="window" stroked="f" strokeweight=".5pt">
                  <v:textbox>
                    <w:txbxContent>
                      <w:p w14:paraId="48360F04" w14:textId="77777777" w:rsidR="00DA657B" w:rsidRDefault="00DA657B" w:rsidP="00F37A49">
                        <w:r w:rsidRPr="00ED7D08">
                          <w:rPr>
                            <w:position w:val="-12"/>
                          </w:rPr>
                          <w:object w:dxaOrig="1365" w:dyaOrig="375" w14:anchorId="6BFF9CFA">
                            <v:shape id="_x0000_i1051" type="#_x0000_t75" style="width:68.25pt;height:18.75pt">
                              <v:imagedata r:id="rId67" o:title=""/>
                            </v:shape>
                            <o:OLEObject Type="Embed" ProgID="Equation.3" ShapeID="_x0000_i1051" DrawAspect="Content" ObjectID="_1664270868" r:id="rId78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432D1E">
        <w:rPr>
          <w:rFonts w:ascii="TH SarabunPSK" w:hAnsi="TH SarabunPSK" w:cs="TH SarabunPSK" w:hint="cs"/>
          <w:spacing w:val="-20"/>
          <w:sz w:val="32"/>
          <w:szCs w:val="32"/>
        </w:rPr>
        <w:t xml:space="preserve">    </w:t>
      </w:r>
    </w:p>
    <w:p w14:paraId="5DE67E9A" w14:textId="4466E48D" w:rsidR="00F37A49" w:rsidRPr="00432D1E" w:rsidRDefault="00F37A49" w:rsidP="00432D1E">
      <w:pPr>
        <w:spacing w:after="240"/>
        <w:jc w:val="center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</w:rPr>
        <w:t xml:space="preserve">             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4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สถาปัตยกรรมซัพพอร์ต์เวกเตอร์รีเกรสชัน</w:t>
      </w:r>
    </w:p>
    <w:p w14:paraId="0EEF9D2F" w14:textId="1FF6CA07" w:rsidR="00E11BEB" w:rsidRPr="00432D1E" w:rsidRDefault="00856794" w:rsidP="00856794">
      <w:pPr>
        <w:pStyle w:val="Heading3"/>
      </w:pPr>
      <w:r w:rsidRPr="00432D1E">
        <w:rPr>
          <w:rFonts w:hint="cs"/>
        </w:rPr>
        <w:t>Membership Function</w:t>
      </w:r>
    </w:p>
    <w:p w14:paraId="7BA0E96A" w14:textId="538AFAFE" w:rsidR="00856794" w:rsidRPr="00432D1E" w:rsidRDefault="00856794" w:rsidP="00856794">
      <w:pPr>
        <w:ind w:firstLine="576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ฟังก์ชันความเป็นสมาชิกกำหนดระดับสมาชิกความเป็นสมาชิกของตัวแปรที่จะใช้งาน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[24]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บ่งบอกถึงระดับ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(Degree)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ของแต่ละสมาชิกในฟัซซีเซตว่าแทนกันได้ในระดับใด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ซึ่งค่าความเป็นสมาชิกของ</w:t>
      </w:r>
      <w:r w:rsidRPr="00432D1E">
        <w:rPr>
          <w:rFonts w:ascii="TH SarabunPSK" w:hAnsi="TH SarabunPSK" w:cs="TH SarabunPSK" w:hint="cs"/>
          <w:spacing w:val="10"/>
          <w:sz w:val="32"/>
          <w:szCs w:val="32"/>
          <w:cs/>
        </w:rPr>
        <w:t>ฟัซซีเซตในเอกภพสัมพัทธ์ถูกเรียกว่า ฟังก์ชันความเป็นสมาชิก</w:t>
      </w:r>
      <w:r w:rsidRPr="00432D1E">
        <w:rPr>
          <w:rFonts w:ascii="TH SarabunPSK" w:hAnsi="TH SarabunPSK" w:cs="TH SarabunPSK" w:hint="cs"/>
          <w:spacing w:val="10"/>
          <w:sz w:val="32"/>
          <w:szCs w:val="32"/>
        </w:rPr>
        <w:t xml:space="preserve"> (Membership Function) </w:t>
      </w:r>
      <w:r w:rsidRPr="00432D1E">
        <w:rPr>
          <w:rFonts w:ascii="TH SarabunPSK" w:hAnsi="TH SarabunPSK" w:cs="TH SarabunPSK" w:hint="cs"/>
          <w:spacing w:val="10"/>
          <w:sz w:val="32"/>
          <w:szCs w:val="32"/>
          <w:cs/>
        </w:rPr>
        <w:t>มีค่าอยู่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ในช่วงปิด </w:t>
      </w:r>
      <w:r w:rsidRPr="00432D1E">
        <w:rPr>
          <w:rFonts w:ascii="TH SarabunPSK" w:hAnsi="TH SarabunPSK" w:cs="TH SarabunPSK" w:hint="cs"/>
          <w:sz w:val="32"/>
          <w:szCs w:val="32"/>
        </w:rPr>
        <w:t>[0,1]</w:t>
      </w:r>
    </w:p>
    <w:p w14:paraId="15CBD5D1" w14:textId="1E1F8EF0" w:rsidR="00856794" w:rsidRPr="00432D1E" w:rsidRDefault="00856794" w:rsidP="00856794">
      <w:pPr>
        <w:ind w:firstLine="576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ฟังก์ชันความเป็นสมาชิกที่มีเวลามาเกี่ยวข้อง หรือขึ้นอยู่กับเวลาสามารถเขียนในรูปสมการได้ดังสมการที่ 2.2.6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465DA8F1" w14:textId="77777777" w:rsidTr="00856794">
        <w:tc>
          <w:tcPr>
            <w:tcW w:w="774" w:type="dxa"/>
          </w:tcPr>
          <w:p w14:paraId="02B12253" w14:textId="77777777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607E7D2D" w14:textId="51FA5657" w:rsidR="00856794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F951BF0" w14:textId="0AC0563E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2.6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9B12337" w14:textId="1C672E85" w:rsidR="00856794" w:rsidRPr="00432D1E" w:rsidRDefault="00856794" w:rsidP="002E6173">
      <w:pPr>
        <w:pStyle w:val="cpeBodyText"/>
        <w:jc w:val="center"/>
      </w:pPr>
      <w:r w:rsidRPr="00432D1E">
        <w:rPr>
          <w:rFonts w:hint="cs"/>
          <w:cs/>
        </w:rPr>
        <w:t xml:space="preserve">โดยที่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/>
                <w:sz w:val="24"/>
                <w:szCs w:val="24"/>
              </w:rPr>
              <m:t>i</m:t>
            </m:r>
          </m:sub>
        </m:sSub>
      </m:oMath>
      <w:r w:rsidRPr="00432D1E">
        <w:rPr>
          <w:rFonts w:hint="cs"/>
          <w:cs/>
        </w:rPr>
        <w:t xml:space="preserve"> คือ ณ เวลาที่ </w:t>
      </w:r>
      <m:oMath>
        <m:r>
          <w:rPr>
            <w:rFonts w:ascii="Cambria Math"/>
            <w:sz w:val="24"/>
            <w:szCs w:val="24"/>
          </w:rPr>
          <m:t>i</m:t>
        </m:r>
      </m:oMath>
      <w:r w:rsidR="002E6173" w:rsidRPr="00432D1E">
        <w:rPr>
          <w:rFonts w:hint="cs"/>
          <w:cs/>
        </w:rPr>
        <w:t xml:space="preserve"> </w:t>
      </w:r>
      <w:r w:rsidRPr="00432D1E">
        <w:rPr>
          <w:rFonts w:hint="cs"/>
          <w:cs/>
        </w:rPr>
        <w:t xml:space="preserve">ของระบบ ซึ่ง </w:t>
      </w:r>
      <m:oMath>
        <m:r>
          <w:rPr>
            <w:rFonts w:ascii="Cambria Math"/>
            <w:sz w:val="24"/>
            <w:szCs w:val="24"/>
          </w:rPr>
          <m:t>i=1,2,...,n</m:t>
        </m:r>
      </m:oMath>
    </w:p>
    <w:p w14:paraId="25A549D9" w14:textId="079E72D5" w:rsidR="00856794" w:rsidRPr="00432D1E" w:rsidRDefault="00856794" w:rsidP="002E617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เวลาที่เข้ามาในระบบอยู่ในช่วง 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t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≤</m:t>
        </m:r>
        <m:r>
          <w:rPr>
            <w:rFonts w:ascii="Cambria Math" w:hAnsi="TH SarabunPSK" w:cs="TH SarabunPSK"/>
            <w:sz w:val="24"/>
            <w:szCs w:val="24"/>
          </w:rPr>
          <m:t>...</m:t>
        </m:r>
        <m:r>
          <w:rPr>
            <w:rFonts w:ascii="Cambria Math" w:hAnsi="TH SarabunPSK" w:cs="TH SarabunPSK"/>
            <w:sz w:val="24"/>
            <w:szCs w:val="24"/>
          </w:rPr>
          <m:t>≤</m:t>
        </m:r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t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n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ซึ่งกำหนดให้ข้อมูลที่ </w:t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n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มีความสำคัญมากที่สุด นั่นคือ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n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=f</m:t>
        </m:r>
        <m:d>
          <m:d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H SarabunPSK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n</m:t>
                </m:r>
              </m:sub>
            </m:sSub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e>
        </m:d>
        <m:r>
          <w:rPr>
            <w:rFonts w:ascii="Cambria Math" w:hAnsi="TH SarabunPSK" w:cs="TH SarabunPSK"/>
            <w:sz w:val="24"/>
            <w:szCs w:val="24"/>
          </w:rPr>
          <m:t>=1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และให้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มีความสำคัญน้อยที่สุดจะได้ 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=f</m:t>
        </m:r>
        <m:d>
          <m:d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H SarabunPSK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e>
        </m:d>
        <m:r>
          <w:rPr>
            <w:rFonts w:ascii="Cambria Math" w:hAnsi="TH SarabunPSK" w:cs="TH SarabunPSK"/>
            <w:sz w:val="24"/>
            <w:szCs w:val="24"/>
          </w:rPr>
          <m:t>=λ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โดยที่ </w:t>
      </w:r>
      <m:oMath>
        <m:r>
          <w:rPr>
            <w:rFonts w:ascii="Cambria Math" w:hAnsi="TH SarabunPSK" w:cs="TH SarabunPSK"/>
            <w:sz w:val="24"/>
            <w:szCs w:val="24"/>
          </w:rPr>
          <m:t>λ</m:t>
        </m:r>
      </m:oMath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เป็นค่าขอบเขตล่างของฟังก์ชันความเป็นสมาชิก ซึ่งฟังก์ชันเชิงเส้นของความเป็นสมาชิกแบบฟัซซีสามารถเขียนให้อยู่ในรูปสมการได้ดังสมการที่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="00B82FEC" w:rsidRPr="00432D1E">
        <w:rPr>
          <w:rFonts w:ascii="TH SarabunPSK" w:hAnsi="TH SarabunPSK" w:cs="TH SarabunPSK" w:hint="cs"/>
          <w:sz w:val="32"/>
          <w:szCs w:val="32"/>
          <w:cs/>
        </w:rPr>
        <w:t>2.2.7</w:t>
      </w:r>
    </w:p>
    <w:p w14:paraId="612F4E31" w14:textId="6ED788FC" w:rsidR="00856794" w:rsidRPr="00432D1E" w:rsidRDefault="00856794" w:rsidP="00856794">
      <w:pPr>
        <w:pStyle w:val="BodyText"/>
        <w:rPr>
          <w:rFonts w:ascii="TH SarabunPSK" w:hAnsi="TH SarabunPSK" w:cs="TH SarabunPSK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6CBE0A0A" w14:textId="77777777" w:rsidTr="00856794">
        <w:tc>
          <w:tcPr>
            <w:tcW w:w="774" w:type="dxa"/>
          </w:tcPr>
          <w:p w14:paraId="19E4A575" w14:textId="77777777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73AC2C3A" w14:textId="3C2214AB" w:rsidR="00856794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=a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+b=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1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den>
                </m:f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2F29AC26" w14:textId="14034F18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B82FEC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DAF2DEC" w14:textId="7BC1B4BF" w:rsidR="00856794" w:rsidRPr="00432D1E" w:rsidRDefault="00B82FEC" w:rsidP="00B82FEC">
      <w:pPr>
        <w:pStyle w:val="BodyText"/>
        <w:spacing w:before="240"/>
        <w:ind w:firstLine="720"/>
        <w:jc w:val="thaiDistribute"/>
        <w:rPr>
          <w:rFonts w:ascii="TH SarabunPSK" w:hAnsi="TH SarabunPSK" w:cs="TH SarabunPSK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และฟังก์ชันกำลังสองของความเป็นสมาชิกแบบฟัซซีสามารถเขียนให้อยู่ในรูปสมการได้ดังสมการที่ 2.2.8</w:t>
      </w:r>
    </w:p>
    <w:p w14:paraId="38959B14" w14:textId="5E6B100D" w:rsidR="00856794" w:rsidRPr="00432D1E" w:rsidRDefault="00856794" w:rsidP="00856794">
      <w:pPr>
        <w:pStyle w:val="BodyText"/>
        <w:rPr>
          <w:rFonts w:ascii="TH SarabunPSK" w:hAnsi="TH SarabunPSK" w:cs="TH SarabunPSK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79E1F14C" w14:textId="77777777" w:rsidTr="00856794">
        <w:tc>
          <w:tcPr>
            <w:tcW w:w="774" w:type="dxa"/>
          </w:tcPr>
          <w:p w14:paraId="152A8B0B" w14:textId="77777777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1C24DC4C" w14:textId="1798F12C" w:rsidR="00856794" w:rsidRPr="00432D1E" w:rsidRDefault="00DA657B" w:rsidP="002E617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=a</m:t>
                </m:r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+b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+c=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1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</m:e>
                </m:d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 w:cs="TH SarabunPSK"/>
                                <w:i/>
                                <w:sz w:val="22"/>
                                <w:szCs w:val="24"/>
                              </w:rPr>
                            </m:ctrlPr>
                          </m:den>
                        </m:f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4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+λ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D240508" w14:textId="0192C6AE" w:rsidR="00856794" w:rsidRPr="00432D1E" w:rsidRDefault="00856794" w:rsidP="00856794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B82FEC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C53AEFE" w14:textId="3BF817F0" w:rsidR="00856794" w:rsidRPr="00432D1E" w:rsidRDefault="00B82FEC" w:rsidP="00B82FEC">
      <w:pPr>
        <w:pStyle w:val="BodyText"/>
        <w:spacing w:before="240"/>
        <w:ind w:firstLine="576"/>
        <w:jc w:val="thaiDistribute"/>
        <w:rPr>
          <w:rFonts w:ascii="TH SarabunPSK" w:hAnsi="TH SarabunPSK" w:cs="TH SarabunPSK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ในการเลือกใช้ฟังก์ชันของความเป็นสมาชิกจะเลือกตามความเหมาะสมและมีคุณสมบัติครอบคลุมถึงข้อมูลที่จะรับเข้ามา สามารถทับซ้อนกันได้ตามความเหมาะสมมีได้หลายค่า และฟังก์ชันสมาชิกที่ดีสามารถเปลี่ยนแปลงแก้ไขให้เข้ากับลักษณะของงานได้</w:t>
      </w:r>
    </w:p>
    <w:p w14:paraId="47A4484C" w14:textId="7D452AE5" w:rsidR="005D1B04" w:rsidRPr="00432D1E" w:rsidRDefault="00483E4D" w:rsidP="005D1B04">
      <w:pPr>
        <w:pStyle w:val="Heading2"/>
      </w:pPr>
      <w:r w:rsidRPr="00483E4D">
        <w:t>Foreign Exchange Market</w:t>
      </w:r>
      <w:r w:rsidRPr="00483E4D">
        <w:rPr>
          <w:rFonts w:hint="cs"/>
        </w:rPr>
        <w:t xml:space="preserve"> </w:t>
      </w:r>
      <w:r>
        <w:rPr>
          <w:rFonts w:hint="cs"/>
          <w:cs/>
        </w:rPr>
        <w:t>(</w:t>
      </w:r>
      <w:r w:rsidR="005D1B04" w:rsidRPr="00432D1E">
        <w:rPr>
          <w:rFonts w:hint="cs"/>
        </w:rPr>
        <w:t>Forex</w:t>
      </w:r>
      <w:r>
        <w:rPr>
          <w:rFonts w:hint="cs"/>
          <w:cs/>
        </w:rPr>
        <w:t>)</w:t>
      </w:r>
    </w:p>
    <w:p w14:paraId="0BD6A9CE" w14:textId="34048E91" w:rsidR="00432D1E" w:rsidRDefault="00483E4D" w:rsidP="007155B5">
      <w:pPr>
        <w:pStyle w:val="cpeBodyText"/>
        <w:spacing w:before="0"/>
        <w:rPr>
          <w:cs/>
        </w:rPr>
      </w:pPr>
      <w:r w:rsidRPr="00483E4D">
        <w:t>Foreign Exchange Market</w:t>
      </w:r>
      <w:r w:rsidRPr="00483E4D">
        <w:rPr>
          <w:rFonts w:hint="cs"/>
        </w:rPr>
        <w:t xml:space="preserve"> </w:t>
      </w:r>
      <w:r w:rsidR="00432D1E" w:rsidRPr="00432D1E">
        <w:rPr>
          <w:rFonts w:hint="cs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432D1E" w:rsidRPr="00432D1E">
        <w:rPr>
          <w:rFonts w:hint="cs"/>
        </w:rPr>
        <w:t xml:space="preserve">demand </w:t>
      </w:r>
      <w:r w:rsidR="00432D1E" w:rsidRPr="00432D1E">
        <w:rPr>
          <w:rFonts w:hint="cs"/>
          <w:cs/>
        </w:rPr>
        <w:t xml:space="preserve">และ </w:t>
      </w:r>
      <w:r w:rsidR="00432D1E" w:rsidRPr="00432D1E">
        <w:rPr>
          <w:rFonts w:hint="cs"/>
        </w:rPr>
        <w:t xml:space="preserve">supply </w:t>
      </w:r>
      <w:r w:rsidR="00432D1E" w:rsidRPr="00432D1E">
        <w:rPr>
          <w:rFonts w:hint="cs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 เรียกได้ว่า อัตราแลกเปลี่ยนเงินตรามีความอ่อนไหวต่อปัจจัยรอบข้างค่อนข้างมาก</w:t>
      </w:r>
    </w:p>
    <w:p w14:paraId="279A4F07" w14:textId="6B00DA3D" w:rsidR="007155B5" w:rsidRPr="007155B5" w:rsidRDefault="007155B5" w:rsidP="007155B5">
      <w:pPr>
        <w:pStyle w:val="Heading3"/>
      </w:pPr>
      <w:r>
        <w:t>Forex Trading</w:t>
      </w:r>
    </w:p>
    <w:p w14:paraId="048FF695" w14:textId="4DE81B5E" w:rsidR="007155B5" w:rsidRDefault="005D1B04" w:rsidP="007155B5">
      <w:pPr>
        <w:pStyle w:val="cpeBodyText"/>
        <w:spacing w:before="0"/>
      </w:pPr>
      <w:r w:rsidRPr="00432D1E">
        <w:rPr>
          <w:rFonts w:hint="cs"/>
          <w:cs/>
        </w:rPr>
        <w:t>การเทรด</w:t>
      </w:r>
      <w:r w:rsidR="007155B5">
        <w:rPr>
          <w:rFonts w:hint="cs"/>
          <w:cs/>
        </w:rPr>
        <w:t xml:space="preserve">ฟอเร็กซ์ </w:t>
      </w:r>
      <w:r w:rsidRPr="00432D1E">
        <w:rPr>
          <w:rFonts w:hint="cs"/>
          <w:cs/>
        </w:rPr>
        <w:t>คือ</w:t>
      </w:r>
      <w:r w:rsidR="007155B5">
        <w:rPr>
          <w:rFonts w:hint="cs"/>
          <w:cs/>
        </w:rPr>
        <w:t xml:space="preserve"> การซื้อขาย หรือ</w:t>
      </w:r>
      <w:r w:rsidRPr="00432D1E">
        <w:rPr>
          <w:rFonts w:hint="cs"/>
          <w:cs/>
        </w:rPr>
        <w:t xml:space="preserve">การแลกเปลี่ยนสกุลเงินต่างประเทศ เช่น แลกสกุลเงิน </w:t>
      </w:r>
      <w:r w:rsidRPr="00432D1E">
        <w:rPr>
          <w:rFonts w:hint="cs"/>
        </w:rPr>
        <w:t xml:space="preserve">Euro </w:t>
      </w:r>
      <w:r w:rsidRPr="00432D1E">
        <w:rPr>
          <w:rFonts w:hint="cs"/>
          <w:cs/>
        </w:rPr>
        <w:t xml:space="preserve">กับ </w:t>
      </w:r>
      <w:r w:rsidRPr="00432D1E">
        <w:rPr>
          <w:rFonts w:hint="cs"/>
        </w:rPr>
        <w:t xml:space="preserve">U.S. Dollar </w:t>
      </w:r>
      <w:r w:rsidRPr="00432D1E">
        <w:rPr>
          <w:rFonts w:hint="cs"/>
          <w:cs/>
        </w:rPr>
        <w:t>โดยการเทรด</w:t>
      </w:r>
      <w:r w:rsidR="00806376">
        <w:rPr>
          <w:rFonts w:hint="cs"/>
          <w:cs/>
        </w:rPr>
        <w:t>ฟอเร็กซ์</w:t>
      </w:r>
      <w:r w:rsidRPr="00432D1E">
        <w:rPr>
          <w:rFonts w:hint="cs"/>
        </w:rPr>
        <w:t xml:space="preserve"> </w:t>
      </w:r>
      <w:r w:rsidRPr="00432D1E">
        <w:rPr>
          <w:rFonts w:hint="cs"/>
          <w:cs/>
        </w:rPr>
        <w:t xml:space="preserve">ในปัจจุบันเป็นลักษณะของการเทรดออนไลน์ ซึ่งนักเทรด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>มือใหม่ ไม่จำต้องโดยทางไปยังร้านค้าแลกเงินตามสนามบินแต่อย่างใด</w:t>
      </w:r>
    </w:p>
    <w:p w14:paraId="0DC5DCE7" w14:textId="758F479F" w:rsidR="005D1B04" w:rsidRDefault="007155B5" w:rsidP="007155B5">
      <w:pPr>
        <w:pStyle w:val="cpeBodyText"/>
        <w:spacing w:before="0"/>
      </w:pPr>
      <w:r w:rsidRPr="007155B5">
        <w:rPr>
          <w:cs/>
        </w:rPr>
        <w:t>โดยการซื้อขาย</w:t>
      </w:r>
      <w:r>
        <w:rPr>
          <w:rFonts w:hint="cs"/>
          <w:cs/>
        </w:rPr>
        <w:t>ฟอเร็กซ์</w:t>
      </w:r>
      <w:r w:rsidRPr="007155B5">
        <w:rPr>
          <w:cs/>
        </w:rPr>
        <w:t xml:space="preserve">จะแสดงในรูปคู่ของสกุลเงิน เช่น </w:t>
      </w:r>
      <w:r w:rsidRPr="007155B5">
        <w:t xml:space="preserve">EUR/USD = 1.105965 </w:t>
      </w:r>
      <w:r w:rsidRPr="007155B5">
        <w:rPr>
          <w:cs/>
        </w:rPr>
        <w:t xml:space="preserve">หมายความว่า </w:t>
      </w:r>
      <w:r w:rsidRPr="007155B5">
        <w:t xml:space="preserve">1 Euro </w:t>
      </w:r>
      <w:r w:rsidRPr="007155B5">
        <w:rPr>
          <w:cs/>
        </w:rPr>
        <w:t xml:space="preserve">มีค่าเท่ากับ </w:t>
      </w:r>
      <w:r w:rsidRPr="007155B5">
        <w:t xml:space="preserve">1.105965 US Dollars </w:t>
      </w:r>
      <w:r w:rsidRPr="007155B5">
        <w:rPr>
          <w:cs/>
        </w:rPr>
        <w:t xml:space="preserve">การซื้อ </w:t>
      </w:r>
      <w:r w:rsidRPr="007155B5">
        <w:t xml:space="preserve">EUR/USD </w:t>
      </w:r>
      <w:r w:rsidRPr="007155B5">
        <w:rPr>
          <w:cs/>
        </w:rPr>
        <w:t xml:space="preserve">จะหมายถึง การซื้อ </w:t>
      </w:r>
      <w:r w:rsidRPr="007155B5">
        <w:t xml:space="preserve">EUR </w:t>
      </w:r>
      <w:r w:rsidRPr="007155B5">
        <w:rPr>
          <w:cs/>
        </w:rPr>
        <w:t xml:space="preserve">และขาย </w:t>
      </w:r>
      <w:r w:rsidRPr="007155B5">
        <w:t xml:space="preserve">USD </w:t>
      </w:r>
      <w:r w:rsidRPr="007155B5">
        <w:rPr>
          <w:cs/>
        </w:rPr>
        <w:t xml:space="preserve">และในทางตรงกันข้าม การขาย </w:t>
      </w:r>
      <w:r w:rsidRPr="007155B5">
        <w:t xml:space="preserve">EUR/USD </w:t>
      </w:r>
      <w:r w:rsidRPr="007155B5">
        <w:rPr>
          <w:cs/>
        </w:rPr>
        <w:t xml:space="preserve">หมายถึง การซื้อ </w:t>
      </w:r>
      <w:r w:rsidRPr="007155B5">
        <w:t xml:space="preserve">USD </w:t>
      </w:r>
      <w:r w:rsidRPr="007155B5">
        <w:rPr>
          <w:cs/>
        </w:rPr>
        <w:t xml:space="preserve">และขาย </w:t>
      </w:r>
      <w:r w:rsidRPr="007155B5">
        <w:t xml:space="preserve">EUR </w:t>
      </w:r>
      <w:r w:rsidRPr="007155B5">
        <w:rPr>
          <w:cs/>
        </w:rPr>
        <w:t xml:space="preserve">ตัวอย่างการซื้อขายคู่สกุลเงินที่สำคัญ ๆ ได้แก่ </w:t>
      </w:r>
      <w:r w:rsidRPr="007155B5">
        <w:t>EUR/USD, USD/JPY, GBP/USD, USD/CAD, USD/CHF, AUD/USD and NZD/USD</w:t>
      </w:r>
      <w:r w:rsidR="005D1B04" w:rsidRPr="00432D1E">
        <w:rPr>
          <w:rFonts w:hint="cs"/>
        </w:rPr>
        <w:t xml:space="preserve"> </w:t>
      </w:r>
    </w:p>
    <w:p w14:paraId="14BB8245" w14:textId="32E96B19" w:rsidR="00806376" w:rsidRDefault="00806376" w:rsidP="00806376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Broker</w:t>
      </w:r>
    </w:p>
    <w:p w14:paraId="3FBE6291" w14:textId="7F722E6B" w:rsidR="00806376" w:rsidRDefault="00806376" w:rsidP="008063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โบรกเกอร์ คือ คนกลางที่รับคำสั่งซื้อขายจากเทรดเดอร์ (</w:t>
      </w:r>
      <w:r>
        <w:rPr>
          <w:rFonts w:ascii="TH SarabunPSK" w:hAnsi="TH SarabunPSK" w:cs="TH SarabunPSK"/>
          <w:sz w:val="32"/>
          <w:szCs w:val="32"/>
        </w:rPr>
        <w:t xml:space="preserve">Trader) </w:t>
      </w:r>
      <w:r>
        <w:rPr>
          <w:rFonts w:ascii="TH SarabunPSK" w:hAnsi="TH SarabunPSK" w:cs="TH SarabunPSK" w:hint="cs"/>
          <w:sz w:val="32"/>
          <w:szCs w:val="32"/>
          <w:cs/>
        </w:rPr>
        <w:t>รายย่อยไปยังศูนย์กลางของตลาดฟอเร็กซ์ เพราะว่าเทรดเดอร์รายย่อยอย่างเราไม่สามารถส่งคำสั่งซื้อขายโดยตรงไปยังตลาดฟอเร็กซ์ได้ เลยจำเป็นต้องทำการซื้อขายผ่านโบรกเกอร์เท่านั้น</w:t>
      </w:r>
      <w:r w:rsidR="00477EF3">
        <w:rPr>
          <w:rFonts w:ascii="TH SarabunPSK" w:hAnsi="TH SarabunPSK" w:cs="TH SarabunPSK" w:hint="cs"/>
          <w:sz w:val="32"/>
          <w:szCs w:val="32"/>
          <w:cs/>
        </w:rPr>
        <w:t xml:space="preserve"> โบรกเกอร์แบ่งออกเป็น </w:t>
      </w:r>
      <w:r w:rsidR="00477EF3">
        <w:rPr>
          <w:rFonts w:ascii="TH SarabunPSK" w:hAnsi="TH SarabunPSK" w:cs="TH SarabunPSK"/>
          <w:sz w:val="32"/>
          <w:szCs w:val="32"/>
        </w:rPr>
        <w:t xml:space="preserve">2 </w:t>
      </w:r>
      <w:r w:rsidR="00477EF3">
        <w:rPr>
          <w:rFonts w:ascii="TH SarabunPSK" w:hAnsi="TH SarabunPSK" w:cs="TH SarabunPSK" w:hint="cs"/>
          <w:sz w:val="32"/>
          <w:szCs w:val="32"/>
          <w:cs/>
        </w:rPr>
        <w:t>ประเภท</w:t>
      </w:r>
    </w:p>
    <w:p w14:paraId="5A6BB661" w14:textId="42D8CFEB" w:rsidR="00477EF3" w:rsidRDefault="00477EF3" w:rsidP="00477EF3">
      <w:pPr>
        <w:pStyle w:val="ListParagraph"/>
        <w:numPr>
          <w:ilvl w:val="0"/>
          <w:numId w:val="19"/>
        </w:numPr>
        <w:jc w:val="thaiDistribute"/>
      </w:pPr>
      <w:r>
        <w:t xml:space="preserve">Dealing Desk Broker </w:t>
      </w:r>
    </w:p>
    <w:p w14:paraId="1E3B2406" w14:textId="758808C1" w:rsidR="00477EF3" w:rsidRPr="00477EF3" w:rsidRDefault="00477EF3" w:rsidP="007E0D07">
      <w:pPr>
        <w:ind w:left="108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77EF3">
        <w:rPr>
          <w:rFonts w:ascii="TH SarabunPSK" w:hAnsi="TH SarabunPSK" w:cs="TH SarabunPSK" w:hint="cs"/>
          <w:sz w:val="32"/>
          <w:szCs w:val="32"/>
          <w:cs/>
        </w:rPr>
        <w:t>เป็นโบรกเกอร์ที่รับเป็นเจ้ามือเอง (</w:t>
      </w:r>
      <w:r w:rsidRPr="00477EF3">
        <w:rPr>
          <w:rFonts w:ascii="TH SarabunPSK" w:hAnsi="TH SarabunPSK" w:cs="TH SarabunPSK" w:hint="cs"/>
          <w:sz w:val="32"/>
          <w:szCs w:val="32"/>
        </w:rPr>
        <w:t xml:space="preserve">Market Maker) </w:t>
      </w:r>
      <w:r w:rsidRPr="00477EF3">
        <w:rPr>
          <w:rFonts w:ascii="TH SarabunPSK" w:hAnsi="TH SarabunPSK" w:cs="TH SarabunPSK" w:hint="cs"/>
          <w:sz w:val="32"/>
          <w:szCs w:val="32"/>
          <w:cs/>
        </w:rPr>
        <w:t>คำสั่งซื้อขายของเราจะไม่ถูกส่งเข้าตลาดฟอเร็กซ์กลาง เพราะเมื่อคุณปิดออเดอร์ทางโบรกเกอร์ก็จะทำการจับคู่อีกฝั่งหนึ่งให้เราโดยอัตโนมัติ</w:t>
      </w:r>
    </w:p>
    <w:p w14:paraId="0F14CE9B" w14:textId="5DE1C58E" w:rsidR="00477EF3" w:rsidRDefault="00477EF3" w:rsidP="00477EF3">
      <w:pPr>
        <w:pStyle w:val="ListParagraph"/>
        <w:numPr>
          <w:ilvl w:val="0"/>
          <w:numId w:val="19"/>
        </w:numPr>
        <w:jc w:val="thaiDistribute"/>
      </w:pPr>
      <w:r>
        <w:lastRenderedPageBreak/>
        <w:t>No Dealing Desk Broker</w:t>
      </w:r>
    </w:p>
    <w:p w14:paraId="3964CE73" w14:textId="3E8D6970" w:rsidR="00477EF3" w:rsidRPr="00477EF3" w:rsidRDefault="00477EF3" w:rsidP="00477EF3">
      <w:pPr>
        <w:pStyle w:val="ListParagraph"/>
        <w:numPr>
          <w:ilvl w:val="0"/>
          <w:numId w:val="0"/>
        </w:numPr>
        <w:ind w:left="1080"/>
        <w:jc w:val="thaiDistribute"/>
        <w:rPr>
          <w:cs/>
        </w:rPr>
      </w:pPr>
      <w:r>
        <w:rPr>
          <w:rFonts w:hint="cs"/>
          <w:cs/>
        </w:rPr>
        <w:t>เป็นโบรกเกอร์ที่รับคำสั่งซื้อขายจากเราไปยังตลาดส่วนกลางโดยตรงเปรียบเหมือนเป็นตัวกลางระหว่างเทรดเดอร์ (</w:t>
      </w:r>
      <w:r>
        <w:t xml:space="preserve">Trader) </w:t>
      </w:r>
      <w:r>
        <w:rPr>
          <w:rFonts w:hint="cs"/>
          <w:cs/>
        </w:rPr>
        <w:t>และตลาดส่วนกลาง</w:t>
      </w:r>
    </w:p>
    <w:p w14:paraId="033D27C6" w14:textId="28D3CEA0" w:rsidR="005D1B04" w:rsidRPr="007155B5" w:rsidRDefault="007155B5" w:rsidP="00A828CE">
      <w:pPr>
        <w:pStyle w:val="Heading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Pip</w:t>
      </w:r>
    </w:p>
    <w:p w14:paraId="68BB4F20" w14:textId="0666D80F" w:rsidR="005D1B04" w:rsidRPr="00432D1E" w:rsidRDefault="005D1B04" w:rsidP="005D1B04">
      <w:pPr>
        <w:pStyle w:val="cpeBodyText"/>
      </w:pPr>
      <w:r w:rsidRPr="00432D1E">
        <w:rPr>
          <w:rFonts w:hint="cs"/>
        </w:rPr>
        <w:t xml:space="preserve">Pip </w:t>
      </w:r>
      <w:r w:rsidRPr="00432D1E">
        <w:rPr>
          <w:rFonts w:hint="cs"/>
          <w:cs/>
        </w:rPr>
        <w:t>คือ</w:t>
      </w:r>
      <w:r w:rsidR="007155B5">
        <w:t xml:space="preserve"> </w:t>
      </w:r>
      <w:r w:rsidRPr="00432D1E">
        <w:rPr>
          <w:rFonts w:hint="cs"/>
          <w:cs/>
        </w:rPr>
        <w:t xml:space="preserve">หน่วยวัดการเปลี่ยนแปลงของราคา เป็นหน่วยที่เล็กที่สุดซึ่งจะอยู่ในทศนิยมหลักที่ </w:t>
      </w:r>
      <w:r w:rsidRPr="00432D1E">
        <w:rPr>
          <w:rFonts w:hint="cs"/>
        </w:rPr>
        <w:t xml:space="preserve">4 </w:t>
      </w:r>
      <w:r w:rsidRPr="00432D1E">
        <w:rPr>
          <w:rFonts w:hint="cs"/>
          <w:cs/>
        </w:rPr>
        <w:t xml:space="preserve">หรือมีค่าเท่ากับ </w:t>
      </w:r>
      <w:r w:rsidRPr="00432D1E">
        <w:rPr>
          <w:rFonts w:hint="cs"/>
        </w:rPr>
        <w:t xml:space="preserve">0.0001 </w:t>
      </w:r>
      <w:r w:rsidRPr="00432D1E">
        <w:rPr>
          <w:rFonts w:hint="cs"/>
          <w:cs/>
        </w:rPr>
        <w:t xml:space="preserve">หรือราคาที่เสนอของคู่สกุลเงินที่ไม่ใช่ </w:t>
      </w:r>
      <w:r w:rsidRPr="00432D1E">
        <w:rPr>
          <w:rFonts w:hint="cs"/>
        </w:rPr>
        <w:t xml:space="preserve">JPY </w:t>
      </w:r>
      <w:r w:rsidRPr="00432D1E">
        <w:rPr>
          <w:rFonts w:hint="cs"/>
          <w:cs/>
        </w:rPr>
        <w:t>ดังนั้นเมื่อราคาที่ตลาดจะรับซื้อ (</w:t>
      </w:r>
      <w:r w:rsidRPr="00432D1E">
        <w:rPr>
          <w:rFonts w:hint="cs"/>
        </w:rPr>
        <w:t xml:space="preserve">Bid) </w:t>
      </w:r>
      <w:r w:rsidRPr="00432D1E">
        <w:rPr>
          <w:rFonts w:hint="cs"/>
          <w:cs/>
        </w:rPr>
        <w:t xml:space="preserve">สำหรับคู่ </w:t>
      </w:r>
      <w:r w:rsidRPr="00432D1E">
        <w:rPr>
          <w:rFonts w:hint="cs"/>
        </w:rPr>
        <w:t xml:space="preserve">EURUSD </w:t>
      </w:r>
      <w:r w:rsidRPr="00432D1E">
        <w:rPr>
          <w:rFonts w:hint="cs"/>
          <w:cs/>
        </w:rPr>
        <w:t xml:space="preserve">เปลี่ยนจาก </w:t>
      </w:r>
      <w:r w:rsidRPr="00432D1E">
        <w:rPr>
          <w:rFonts w:hint="cs"/>
        </w:rPr>
        <w:t xml:space="preserve">1.16667 </w:t>
      </w:r>
      <w:r w:rsidRPr="00432D1E">
        <w:rPr>
          <w:rFonts w:hint="cs"/>
          <w:cs/>
        </w:rPr>
        <w:t xml:space="preserve">เป็น </w:t>
      </w:r>
      <w:r w:rsidRPr="00432D1E">
        <w:rPr>
          <w:rFonts w:hint="cs"/>
        </w:rPr>
        <w:t xml:space="preserve">1.16677 </w:t>
      </w:r>
      <w:r w:rsidRPr="00432D1E">
        <w:rPr>
          <w:rFonts w:hint="cs"/>
          <w:cs/>
        </w:rPr>
        <w:t xml:space="preserve">นี่แสดงถึงความแตกต่าง </w:t>
      </w:r>
      <w:r w:rsidRPr="00432D1E">
        <w:rPr>
          <w:rFonts w:hint="cs"/>
        </w:rPr>
        <w:t>1 Lot</w:t>
      </w:r>
    </w:p>
    <w:p w14:paraId="1E2CB0DC" w14:textId="77777777" w:rsidR="00B70767" w:rsidRPr="00432D1E" w:rsidRDefault="00B70767" w:rsidP="00B70767">
      <w:pPr>
        <w:pStyle w:val="BodyText"/>
        <w:rPr>
          <w:rFonts w:ascii="TH SarabunPSK" w:hAnsi="TH SarabunPSK" w:cs="TH SarabunPSK"/>
        </w:rPr>
      </w:pPr>
    </w:p>
    <w:p w14:paraId="732D93B8" w14:textId="0D14D712" w:rsidR="005D1B04" w:rsidRPr="00432D1E" w:rsidRDefault="005D1B04" w:rsidP="005D1B04">
      <w:pPr>
        <w:pStyle w:val="BodyText"/>
        <w:jc w:val="center"/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53D2B774" wp14:editId="7176341B">
            <wp:extent cx="3114675" cy="1557525"/>
            <wp:effectExtent l="0" t="0" r="0" b="5080"/>
            <wp:docPr id="2" name="Picture 2" descr="What are pips, and what are the parts of pips in Forex trading? How could  one read a pip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are pips, and what are the parts of pips in Forex trading? How could  one read a pip? - Quor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35" cy="15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54BE" w14:textId="0CD18B38" w:rsidR="005D1B04" w:rsidRPr="00432D1E" w:rsidRDefault="005D1B04" w:rsidP="005D1B04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="007155B5">
        <w:rPr>
          <w:rFonts w:ascii="TH SarabunPSK" w:hAnsi="TH SarabunPSK" w:cs="TH SarabunPSK"/>
          <w:sz w:val="32"/>
          <w:szCs w:val="32"/>
        </w:rPr>
        <w:t>2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>.1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 xml:space="preserve">หน่วยที่เล็กที่สุดซึ่งจะอยู่ในทศนิยมหลักที่ </w:t>
      </w:r>
      <w:r w:rsidR="00B70767" w:rsidRPr="00432D1E">
        <w:rPr>
          <w:rFonts w:ascii="TH SarabunPSK" w:hAnsi="TH SarabunPSK" w:cs="TH SarabunPSK" w:hint="cs"/>
          <w:sz w:val="32"/>
          <w:szCs w:val="32"/>
        </w:rPr>
        <w:t xml:space="preserve">4 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 xml:space="preserve">หรือมีค่าเท่ากับ </w:t>
      </w:r>
      <w:r w:rsidR="00B70767" w:rsidRPr="00432D1E">
        <w:rPr>
          <w:rFonts w:ascii="TH SarabunPSK" w:hAnsi="TH SarabunPSK" w:cs="TH SarabunPSK" w:hint="cs"/>
          <w:sz w:val="32"/>
          <w:szCs w:val="32"/>
        </w:rPr>
        <w:t>0.0001</w:t>
      </w:r>
    </w:p>
    <w:p w14:paraId="08B024D3" w14:textId="51CF9657" w:rsidR="007155B5" w:rsidRDefault="007155B5" w:rsidP="007155B5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Spread</w:t>
      </w:r>
    </w:p>
    <w:p w14:paraId="23C7620C" w14:textId="327B5CFD" w:rsidR="007155B5" w:rsidRPr="007155B5" w:rsidRDefault="007155B5" w:rsidP="007155B5">
      <w:pPr>
        <w:ind w:firstLine="720"/>
        <w:rPr>
          <w:rFonts w:ascii="TH SarabunPSK" w:hAnsi="TH SarabunPSK" w:cs="TH SarabunPSK"/>
          <w:sz w:val="32"/>
          <w:szCs w:val="32"/>
        </w:rPr>
      </w:pPr>
      <w:r w:rsidRPr="007155B5">
        <w:rPr>
          <w:rFonts w:ascii="TH SarabunPSK" w:hAnsi="TH SarabunPSK" w:cs="TH SarabunPSK" w:hint="cs"/>
          <w:sz w:val="32"/>
          <w:szCs w:val="32"/>
          <w:cs/>
        </w:rPr>
        <w:t>สเปรด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 xml:space="preserve">ความแตกต่างระหว่างราคาซื้อและราคาขายของคู่สกุลเงิน สำหรับคู่สกุลเงิน </w:t>
      </w:r>
      <w:r w:rsidRPr="007155B5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ที่ได้รับความนิยมมากที่สุดสเปรดมักจะต่ำมาก สำหรับคู่รักที่ไม่ค้าขายบ่อยหรือไม่ค่อยได้รับความนิยมเช่น </w:t>
      </w:r>
      <w:r w:rsidRPr="007155B5">
        <w:rPr>
          <w:rFonts w:ascii="TH SarabunPSK" w:hAnsi="TH SarabunPSK" w:cs="TH SarabunPSK" w:hint="cs"/>
          <w:sz w:val="32"/>
          <w:szCs w:val="32"/>
        </w:rPr>
        <w:t xml:space="preserve">Exotic Pair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ก็จะมีค่าสเปรดที่สูงกว่าคู่เงินปกติมาก ก่อนที่การซื้อขายแลกเปลี่ยนเงินตราต่างประเทศจะมีกำไรมูลค่าของคู่สกุลเงินจะต้องมากกว่าค่าสเปรด</w:t>
      </w:r>
    </w:p>
    <w:p w14:paraId="738B9578" w14:textId="3978827F" w:rsidR="005D1B04" w:rsidRDefault="007155B5" w:rsidP="007155B5">
      <w:pPr>
        <w:pStyle w:val="BodyText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0B611C04" wp14:editId="030A721A">
            <wp:extent cx="4076700" cy="2557814"/>
            <wp:effectExtent l="0" t="0" r="0" b="0"/>
            <wp:docPr id="1" name="Picture 1" descr="Forex Spread บอกผู้ซื้อขายคืออะไร? | | หุ่นยนต์และสัญญาณ forex 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Forex Spread บอกผู้ซื้อขายคืออะไร? | | หุ่นยนต์และสัญญาณ forex 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65" cy="257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94D9" w14:textId="75E4016B" w:rsidR="007155B5" w:rsidRPr="00432D1E" w:rsidRDefault="007155B5" w:rsidP="007155B5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ตัวอย่างค่า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สเปรด</w:t>
      </w:r>
    </w:p>
    <w:p w14:paraId="74D77B9A" w14:textId="26D0491F" w:rsidR="005D1B04" w:rsidRPr="00477EF3" w:rsidRDefault="00477EF3" w:rsidP="00477EF3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lastRenderedPageBreak/>
        <w:t>Bid &amp; Ask</w:t>
      </w:r>
    </w:p>
    <w:p w14:paraId="08BE3D4F" w14:textId="24BC4C61" w:rsidR="005D1B04" w:rsidRPr="00432D1E" w:rsidRDefault="005D1B04" w:rsidP="00B70767">
      <w:pPr>
        <w:pStyle w:val="cpeBodyText"/>
      </w:pPr>
      <w:r w:rsidRPr="00432D1E">
        <w:rPr>
          <w:rFonts w:hint="cs"/>
        </w:rPr>
        <w:t xml:space="preserve">Bid </w:t>
      </w:r>
      <w:r w:rsidRPr="00432D1E">
        <w:rPr>
          <w:rFonts w:hint="cs"/>
          <w:cs/>
        </w:rPr>
        <w:t>คือ</w:t>
      </w:r>
      <w:r w:rsidRPr="00432D1E">
        <w:rPr>
          <w:rFonts w:hint="cs"/>
        </w:rPr>
        <w:t xml:space="preserve"> </w:t>
      </w:r>
      <w:r w:rsidRPr="00432D1E">
        <w:rPr>
          <w:rFonts w:hint="cs"/>
          <w:cs/>
        </w:rPr>
        <w:t>ราคาเสนอซื้อ ราคาที่โบรกเกอร์รับซื้อตอนนี้</w:t>
      </w:r>
      <w:r w:rsidR="00B70767" w:rsidRPr="00432D1E">
        <w:rPr>
          <w:rFonts w:hint="cs"/>
          <w:cs/>
        </w:rPr>
        <w:t xml:space="preserve"> และ </w:t>
      </w:r>
      <w:r w:rsidRPr="00432D1E">
        <w:rPr>
          <w:rFonts w:hint="cs"/>
        </w:rPr>
        <w:t xml:space="preserve">Ask </w:t>
      </w:r>
      <w:r w:rsidRPr="00432D1E">
        <w:rPr>
          <w:rFonts w:hint="cs"/>
          <w:cs/>
        </w:rPr>
        <w:t>คือ ราคาเสนอขาย ราคาที่โบรกเกอร์ขายตอนนี้</w:t>
      </w:r>
      <w:r w:rsidR="00B70767" w:rsidRPr="00432D1E">
        <w:rPr>
          <w:rFonts w:hint="cs"/>
          <w:cs/>
        </w:rPr>
        <w:t xml:space="preserve"> </w:t>
      </w:r>
      <w:r w:rsidR="00424640">
        <w:rPr>
          <w:rFonts w:hint="cs"/>
          <w:cs/>
        </w:rPr>
        <w:t>หาก</w:t>
      </w:r>
      <w:r w:rsidR="00B70767" w:rsidRPr="00432D1E">
        <w:rPr>
          <w:rFonts w:hint="cs"/>
          <w:cs/>
        </w:rPr>
        <w:t>เราต้องการ</w:t>
      </w:r>
      <w:r w:rsidR="00424640">
        <w:rPr>
          <w:rFonts w:hint="cs"/>
          <w:cs/>
        </w:rPr>
        <w:t xml:space="preserve"> </w:t>
      </w:r>
      <w:r w:rsidR="00B70767" w:rsidRPr="00432D1E">
        <w:rPr>
          <w:rFonts w:hint="cs"/>
          <w:cs/>
        </w:rPr>
        <w:t>ซื้อ</w:t>
      </w:r>
      <w:r w:rsidR="00424640">
        <w:rPr>
          <w:rFonts w:hint="cs"/>
          <w:cs/>
        </w:rPr>
        <w:t>(</w:t>
      </w:r>
      <w:r w:rsidR="00B70767" w:rsidRPr="00432D1E">
        <w:rPr>
          <w:rFonts w:hint="cs"/>
        </w:rPr>
        <w:t>Buy</w:t>
      </w:r>
      <w:r w:rsidR="00424640">
        <w:rPr>
          <w:rFonts w:hint="cs"/>
          <w:cs/>
        </w:rPr>
        <w:t>)</w:t>
      </w:r>
      <w:r w:rsidR="00B70767" w:rsidRPr="00432D1E">
        <w:rPr>
          <w:rFonts w:hint="cs"/>
        </w:rPr>
        <w:t xml:space="preserve"> </w:t>
      </w:r>
      <w:r w:rsidR="00424640">
        <w:rPr>
          <w:rFonts w:hint="cs"/>
          <w:cs/>
        </w:rPr>
        <w:t>จะ</w:t>
      </w:r>
      <w:r w:rsidR="00B70767" w:rsidRPr="00432D1E">
        <w:rPr>
          <w:rFonts w:hint="cs"/>
          <w:cs/>
        </w:rPr>
        <w:t>ต้องไปดูที่ราคา</w:t>
      </w:r>
      <w:r w:rsidR="00424640">
        <w:rPr>
          <w:rFonts w:hint="cs"/>
          <w:cs/>
        </w:rPr>
        <w:t xml:space="preserve"> </w:t>
      </w:r>
      <w:r w:rsidR="00B70767" w:rsidRPr="00432D1E">
        <w:rPr>
          <w:rFonts w:hint="cs"/>
        </w:rPr>
        <w:t xml:space="preserve">Ask </w:t>
      </w:r>
      <w:r w:rsidR="00B70767" w:rsidRPr="00432D1E">
        <w:rPr>
          <w:rFonts w:hint="cs"/>
          <w:cs/>
        </w:rPr>
        <w:t xml:space="preserve">ราคาที่เขาขาย </w:t>
      </w:r>
      <w:r w:rsidR="00424640">
        <w:rPr>
          <w:rFonts w:hint="cs"/>
          <w:cs/>
        </w:rPr>
        <w:t>หาก</w:t>
      </w:r>
      <w:r w:rsidR="00B70767" w:rsidRPr="00432D1E">
        <w:rPr>
          <w:rFonts w:hint="cs"/>
          <w:cs/>
        </w:rPr>
        <w:t>ต้องการขาย</w:t>
      </w:r>
      <w:r w:rsidR="00424640">
        <w:rPr>
          <w:rFonts w:hint="cs"/>
          <w:cs/>
        </w:rPr>
        <w:t>(</w:t>
      </w:r>
      <w:r w:rsidR="00B70767" w:rsidRPr="00432D1E">
        <w:rPr>
          <w:rFonts w:hint="cs"/>
        </w:rPr>
        <w:t>Sell</w:t>
      </w:r>
      <w:r w:rsidR="00424640">
        <w:rPr>
          <w:rFonts w:hint="cs"/>
          <w:cs/>
        </w:rPr>
        <w:t>)</w:t>
      </w:r>
      <w:r w:rsidR="00B70767" w:rsidRPr="00432D1E">
        <w:rPr>
          <w:rFonts w:hint="cs"/>
        </w:rPr>
        <w:t xml:space="preserve"> </w:t>
      </w:r>
      <w:r w:rsidR="00424640">
        <w:rPr>
          <w:rFonts w:hint="cs"/>
          <w:cs/>
        </w:rPr>
        <w:t>จะ</w:t>
      </w:r>
      <w:r w:rsidR="00B70767" w:rsidRPr="00432D1E">
        <w:rPr>
          <w:rFonts w:hint="cs"/>
          <w:cs/>
        </w:rPr>
        <w:t xml:space="preserve">ต้องไปดูที่ราคา </w:t>
      </w:r>
      <w:r w:rsidR="00B70767" w:rsidRPr="00432D1E">
        <w:rPr>
          <w:rFonts w:hint="cs"/>
        </w:rPr>
        <w:t xml:space="preserve">Bid </w:t>
      </w:r>
      <w:r w:rsidR="00B70767" w:rsidRPr="00432D1E">
        <w:rPr>
          <w:rFonts w:hint="cs"/>
          <w:cs/>
        </w:rPr>
        <w:t>ราคาที่เขารับซื้อ</w:t>
      </w:r>
    </w:p>
    <w:p w14:paraId="6D111DCC" w14:textId="77777777" w:rsidR="00B70767" w:rsidRPr="00432D1E" w:rsidRDefault="00B70767" w:rsidP="00B70767">
      <w:pPr>
        <w:pStyle w:val="BodyText"/>
        <w:rPr>
          <w:rFonts w:ascii="TH SarabunPSK" w:hAnsi="TH SarabunPSK" w:cs="TH SarabunPSK"/>
        </w:rPr>
      </w:pPr>
    </w:p>
    <w:p w14:paraId="4DCB6415" w14:textId="2482A83E" w:rsidR="00B70767" w:rsidRPr="00432D1E" w:rsidRDefault="00B70767" w:rsidP="00B70767">
      <w:pPr>
        <w:pStyle w:val="BodyText"/>
        <w:jc w:val="center"/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029F46CB" wp14:editId="55F18DB4">
            <wp:extent cx="2991693" cy="1447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25" cy="145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FC0" w14:textId="2EFC4926" w:rsidR="006C3A47" w:rsidRPr="00432D1E" w:rsidRDefault="00B70767" w:rsidP="006C3A47">
      <w:pPr>
        <w:pStyle w:val="BodyText"/>
        <w:jc w:val="center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="00424640">
        <w:rPr>
          <w:rFonts w:ascii="TH SarabunPSK" w:hAnsi="TH SarabunPSK" w:cs="TH SarabunPSK" w:hint="cs"/>
          <w:sz w:val="32"/>
          <w:szCs w:val="32"/>
          <w:cs/>
        </w:rPr>
        <w:t>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</w:t>
      </w:r>
      <w:r w:rsidR="00424640">
        <w:rPr>
          <w:rFonts w:ascii="TH SarabunPSK" w:hAnsi="TH SarabunPSK" w:cs="TH SarabunPSK" w:hint="cs"/>
          <w:sz w:val="32"/>
          <w:szCs w:val="32"/>
          <w:cs/>
        </w:rPr>
        <w:t>3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แสดงตัวอย่างของราคาโบรกเกอร์ที่รับซื้อและขาย</w:t>
      </w:r>
    </w:p>
    <w:p w14:paraId="5C401B7E" w14:textId="5FA060A9" w:rsidR="00424640" w:rsidRDefault="00424640" w:rsidP="00424640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Indicators</w:t>
      </w:r>
    </w:p>
    <w:p w14:paraId="26A91CF8" w14:textId="044831D5" w:rsidR="00424640" w:rsidRDefault="00424640" w:rsidP="00424640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อินดิเคเตอร์ คือ </w:t>
      </w:r>
      <w:r w:rsidRPr="00424640">
        <w:rPr>
          <w:rFonts w:ascii="TH SarabunPSK" w:hAnsi="TH SarabunPSK" w:cs="TH SarabunPSK"/>
          <w:sz w:val="32"/>
          <w:szCs w:val="32"/>
          <w:cs/>
        </w:rPr>
        <w:t>ตัวชี้วัดทางเทคนิคสำหรับการเทรด</w:t>
      </w:r>
      <w:r>
        <w:rPr>
          <w:rFonts w:ascii="TH SarabunPSK" w:hAnsi="TH SarabunPSK" w:cs="TH SarabunPSK" w:hint="cs"/>
          <w:sz w:val="32"/>
          <w:szCs w:val="32"/>
          <w:cs/>
        </w:rPr>
        <w:t>ฟอเร็กซ์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หุ้น ฯลฯ เป็นเครื่องมือทางคณิตศาสตร์ที่จะวิเคราะห์อย่างน้อย 1 ใน 5 ของตัวแปรเหล่านี้ ได้แก่ ราคาเปิด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ราคาสูงสุด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ราคาต่ำสุด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 xml:space="preserve">ราคาปิด และปริมาณการซื้อขาย จากการคำนวณ </w:t>
      </w:r>
      <w:r w:rsidRPr="00424640">
        <w:rPr>
          <w:rFonts w:ascii="TH SarabunPSK" w:hAnsi="TH SarabunPSK" w:cs="TH SarabunPSK"/>
          <w:sz w:val="32"/>
          <w:szCs w:val="32"/>
        </w:rPr>
        <w:t xml:space="preserve">Indicator Forex </w:t>
      </w:r>
      <w:r w:rsidRPr="00424640">
        <w:rPr>
          <w:rFonts w:ascii="TH SarabunPSK" w:hAnsi="TH SarabunPSK" w:cs="TH SarabunPSK"/>
          <w:sz w:val="32"/>
          <w:szCs w:val="32"/>
          <w:cs/>
        </w:rPr>
        <w:t>จะแสดงผล (พล็อตกราฟ) เป็นรูปแบบแผนภูมิหรือกราฟดัชนีต่างๆ</w:t>
      </w:r>
    </w:p>
    <w:p w14:paraId="52E8F443" w14:textId="7B879709" w:rsidR="00424640" w:rsidRDefault="00424640" w:rsidP="00424640">
      <w:pPr>
        <w:pStyle w:val="BodyText"/>
        <w:ind w:firstLine="576"/>
        <w:jc w:val="thaiDistribute"/>
        <w:rPr>
          <w:rFonts w:ascii="TH SarabunPSK" w:hAnsi="TH SarabunPSK" w:cs="TH SarabunPSK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ในการเลือกใช้</w:t>
      </w:r>
      <w:r>
        <w:rPr>
          <w:rFonts w:ascii="TH SarabunPSK" w:hAnsi="TH SarabunPSK" w:cs="TH SarabunPSK" w:hint="cs"/>
          <w:sz w:val="32"/>
          <w:szCs w:val="32"/>
          <w:cs/>
        </w:rPr>
        <w:t>อินดิเคเตอร์</w:t>
      </w:r>
      <w:r w:rsidRPr="00432D1E">
        <w:rPr>
          <w:rFonts w:ascii="TH SarabunPSK" w:hAnsi="TH SarabunPSK" w:cs="TH SarabunPSK" w:hint="cs"/>
          <w:sz w:val="24"/>
          <w:szCs w:val="32"/>
          <w:cs/>
        </w:rPr>
        <w:t>จะเลือกตามความเหมาะสมข้อมูลที่จะรับเข้า และ</w:t>
      </w:r>
      <w:r>
        <w:rPr>
          <w:rFonts w:ascii="TH SarabunPSK" w:hAnsi="TH SarabunPSK" w:cs="TH SarabunPSK" w:hint="cs"/>
          <w:sz w:val="24"/>
          <w:szCs w:val="32"/>
          <w:cs/>
        </w:rPr>
        <w:t>ปริมาณคาบ (</w:t>
      </w:r>
      <w:r>
        <w:rPr>
          <w:rFonts w:ascii="TH SarabunPSK" w:hAnsi="TH SarabunPSK" w:cs="TH SarabunPSK"/>
          <w:sz w:val="32"/>
          <w:szCs w:val="40"/>
        </w:rPr>
        <w:t xml:space="preserve">Periods) </w:t>
      </w:r>
      <w:r w:rsidRPr="00432D1E">
        <w:rPr>
          <w:rFonts w:ascii="TH SarabunPSK" w:hAnsi="TH SarabunPSK" w:cs="TH SarabunPSK" w:hint="cs"/>
          <w:sz w:val="24"/>
          <w:szCs w:val="32"/>
          <w:cs/>
        </w:rPr>
        <w:t>สามารถเปลี่ยนแปลงแก้ไขให้เข้ากับลักษณะของงานได้</w:t>
      </w:r>
      <w:r>
        <w:rPr>
          <w:rFonts w:ascii="TH SarabunPSK" w:hAnsi="TH SarabunPSK" w:cs="TH SarabunPSK"/>
          <w:sz w:val="32"/>
          <w:szCs w:val="40"/>
        </w:rPr>
        <w:t xml:space="preserve"> 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ยกตัวอย่างเช่น </w:t>
      </w:r>
      <w:r w:rsidRPr="00424640">
        <w:rPr>
          <w:rFonts w:ascii="TH SarabunPSK" w:hAnsi="TH SarabunPSK" w:cs="TH SarabunPSK"/>
          <w:sz w:val="32"/>
          <w:szCs w:val="40"/>
        </w:rPr>
        <w:t>Momentum Indicator (MOM)</w:t>
      </w:r>
      <w:r>
        <w:rPr>
          <w:rFonts w:ascii="TH SarabunPSK" w:hAnsi="TH SarabunPSK" w:cs="TH SarabunPSK"/>
          <w:sz w:val="32"/>
          <w:szCs w:val="40"/>
        </w:rPr>
        <w:t xml:space="preserve"> </w:t>
      </w:r>
      <w:r w:rsidR="002E6173">
        <w:rPr>
          <w:rFonts w:ascii="TH SarabunPSK" w:hAnsi="TH SarabunPSK" w:cs="TH SarabunPSK" w:hint="cs"/>
          <w:sz w:val="24"/>
          <w:szCs w:val="32"/>
          <w:cs/>
        </w:rPr>
        <w:t>ใช้สำหรับวิเคราะห์การเปลี่ยนแปลงของราคา เพื่อดูพฤติกรรมเปลี่ยนแปลงของราคา ในทิศทางต่างๆ ซึ่งคำนวณดังสมการที่ 2.2.9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E6173" w:rsidRPr="00432D1E" w14:paraId="2DD5BC96" w14:textId="77777777" w:rsidTr="00A828CE">
        <w:tc>
          <w:tcPr>
            <w:tcW w:w="774" w:type="dxa"/>
          </w:tcPr>
          <w:p w14:paraId="79B0ABE9" w14:textId="77777777" w:rsidR="002E6173" w:rsidRPr="00432D1E" w:rsidRDefault="002E6173" w:rsidP="00A828CE">
            <w:pPr>
              <w:rPr>
                <w:rFonts w:ascii="TH SarabunPSK" w:hAnsi="TH SarabunPSK" w:cs="TH SarabunPSK"/>
              </w:rPr>
            </w:pPr>
          </w:p>
        </w:tc>
        <w:tc>
          <w:tcPr>
            <w:tcW w:w="7023" w:type="dxa"/>
            <w:vAlign w:val="center"/>
          </w:tcPr>
          <w:p w14:paraId="09BFFC83" w14:textId="6272FD1A" w:rsidR="00A828CE" w:rsidRPr="0046144D" w:rsidRDefault="00A828CE" w:rsidP="0046144D">
            <w:pPr>
              <w:jc w:val="center"/>
              <w:rPr>
                <w:rFonts w:ascii="TH SarabunPSK" w:hAnsi="TH SarabunPSK" w:cs="TH SarabunPSK"/>
                <w:sz w:val="24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</w:rPr>
                  <m:t>MOM=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p</m:t>
                            </m:r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TH SarabunPSK" w:cs="TH SarabunPSK"/>
                    <w:sz w:val="24"/>
                  </w:rPr>
                  <m:t>*</m:t>
                </m:r>
                <m:r>
                  <w:rPr>
                    <w:rFonts w:ascii="Cambria Math" w:hAnsi="TH SarabunPSK" w:cs="TH SarabunPSK"/>
                    <w:sz w:val="24"/>
                  </w:rPr>
                  <m:t>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546F29A" w14:textId="553F6CC1" w:rsidR="002E6173" w:rsidRPr="00432D1E" w:rsidRDefault="002E6173" w:rsidP="00A828CE">
            <w:pPr>
              <w:rPr>
                <w:rFonts w:ascii="TH SarabunPSK" w:hAnsi="TH SarabunPSK" w:cs="TH SarabunPSK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A828CE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86C245F" w14:textId="77777777" w:rsidR="0046144D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92BA9F" w14:textId="7AF78412" w:rsidR="0046144D" w:rsidRPr="00432D1E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</w:rPr>
              <m:t>close</m:t>
            </m:r>
          </m:e>
          <m:sub>
            <m:r>
              <w:rPr>
                <w:rFonts w:ascii="Cambria Math" w:hAnsi="TH SarabunPSK" w:cs="TH SarabunPSK"/>
                <w:sz w:val="24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ค่าปิดราคา ณ แท่งเทียนปัจจุบัน</w:t>
      </w:r>
    </w:p>
    <w:p w14:paraId="050E497F" w14:textId="1CD58FEF" w:rsidR="0046144D" w:rsidRPr="0046144D" w:rsidRDefault="0046144D" w:rsidP="0046144D">
      <w:pPr>
        <w:jc w:val="thaiDistribute"/>
        <w:rPr>
          <w:rFonts w:ascii="TH SarabunPSK" w:hAnsi="TH SarabunPSK" w:cs="TH SarabunPSK"/>
          <w:sz w:val="24"/>
          <w:szCs w:val="24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</w:rPr>
              <m:t>close</m:t>
            </m:r>
          </m:e>
          <m:sub>
            <m:r>
              <w:rPr>
                <w:rFonts w:ascii="Cambria Math" w:hAnsi="TH SarabunPSK" w:cs="TH SarabunPSK"/>
                <w:sz w:val="24"/>
              </w:rPr>
              <m:t>p</m:t>
            </m:r>
            <m:r>
              <w:rPr>
                <w:rFonts w:ascii="Cambria Math" w:hAnsi="TH SarabunPSK" w:cs="TH SarabunPSK"/>
                <w:sz w:val="24"/>
              </w:rPr>
              <m:t>-</m:t>
            </m:r>
            <m:r>
              <w:rPr>
                <w:rFonts w:ascii="Cambria Math" w:hAnsi="TH SarabunPSK" w:cs="TH SarabunPSK"/>
                <w:sz w:val="24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ค่าปิดราคาแท่งเทียนก่อนหน้าตามคาบ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m:oMath>
        <m:r>
          <w:rPr>
            <w:rFonts w:ascii="Cambria Math" w:hAnsi="Cambria Math" w:cs="TH SarabunPSK"/>
            <w:sz w:val="24"/>
            <w:szCs w:val="24"/>
          </w:rPr>
          <m:t>p</m:t>
        </m:r>
      </m:oMath>
    </w:p>
    <w:p w14:paraId="1BBA2E1B" w14:textId="77777777" w:rsidR="002E6173" w:rsidRPr="002E6173" w:rsidRDefault="002E6173" w:rsidP="00424640">
      <w:pPr>
        <w:pStyle w:val="BodyText"/>
        <w:ind w:firstLine="576"/>
        <w:jc w:val="thaiDistribute"/>
        <w:rPr>
          <w:rFonts w:ascii="TH SarabunPSK" w:hAnsi="TH SarabunPSK" w:cs="TH SarabunPSK"/>
          <w:sz w:val="24"/>
          <w:szCs w:val="32"/>
          <w:cs/>
        </w:rPr>
      </w:pPr>
    </w:p>
    <w:p w14:paraId="60AC73F2" w14:textId="77777777" w:rsidR="00424640" w:rsidRDefault="00424640" w:rsidP="00424640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880E7C4" w14:textId="77777777" w:rsidR="00424640" w:rsidRPr="00424640" w:rsidRDefault="00424640" w:rsidP="00424640">
      <w:pPr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013274AB" w14:textId="77777777" w:rsidR="006C3A47" w:rsidRPr="00432D1E" w:rsidRDefault="006C3A47" w:rsidP="006C3A47">
      <w:pPr>
        <w:pStyle w:val="BodyText"/>
        <w:rPr>
          <w:rFonts w:ascii="TH SarabunPSK" w:hAnsi="TH SarabunPSK" w:cs="TH SarabunPSK"/>
          <w:sz w:val="32"/>
          <w:szCs w:val="32"/>
        </w:rPr>
      </w:pPr>
    </w:p>
    <w:p w14:paraId="188B7499" w14:textId="0BCCE073" w:rsidR="00B70767" w:rsidRPr="00432D1E" w:rsidRDefault="00B70767" w:rsidP="00B70767">
      <w:pPr>
        <w:pStyle w:val="BodyText"/>
        <w:rPr>
          <w:rFonts w:ascii="TH SarabunPSK" w:hAnsi="TH SarabunPSK" w:cs="TH SarabunPSK"/>
        </w:rPr>
        <w:sectPr w:rsidR="00B70767" w:rsidRPr="00432D1E" w:rsidSect="00EA5031">
          <w:pgSz w:w="11907" w:h="16839" w:code="9"/>
          <w:pgMar w:top="1701" w:right="1440" w:bottom="1134" w:left="2160" w:header="1440" w:footer="375" w:gutter="0"/>
          <w:cols w:space="720"/>
          <w:docGrid w:linePitch="381"/>
        </w:sectPr>
      </w:pPr>
    </w:p>
    <w:p w14:paraId="3904D76A" w14:textId="77777777" w:rsidR="00EE05D2" w:rsidRPr="00432D1E" w:rsidRDefault="00EE05D2" w:rsidP="00B14254">
      <w:pPr>
        <w:pStyle w:val="Heading1"/>
      </w:pPr>
      <w:r w:rsidRPr="00432D1E">
        <w:rPr>
          <w:rFonts w:hint="cs"/>
          <w:cs/>
        </w:rPr>
        <w:lastRenderedPageBreak/>
        <w:br/>
      </w:r>
      <w:bookmarkStart w:id="30" w:name="_Toc498009303"/>
      <w:r w:rsidR="00C76CA4" w:rsidRPr="00432D1E">
        <w:rPr>
          <w:rFonts w:hint="cs"/>
          <w:cs/>
        </w:rPr>
        <w:t>โครงสร้างและขั้นตอนการทำงาน</w:t>
      </w:r>
      <w:bookmarkEnd w:id="30"/>
    </w:p>
    <w:p w14:paraId="09C8E271" w14:textId="19F51C4E" w:rsidR="008E5F66" w:rsidRPr="00432D1E" w:rsidRDefault="00483E4D" w:rsidP="0065114C">
      <w:pPr>
        <w:pStyle w:val="cpeBodyText"/>
      </w:pPr>
      <w:r w:rsidRPr="00483E4D">
        <w:rPr>
          <w:cs/>
        </w:rPr>
        <w:t>ในบทนี้จะกล่าวถึงขั้นตอนการทำงานของระบบและการนำทฤษฎีต่างๆ ที่เกี่ยวข้องมาประยุกต์ใช้ในงานวิจัยนี้</w:t>
      </w:r>
    </w:p>
    <w:p w14:paraId="7AA3AFDC" w14:textId="55B060F3" w:rsidR="000452C8" w:rsidRPr="00432D1E" w:rsidRDefault="00436C3F" w:rsidP="00844E49">
      <w:pPr>
        <w:pStyle w:val="Heading2"/>
      </w:pPr>
      <w:r>
        <w:rPr>
          <w:rFonts w:hint="cs"/>
          <w:cs/>
        </w:rPr>
        <w:t>การสร้างชุดฝึกสอน</w:t>
      </w:r>
    </w:p>
    <w:p w14:paraId="14883682" w14:textId="36B9A6B9" w:rsidR="00B70767" w:rsidRPr="00436C3F" w:rsidRDefault="00436C3F" w:rsidP="00B70767">
      <w:pPr>
        <w:pStyle w:val="cpeBodyText"/>
        <w:rPr>
          <w:rFonts w:hint="cs"/>
          <w:cs/>
        </w:rPr>
      </w:pPr>
      <w:r w:rsidRPr="00436C3F">
        <w:rPr>
          <w:rFonts w:hint="cs"/>
          <w:cs/>
        </w:rPr>
        <w:t>ก่อนที่จะนำข้อมูลไปฝึกสอนระบบนั้น</w:t>
      </w:r>
      <w:r>
        <w:rPr>
          <w:rFonts w:hint="cs"/>
          <w:cs/>
        </w:rPr>
        <w:t xml:space="preserve"> จะต้องทำการเตรียมข้อมูล</w:t>
      </w:r>
      <w:r>
        <w:t>(Preprocessing)</w:t>
      </w:r>
      <w:r>
        <w:rPr>
          <w:rFonts w:hint="cs"/>
          <w:cs/>
        </w:rPr>
        <w:t xml:space="preserve"> โดยข้อมูลที่จะนำไปสร้างชุดฝึกสอนจะมีข้อมูลของ 3 คู่สกุลเงิน ดังต่อไปนี้ </w:t>
      </w:r>
      <w:r w:rsidRPr="00432D1E">
        <w:rPr>
          <w:rFonts w:hint="cs"/>
        </w:rPr>
        <w:t xml:space="preserve">EUR/USD ,USD/JPY </w:t>
      </w:r>
      <w:r w:rsidRPr="00432D1E">
        <w:rPr>
          <w:rFonts w:hint="cs"/>
          <w:cs/>
        </w:rPr>
        <w:t>และ</w:t>
      </w:r>
      <w:r w:rsidRPr="00432D1E">
        <w:rPr>
          <w:rFonts w:hint="cs"/>
        </w:rPr>
        <w:t xml:space="preserve"> GBP/USD</w:t>
      </w:r>
      <w:r>
        <w:rPr>
          <w:rFonts w:hint="cs"/>
          <w:cs/>
        </w:rPr>
        <w:t xml:space="preserve"> โดยข้อมูลของแต่ละคู่สกุลเงินมีอย่างละ </w:t>
      </w:r>
      <w:r>
        <w:t>80,000</w:t>
      </w:r>
      <w:r>
        <w:rPr>
          <w:rFonts w:hint="cs"/>
          <w:cs/>
        </w:rPr>
        <w:t xml:space="preserve"> ระเบียน(</w:t>
      </w:r>
      <w:r>
        <w:t>records</w:t>
      </w:r>
      <w:r>
        <w:rPr>
          <w:rFonts w:hint="cs"/>
          <w:cs/>
        </w:rPr>
        <w:t>) ที่มีกรอบเวลา(</w:t>
      </w:r>
      <w:r>
        <w:t xml:space="preserve">Time frame) </w:t>
      </w:r>
      <w:r>
        <w:rPr>
          <w:rFonts w:hint="cs"/>
          <w:cs/>
        </w:rPr>
        <w:t xml:space="preserve">ที่ 1 ชั่วโมง โดยจะนำข้อมูลที่เตรียมมาแล้วโดยใช้ </w:t>
      </w:r>
      <w:r>
        <w:t>2</w:t>
      </w:r>
      <w:r w:rsidR="00BD5AC7">
        <w:t>0</w:t>
      </w:r>
      <w:r>
        <w:t xml:space="preserve">,000 </w:t>
      </w:r>
      <w:r>
        <w:rPr>
          <w:rFonts w:hint="cs"/>
          <w:cs/>
        </w:rPr>
        <w:t>ระเบียน(</w:t>
      </w:r>
      <w:r>
        <w:t xml:space="preserve">records) </w:t>
      </w:r>
      <w:r>
        <w:rPr>
          <w:rFonts w:hint="cs"/>
          <w:cs/>
        </w:rPr>
        <w:t>หรือ 2 ปีย้อนหลัง</w:t>
      </w:r>
      <w:r w:rsidR="00F634F8">
        <w:rPr>
          <w:rFonts w:hint="cs"/>
          <w:cs/>
        </w:rPr>
        <w:t xml:space="preserve"> ณ ปัจจุบัน</w:t>
      </w:r>
      <w:r>
        <w:rPr>
          <w:rFonts w:hint="cs"/>
          <w:cs/>
        </w:rPr>
        <w:t xml:space="preserve"> </w:t>
      </w:r>
      <w:r w:rsidR="00DA657B">
        <w:rPr>
          <w:rFonts w:hint="cs"/>
          <w:cs/>
        </w:rPr>
        <w:t>เข้าสู่ระบบฝึกสอน</w:t>
      </w:r>
      <w:r>
        <w:t xml:space="preserve"> </w:t>
      </w:r>
    </w:p>
    <w:p w14:paraId="363747E5" w14:textId="67520914" w:rsidR="00AD09CC" w:rsidRPr="00432D1E" w:rsidRDefault="00DA657B" w:rsidP="00650531">
      <w:pPr>
        <w:pStyle w:val="Heading3"/>
      </w:pPr>
      <w:r>
        <w:t>Preprocessing</w:t>
      </w:r>
    </w:p>
    <w:p w14:paraId="78288F51" w14:textId="6471E09A" w:rsidR="00F634F8" w:rsidRDefault="00DA657B" w:rsidP="00045BA5">
      <w:pPr>
        <w:spacing w:after="240"/>
        <w:ind w:left="72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โดยพื้นฐานแล้วข้อมูลของแต่ละคู่สกุลเงินจะประกอบไปด้วย</w:t>
      </w:r>
      <w:r w:rsidR="00F634F8">
        <w:rPr>
          <w:rFonts w:ascii="TH SarabunPSK" w:hAnsi="TH SarabunPSK" w:cs="TH SarabunPSK" w:hint="cs"/>
          <w:sz w:val="32"/>
          <w:szCs w:val="32"/>
          <w:cs/>
        </w:rPr>
        <w:t>ดังตัวอย่าง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>
        <w:rPr>
          <w:rFonts w:ascii="TH SarabunPSK" w:hAnsi="TH SarabunPSK" w:cs="TH SarabunPSK"/>
          <w:sz w:val="32"/>
          <w:szCs w:val="32"/>
        </w:rPr>
        <w:t xml:space="preserve">3.1 </w:t>
      </w:r>
    </w:p>
    <w:p w14:paraId="15DB4D15" w14:textId="4DFB812B" w:rsidR="00EC3CF5" w:rsidRPr="00F634F8" w:rsidRDefault="00F634F8" w:rsidP="00EC3CF5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ตัวอย่างข้อมูลพื้นฐานของแต่ละสกุลเงิน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2"/>
        <w:gridCol w:w="1383"/>
        <w:gridCol w:w="1383"/>
        <w:gridCol w:w="1383"/>
        <w:gridCol w:w="1383"/>
        <w:gridCol w:w="1383"/>
      </w:tblGrid>
      <w:tr w:rsidR="00F634F8" w14:paraId="2280B8E4" w14:textId="77777777" w:rsidTr="00F634F8">
        <w:tc>
          <w:tcPr>
            <w:tcW w:w="1382" w:type="dxa"/>
            <w:vAlign w:val="center"/>
          </w:tcPr>
          <w:p w14:paraId="1FC8AF54" w14:textId="1557C2E5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Date</w:t>
            </w:r>
          </w:p>
        </w:tc>
        <w:tc>
          <w:tcPr>
            <w:tcW w:w="1383" w:type="dxa"/>
            <w:vAlign w:val="center"/>
          </w:tcPr>
          <w:p w14:paraId="066BE38B" w14:textId="7D755035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Open</w:t>
            </w:r>
          </w:p>
        </w:tc>
        <w:tc>
          <w:tcPr>
            <w:tcW w:w="1383" w:type="dxa"/>
            <w:vAlign w:val="center"/>
          </w:tcPr>
          <w:p w14:paraId="70FAFFC1" w14:textId="63CD063F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High</w:t>
            </w:r>
          </w:p>
        </w:tc>
        <w:tc>
          <w:tcPr>
            <w:tcW w:w="1383" w:type="dxa"/>
            <w:vAlign w:val="center"/>
          </w:tcPr>
          <w:p w14:paraId="683291F0" w14:textId="7F30F7ED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Low</w:t>
            </w:r>
          </w:p>
        </w:tc>
        <w:tc>
          <w:tcPr>
            <w:tcW w:w="1383" w:type="dxa"/>
            <w:vAlign w:val="center"/>
          </w:tcPr>
          <w:p w14:paraId="771583B8" w14:textId="57303FC9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Close</w:t>
            </w:r>
          </w:p>
        </w:tc>
        <w:tc>
          <w:tcPr>
            <w:tcW w:w="1383" w:type="dxa"/>
            <w:vAlign w:val="center"/>
          </w:tcPr>
          <w:p w14:paraId="1AE01B36" w14:textId="583A5594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b/>
                <w:bCs/>
              </w:rPr>
            </w:pPr>
            <w:r>
              <w:rPr>
                <w:rFonts w:ascii="TH SarabunPSK" w:hAnsi="TH SarabunPSK" w:cs="TH SarabunPSK"/>
                <w:b/>
                <w:bCs/>
              </w:rPr>
              <w:t>Volume</w:t>
            </w:r>
          </w:p>
        </w:tc>
      </w:tr>
      <w:tr w:rsidR="00F634F8" w14:paraId="7AC61863" w14:textId="77777777" w:rsidTr="00E47465">
        <w:tc>
          <w:tcPr>
            <w:tcW w:w="1382" w:type="dxa"/>
            <w:vAlign w:val="bottom"/>
          </w:tcPr>
          <w:p w14:paraId="17F4C6F2" w14:textId="1EE82F51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05/01/2007 11:00</w:t>
            </w:r>
          </w:p>
        </w:tc>
        <w:tc>
          <w:tcPr>
            <w:tcW w:w="1383" w:type="dxa"/>
            <w:vAlign w:val="bottom"/>
          </w:tcPr>
          <w:p w14:paraId="2480FB32" w14:textId="4C6C08C6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1.30977</w:t>
            </w:r>
          </w:p>
        </w:tc>
        <w:tc>
          <w:tcPr>
            <w:tcW w:w="1383" w:type="dxa"/>
            <w:vAlign w:val="bottom"/>
          </w:tcPr>
          <w:p w14:paraId="0331795F" w14:textId="67995F4E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1.3099</w:t>
            </w:r>
          </w:p>
        </w:tc>
        <w:tc>
          <w:tcPr>
            <w:tcW w:w="1383" w:type="dxa"/>
            <w:vAlign w:val="bottom"/>
          </w:tcPr>
          <w:p w14:paraId="1C09DA93" w14:textId="01EA2934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1.30849</w:t>
            </w:r>
          </w:p>
        </w:tc>
        <w:tc>
          <w:tcPr>
            <w:tcW w:w="1383" w:type="dxa"/>
            <w:vAlign w:val="bottom"/>
          </w:tcPr>
          <w:p w14:paraId="41130190" w14:textId="0F3B58A8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1.30879</w:t>
            </w:r>
          </w:p>
        </w:tc>
        <w:tc>
          <w:tcPr>
            <w:tcW w:w="1383" w:type="dxa"/>
            <w:vAlign w:val="bottom"/>
          </w:tcPr>
          <w:p w14:paraId="6ECE48A7" w14:textId="72C4D150" w:rsidR="00F634F8" w:rsidRPr="00F634F8" w:rsidRDefault="00F634F8" w:rsidP="00F634F8">
            <w:pPr>
              <w:jc w:val="center"/>
              <w:rPr>
                <w:rFonts w:ascii="TH SarabunPSK" w:hAnsi="TH SarabunPSK" w:cs="TH SarabunPSK" w:hint="cs"/>
                <w:sz w:val="22"/>
                <w:szCs w:val="22"/>
              </w:rPr>
            </w:pPr>
            <w:r w:rsidRPr="00F634F8">
              <w:rPr>
                <w:rFonts w:ascii="TH SarabunPSK" w:hAnsi="TH SarabunPSK" w:cs="TH SarabunPSK" w:hint="cs"/>
                <w:color w:val="000000"/>
                <w:sz w:val="22"/>
                <w:szCs w:val="22"/>
              </w:rPr>
              <w:t>47326</w:t>
            </w:r>
          </w:p>
        </w:tc>
      </w:tr>
    </w:tbl>
    <w:p w14:paraId="19FBD7F4" w14:textId="77777777" w:rsidR="00356A4D" w:rsidRDefault="00356A4D" w:rsidP="00F634F8">
      <w:pPr>
        <w:ind w:left="1440"/>
        <w:rPr>
          <w:rFonts w:ascii="TH SarabunPSK" w:hAnsi="TH SarabunPSK" w:cs="TH SarabunPSK"/>
        </w:rPr>
      </w:pPr>
    </w:p>
    <w:p w14:paraId="59D760BD" w14:textId="79AB3871" w:rsidR="00F634F8" w:rsidRPr="00045BA5" w:rsidRDefault="00F634F8" w:rsidP="00F634F8">
      <w:pPr>
        <w:ind w:left="1440"/>
        <w:rPr>
          <w:rFonts w:ascii="TH SarabunPSK" w:hAnsi="TH SarabunPSK" w:cs="TH SarabunPSK" w:hint="cs"/>
          <w:sz w:val="32"/>
          <w:szCs w:val="32"/>
        </w:rPr>
      </w:pPr>
      <w:r w:rsidRPr="00045BA5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 xml:space="preserve">Date </w:t>
      </w:r>
      <w:r w:rsidRPr="00045B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045BA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6A4D" w:rsidRPr="00045BA5">
        <w:rPr>
          <w:rFonts w:ascii="TH SarabunPSK" w:hAnsi="TH SarabunPSK" w:cs="TH SarabunPSK"/>
          <w:sz w:val="32"/>
          <w:szCs w:val="32"/>
          <w:cs/>
        </w:rPr>
        <w:tab/>
      </w:r>
      <w:r w:rsidR="00045BA5" w:rsidRPr="00045BA5">
        <w:rPr>
          <w:rFonts w:ascii="TH SarabunPSK" w:hAnsi="TH SarabunPSK" w:cs="TH SarabunPSK"/>
          <w:sz w:val="32"/>
          <w:szCs w:val="32"/>
          <w:cs/>
        </w:rPr>
        <w:tab/>
      </w:r>
      <w:r w:rsidR="00356A4D" w:rsidRPr="00045BA5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356A4D" w:rsidRPr="00045BA5">
        <w:rPr>
          <w:rFonts w:ascii="TH SarabunPSK" w:hAnsi="TH SarabunPSK" w:cs="TH SarabunPSK"/>
          <w:sz w:val="32"/>
          <w:szCs w:val="32"/>
          <w:cs/>
        </w:rPr>
        <w:tab/>
      </w:r>
      <w:r w:rsidR="00356A4D" w:rsidRPr="00045BA5">
        <w:rPr>
          <w:rFonts w:ascii="TH SarabunPSK" w:hAnsi="TH SarabunPSK" w:cs="TH SarabunPSK" w:hint="cs"/>
          <w:sz w:val="32"/>
          <w:szCs w:val="32"/>
          <w:cs/>
        </w:rPr>
        <w:t>วันที่</w:t>
      </w:r>
      <w:r w:rsidR="00045BA5" w:rsidRPr="00045BA5">
        <w:rPr>
          <w:rFonts w:ascii="TH SarabunPSK" w:hAnsi="TH SarabunPSK" w:cs="TH SarabunPSK" w:hint="cs"/>
          <w:sz w:val="32"/>
          <w:szCs w:val="32"/>
          <w:cs/>
        </w:rPr>
        <w:t>ของราคา</w:t>
      </w:r>
    </w:p>
    <w:p w14:paraId="312C47E4" w14:textId="38A14694" w:rsidR="00356A4D" w:rsidRPr="00045BA5" w:rsidRDefault="00356A4D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>Open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="00045BA5"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="00045BA5" w:rsidRPr="00045BA5">
        <w:rPr>
          <w:rFonts w:ascii="TH SarabunPSK" w:hAnsi="TH SarabunPSK" w:cs="TH SarabunPSK" w:hint="cs"/>
          <w:sz w:val="32"/>
          <w:szCs w:val="32"/>
          <w:cs/>
        </w:rPr>
        <w:t xml:space="preserve">ราคาเปิด </w:t>
      </w:r>
    </w:p>
    <w:p w14:paraId="23A3B46E" w14:textId="1E1D7B9A" w:rsidR="00045BA5" w:rsidRPr="00045BA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>High</w:t>
      </w:r>
      <w:r w:rsidRPr="00045BA5">
        <w:rPr>
          <w:rFonts w:ascii="TH SarabunPSK" w:hAnsi="TH SarabunPSK" w:cs="TH SarabunPSK"/>
          <w:sz w:val="32"/>
          <w:szCs w:val="32"/>
        </w:rPr>
        <w:tab/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ราคาสูงสุด</w:t>
      </w:r>
    </w:p>
    <w:p w14:paraId="005E73AF" w14:textId="6C1B82A2" w:rsidR="00045BA5" w:rsidRPr="00045BA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>Low</w:t>
      </w:r>
      <w:r w:rsidRPr="00045BA5">
        <w:rPr>
          <w:rFonts w:ascii="TH SarabunPSK" w:hAnsi="TH SarabunPSK" w:cs="TH SarabunPSK"/>
          <w:sz w:val="32"/>
          <w:szCs w:val="32"/>
        </w:rPr>
        <w:tab/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ราคาต่ำสุด</w:t>
      </w:r>
    </w:p>
    <w:p w14:paraId="65144AC5" w14:textId="766F69D3" w:rsidR="00045BA5" w:rsidRPr="00045BA5" w:rsidRDefault="00045BA5" w:rsidP="00F634F8">
      <w:pPr>
        <w:ind w:left="1440"/>
        <w:rPr>
          <w:rFonts w:ascii="TH SarabunPSK" w:hAnsi="TH SarabunPSK" w:cs="TH SarabunPSK"/>
          <w:sz w:val="32"/>
          <w:szCs w:val="32"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>Close</w:t>
      </w:r>
      <w:r w:rsidRPr="00045BA5">
        <w:rPr>
          <w:rFonts w:ascii="TH SarabunPSK" w:hAnsi="TH SarabunPSK" w:cs="TH SarabunPSK"/>
          <w:sz w:val="32"/>
          <w:szCs w:val="32"/>
        </w:rPr>
        <w:tab/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ราคาปิด</w:t>
      </w:r>
    </w:p>
    <w:p w14:paraId="50EDCBD0" w14:textId="053BDBF4" w:rsidR="00045BA5" w:rsidRPr="00045BA5" w:rsidRDefault="00045BA5" w:rsidP="00F634F8">
      <w:pPr>
        <w:ind w:left="1440"/>
        <w:rPr>
          <w:rFonts w:ascii="TH SarabunPSK" w:hAnsi="TH SarabunPSK" w:cs="TH SarabunPSK" w:hint="cs"/>
          <w:sz w:val="32"/>
          <w:szCs w:val="32"/>
          <w:cs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/>
          <w:sz w:val="32"/>
          <w:szCs w:val="32"/>
        </w:rPr>
        <w:t>Volume</w:t>
      </w:r>
      <w:r w:rsidRPr="00045BA5">
        <w:rPr>
          <w:rFonts w:ascii="TH SarabunPSK" w:hAnsi="TH SarabunPSK" w:cs="TH SarabunPSK"/>
          <w:sz w:val="32"/>
          <w:szCs w:val="32"/>
        </w:rPr>
        <w:tab/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>ปริมาณการซื้อขาย</w:t>
      </w:r>
    </w:p>
    <w:p w14:paraId="3E381A10" w14:textId="77777777" w:rsidR="00045BA5" w:rsidRPr="00045BA5" w:rsidRDefault="00045BA5" w:rsidP="00045BA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s/>
        </w:rPr>
        <w:tab/>
      </w:r>
    </w:p>
    <w:p w14:paraId="0DC462B0" w14:textId="1B67832C" w:rsidR="00356A4D" w:rsidRDefault="00045BA5" w:rsidP="00424206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45BA5">
        <w:rPr>
          <w:rFonts w:ascii="TH SarabunPSK" w:hAnsi="TH SarabunPSK" w:cs="TH SarabunPSK"/>
          <w:sz w:val="32"/>
          <w:szCs w:val="32"/>
          <w:cs/>
        </w:rPr>
        <w:tab/>
      </w:r>
      <w:r w:rsidRPr="00045BA5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ในขั้นตอนการเตรียมข้อมูลจะนำค่าข้อมูลพื้นฐานในตัวอย่าง ตาราง </w:t>
      </w:r>
      <w:r w:rsidRPr="00045BA5">
        <w:rPr>
          <w:rFonts w:ascii="TH SarabunPSK" w:hAnsi="TH SarabunPSK" w:cs="TH SarabunPSK"/>
          <w:sz w:val="32"/>
          <w:szCs w:val="32"/>
        </w:rPr>
        <w:t xml:space="preserve">3.1 </w:t>
      </w:r>
      <w:r w:rsidRPr="00045BA5">
        <w:rPr>
          <w:rFonts w:ascii="TH SarabunPSK" w:hAnsi="TH SarabunPSK" w:cs="TH SarabunPSK" w:hint="cs"/>
          <w:sz w:val="32"/>
          <w:szCs w:val="32"/>
          <w:cs/>
        </w:rPr>
        <w:t>มาสร้าง</w:t>
      </w:r>
      <w:r w:rsidR="00BF3F9C">
        <w:rPr>
          <w:rFonts w:ascii="TH SarabunPSK" w:hAnsi="TH SarabunPSK" w:cs="TH SarabunPSK" w:hint="cs"/>
          <w:sz w:val="32"/>
          <w:szCs w:val="32"/>
          <w:cs/>
        </w:rPr>
        <w:t>อินดิเคเตอร์</w:t>
      </w:r>
      <w:r w:rsidRPr="00045BA5">
        <w:rPr>
          <w:rFonts w:ascii="TH SarabunPSK" w:hAnsi="TH SarabunPSK" w:cs="TH SarabunPSK" w:hint="cs"/>
          <w:sz w:val="32"/>
          <w:szCs w:val="32"/>
          <w:cs/>
        </w:rPr>
        <w:t xml:space="preserve">ตามที่กล่าวใน ข้อ </w:t>
      </w:r>
      <w:r w:rsidRPr="00045BA5">
        <w:rPr>
          <w:rFonts w:ascii="TH SarabunPSK" w:hAnsi="TH SarabunPSK" w:cs="TH SarabunPSK"/>
          <w:sz w:val="32"/>
          <w:szCs w:val="32"/>
        </w:rPr>
        <w:t>2.2.1.5</w:t>
      </w:r>
      <w:r w:rsidR="00356A4D" w:rsidRPr="00045BA5">
        <w:rPr>
          <w:rFonts w:ascii="TH SarabunPSK" w:hAnsi="TH SarabunPSK" w:cs="TH SarabunPSK"/>
          <w:sz w:val="32"/>
          <w:szCs w:val="32"/>
          <w:cs/>
        </w:rPr>
        <w:tab/>
      </w:r>
      <w:r w:rsidR="00BF3F9C">
        <w:rPr>
          <w:rFonts w:ascii="TH SarabunPSK" w:hAnsi="TH SarabunPSK" w:cs="TH SarabunPSK"/>
          <w:sz w:val="32"/>
          <w:szCs w:val="32"/>
        </w:rPr>
        <w:t xml:space="preserve"> </w:t>
      </w:r>
      <w:r w:rsidR="00BF3F9C">
        <w:rPr>
          <w:rFonts w:ascii="TH SarabunPSK" w:hAnsi="TH SarabunPSK" w:cs="TH SarabunPSK" w:hint="cs"/>
          <w:sz w:val="32"/>
          <w:szCs w:val="32"/>
          <w:cs/>
        </w:rPr>
        <w:t>ซึ่งอินด</w:t>
      </w:r>
      <w:r w:rsidR="00FA1C44">
        <w:rPr>
          <w:rFonts w:ascii="TH SarabunPSK" w:hAnsi="TH SarabunPSK" w:cs="TH SarabunPSK" w:hint="cs"/>
          <w:sz w:val="32"/>
          <w:szCs w:val="32"/>
          <w:cs/>
        </w:rPr>
        <w:t>ิ</w:t>
      </w:r>
      <w:r w:rsidR="00BF3F9C">
        <w:rPr>
          <w:rFonts w:ascii="TH SarabunPSK" w:hAnsi="TH SarabunPSK" w:cs="TH SarabunPSK" w:hint="cs"/>
          <w:sz w:val="32"/>
          <w:szCs w:val="32"/>
          <w:cs/>
        </w:rPr>
        <w:t>เคเตอร์ที่ใช้สร้างข้อมูลเพิ่มเติมมีดังนี้</w:t>
      </w:r>
    </w:p>
    <w:p w14:paraId="45DBAB07" w14:textId="30BC987E" w:rsidR="00356A4D" w:rsidRDefault="00356A4D" w:rsidP="00356A4D">
      <w:pPr>
        <w:rPr>
          <w:rFonts w:ascii="TH SarabunPSK" w:hAnsi="TH SarabunPSK" w:cs="TH SarabunPSK"/>
        </w:rPr>
      </w:pPr>
    </w:p>
    <w:p w14:paraId="4E32DEB5" w14:textId="1096A3CB" w:rsidR="00BF3F9C" w:rsidRDefault="00BF3F9C" w:rsidP="00356A4D">
      <w:pPr>
        <w:rPr>
          <w:rFonts w:ascii="TH SarabunPSK" w:hAnsi="TH SarabunPSK" w:cs="TH SarabunPSK"/>
        </w:rPr>
      </w:pPr>
    </w:p>
    <w:p w14:paraId="38C6A500" w14:textId="11915BEF" w:rsidR="00BF3F9C" w:rsidRDefault="00BF3F9C" w:rsidP="00356A4D">
      <w:pPr>
        <w:rPr>
          <w:rFonts w:ascii="TH SarabunPSK" w:hAnsi="TH SarabunPSK" w:cs="TH SarabunPSK"/>
        </w:rPr>
      </w:pPr>
    </w:p>
    <w:p w14:paraId="1080A07E" w14:textId="77777777" w:rsidR="00424206" w:rsidRDefault="00424206" w:rsidP="00356A4D">
      <w:pPr>
        <w:rPr>
          <w:rFonts w:ascii="TH SarabunPSK" w:hAnsi="TH SarabunPSK" w:cs="TH SarabunPSK" w:hint="cs"/>
        </w:rPr>
      </w:pPr>
    </w:p>
    <w:p w14:paraId="5F5FBEC8" w14:textId="54B4A220" w:rsidR="00BF3F9C" w:rsidRPr="00F634F8" w:rsidRDefault="00BF3F9C" w:rsidP="00BF3F9C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แสดงอินเดเคเตอร์ที่ใช้สร้างข้อมูลสำหรับระบบ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2"/>
        <w:gridCol w:w="1351"/>
        <w:gridCol w:w="3585"/>
        <w:gridCol w:w="2449"/>
      </w:tblGrid>
      <w:tr w:rsidR="00EF29AA" w14:paraId="2AE012EE" w14:textId="77777777" w:rsidTr="00EF29AA">
        <w:tc>
          <w:tcPr>
            <w:tcW w:w="912" w:type="dxa"/>
          </w:tcPr>
          <w:p w14:paraId="13D80135" w14:textId="51BECD59" w:rsidR="00EF29AA" w:rsidRPr="00BF3F9C" w:rsidRDefault="00EF29AA" w:rsidP="00836989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1351" w:type="dxa"/>
          </w:tcPr>
          <w:p w14:paraId="2765AFAD" w14:textId="7C86DD94" w:rsidR="00EF29AA" w:rsidRDefault="00EF29AA" w:rsidP="00836989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ตัวย่อ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อินดิเคเตอร์</w:t>
            </w:r>
          </w:p>
        </w:tc>
        <w:tc>
          <w:tcPr>
            <w:tcW w:w="3585" w:type="dxa"/>
            <w:vAlign w:val="center"/>
          </w:tcPr>
          <w:p w14:paraId="01F6F70B" w14:textId="618ADDA3" w:rsidR="00EF29AA" w:rsidRPr="00BF3F9C" w:rsidRDefault="00EF29AA" w:rsidP="00836989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อินดิเคเตอร์</w:t>
            </w:r>
          </w:p>
        </w:tc>
        <w:tc>
          <w:tcPr>
            <w:tcW w:w="2449" w:type="dxa"/>
            <w:vAlign w:val="center"/>
          </w:tcPr>
          <w:p w14:paraId="395271AF" w14:textId="6314A4B2" w:rsidR="00EF29AA" w:rsidRPr="00BF3F9C" w:rsidRDefault="00EF29AA" w:rsidP="00836989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คาบ</w:t>
            </w:r>
          </w:p>
        </w:tc>
      </w:tr>
      <w:tr w:rsidR="00EF29AA" w14:paraId="76EECD4F" w14:textId="77777777" w:rsidTr="00EF29AA">
        <w:tc>
          <w:tcPr>
            <w:tcW w:w="912" w:type="dxa"/>
          </w:tcPr>
          <w:p w14:paraId="516F90E9" w14:textId="29FF364E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1351" w:type="dxa"/>
            <w:vAlign w:val="center"/>
          </w:tcPr>
          <w:p w14:paraId="48718BBA" w14:textId="12433EA0" w:rsidR="00EF29AA" w:rsidRPr="00EF29AA" w:rsidRDefault="00EF29AA" w:rsidP="00EF29AA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hAnsi="TH SarabunPSK" w:cs="TH SarabunPSK" w:hint="cs"/>
              </w:rPr>
              <w:t>HA</w:t>
            </w:r>
          </w:p>
        </w:tc>
        <w:tc>
          <w:tcPr>
            <w:tcW w:w="3585" w:type="dxa"/>
            <w:vAlign w:val="bottom"/>
          </w:tcPr>
          <w:p w14:paraId="5784DCB0" w14:textId="03114430" w:rsidR="00EF29AA" w:rsidRPr="00BF3F9C" w:rsidRDefault="00EF29AA" w:rsidP="00836989">
            <w:pPr>
              <w:jc w:val="center"/>
              <w:rPr>
                <w:rFonts w:ascii="TH SarabunPSK" w:hAnsi="TH SarabunPSK" w:cs="TH SarabunPSK" w:hint="cs"/>
              </w:rPr>
            </w:pPr>
            <w:proofErr w:type="spellStart"/>
            <w:r w:rsidRPr="00BF3F9C">
              <w:rPr>
                <w:rFonts w:ascii="TH SarabunPSK" w:hAnsi="TH SarabunPSK" w:cs="TH SarabunPSK"/>
              </w:rPr>
              <w:t>Heiken-Ashi</w:t>
            </w:r>
            <w:proofErr w:type="spellEnd"/>
          </w:p>
        </w:tc>
        <w:tc>
          <w:tcPr>
            <w:tcW w:w="2449" w:type="dxa"/>
            <w:vAlign w:val="bottom"/>
          </w:tcPr>
          <w:p w14:paraId="3DD38700" w14:textId="03498137" w:rsidR="00EF29AA" w:rsidRPr="00BF3F9C" w:rsidRDefault="00EF29AA" w:rsidP="00836989">
            <w:pPr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/>
              </w:rPr>
              <w:t>-</w:t>
            </w:r>
          </w:p>
        </w:tc>
      </w:tr>
      <w:tr w:rsidR="00EF29AA" w14:paraId="28145E10" w14:textId="77777777" w:rsidTr="00EF29AA">
        <w:tc>
          <w:tcPr>
            <w:tcW w:w="912" w:type="dxa"/>
          </w:tcPr>
          <w:p w14:paraId="526DD437" w14:textId="3ED3088E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1351" w:type="dxa"/>
            <w:vAlign w:val="center"/>
          </w:tcPr>
          <w:p w14:paraId="6D17A8D8" w14:textId="1037E6DE" w:rsidR="00EF29AA" w:rsidRPr="00EF29AA" w:rsidRDefault="00EF29AA" w:rsidP="00EF29AA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hAnsi="TH SarabunPSK" w:cs="TH SarabunPSK" w:hint="cs"/>
              </w:rPr>
              <w:t>MOM</w:t>
            </w:r>
          </w:p>
        </w:tc>
        <w:tc>
          <w:tcPr>
            <w:tcW w:w="3585" w:type="dxa"/>
            <w:vAlign w:val="bottom"/>
          </w:tcPr>
          <w:p w14:paraId="2954B723" w14:textId="470A3171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Momentum</w:t>
            </w:r>
          </w:p>
        </w:tc>
        <w:tc>
          <w:tcPr>
            <w:tcW w:w="2449" w:type="dxa"/>
            <w:vAlign w:val="bottom"/>
          </w:tcPr>
          <w:p w14:paraId="320294D4" w14:textId="11CAA935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3,4,5,8,9,10</w:t>
            </w:r>
          </w:p>
        </w:tc>
      </w:tr>
      <w:tr w:rsidR="00EF29AA" w14:paraId="231D93D1" w14:textId="77777777" w:rsidTr="00EF29AA">
        <w:tc>
          <w:tcPr>
            <w:tcW w:w="912" w:type="dxa"/>
          </w:tcPr>
          <w:p w14:paraId="0EB4054F" w14:textId="40FC0E98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1351" w:type="dxa"/>
            <w:vAlign w:val="center"/>
          </w:tcPr>
          <w:p w14:paraId="2BB5374E" w14:textId="24A31A0B" w:rsidR="00EF29AA" w:rsidRPr="00EF29AA" w:rsidRDefault="00EF29AA" w:rsidP="00EF29AA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3585" w:type="dxa"/>
            <w:vAlign w:val="bottom"/>
          </w:tcPr>
          <w:p w14:paraId="773B34E6" w14:textId="3FB55CC8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Stochastic Oscillator</w:t>
            </w:r>
          </w:p>
        </w:tc>
        <w:tc>
          <w:tcPr>
            <w:tcW w:w="2449" w:type="dxa"/>
            <w:vAlign w:val="bottom"/>
          </w:tcPr>
          <w:p w14:paraId="356948E0" w14:textId="3B46456E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3,4,5,8,9,10</w:t>
            </w:r>
          </w:p>
        </w:tc>
      </w:tr>
      <w:tr w:rsidR="00EF29AA" w14:paraId="257B954C" w14:textId="77777777" w:rsidTr="00EF29AA">
        <w:tc>
          <w:tcPr>
            <w:tcW w:w="912" w:type="dxa"/>
          </w:tcPr>
          <w:p w14:paraId="438E7586" w14:textId="20C8C359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1351" w:type="dxa"/>
            <w:vAlign w:val="center"/>
          </w:tcPr>
          <w:p w14:paraId="379FAC16" w14:textId="7A6B5BDB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3585" w:type="dxa"/>
            <w:vAlign w:val="bottom"/>
          </w:tcPr>
          <w:p w14:paraId="40BC759E" w14:textId="62176C39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Williams %R</w:t>
            </w:r>
          </w:p>
        </w:tc>
        <w:tc>
          <w:tcPr>
            <w:tcW w:w="2449" w:type="dxa"/>
            <w:vAlign w:val="bottom"/>
          </w:tcPr>
          <w:p w14:paraId="18F90D2F" w14:textId="0524E71D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6,7,8,9, 10</w:t>
            </w:r>
          </w:p>
        </w:tc>
      </w:tr>
      <w:tr w:rsidR="00EF29AA" w14:paraId="11E0F066" w14:textId="77777777" w:rsidTr="00EF29AA">
        <w:tc>
          <w:tcPr>
            <w:tcW w:w="912" w:type="dxa"/>
          </w:tcPr>
          <w:p w14:paraId="59CEA832" w14:textId="50FAF6E9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1351" w:type="dxa"/>
            <w:vAlign w:val="center"/>
          </w:tcPr>
          <w:p w14:paraId="3680A9F5" w14:textId="03AFD6A6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  <w:tc>
          <w:tcPr>
            <w:tcW w:w="3585" w:type="dxa"/>
            <w:vAlign w:val="bottom"/>
          </w:tcPr>
          <w:p w14:paraId="498C19DA" w14:textId="0399989E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Price Rate of Change</w:t>
            </w:r>
          </w:p>
        </w:tc>
        <w:tc>
          <w:tcPr>
            <w:tcW w:w="2449" w:type="dxa"/>
            <w:vAlign w:val="bottom"/>
          </w:tcPr>
          <w:p w14:paraId="1EC8A14E" w14:textId="08986B19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12,13,14,15</w:t>
            </w:r>
          </w:p>
        </w:tc>
      </w:tr>
      <w:tr w:rsidR="00EF29AA" w14:paraId="18A549EA" w14:textId="77777777" w:rsidTr="00EF29AA">
        <w:tc>
          <w:tcPr>
            <w:tcW w:w="912" w:type="dxa"/>
          </w:tcPr>
          <w:p w14:paraId="6745EFF1" w14:textId="46DF30B8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1351" w:type="dxa"/>
            <w:vAlign w:val="center"/>
          </w:tcPr>
          <w:p w14:paraId="378043D2" w14:textId="0BCA5BF9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  <w:tc>
          <w:tcPr>
            <w:tcW w:w="3585" w:type="dxa"/>
            <w:vAlign w:val="bottom"/>
          </w:tcPr>
          <w:p w14:paraId="7D734255" w14:textId="0104FD91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Weighted Closing Price</w:t>
            </w:r>
          </w:p>
        </w:tc>
        <w:tc>
          <w:tcPr>
            <w:tcW w:w="2449" w:type="dxa"/>
            <w:vAlign w:val="bottom"/>
          </w:tcPr>
          <w:p w14:paraId="49C4A972" w14:textId="2F2874D5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-</w:t>
            </w:r>
          </w:p>
        </w:tc>
      </w:tr>
      <w:tr w:rsidR="00EF29AA" w14:paraId="31AA6CE4" w14:textId="77777777" w:rsidTr="00EF29AA">
        <w:tc>
          <w:tcPr>
            <w:tcW w:w="912" w:type="dxa"/>
          </w:tcPr>
          <w:p w14:paraId="4CDF027A" w14:textId="7B5CE825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7</w:t>
            </w:r>
          </w:p>
        </w:tc>
        <w:tc>
          <w:tcPr>
            <w:tcW w:w="1351" w:type="dxa"/>
            <w:vAlign w:val="center"/>
          </w:tcPr>
          <w:p w14:paraId="5013192B" w14:textId="6D3725BD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  <w:tc>
          <w:tcPr>
            <w:tcW w:w="3585" w:type="dxa"/>
            <w:vAlign w:val="bottom"/>
          </w:tcPr>
          <w:p w14:paraId="18116523" w14:textId="4EB6A635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Accumulation Distribution Line</w:t>
            </w:r>
          </w:p>
        </w:tc>
        <w:tc>
          <w:tcPr>
            <w:tcW w:w="2449" w:type="dxa"/>
            <w:vAlign w:val="bottom"/>
          </w:tcPr>
          <w:p w14:paraId="6E619BFF" w14:textId="6065A2D1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-</w:t>
            </w:r>
          </w:p>
        </w:tc>
      </w:tr>
      <w:tr w:rsidR="00EF29AA" w14:paraId="7D8F5135" w14:textId="77777777" w:rsidTr="00EF29AA">
        <w:tc>
          <w:tcPr>
            <w:tcW w:w="912" w:type="dxa"/>
          </w:tcPr>
          <w:p w14:paraId="1303A265" w14:textId="3642C376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8</w:t>
            </w:r>
          </w:p>
        </w:tc>
        <w:tc>
          <w:tcPr>
            <w:tcW w:w="1351" w:type="dxa"/>
            <w:vAlign w:val="center"/>
          </w:tcPr>
          <w:p w14:paraId="6D88629B" w14:textId="77AFAC08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  <w:tc>
          <w:tcPr>
            <w:tcW w:w="3585" w:type="dxa"/>
            <w:vAlign w:val="bottom"/>
          </w:tcPr>
          <w:p w14:paraId="722025FD" w14:textId="07B95F44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Accumulation Distribution Oscillator</w:t>
            </w:r>
          </w:p>
        </w:tc>
        <w:tc>
          <w:tcPr>
            <w:tcW w:w="2449" w:type="dxa"/>
            <w:vAlign w:val="bottom"/>
          </w:tcPr>
          <w:p w14:paraId="565E5FD5" w14:textId="370453C9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</w:t>
            </w:r>
            <w:r w:rsidRPr="00FA1C44">
              <w:rPr>
                <w:rFonts w:ascii="TH SarabunPSK" w:hAnsi="TH SarabunPSK" w:cs="TH SarabunPSK"/>
              </w:rPr>
              <w:t>2</w:t>
            </w:r>
            <w:r>
              <w:rPr>
                <w:rFonts w:ascii="TH SarabunPSK" w:hAnsi="TH SarabunPSK" w:cs="TH SarabunPSK"/>
              </w:rPr>
              <w:t>,10),(</w:t>
            </w:r>
            <w:r w:rsidRPr="00FA1C44">
              <w:rPr>
                <w:rFonts w:ascii="TH SarabunPSK" w:hAnsi="TH SarabunPSK" w:cs="TH SarabunPSK"/>
              </w:rPr>
              <w:t>3</w:t>
            </w:r>
            <w:r>
              <w:rPr>
                <w:rFonts w:ascii="TH SarabunPSK" w:hAnsi="TH SarabunPSK" w:cs="TH SarabunPSK"/>
              </w:rPr>
              <w:t>,12)</w:t>
            </w:r>
            <w:r w:rsidRPr="00FA1C44">
              <w:rPr>
                <w:rFonts w:ascii="TH SarabunPSK" w:hAnsi="TH SarabunPSK" w:cs="TH SarabunPSK"/>
              </w:rPr>
              <w:t>,</w:t>
            </w:r>
            <w:r>
              <w:rPr>
                <w:rFonts w:ascii="TH SarabunPSK" w:hAnsi="TH SarabunPSK" w:cs="TH SarabunPSK"/>
              </w:rPr>
              <w:t>(</w:t>
            </w:r>
            <w:r w:rsidRPr="00FA1C44">
              <w:rPr>
                <w:rFonts w:ascii="TH SarabunPSK" w:hAnsi="TH SarabunPSK" w:cs="TH SarabunPSK"/>
              </w:rPr>
              <w:t>4</w:t>
            </w:r>
            <w:r>
              <w:rPr>
                <w:rFonts w:ascii="TH SarabunPSK" w:hAnsi="TH SarabunPSK" w:cs="TH SarabunPSK"/>
              </w:rPr>
              <w:t>,14)</w:t>
            </w:r>
            <w:r w:rsidRPr="00FA1C44">
              <w:rPr>
                <w:rFonts w:ascii="TH SarabunPSK" w:hAnsi="TH SarabunPSK" w:cs="TH SarabunPSK"/>
              </w:rPr>
              <w:t>,</w:t>
            </w:r>
            <w:r>
              <w:rPr>
                <w:rFonts w:ascii="TH SarabunPSK" w:hAnsi="TH SarabunPSK" w:cs="TH SarabunPSK"/>
              </w:rPr>
              <w:t>(</w:t>
            </w:r>
            <w:r w:rsidRPr="00FA1C44">
              <w:rPr>
                <w:rFonts w:ascii="TH SarabunPSK" w:hAnsi="TH SarabunPSK" w:cs="TH SarabunPSK"/>
              </w:rPr>
              <w:t>5</w:t>
            </w:r>
            <w:r>
              <w:rPr>
                <w:rFonts w:ascii="TH SarabunPSK" w:hAnsi="TH SarabunPSK" w:cs="TH SarabunPSK"/>
              </w:rPr>
              <w:t>,16)</w:t>
            </w:r>
          </w:p>
        </w:tc>
      </w:tr>
      <w:tr w:rsidR="00EF29AA" w14:paraId="7AA7ECE9" w14:textId="77777777" w:rsidTr="00EF29AA">
        <w:tc>
          <w:tcPr>
            <w:tcW w:w="912" w:type="dxa"/>
          </w:tcPr>
          <w:p w14:paraId="110C0BED" w14:textId="3A514EA0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9</w:t>
            </w:r>
          </w:p>
        </w:tc>
        <w:tc>
          <w:tcPr>
            <w:tcW w:w="1351" w:type="dxa"/>
            <w:vAlign w:val="center"/>
          </w:tcPr>
          <w:p w14:paraId="24A54ABD" w14:textId="2967B029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  <w:tc>
          <w:tcPr>
            <w:tcW w:w="3585" w:type="dxa"/>
            <w:vAlign w:val="bottom"/>
          </w:tcPr>
          <w:p w14:paraId="34917F8E" w14:textId="243BC946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Moving Average Convergence Divergence</w:t>
            </w:r>
          </w:p>
        </w:tc>
        <w:tc>
          <w:tcPr>
            <w:tcW w:w="2449" w:type="dxa"/>
            <w:vAlign w:val="bottom"/>
          </w:tcPr>
          <w:p w14:paraId="4CD74CBE" w14:textId="0DB956EA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(12,16,9)</w:t>
            </w:r>
          </w:p>
        </w:tc>
      </w:tr>
      <w:tr w:rsidR="00EF29AA" w14:paraId="547868A5" w14:textId="77777777" w:rsidTr="00EF29AA">
        <w:tc>
          <w:tcPr>
            <w:tcW w:w="912" w:type="dxa"/>
          </w:tcPr>
          <w:p w14:paraId="1E9E2000" w14:textId="52192D93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</w:t>
            </w:r>
          </w:p>
        </w:tc>
        <w:tc>
          <w:tcPr>
            <w:tcW w:w="1351" w:type="dxa"/>
            <w:vAlign w:val="center"/>
          </w:tcPr>
          <w:p w14:paraId="14E725A3" w14:textId="09DDD51D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  <w:tc>
          <w:tcPr>
            <w:tcW w:w="3585" w:type="dxa"/>
            <w:vAlign w:val="bottom"/>
          </w:tcPr>
          <w:p w14:paraId="1738A953" w14:textId="7430F2FF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Commodity Channel Index</w:t>
            </w:r>
          </w:p>
        </w:tc>
        <w:tc>
          <w:tcPr>
            <w:tcW w:w="2449" w:type="dxa"/>
            <w:vAlign w:val="bottom"/>
          </w:tcPr>
          <w:p w14:paraId="73C4803C" w14:textId="7DCA2E0C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</w:tr>
      <w:tr w:rsidR="00EF29AA" w14:paraId="298F3B98" w14:textId="77777777" w:rsidTr="00EF29AA">
        <w:tc>
          <w:tcPr>
            <w:tcW w:w="912" w:type="dxa"/>
          </w:tcPr>
          <w:p w14:paraId="7B62867A" w14:textId="4575538E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11</w:t>
            </w:r>
          </w:p>
        </w:tc>
        <w:tc>
          <w:tcPr>
            <w:tcW w:w="1351" w:type="dxa"/>
            <w:vAlign w:val="center"/>
          </w:tcPr>
          <w:p w14:paraId="2792698F" w14:textId="1E456033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  <w:tc>
          <w:tcPr>
            <w:tcW w:w="3585" w:type="dxa"/>
            <w:vAlign w:val="bottom"/>
          </w:tcPr>
          <w:p w14:paraId="2A535CAE" w14:textId="029BA194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Bollinger Bands</w:t>
            </w:r>
          </w:p>
        </w:tc>
        <w:tc>
          <w:tcPr>
            <w:tcW w:w="2449" w:type="dxa"/>
            <w:vAlign w:val="bottom"/>
          </w:tcPr>
          <w:p w14:paraId="5B1757C6" w14:textId="4991F726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</w:t>
            </w:r>
          </w:p>
        </w:tc>
      </w:tr>
      <w:tr w:rsidR="00EF29AA" w14:paraId="52A9F01D" w14:textId="77777777" w:rsidTr="00EF29AA">
        <w:tc>
          <w:tcPr>
            <w:tcW w:w="912" w:type="dxa"/>
          </w:tcPr>
          <w:p w14:paraId="314666B3" w14:textId="1AFF5895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12</w:t>
            </w:r>
          </w:p>
        </w:tc>
        <w:tc>
          <w:tcPr>
            <w:tcW w:w="1351" w:type="dxa"/>
            <w:vAlign w:val="center"/>
          </w:tcPr>
          <w:p w14:paraId="091EDE0D" w14:textId="668853E0" w:rsidR="00EF29AA" w:rsidRPr="00EF29AA" w:rsidRDefault="00EF29AA" w:rsidP="00EF29AA">
            <w:pPr>
              <w:shd w:val="clear" w:color="auto" w:fill="FFFFFF"/>
              <w:spacing w:line="285" w:lineRule="atLeast"/>
              <w:jc w:val="center"/>
              <w:rPr>
                <w:rFonts w:ascii="TH SarabunPSK" w:eastAsia="Times New Roman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  <w:tc>
          <w:tcPr>
            <w:tcW w:w="3585" w:type="dxa"/>
            <w:vAlign w:val="bottom"/>
          </w:tcPr>
          <w:p w14:paraId="76EE08F0" w14:textId="36E84EAC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Relative Strange index</w:t>
            </w:r>
          </w:p>
        </w:tc>
        <w:tc>
          <w:tcPr>
            <w:tcW w:w="2449" w:type="dxa"/>
            <w:vAlign w:val="bottom"/>
          </w:tcPr>
          <w:p w14:paraId="24D9CD69" w14:textId="199567C1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6,8,</w:t>
            </w:r>
            <w:r>
              <w:rPr>
                <w:rFonts w:ascii="TH SarabunPSK" w:hAnsi="TH SarabunPSK" w:cs="TH SarabunPSK"/>
              </w:rPr>
              <w:t>10</w:t>
            </w:r>
            <w:r w:rsidRPr="00FA1C44">
              <w:rPr>
                <w:rFonts w:ascii="TH SarabunPSK" w:hAnsi="TH SarabunPSK" w:cs="TH SarabunPSK"/>
              </w:rPr>
              <w:t>,1</w:t>
            </w:r>
            <w:r>
              <w:rPr>
                <w:rFonts w:ascii="TH SarabunPSK" w:hAnsi="TH SarabunPSK" w:cs="TH SarabunPSK"/>
              </w:rPr>
              <w:t>2</w:t>
            </w:r>
          </w:p>
        </w:tc>
      </w:tr>
      <w:tr w:rsidR="00EF29AA" w14:paraId="2A1752FC" w14:textId="77777777" w:rsidTr="00EF29AA">
        <w:tc>
          <w:tcPr>
            <w:tcW w:w="912" w:type="dxa"/>
          </w:tcPr>
          <w:p w14:paraId="20B93C8E" w14:textId="0C833F22" w:rsidR="00EF29AA" w:rsidRPr="00FA1C44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13</w:t>
            </w:r>
          </w:p>
        </w:tc>
        <w:tc>
          <w:tcPr>
            <w:tcW w:w="1351" w:type="dxa"/>
            <w:vAlign w:val="center"/>
          </w:tcPr>
          <w:p w14:paraId="30CE3678" w14:textId="1376ED9F" w:rsidR="00EF29AA" w:rsidRPr="00EF29AA" w:rsidRDefault="00EF29AA" w:rsidP="00EF29AA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hAnsi="TH SarabunPSK" w:cs="TH SarabunPSK" w:hint="cs"/>
              </w:rPr>
              <w:t>Slope</w:t>
            </w:r>
          </w:p>
        </w:tc>
        <w:tc>
          <w:tcPr>
            <w:tcW w:w="3585" w:type="dxa"/>
            <w:vAlign w:val="bottom"/>
          </w:tcPr>
          <w:p w14:paraId="5C6D6080" w14:textId="003949BB" w:rsidR="00EF29AA" w:rsidRPr="00BF3F9C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 w:rsidRPr="00FA1C44">
              <w:rPr>
                <w:rFonts w:ascii="TH SarabunPSK" w:hAnsi="TH SarabunPSK" w:cs="TH SarabunPSK"/>
              </w:rPr>
              <w:t>Slope</w:t>
            </w:r>
          </w:p>
        </w:tc>
        <w:tc>
          <w:tcPr>
            <w:tcW w:w="2449" w:type="dxa"/>
            <w:vAlign w:val="bottom"/>
          </w:tcPr>
          <w:p w14:paraId="6B1BF1C7" w14:textId="2AC5654F" w:rsidR="00EF29AA" w:rsidRDefault="00EF29AA" w:rsidP="00836989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</w:t>
            </w:r>
          </w:p>
        </w:tc>
      </w:tr>
    </w:tbl>
    <w:p w14:paraId="6C95E555" w14:textId="77777777" w:rsidR="00902C44" w:rsidRDefault="00902C44" w:rsidP="00356A4D">
      <w:pPr>
        <w:rPr>
          <w:rFonts w:ascii="TH SarabunPSK" w:hAnsi="TH SarabunPSK" w:cs="TH SarabunPSK"/>
          <w:sz w:val="32"/>
          <w:szCs w:val="32"/>
        </w:rPr>
      </w:pPr>
    </w:p>
    <w:p w14:paraId="6397D7C1" w14:textId="0B78A6C2" w:rsidR="00902C44" w:rsidRDefault="00902C44" w:rsidP="00424206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เมื่อทำการสร้างอินดิเคเตอร์ตามตารางที่ </w:t>
      </w:r>
      <w:r>
        <w:rPr>
          <w:rFonts w:ascii="TH SarabunPSK" w:hAnsi="TH SarabunPSK" w:cs="TH SarabunPSK"/>
          <w:sz w:val="32"/>
          <w:szCs w:val="32"/>
        </w:rPr>
        <w:t>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เสร็จแล้ว จะนำค่าที่ได้มารวมกับค่าพื้นฐานในตารางที่ 3.1 </w:t>
      </w:r>
      <w:r w:rsidR="00445C2B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424206">
        <w:rPr>
          <w:rFonts w:ascii="TH SarabunPSK" w:hAnsi="TH SarabunPSK" w:cs="TH SarabunPSK" w:hint="cs"/>
          <w:sz w:val="32"/>
          <w:szCs w:val="32"/>
          <w:cs/>
        </w:rPr>
        <w:t>ค่าเอาต์พุทคือค่าราคาเปิด</w:t>
      </w:r>
      <w:r w:rsidR="00445C2B">
        <w:rPr>
          <w:rFonts w:ascii="TH SarabunPSK" w:hAnsi="TH SarabunPSK" w:cs="TH SarabunPSK" w:hint="cs"/>
          <w:sz w:val="32"/>
          <w:szCs w:val="32"/>
          <w:cs/>
        </w:rPr>
        <w:t>(</w:t>
      </w:r>
      <w:r w:rsidR="00445C2B">
        <w:rPr>
          <w:rFonts w:ascii="TH SarabunPSK" w:hAnsi="TH SarabunPSK" w:cs="TH SarabunPSK"/>
          <w:sz w:val="32"/>
          <w:szCs w:val="32"/>
        </w:rPr>
        <w:t xml:space="preserve">Open) </w:t>
      </w:r>
      <w:r w:rsidR="00424206">
        <w:rPr>
          <w:rFonts w:ascii="TH SarabunPSK" w:hAnsi="TH SarabunPSK" w:cs="TH SarabunPSK" w:hint="cs"/>
          <w:sz w:val="32"/>
          <w:szCs w:val="32"/>
          <w:cs/>
        </w:rPr>
        <w:t>และราคาปิด</w:t>
      </w:r>
      <w:r w:rsidR="00445C2B">
        <w:rPr>
          <w:rFonts w:ascii="TH SarabunPSK" w:hAnsi="TH SarabunPSK" w:cs="TH SarabunPSK"/>
          <w:sz w:val="32"/>
          <w:szCs w:val="32"/>
        </w:rPr>
        <w:t xml:space="preserve">(Close) </w:t>
      </w:r>
      <w:r w:rsidR="00424206">
        <w:rPr>
          <w:rFonts w:ascii="TH SarabunPSK" w:hAnsi="TH SarabunPSK" w:cs="TH SarabunPSK" w:hint="cs"/>
          <w:sz w:val="32"/>
          <w:szCs w:val="32"/>
          <w:cs/>
        </w:rPr>
        <w:t xml:space="preserve">ในอีก </w:t>
      </w:r>
      <w:r w:rsidR="00424206">
        <w:rPr>
          <w:rFonts w:ascii="TH SarabunPSK" w:hAnsi="TH SarabunPSK" w:cs="TH SarabunPSK"/>
          <w:sz w:val="32"/>
          <w:szCs w:val="32"/>
        </w:rPr>
        <w:t xml:space="preserve">24 </w:t>
      </w:r>
      <w:r w:rsidR="00424206">
        <w:rPr>
          <w:rFonts w:ascii="TH SarabunPSK" w:hAnsi="TH SarabunPSK" w:cs="TH SarabunPSK" w:hint="cs"/>
          <w:sz w:val="32"/>
          <w:szCs w:val="32"/>
          <w:cs/>
        </w:rPr>
        <w:t>ชม. ข้างหน้า</w:t>
      </w:r>
    </w:p>
    <w:p w14:paraId="66E9E49F" w14:textId="77777777" w:rsidR="00902C44" w:rsidRDefault="00902C44" w:rsidP="00902C4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B31CA78" w14:textId="309C91A2" w:rsidR="00424206" w:rsidRDefault="00424206" w:rsidP="00424206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ตัวอย่างข้อมูลชุด</w:t>
      </w:r>
      <w:r w:rsidR="00445C2B">
        <w:rPr>
          <w:rFonts w:ascii="TH SarabunPSK" w:hAnsi="TH SarabunPSK" w:cs="TH SarabunPSK" w:hint="cs"/>
          <w:sz w:val="32"/>
          <w:szCs w:val="32"/>
          <w:cs/>
        </w:rPr>
        <w:t>ฝึกสอน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1"/>
        <w:gridCol w:w="584"/>
        <w:gridCol w:w="585"/>
        <w:gridCol w:w="586"/>
        <w:gridCol w:w="586"/>
        <w:gridCol w:w="585"/>
        <w:gridCol w:w="585"/>
        <w:gridCol w:w="585"/>
        <w:gridCol w:w="585"/>
        <w:gridCol w:w="585"/>
        <w:gridCol w:w="585"/>
        <w:gridCol w:w="585"/>
        <w:gridCol w:w="585"/>
        <w:gridCol w:w="585"/>
      </w:tblGrid>
      <w:tr w:rsidR="00445C2B" w14:paraId="61C64DE8" w14:textId="774C0AE1" w:rsidTr="0028298E">
        <w:tc>
          <w:tcPr>
            <w:tcW w:w="691" w:type="dxa"/>
            <w:vAlign w:val="center"/>
          </w:tcPr>
          <w:p w14:paraId="443BAA48" w14:textId="77777777" w:rsidR="00445C2B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ลำดับ</w:t>
            </w:r>
          </w:p>
          <w:p w14:paraId="5B8C172B" w14:textId="103874F7" w:rsidR="00445C2B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ข้อมูล</w:t>
            </w:r>
          </w:p>
        </w:tc>
        <w:tc>
          <w:tcPr>
            <w:tcW w:w="3511" w:type="dxa"/>
            <w:gridSpan w:val="6"/>
            <w:vAlign w:val="center"/>
          </w:tcPr>
          <w:p w14:paraId="291F3474" w14:textId="77777777" w:rsidR="00445C2B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ข้อมูลพื้นฐาน</w:t>
            </w:r>
          </w:p>
          <w:p w14:paraId="78D8A5FD" w14:textId="26172D2F" w:rsidR="00445C2B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(คอลัมน์ ที่ </w:t>
            </w:r>
            <w:r>
              <w:rPr>
                <w:rFonts w:ascii="TH SarabunPSK" w:hAnsi="TH SarabunPSK" w:cs="TH SarabunPSK"/>
                <w:sz w:val="24"/>
                <w:szCs w:val="24"/>
              </w:rPr>
              <w:t>2 – 6)</w:t>
            </w:r>
          </w:p>
        </w:tc>
        <w:tc>
          <w:tcPr>
            <w:tcW w:w="3510" w:type="dxa"/>
            <w:gridSpan w:val="6"/>
            <w:vAlign w:val="center"/>
          </w:tcPr>
          <w:p w14:paraId="6EA656BF" w14:textId="4D52BC18" w:rsidR="00445C2B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ค่าจากอินดิเคเตอร์</w:t>
            </w:r>
            <w:r>
              <w:rPr>
                <w:rFonts w:ascii="TH SarabunPSK" w:hAnsi="TH SarabunPSK" w:cs="TH SarabunPSK"/>
                <w:sz w:val="24"/>
                <w:szCs w:val="24"/>
                <w:cs/>
              </w:rPr>
              <w:br/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(คอลัมท์ ที่ 4 </w:t>
            </w:r>
            <w:r>
              <w:rPr>
                <w:rFonts w:ascii="TH SarabunPSK" w:hAnsi="TH SarabunPSK" w:cs="TH SarabunPSK"/>
                <w:sz w:val="24"/>
                <w:szCs w:val="24"/>
                <w:cs/>
              </w:rPr>
              <w:t>–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 </w:t>
            </w:r>
            <w:r w:rsidR="00B74D63">
              <w:rPr>
                <w:rFonts w:ascii="TH SarabunPSK" w:hAnsi="TH SarabunPSK" w:cs="TH SarabunPSK"/>
                <w:sz w:val="24"/>
                <w:szCs w:val="24"/>
              </w:rPr>
              <w:t>50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) </w:t>
            </w:r>
          </w:p>
        </w:tc>
        <w:tc>
          <w:tcPr>
            <w:tcW w:w="585" w:type="dxa"/>
            <w:vAlign w:val="center"/>
          </w:tcPr>
          <w:p w14:paraId="675F53FE" w14:textId="77777777" w:rsidR="00445C2B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ค่า</w:t>
            </w:r>
          </w:p>
          <w:p w14:paraId="1F0C9DE0" w14:textId="77777777" w:rsidR="00445C2B" w:rsidRDefault="00445C2B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เอาท์</w:t>
            </w:r>
          </w:p>
          <w:p w14:paraId="7E5ACC0D" w14:textId="593F4B3A" w:rsidR="00445C2B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พุต</w:t>
            </w:r>
          </w:p>
        </w:tc>
      </w:tr>
      <w:tr w:rsidR="00424206" w14:paraId="1924BB46" w14:textId="7C5319DC" w:rsidTr="00445C2B">
        <w:tc>
          <w:tcPr>
            <w:tcW w:w="691" w:type="dxa"/>
            <w:vAlign w:val="center"/>
          </w:tcPr>
          <w:p w14:paraId="0FA7A30A" w14:textId="60EBDA88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</w:t>
            </w:r>
          </w:p>
        </w:tc>
        <w:tc>
          <w:tcPr>
            <w:tcW w:w="584" w:type="dxa"/>
            <w:vAlign w:val="center"/>
          </w:tcPr>
          <w:p w14:paraId="2D265D5F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3D8DBD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21763773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4F39EBA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C132ED3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6F852D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F8E8AB8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A6CB0C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6C6868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B1418F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D0E81F0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09BB598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092672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424206" w14:paraId="233362C3" w14:textId="1B8C2254" w:rsidTr="00445C2B">
        <w:tc>
          <w:tcPr>
            <w:tcW w:w="691" w:type="dxa"/>
            <w:vAlign w:val="center"/>
          </w:tcPr>
          <w:p w14:paraId="31311D0F" w14:textId="532B731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2</w:t>
            </w:r>
          </w:p>
        </w:tc>
        <w:tc>
          <w:tcPr>
            <w:tcW w:w="584" w:type="dxa"/>
            <w:vAlign w:val="center"/>
          </w:tcPr>
          <w:p w14:paraId="44349DDE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1992A30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5BF4336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4265BB1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3C6F05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1FF200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37CB85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2B97903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0644EE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A0DBE3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C472BAF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1639B0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53F8688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424206" w14:paraId="6F2F989B" w14:textId="1118D637" w:rsidTr="00445C2B">
        <w:tc>
          <w:tcPr>
            <w:tcW w:w="691" w:type="dxa"/>
            <w:vAlign w:val="center"/>
          </w:tcPr>
          <w:p w14:paraId="638D05A5" w14:textId="77777777" w:rsidR="00424206" w:rsidRDefault="00424206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  <w:p w14:paraId="09E16F73" w14:textId="77777777" w:rsidR="00424206" w:rsidRDefault="00424206" w:rsidP="00424206">
            <w:pPr>
              <w:jc w:val="center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  <w:p w14:paraId="056095D5" w14:textId="287D4494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.</w:t>
            </w:r>
          </w:p>
        </w:tc>
        <w:tc>
          <w:tcPr>
            <w:tcW w:w="584" w:type="dxa"/>
            <w:vAlign w:val="center"/>
          </w:tcPr>
          <w:p w14:paraId="6560B6B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A4E5602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3A46682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3A16DA24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19BB6A7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5F0842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70B21C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11C16C1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DA1B1D1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0DEC86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DBB221B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F186E5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74D6FF2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424206" w14:paraId="7FBB9FFD" w14:textId="30CC722E" w:rsidTr="00445C2B">
        <w:tc>
          <w:tcPr>
            <w:tcW w:w="691" w:type="dxa"/>
            <w:vAlign w:val="center"/>
          </w:tcPr>
          <w:p w14:paraId="0FFE71EA" w14:textId="716E3E26" w:rsidR="00424206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19,999</w:t>
            </w:r>
          </w:p>
        </w:tc>
        <w:tc>
          <w:tcPr>
            <w:tcW w:w="584" w:type="dxa"/>
            <w:vAlign w:val="center"/>
          </w:tcPr>
          <w:p w14:paraId="2F64DE5F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BB3BD7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4978B86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374815E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37CEC6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A85E8B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E3D57E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6262CF5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3B988A4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E450B54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9D06D5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3BFF2B3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729FF4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  <w:tr w:rsidR="00424206" w14:paraId="2E48FE14" w14:textId="31330AE7" w:rsidTr="00445C2B">
        <w:tc>
          <w:tcPr>
            <w:tcW w:w="691" w:type="dxa"/>
            <w:vAlign w:val="center"/>
          </w:tcPr>
          <w:p w14:paraId="5BF5B7C0" w14:textId="6C293F5C" w:rsidR="00424206" w:rsidRPr="00424206" w:rsidRDefault="00445C2B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20,000</w:t>
            </w:r>
          </w:p>
        </w:tc>
        <w:tc>
          <w:tcPr>
            <w:tcW w:w="584" w:type="dxa"/>
            <w:vAlign w:val="center"/>
          </w:tcPr>
          <w:p w14:paraId="7C9730E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F3C7DFD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5EBA2BD9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6" w:type="dxa"/>
            <w:vAlign w:val="center"/>
          </w:tcPr>
          <w:p w14:paraId="273114F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0FE78F0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5D7258EA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6C9FF06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E493FE1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2B24652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0E361E08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4D2AD1C7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EBE93F5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  <w:tc>
          <w:tcPr>
            <w:tcW w:w="585" w:type="dxa"/>
            <w:vAlign w:val="center"/>
          </w:tcPr>
          <w:p w14:paraId="703F27F2" w14:textId="77777777" w:rsidR="00424206" w:rsidRPr="00424206" w:rsidRDefault="00424206" w:rsidP="00424206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</w:p>
        </w:tc>
      </w:tr>
    </w:tbl>
    <w:p w14:paraId="1FA6DCDA" w14:textId="6DEF4847" w:rsidR="00EF29AA" w:rsidRDefault="00EF29AA" w:rsidP="00EF29A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FB4BAD7" w14:textId="23708513" w:rsidR="00EF29AA" w:rsidRDefault="00EF29AA" w:rsidP="00EF29AA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EAE01DF" w14:textId="77777777" w:rsidR="00EF29AA" w:rsidRDefault="00EF29AA" w:rsidP="00EF29AA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F7352D6" w14:textId="5DA6D7F0" w:rsidR="00EF29AA" w:rsidRDefault="00EF29AA" w:rsidP="00EF29A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อธิบายค่าในแต่ละลำดับคอลัมท์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8"/>
        <w:gridCol w:w="2267"/>
        <w:gridCol w:w="1886"/>
        <w:gridCol w:w="1886"/>
      </w:tblGrid>
      <w:tr w:rsidR="00B74D63" w14:paraId="06DCCDC4" w14:textId="33A4C8B8" w:rsidTr="00B74D63">
        <w:tc>
          <w:tcPr>
            <w:tcW w:w="2258" w:type="dxa"/>
            <w:vAlign w:val="center"/>
          </w:tcPr>
          <w:p w14:paraId="620CA391" w14:textId="1C01CD3E" w:rsidR="00B74D63" w:rsidRPr="00EF29AA" w:rsidRDefault="00B74D63" w:rsidP="00EF29AA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2267" w:type="dxa"/>
            <w:vAlign w:val="center"/>
          </w:tcPr>
          <w:p w14:paraId="19EBD1D0" w14:textId="69A13536" w:rsidR="00B74D63" w:rsidRPr="00EF29AA" w:rsidRDefault="00B74D63" w:rsidP="00EF29AA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  <w:tc>
          <w:tcPr>
            <w:tcW w:w="1886" w:type="dxa"/>
          </w:tcPr>
          <w:p w14:paraId="53B51774" w14:textId="4C000A17" w:rsidR="00B74D63" w:rsidRDefault="00B74D63" w:rsidP="00EF29AA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ลำดับคอลัมน์</w:t>
            </w:r>
          </w:p>
        </w:tc>
        <w:tc>
          <w:tcPr>
            <w:tcW w:w="1886" w:type="dxa"/>
          </w:tcPr>
          <w:p w14:paraId="6551AA76" w14:textId="690CE6EE" w:rsidR="00B74D63" w:rsidRDefault="00B74D63" w:rsidP="00EF29AA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ชื่อคอลัมน์</w:t>
            </w:r>
          </w:p>
        </w:tc>
      </w:tr>
      <w:tr w:rsidR="00B74D63" w14:paraId="67FE3C75" w14:textId="09054B3C" w:rsidTr="002E5D39">
        <w:tc>
          <w:tcPr>
            <w:tcW w:w="2258" w:type="dxa"/>
            <w:vAlign w:val="center"/>
          </w:tcPr>
          <w:p w14:paraId="5FCE8A54" w14:textId="6883371A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1</w:t>
            </w:r>
          </w:p>
        </w:tc>
        <w:tc>
          <w:tcPr>
            <w:tcW w:w="2267" w:type="dxa"/>
            <w:vAlign w:val="center"/>
          </w:tcPr>
          <w:p w14:paraId="119DA637" w14:textId="7327A41B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ลำดับข้อมูล</w:t>
            </w:r>
          </w:p>
        </w:tc>
        <w:tc>
          <w:tcPr>
            <w:tcW w:w="1886" w:type="dxa"/>
            <w:vAlign w:val="center"/>
          </w:tcPr>
          <w:p w14:paraId="2B23F286" w14:textId="12A1BB4E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  <w:cs/>
              </w:rPr>
            </w:pPr>
            <w:r>
              <w:rPr>
                <w:rFonts w:ascii="TH SarabunPSK" w:hAnsi="TH SarabunPSK" w:cs="TH SarabunPSK"/>
              </w:rPr>
              <w:t>28-31</w:t>
            </w:r>
          </w:p>
        </w:tc>
        <w:tc>
          <w:tcPr>
            <w:tcW w:w="1886" w:type="dxa"/>
            <w:vAlign w:val="center"/>
          </w:tcPr>
          <w:p w14:paraId="1D1BBB39" w14:textId="619B48FF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  <w:cs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PROCP</w:t>
            </w:r>
          </w:p>
        </w:tc>
      </w:tr>
      <w:tr w:rsidR="00B74D63" w14:paraId="453A58C6" w14:textId="4BEA4A8E" w:rsidTr="002E5D39">
        <w:tc>
          <w:tcPr>
            <w:tcW w:w="2258" w:type="dxa"/>
            <w:vAlign w:val="center"/>
          </w:tcPr>
          <w:p w14:paraId="1F62425A" w14:textId="52CF888F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2</w:t>
            </w:r>
          </w:p>
        </w:tc>
        <w:tc>
          <w:tcPr>
            <w:tcW w:w="2267" w:type="dxa"/>
            <w:vAlign w:val="center"/>
          </w:tcPr>
          <w:p w14:paraId="1798351D" w14:textId="09730C98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B74D63">
              <w:rPr>
                <w:rFonts w:ascii="TH SarabunPSK" w:hAnsi="TH SarabunPSK" w:cs="TH SarabunPSK"/>
              </w:rPr>
              <w:t>Open</w:t>
            </w:r>
          </w:p>
        </w:tc>
        <w:tc>
          <w:tcPr>
            <w:tcW w:w="1886" w:type="dxa"/>
            <w:vAlign w:val="center"/>
          </w:tcPr>
          <w:p w14:paraId="763B030C" w14:textId="1D4C382E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1886" w:type="dxa"/>
            <w:vAlign w:val="center"/>
          </w:tcPr>
          <w:p w14:paraId="50F0DEEA" w14:textId="1013F283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WPC</w:t>
            </w:r>
          </w:p>
        </w:tc>
      </w:tr>
      <w:tr w:rsidR="00B74D63" w14:paraId="5FC1447E" w14:textId="43A4A514" w:rsidTr="002E5D39">
        <w:tc>
          <w:tcPr>
            <w:tcW w:w="2258" w:type="dxa"/>
            <w:vAlign w:val="center"/>
          </w:tcPr>
          <w:p w14:paraId="6A6C8975" w14:textId="7EB6AD63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3</w:t>
            </w:r>
          </w:p>
        </w:tc>
        <w:tc>
          <w:tcPr>
            <w:tcW w:w="2267" w:type="dxa"/>
            <w:vAlign w:val="center"/>
          </w:tcPr>
          <w:p w14:paraId="60E22C10" w14:textId="12A805F2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High</w:t>
            </w:r>
          </w:p>
        </w:tc>
        <w:tc>
          <w:tcPr>
            <w:tcW w:w="1886" w:type="dxa"/>
            <w:vAlign w:val="center"/>
          </w:tcPr>
          <w:p w14:paraId="1E5DC397" w14:textId="684B4F19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33</w:t>
            </w:r>
          </w:p>
        </w:tc>
        <w:tc>
          <w:tcPr>
            <w:tcW w:w="1886" w:type="dxa"/>
            <w:vAlign w:val="center"/>
          </w:tcPr>
          <w:p w14:paraId="0E252ABC" w14:textId="2C26652C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ADL</w:t>
            </w:r>
          </w:p>
        </w:tc>
      </w:tr>
      <w:tr w:rsidR="00B74D63" w14:paraId="2F5FD5CA" w14:textId="42E52E96" w:rsidTr="002E5D39">
        <w:tc>
          <w:tcPr>
            <w:tcW w:w="2258" w:type="dxa"/>
            <w:vAlign w:val="center"/>
          </w:tcPr>
          <w:p w14:paraId="146D7815" w14:textId="4126AE31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4</w:t>
            </w:r>
          </w:p>
        </w:tc>
        <w:tc>
          <w:tcPr>
            <w:tcW w:w="2267" w:type="dxa"/>
            <w:vAlign w:val="center"/>
          </w:tcPr>
          <w:p w14:paraId="46A47D18" w14:textId="38F3C1D2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Low</w:t>
            </w:r>
          </w:p>
        </w:tc>
        <w:tc>
          <w:tcPr>
            <w:tcW w:w="1886" w:type="dxa"/>
            <w:vAlign w:val="center"/>
          </w:tcPr>
          <w:p w14:paraId="6D39047C" w14:textId="580422D2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34-37</w:t>
            </w:r>
          </w:p>
        </w:tc>
        <w:tc>
          <w:tcPr>
            <w:tcW w:w="1886" w:type="dxa"/>
            <w:vAlign w:val="center"/>
          </w:tcPr>
          <w:p w14:paraId="3F6DFAA3" w14:textId="31B8CA53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ADOSC</w:t>
            </w:r>
          </w:p>
        </w:tc>
      </w:tr>
      <w:tr w:rsidR="00B74D63" w14:paraId="537D1DC7" w14:textId="79352723" w:rsidTr="002E5D39">
        <w:tc>
          <w:tcPr>
            <w:tcW w:w="2258" w:type="dxa"/>
            <w:vAlign w:val="center"/>
          </w:tcPr>
          <w:p w14:paraId="0A997895" w14:textId="03F57821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5</w:t>
            </w:r>
          </w:p>
        </w:tc>
        <w:tc>
          <w:tcPr>
            <w:tcW w:w="2267" w:type="dxa"/>
            <w:vAlign w:val="center"/>
          </w:tcPr>
          <w:p w14:paraId="3CB3A992" w14:textId="7CB2369F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Close</w:t>
            </w:r>
          </w:p>
        </w:tc>
        <w:tc>
          <w:tcPr>
            <w:tcW w:w="1886" w:type="dxa"/>
            <w:vAlign w:val="center"/>
          </w:tcPr>
          <w:p w14:paraId="072B6773" w14:textId="1936AB8B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38-41</w:t>
            </w:r>
          </w:p>
        </w:tc>
        <w:tc>
          <w:tcPr>
            <w:tcW w:w="1886" w:type="dxa"/>
            <w:vAlign w:val="center"/>
          </w:tcPr>
          <w:p w14:paraId="272C5276" w14:textId="615FC1B8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MACD</w:t>
            </w:r>
          </w:p>
        </w:tc>
      </w:tr>
      <w:tr w:rsidR="00B74D63" w14:paraId="2EA0DD52" w14:textId="6A644EBC" w:rsidTr="002E5D39">
        <w:tc>
          <w:tcPr>
            <w:tcW w:w="2258" w:type="dxa"/>
            <w:vAlign w:val="center"/>
          </w:tcPr>
          <w:p w14:paraId="01EC5009" w14:textId="7B0E33CC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  <w:cs/>
              </w:rPr>
              <w:t>6</w:t>
            </w:r>
          </w:p>
        </w:tc>
        <w:tc>
          <w:tcPr>
            <w:tcW w:w="2267" w:type="dxa"/>
            <w:vAlign w:val="center"/>
          </w:tcPr>
          <w:p w14:paraId="61C71C98" w14:textId="13B56DA1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Volume</w:t>
            </w:r>
          </w:p>
        </w:tc>
        <w:tc>
          <w:tcPr>
            <w:tcW w:w="1886" w:type="dxa"/>
            <w:vAlign w:val="center"/>
          </w:tcPr>
          <w:p w14:paraId="252D6248" w14:textId="3197A1F6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42</w:t>
            </w:r>
          </w:p>
        </w:tc>
        <w:tc>
          <w:tcPr>
            <w:tcW w:w="1886" w:type="dxa"/>
            <w:vAlign w:val="center"/>
          </w:tcPr>
          <w:p w14:paraId="592031C8" w14:textId="212D2659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CCI</w:t>
            </w:r>
          </w:p>
        </w:tc>
      </w:tr>
      <w:tr w:rsidR="00B74D63" w14:paraId="2102ED67" w14:textId="4322A664" w:rsidTr="002E5D39">
        <w:tc>
          <w:tcPr>
            <w:tcW w:w="2258" w:type="dxa"/>
            <w:vAlign w:val="center"/>
          </w:tcPr>
          <w:p w14:paraId="6C57650F" w14:textId="38F74D2E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7-10</w:t>
            </w:r>
          </w:p>
        </w:tc>
        <w:tc>
          <w:tcPr>
            <w:tcW w:w="2267" w:type="dxa"/>
            <w:vAlign w:val="center"/>
          </w:tcPr>
          <w:p w14:paraId="6FCCDB38" w14:textId="2191C1DF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HA</w:t>
            </w:r>
          </w:p>
        </w:tc>
        <w:tc>
          <w:tcPr>
            <w:tcW w:w="1886" w:type="dxa"/>
            <w:vAlign w:val="center"/>
          </w:tcPr>
          <w:p w14:paraId="235610EA" w14:textId="5C24DEDA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43-45</w:t>
            </w:r>
          </w:p>
        </w:tc>
        <w:tc>
          <w:tcPr>
            <w:tcW w:w="1886" w:type="dxa"/>
            <w:vAlign w:val="center"/>
          </w:tcPr>
          <w:p w14:paraId="37D39888" w14:textId="0D8625B8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BBANDS</w:t>
            </w:r>
          </w:p>
        </w:tc>
      </w:tr>
      <w:tr w:rsidR="00B74D63" w14:paraId="02F9A6CF" w14:textId="4B8F63BC" w:rsidTr="002E5D39">
        <w:tc>
          <w:tcPr>
            <w:tcW w:w="2258" w:type="dxa"/>
            <w:vAlign w:val="center"/>
          </w:tcPr>
          <w:p w14:paraId="75BA1698" w14:textId="458CCD2E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11-16</w:t>
            </w:r>
          </w:p>
        </w:tc>
        <w:tc>
          <w:tcPr>
            <w:tcW w:w="2267" w:type="dxa"/>
            <w:vAlign w:val="center"/>
          </w:tcPr>
          <w:p w14:paraId="7F01CBF0" w14:textId="69567C9F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/>
              </w:rPr>
              <w:t>MOM</w:t>
            </w:r>
          </w:p>
        </w:tc>
        <w:tc>
          <w:tcPr>
            <w:tcW w:w="1886" w:type="dxa"/>
            <w:vAlign w:val="center"/>
          </w:tcPr>
          <w:p w14:paraId="56F20454" w14:textId="6E61B31F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46-49</w:t>
            </w:r>
          </w:p>
        </w:tc>
        <w:tc>
          <w:tcPr>
            <w:tcW w:w="1886" w:type="dxa"/>
            <w:vAlign w:val="center"/>
          </w:tcPr>
          <w:p w14:paraId="1D9CECF9" w14:textId="35219DB4" w:rsidR="00B74D63" w:rsidRPr="00B74D63" w:rsidRDefault="00B74D63" w:rsidP="00B74D63">
            <w:pPr>
              <w:jc w:val="center"/>
              <w:rPr>
                <w:rFonts w:ascii="TH SarabunPSK" w:hAnsi="TH SarabunPSK" w:cs="TH SarabunPSK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RSI</w:t>
            </w:r>
          </w:p>
        </w:tc>
      </w:tr>
      <w:tr w:rsidR="00B74D63" w14:paraId="403D4246" w14:textId="283BD9DC" w:rsidTr="002E5D39">
        <w:tc>
          <w:tcPr>
            <w:tcW w:w="2258" w:type="dxa"/>
            <w:vAlign w:val="center"/>
          </w:tcPr>
          <w:p w14:paraId="3E8106FA" w14:textId="77C445BB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/>
              </w:rPr>
              <w:t>17-22</w:t>
            </w:r>
          </w:p>
        </w:tc>
        <w:tc>
          <w:tcPr>
            <w:tcW w:w="2267" w:type="dxa"/>
            <w:vAlign w:val="center"/>
          </w:tcPr>
          <w:p w14:paraId="76F56C00" w14:textId="7FAE6B8A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B74D63">
              <w:rPr>
                <w:rFonts w:ascii="TH SarabunPSK" w:hAnsi="TH SarabunPSK" w:cs="TH SarabunPSK" w:hint="cs"/>
              </w:rPr>
              <w:t>STOCH</w:t>
            </w:r>
          </w:p>
        </w:tc>
        <w:tc>
          <w:tcPr>
            <w:tcW w:w="1886" w:type="dxa"/>
            <w:vAlign w:val="center"/>
          </w:tcPr>
          <w:p w14:paraId="1B2198C0" w14:textId="65ABDC87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/>
              </w:rPr>
              <w:t>50</w:t>
            </w:r>
          </w:p>
        </w:tc>
        <w:tc>
          <w:tcPr>
            <w:tcW w:w="1886" w:type="dxa"/>
            <w:vAlign w:val="center"/>
          </w:tcPr>
          <w:p w14:paraId="72EDD0B1" w14:textId="0D381497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hAnsi="TH SarabunPSK" w:cs="TH SarabunPSK" w:hint="cs"/>
              </w:rPr>
              <w:t>Slope</w:t>
            </w:r>
          </w:p>
        </w:tc>
      </w:tr>
      <w:tr w:rsidR="00B74D63" w14:paraId="0869690B" w14:textId="286C196D" w:rsidTr="002E5D39">
        <w:tc>
          <w:tcPr>
            <w:tcW w:w="2258" w:type="dxa"/>
            <w:vAlign w:val="center"/>
          </w:tcPr>
          <w:p w14:paraId="09243E17" w14:textId="032E6411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>
              <w:rPr>
                <w:rFonts w:ascii="TH SarabunPSK" w:hAnsi="TH SarabunPSK" w:cs="TH SarabunPSK"/>
              </w:rPr>
              <w:t>23-27</w:t>
            </w:r>
          </w:p>
        </w:tc>
        <w:tc>
          <w:tcPr>
            <w:tcW w:w="2267" w:type="dxa"/>
            <w:vAlign w:val="center"/>
          </w:tcPr>
          <w:p w14:paraId="4E6EB6D8" w14:textId="5AB06866" w:rsidR="00B74D63" w:rsidRPr="00B74D63" w:rsidRDefault="00B74D63" w:rsidP="00B74D63">
            <w:pPr>
              <w:jc w:val="center"/>
              <w:rPr>
                <w:rFonts w:ascii="TH SarabunPSK" w:hAnsi="TH SarabunPSK" w:cs="TH SarabunPSK" w:hint="cs"/>
              </w:rPr>
            </w:pPr>
            <w:r w:rsidRPr="00EF29AA">
              <w:rPr>
                <w:rFonts w:ascii="TH SarabunPSK" w:eastAsia="Times New Roman" w:hAnsi="TH SarabunPSK" w:cs="TH SarabunPSK" w:hint="cs"/>
                <w:i/>
                <w:iCs/>
              </w:rPr>
              <w:t>WILLR</w:t>
            </w:r>
          </w:p>
        </w:tc>
        <w:tc>
          <w:tcPr>
            <w:tcW w:w="1886" w:type="dxa"/>
            <w:vAlign w:val="center"/>
          </w:tcPr>
          <w:p w14:paraId="56183FA4" w14:textId="3B7AADC3" w:rsidR="00B74D63" w:rsidRPr="00EF29AA" w:rsidRDefault="00B74D63" w:rsidP="00B74D63">
            <w:pPr>
              <w:jc w:val="center"/>
              <w:rPr>
                <w:rFonts w:ascii="TH SarabunPSK" w:eastAsia="Times New Roman" w:hAnsi="TH SarabunPSK" w:cs="TH SarabunPSK" w:hint="cs"/>
                <w:i/>
                <w:iCs/>
              </w:rPr>
            </w:pPr>
            <w:r>
              <w:rPr>
                <w:rFonts w:ascii="TH SarabunPSK" w:hAnsi="TH SarabunPSK" w:cs="TH SarabunPSK"/>
              </w:rPr>
              <w:t>51-52</w:t>
            </w:r>
          </w:p>
        </w:tc>
        <w:tc>
          <w:tcPr>
            <w:tcW w:w="1886" w:type="dxa"/>
            <w:vAlign w:val="center"/>
          </w:tcPr>
          <w:p w14:paraId="7B4E56A2" w14:textId="6C68E190" w:rsidR="00B74D63" w:rsidRPr="00EF29AA" w:rsidRDefault="00B74D63" w:rsidP="00B74D63">
            <w:pPr>
              <w:jc w:val="center"/>
              <w:rPr>
                <w:rFonts w:ascii="TH SarabunPSK" w:eastAsia="Times New Roman" w:hAnsi="TH SarabunPSK" w:cs="TH SarabunPSK" w:hint="cs"/>
                <w:i/>
                <w:iCs/>
              </w:rPr>
            </w:pPr>
            <w:r>
              <w:rPr>
                <w:rFonts w:ascii="TH SarabunPSK" w:hAnsi="TH SarabunPSK" w:cs="TH SarabunPSK"/>
              </w:rPr>
              <w:t>OUPUT</w:t>
            </w:r>
          </w:p>
        </w:tc>
      </w:tr>
    </w:tbl>
    <w:p w14:paraId="04B34F21" w14:textId="77777777" w:rsidR="00EF29AA" w:rsidRPr="00F634F8" w:rsidRDefault="00EF29AA" w:rsidP="00EF29AA">
      <w:pPr>
        <w:rPr>
          <w:rFonts w:ascii="TH SarabunPSK" w:hAnsi="TH SarabunPSK" w:cs="TH SarabunPSK" w:hint="cs"/>
          <w:sz w:val="32"/>
          <w:szCs w:val="32"/>
        </w:rPr>
      </w:pPr>
    </w:p>
    <w:p w14:paraId="4CEDE8FD" w14:textId="77777777" w:rsidR="00424206" w:rsidRPr="00F634F8" w:rsidRDefault="00424206" w:rsidP="00424206">
      <w:pPr>
        <w:rPr>
          <w:rFonts w:ascii="TH SarabunPSK" w:hAnsi="TH SarabunPSK" w:cs="TH SarabunPSK" w:hint="cs"/>
          <w:sz w:val="32"/>
          <w:szCs w:val="32"/>
        </w:rPr>
      </w:pPr>
    </w:p>
    <w:p w14:paraId="25761EB2" w14:textId="327C1885" w:rsidR="000333D3" w:rsidRPr="00432D1E" w:rsidRDefault="00EF29AA" w:rsidP="00EF29AA">
      <w:r>
        <w:rPr>
          <w:rFonts w:ascii="TH SarabunPSK" w:hAnsi="TH SarabunPSK" w:cs="TH SarabunPSK"/>
          <w:sz w:val="32"/>
          <w:szCs w:val="32"/>
          <w:cs/>
        </w:rPr>
        <w:tab/>
      </w:r>
      <w:r w:rsidR="000333D3" w:rsidRPr="00432D1E">
        <w:rPr>
          <w:rFonts w:hint="cs"/>
          <w:cs/>
        </w:rPr>
        <w:br/>
      </w:r>
      <w:bookmarkStart w:id="31" w:name="_Toc498009306"/>
      <w:r w:rsidR="00527B4D" w:rsidRPr="00432D1E">
        <w:rPr>
          <w:rFonts w:hint="cs"/>
          <w:cs/>
        </w:rPr>
        <w:t>การทด</w:t>
      </w:r>
      <w:r w:rsidR="00055234" w:rsidRPr="00432D1E">
        <w:rPr>
          <w:rFonts w:hint="cs"/>
          <w:cs/>
        </w:rPr>
        <w:t>ลอง</w:t>
      </w:r>
      <w:r w:rsidR="00527B4D" w:rsidRPr="00432D1E">
        <w:rPr>
          <w:rFonts w:hint="cs"/>
          <w:cs/>
        </w:rPr>
        <w:t>และผล</w:t>
      </w:r>
      <w:r w:rsidR="00C0117D" w:rsidRPr="00432D1E">
        <w:rPr>
          <w:rFonts w:hint="cs"/>
          <w:cs/>
        </w:rPr>
        <w:t>ลัพธ์</w:t>
      </w:r>
      <w:bookmarkEnd w:id="31"/>
    </w:p>
    <w:p w14:paraId="3F845B92" w14:textId="77777777" w:rsidR="003704E3" w:rsidRPr="00432D1E" w:rsidRDefault="003704E3" w:rsidP="0065114C">
      <w:pPr>
        <w:pStyle w:val="cpeBodyText"/>
      </w:pPr>
      <w:r w:rsidRPr="00432D1E">
        <w:rPr>
          <w:rFonts w:hint="cs"/>
          <w:cs/>
        </w:rPr>
        <w:t>ในบทนี้จะ</w:t>
      </w:r>
      <w:r w:rsidR="009127A1" w:rsidRPr="00432D1E">
        <w:rPr>
          <w:rFonts w:hint="cs"/>
          <w:cs/>
        </w:rPr>
        <w:t>ทดสอบเกี่ยวกับการทำงานในฟังก์ชั</w:t>
      </w:r>
      <w:r w:rsidRPr="00432D1E">
        <w:rPr>
          <w:rFonts w:hint="cs"/>
          <w:cs/>
        </w:rPr>
        <w:t>นหลักๆของมิเตอร์ โดยจะมีการทดสอบวัดโหลดที่แตกต่างกัน ทดสอบการติดต่อสื่อสารแบบไร้สาย การทดสอบวัดกำลังไฟฟ้าทั้งสองทิศทาง การทดสอบการปรับเทียบ การทดสอบความคลาดเคลื่อนของการวัด</w:t>
      </w:r>
    </w:p>
    <w:p w14:paraId="53B9BFC3" w14:textId="77777777" w:rsidR="00401FC2" w:rsidRPr="00432D1E" w:rsidRDefault="00401FC2" w:rsidP="00844E49">
      <w:pPr>
        <w:pStyle w:val="Heading2"/>
      </w:pPr>
      <w:bookmarkStart w:id="32" w:name="_Toc498009307"/>
      <w:r w:rsidRPr="00432D1E">
        <w:rPr>
          <w:rFonts w:hint="cs"/>
          <w:cs/>
        </w:rPr>
        <w:t>การทดสอบวั</w:t>
      </w:r>
      <w:r w:rsidR="00082F63" w:rsidRPr="00432D1E">
        <w:rPr>
          <w:rFonts w:hint="cs"/>
          <w:cs/>
        </w:rPr>
        <w:t>ดค่ากำลังไฟฟ้าเปรียบเทียบกับมิเตอร์มาตรฐาน</w:t>
      </w:r>
      <w:bookmarkEnd w:id="32"/>
    </w:p>
    <w:p w14:paraId="17FE7FDF" w14:textId="77777777" w:rsidR="00082F63" w:rsidRPr="00432D1E" w:rsidRDefault="00401FC2" w:rsidP="0065114C">
      <w:pPr>
        <w:pStyle w:val="cpeBodyText"/>
      </w:pPr>
      <w:r w:rsidRPr="00432D1E">
        <w:rPr>
          <w:rFonts w:hint="cs"/>
          <w:cs/>
        </w:rPr>
        <w:t>การทดสอบนี้</w:t>
      </w:r>
      <w:r w:rsidR="003704E3" w:rsidRPr="00432D1E">
        <w:rPr>
          <w:rFonts w:hint="cs"/>
          <w:cs/>
        </w:rPr>
        <w:t>เป็นการทดสอบเพื่อดูผลการวัดของมิเตอร์ว่าสามารถวัดค่ากำลังไฟฟ้า</w:t>
      </w:r>
      <w:r w:rsidR="00082F63" w:rsidRPr="00432D1E">
        <w:rPr>
          <w:rFonts w:hint="cs"/>
          <w:cs/>
        </w:rPr>
        <w:t xml:space="preserve">ออกมามีความคลาดเคลื่อนมากน้อยเท่าใด เมื่อเทียบกับค่าที่อ่านได้จากมิเตอร์มาตรฐาน </w:t>
      </w:r>
      <w:r w:rsidR="00F03156" w:rsidRPr="00432D1E">
        <w:rPr>
          <w:rFonts w:hint="cs"/>
          <w:cs/>
        </w:rPr>
        <w:t xml:space="preserve">การทดสอบทำโดยบันทึกค่าที่วัดได้จากมิเตอร์ทั้ง </w:t>
      </w:r>
      <w:r w:rsidR="00F03156" w:rsidRPr="00432D1E">
        <w:rPr>
          <w:rFonts w:hint="cs"/>
        </w:rPr>
        <w:t>8</w:t>
      </w:r>
      <w:r w:rsidR="00F03156" w:rsidRPr="00432D1E">
        <w:rPr>
          <w:rFonts w:hint="cs"/>
          <w:cs/>
        </w:rPr>
        <w:t xml:space="preserve"> ตัวเมื่อต่อโหลดชนิดเดียวกันแล้วนำมาหาค่าเฉลี่ย ทำการทดสอบที่</w:t>
      </w:r>
      <w:r w:rsidR="002971C6" w:rsidRPr="00432D1E">
        <w:rPr>
          <w:rFonts w:hint="cs"/>
          <w:cs/>
        </w:rPr>
        <w:t>ห้องปฏิบัติการ</w:t>
      </w:r>
      <w:r w:rsidR="00F03156" w:rsidRPr="00432D1E">
        <w:rPr>
          <w:rFonts w:hint="cs"/>
        </w:rPr>
        <w:t xml:space="preserve">DEMO </w:t>
      </w:r>
      <w:r w:rsidR="00F03156" w:rsidRPr="00432D1E">
        <w:rPr>
          <w:rFonts w:hint="cs"/>
          <w:cs/>
        </w:rPr>
        <w:t xml:space="preserve">ค่าแรงดันที่วัดได้ </w:t>
      </w:r>
      <w:r w:rsidR="00F03156" w:rsidRPr="00432D1E">
        <w:rPr>
          <w:rFonts w:hint="cs"/>
        </w:rPr>
        <w:t xml:space="preserve">230 [V] </w:t>
      </w:r>
      <w:r w:rsidR="00082F63" w:rsidRPr="00432D1E">
        <w:rPr>
          <w:rFonts w:hint="cs"/>
          <w:cs/>
        </w:rPr>
        <w:t>ผลการทดสอบออกมาดัง</w:t>
      </w:r>
      <w:r w:rsidR="003B467E" w:rsidRPr="00432D1E">
        <w:rPr>
          <w:rFonts w:hint="cs"/>
          <w:cs/>
        </w:rPr>
        <w:fldChar w:fldCharType="begin"/>
      </w:r>
      <w:r w:rsidR="00F03156" w:rsidRPr="00432D1E">
        <w:rPr>
          <w:rFonts w:hint="cs"/>
        </w:rPr>
        <w:instrText>REF _Ref</w:instrText>
      </w:r>
      <w:r w:rsidR="00F03156" w:rsidRPr="00432D1E">
        <w:rPr>
          <w:rFonts w:hint="cs"/>
          <w:cs/>
        </w:rPr>
        <w:instrText xml:space="preserve">378511948 </w:instrText>
      </w:r>
      <w:r w:rsidR="00F03156" w:rsidRPr="00432D1E">
        <w:rPr>
          <w:rFonts w:hint="cs"/>
        </w:rPr>
        <w:instrText>\h</w:instrText>
      </w:r>
      <w:r w:rsidR="007663BD" w:rsidRPr="00432D1E">
        <w:rPr>
          <w:rFonts w:hint="cs"/>
        </w:rPr>
        <w:instrText xml:space="preserve"> \* MERGEFORMAT </w:instrText>
      </w:r>
      <w:r w:rsidR="003B467E" w:rsidRPr="00432D1E">
        <w:rPr>
          <w:rFonts w:hint="cs"/>
          <w:cs/>
        </w:rPr>
      </w:r>
      <w:r w:rsidR="003B467E" w:rsidRPr="00432D1E">
        <w:rPr>
          <w:rFonts w:hint="cs"/>
          <w:cs/>
        </w:rPr>
        <w:fldChar w:fldCharType="separate"/>
      </w:r>
      <w:r w:rsidR="00301158" w:rsidRPr="00432D1E">
        <w:rPr>
          <w:rFonts w:hint="cs"/>
          <w:cs/>
        </w:rPr>
        <w:t xml:space="preserve">ตารางที่ </w:t>
      </w:r>
      <w:r w:rsidR="00301158" w:rsidRPr="00432D1E">
        <w:rPr>
          <w:rFonts w:hint="cs"/>
          <w:noProof/>
        </w:rPr>
        <w:t>4</w:t>
      </w:r>
      <w:r w:rsidR="00301158" w:rsidRPr="00432D1E">
        <w:rPr>
          <w:rFonts w:hint="cs"/>
          <w:noProof/>
          <w:cs/>
        </w:rPr>
        <w:t>.</w:t>
      </w:r>
      <w:r w:rsidR="00301158" w:rsidRPr="00432D1E">
        <w:rPr>
          <w:rFonts w:hint="cs"/>
          <w:noProof/>
        </w:rPr>
        <w:t>1</w:t>
      </w:r>
      <w:r w:rsidR="003B467E" w:rsidRPr="00432D1E">
        <w:rPr>
          <w:rFonts w:hint="cs"/>
          <w:cs/>
        </w:rPr>
        <w:fldChar w:fldCharType="end"/>
      </w:r>
    </w:p>
    <w:p w14:paraId="197C544C" w14:textId="77777777" w:rsidR="00F03156" w:rsidRPr="00432D1E" w:rsidRDefault="00F03156" w:rsidP="00C00682">
      <w:pPr>
        <w:pStyle w:val="TableofFigures"/>
        <w:rPr>
          <w:cs/>
        </w:rPr>
      </w:pPr>
      <w:bookmarkStart w:id="33" w:name="_Ref378511948"/>
      <w:bookmarkStart w:id="34" w:name="_Ref378511932"/>
      <w:bookmarkStart w:id="35" w:name="_Toc462926630"/>
      <w:r w:rsidRPr="00432D1E">
        <w:rPr>
          <w:rFonts w:hint="cs"/>
          <w:cs/>
        </w:rPr>
        <w:t xml:space="preserve">ตารางที่ </w:t>
      </w:r>
      <w:r w:rsidR="003B467E" w:rsidRPr="00432D1E">
        <w:rPr>
          <w:rFonts w:hint="cs"/>
        </w:rPr>
        <w:fldChar w:fldCharType="begin"/>
      </w:r>
      <w:r w:rsidR="00AE3BEB" w:rsidRPr="00432D1E">
        <w:rPr>
          <w:rFonts w:hint="cs"/>
        </w:rPr>
        <w:instrText xml:space="preserve"> STYLEREF 1 \s </w:instrText>
      </w:r>
      <w:r w:rsidR="003B467E" w:rsidRPr="00432D1E">
        <w:rPr>
          <w:rFonts w:hint="cs"/>
        </w:rPr>
        <w:fldChar w:fldCharType="separate"/>
      </w:r>
      <w:r w:rsidR="00301158" w:rsidRPr="00432D1E">
        <w:rPr>
          <w:rFonts w:hint="cs"/>
        </w:rPr>
        <w:t>4</w:t>
      </w:r>
      <w:r w:rsidR="003B467E" w:rsidRPr="00432D1E">
        <w:rPr>
          <w:rFonts w:hint="cs"/>
        </w:rPr>
        <w:fldChar w:fldCharType="end"/>
      </w:r>
      <w:r w:rsidR="003D37EB" w:rsidRPr="00432D1E">
        <w:rPr>
          <w:rFonts w:hint="cs"/>
          <w:cs/>
        </w:rPr>
        <w:t>.</w:t>
      </w:r>
      <w:r w:rsidR="003B467E" w:rsidRPr="00432D1E">
        <w:rPr>
          <w:rFonts w:hint="cs"/>
        </w:rPr>
        <w:fldChar w:fldCharType="begin"/>
      </w:r>
      <w:r w:rsidR="00AE3BEB" w:rsidRPr="00432D1E">
        <w:rPr>
          <w:rFonts w:hint="cs"/>
        </w:rPr>
        <w:instrText xml:space="preserve"> SEQ </w:instrText>
      </w:r>
      <w:r w:rsidR="00AE3BEB" w:rsidRPr="00432D1E">
        <w:rPr>
          <w:rFonts w:hint="cs"/>
          <w:cs/>
        </w:rPr>
        <w:instrText xml:space="preserve">ตารางที่ </w:instrText>
      </w:r>
      <w:r w:rsidR="00AE3BEB" w:rsidRPr="00432D1E">
        <w:rPr>
          <w:rFonts w:hint="cs"/>
        </w:rPr>
        <w:instrText xml:space="preserve">\* ARABIC \s 1 </w:instrText>
      </w:r>
      <w:r w:rsidR="003B467E" w:rsidRPr="00432D1E">
        <w:rPr>
          <w:rFonts w:hint="cs"/>
        </w:rPr>
        <w:fldChar w:fldCharType="separate"/>
      </w:r>
      <w:r w:rsidR="00301158" w:rsidRPr="00432D1E">
        <w:rPr>
          <w:rFonts w:hint="cs"/>
        </w:rPr>
        <w:t>1</w:t>
      </w:r>
      <w:r w:rsidR="003B467E" w:rsidRPr="00432D1E">
        <w:rPr>
          <w:rFonts w:hint="cs"/>
        </w:rPr>
        <w:fldChar w:fldCharType="end"/>
      </w:r>
      <w:bookmarkEnd w:id="33"/>
      <w:r w:rsidRPr="00432D1E">
        <w:rPr>
          <w:rFonts w:hint="cs"/>
          <w:cs/>
        </w:rPr>
        <w:t xml:space="preserve"> เปรียบเทียบค่าที่วัดได้จากมิเตอร์โครงงานกับมิเตอร์มาตรฐาน</w:t>
      </w:r>
      <w:bookmarkEnd w:id="34"/>
      <w:bookmarkEnd w:id="35"/>
    </w:p>
    <w:tbl>
      <w:tblPr>
        <w:tblStyle w:val="TableGrid"/>
        <w:tblW w:w="8613" w:type="dxa"/>
        <w:tblLook w:val="04A0" w:firstRow="1" w:lastRow="0" w:firstColumn="1" w:lastColumn="0" w:noHBand="0" w:noVBand="1"/>
      </w:tblPr>
      <w:tblGrid>
        <w:gridCol w:w="2943"/>
        <w:gridCol w:w="1985"/>
        <w:gridCol w:w="1984"/>
        <w:gridCol w:w="1701"/>
      </w:tblGrid>
      <w:tr w:rsidR="002971C6" w:rsidRPr="00432D1E" w14:paraId="71B606C8" w14:textId="77777777" w:rsidTr="00962B85">
        <w:trPr>
          <w:trHeight w:val="773"/>
        </w:trPr>
        <w:tc>
          <w:tcPr>
            <w:tcW w:w="2943" w:type="dxa"/>
            <w:vAlign w:val="center"/>
          </w:tcPr>
          <w:p w14:paraId="51BAA99F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>เครื่องใช้ไฟฟ้า</w:t>
            </w:r>
          </w:p>
        </w:tc>
        <w:tc>
          <w:tcPr>
            <w:tcW w:w="1985" w:type="dxa"/>
            <w:vAlign w:val="center"/>
          </w:tcPr>
          <w:p w14:paraId="010A1394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มิเตอร์โครงงาน </w:t>
            </w:r>
            <w:r w:rsidRPr="00432D1E">
              <w:rPr>
                <w:rFonts w:hint="cs"/>
              </w:rPr>
              <w:t>[W]</w:t>
            </w:r>
          </w:p>
        </w:tc>
        <w:tc>
          <w:tcPr>
            <w:tcW w:w="1984" w:type="dxa"/>
            <w:vAlign w:val="center"/>
          </w:tcPr>
          <w:p w14:paraId="7A9DCDEF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>มิเตอร์มาตรฐาน</w:t>
            </w:r>
            <w:r w:rsidRPr="00432D1E">
              <w:rPr>
                <w:rFonts w:hint="cs"/>
              </w:rPr>
              <w:t xml:space="preserve"> [W]</w:t>
            </w:r>
          </w:p>
        </w:tc>
        <w:tc>
          <w:tcPr>
            <w:tcW w:w="1701" w:type="dxa"/>
            <w:vAlign w:val="center"/>
          </w:tcPr>
          <w:p w14:paraId="12F23A5F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คลาดเคลื่อน </w:t>
            </w:r>
            <w:r w:rsidRPr="00432D1E">
              <w:rPr>
                <w:rFonts w:hint="cs"/>
              </w:rPr>
              <w:t>[%]</w:t>
            </w:r>
          </w:p>
        </w:tc>
      </w:tr>
      <w:tr w:rsidR="002971C6" w:rsidRPr="00432D1E" w14:paraId="71BA3C67" w14:textId="77777777" w:rsidTr="00D915C1">
        <w:tc>
          <w:tcPr>
            <w:tcW w:w="2943" w:type="dxa"/>
            <w:vAlign w:val="center"/>
          </w:tcPr>
          <w:p w14:paraId="6F2F104D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หลอดไฟ </w:t>
            </w:r>
            <w:r w:rsidRPr="00432D1E">
              <w:rPr>
                <w:rFonts w:hint="cs"/>
              </w:rPr>
              <w:t>25[W]</w:t>
            </w:r>
          </w:p>
        </w:tc>
        <w:tc>
          <w:tcPr>
            <w:tcW w:w="1985" w:type="dxa"/>
            <w:vAlign w:val="center"/>
          </w:tcPr>
          <w:p w14:paraId="7B915EAB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24</w:t>
            </w:r>
          </w:p>
        </w:tc>
        <w:tc>
          <w:tcPr>
            <w:tcW w:w="1984" w:type="dxa"/>
            <w:vAlign w:val="center"/>
          </w:tcPr>
          <w:p w14:paraId="12E9BA57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22</w:t>
            </w:r>
          </w:p>
        </w:tc>
        <w:tc>
          <w:tcPr>
            <w:tcW w:w="1701" w:type="dxa"/>
            <w:vAlign w:val="center"/>
          </w:tcPr>
          <w:p w14:paraId="2B9E4498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9.09</w:t>
            </w:r>
          </w:p>
        </w:tc>
      </w:tr>
      <w:tr w:rsidR="002971C6" w:rsidRPr="00432D1E" w14:paraId="14660BE1" w14:textId="77777777" w:rsidTr="00D915C1">
        <w:tc>
          <w:tcPr>
            <w:tcW w:w="2943" w:type="dxa"/>
            <w:vAlign w:val="center"/>
          </w:tcPr>
          <w:p w14:paraId="10AC3CAC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หลอดไฟ </w:t>
            </w:r>
            <w:r w:rsidRPr="00432D1E">
              <w:rPr>
                <w:rFonts w:hint="cs"/>
              </w:rPr>
              <w:t>60[W]</w:t>
            </w:r>
          </w:p>
        </w:tc>
        <w:tc>
          <w:tcPr>
            <w:tcW w:w="1985" w:type="dxa"/>
            <w:vAlign w:val="center"/>
          </w:tcPr>
          <w:p w14:paraId="3AA052B3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58</w:t>
            </w:r>
          </w:p>
        </w:tc>
        <w:tc>
          <w:tcPr>
            <w:tcW w:w="1984" w:type="dxa"/>
            <w:vAlign w:val="center"/>
          </w:tcPr>
          <w:p w14:paraId="33916A0E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59</w:t>
            </w:r>
          </w:p>
        </w:tc>
        <w:tc>
          <w:tcPr>
            <w:tcW w:w="1701" w:type="dxa"/>
            <w:vAlign w:val="center"/>
          </w:tcPr>
          <w:p w14:paraId="6C9E6A6F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1.69</w:t>
            </w:r>
          </w:p>
        </w:tc>
      </w:tr>
      <w:tr w:rsidR="002971C6" w:rsidRPr="00432D1E" w14:paraId="5F597C60" w14:textId="77777777" w:rsidTr="00D915C1">
        <w:tc>
          <w:tcPr>
            <w:tcW w:w="2943" w:type="dxa"/>
            <w:vAlign w:val="center"/>
          </w:tcPr>
          <w:p w14:paraId="29E26B6A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lastRenderedPageBreak/>
              <w:t xml:space="preserve">หลอดไฟ </w:t>
            </w:r>
            <w:r w:rsidRPr="00432D1E">
              <w:rPr>
                <w:rFonts w:hint="cs"/>
              </w:rPr>
              <w:t>100 [W]</w:t>
            </w:r>
          </w:p>
        </w:tc>
        <w:tc>
          <w:tcPr>
            <w:tcW w:w="1985" w:type="dxa"/>
            <w:vAlign w:val="center"/>
          </w:tcPr>
          <w:p w14:paraId="6E3F8F95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96</w:t>
            </w:r>
          </w:p>
        </w:tc>
        <w:tc>
          <w:tcPr>
            <w:tcW w:w="1984" w:type="dxa"/>
            <w:vAlign w:val="center"/>
          </w:tcPr>
          <w:p w14:paraId="17742B50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98</w:t>
            </w:r>
          </w:p>
        </w:tc>
        <w:tc>
          <w:tcPr>
            <w:tcW w:w="1701" w:type="dxa"/>
            <w:vAlign w:val="center"/>
          </w:tcPr>
          <w:p w14:paraId="5EAE49FE" w14:textId="77777777" w:rsidR="002971C6" w:rsidRPr="00432D1E" w:rsidRDefault="00D50D25" w:rsidP="0065114C">
            <w:pPr>
              <w:pStyle w:val="cpeBodyText"/>
            </w:pPr>
            <w:r w:rsidRPr="00432D1E">
              <w:rPr>
                <w:rFonts w:hint="cs"/>
              </w:rPr>
              <w:t>2.04</w:t>
            </w:r>
          </w:p>
        </w:tc>
      </w:tr>
      <w:tr w:rsidR="002971C6" w:rsidRPr="00432D1E" w14:paraId="422E412A" w14:textId="77777777" w:rsidTr="00D915C1">
        <w:tc>
          <w:tcPr>
            <w:tcW w:w="2943" w:type="dxa"/>
            <w:vAlign w:val="center"/>
          </w:tcPr>
          <w:p w14:paraId="07054652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เครื่องเป่าผม </w:t>
            </w:r>
            <w:r w:rsidRPr="00432D1E">
              <w:rPr>
                <w:rFonts w:hint="cs"/>
              </w:rPr>
              <w:t>1,000 [W]</w:t>
            </w:r>
          </w:p>
        </w:tc>
        <w:tc>
          <w:tcPr>
            <w:tcW w:w="1985" w:type="dxa"/>
            <w:vAlign w:val="center"/>
          </w:tcPr>
          <w:p w14:paraId="70676A4A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950</w:t>
            </w:r>
          </w:p>
        </w:tc>
        <w:tc>
          <w:tcPr>
            <w:tcW w:w="1984" w:type="dxa"/>
            <w:vAlign w:val="center"/>
          </w:tcPr>
          <w:p w14:paraId="4A65830E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964</w:t>
            </w:r>
          </w:p>
        </w:tc>
        <w:tc>
          <w:tcPr>
            <w:tcW w:w="1701" w:type="dxa"/>
            <w:vAlign w:val="center"/>
          </w:tcPr>
          <w:p w14:paraId="336198C3" w14:textId="77777777" w:rsidR="002971C6" w:rsidRPr="00432D1E" w:rsidRDefault="00D50D25" w:rsidP="0065114C">
            <w:pPr>
              <w:pStyle w:val="cpeBodyText"/>
            </w:pPr>
            <w:r w:rsidRPr="00432D1E">
              <w:rPr>
                <w:rFonts w:hint="cs"/>
              </w:rPr>
              <w:t>1.45</w:t>
            </w:r>
          </w:p>
        </w:tc>
      </w:tr>
      <w:tr w:rsidR="002971C6" w:rsidRPr="00432D1E" w14:paraId="2697AEF9" w14:textId="77777777" w:rsidTr="00D915C1">
        <w:tc>
          <w:tcPr>
            <w:tcW w:w="2943" w:type="dxa"/>
            <w:vAlign w:val="center"/>
          </w:tcPr>
          <w:p w14:paraId="0386B750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 xml:space="preserve">เตารีด </w:t>
            </w:r>
            <w:r w:rsidRPr="00432D1E">
              <w:rPr>
                <w:rFonts w:hint="cs"/>
              </w:rPr>
              <w:t>1,000 [W]</w:t>
            </w:r>
          </w:p>
        </w:tc>
        <w:tc>
          <w:tcPr>
            <w:tcW w:w="1985" w:type="dxa"/>
            <w:vAlign w:val="center"/>
          </w:tcPr>
          <w:p w14:paraId="62331D60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995</w:t>
            </w:r>
          </w:p>
        </w:tc>
        <w:tc>
          <w:tcPr>
            <w:tcW w:w="1984" w:type="dxa"/>
            <w:vAlign w:val="center"/>
          </w:tcPr>
          <w:p w14:paraId="5DFAD73F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1,015</w:t>
            </w:r>
          </w:p>
        </w:tc>
        <w:tc>
          <w:tcPr>
            <w:tcW w:w="1701" w:type="dxa"/>
            <w:vAlign w:val="center"/>
          </w:tcPr>
          <w:p w14:paraId="7B2070E3" w14:textId="77777777" w:rsidR="002971C6" w:rsidRPr="00432D1E" w:rsidRDefault="00D50D25" w:rsidP="0065114C">
            <w:pPr>
              <w:pStyle w:val="cpeBodyText"/>
            </w:pPr>
            <w:r w:rsidRPr="00432D1E">
              <w:rPr>
                <w:rFonts w:hint="cs"/>
              </w:rPr>
              <w:t>1.97</w:t>
            </w:r>
          </w:p>
        </w:tc>
      </w:tr>
      <w:tr w:rsidR="002971C6" w:rsidRPr="00432D1E" w14:paraId="3FFAC5CB" w14:textId="77777777" w:rsidTr="00D915C1">
        <w:tc>
          <w:tcPr>
            <w:tcW w:w="2943" w:type="dxa"/>
            <w:vAlign w:val="center"/>
          </w:tcPr>
          <w:p w14:paraId="24205FB3" w14:textId="77777777" w:rsidR="002971C6" w:rsidRPr="00432D1E" w:rsidRDefault="002971C6" w:rsidP="00962B85">
            <w:pPr>
              <w:pStyle w:val="cpeTitleTable"/>
            </w:pPr>
            <w:r w:rsidRPr="00432D1E">
              <w:rPr>
                <w:rFonts w:hint="cs"/>
                <w:cs/>
              </w:rPr>
              <w:t>เตารีดและเครื่องเป่าผม</w:t>
            </w:r>
            <w:r w:rsidRPr="00432D1E">
              <w:rPr>
                <w:rFonts w:hint="cs"/>
              </w:rPr>
              <w:t xml:space="preserve"> 2,000 [W]</w:t>
            </w:r>
          </w:p>
        </w:tc>
        <w:tc>
          <w:tcPr>
            <w:tcW w:w="1985" w:type="dxa"/>
            <w:vAlign w:val="center"/>
          </w:tcPr>
          <w:p w14:paraId="09041652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1,</w:t>
            </w:r>
            <w:r w:rsidR="00D50D25" w:rsidRPr="00432D1E">
              <w:rPr>
                <w:rFonts w:hint="cs"/>
              </w:rPr>
              <w:t>959</w:t>
            </w:r>
          </w:p>
        </w:tc>
        <w:tc>
          <w:tcPr>
            <w:tcW w:w="1984" w:type="dxa"/>
            <w:vAlign w:val="center"/>
          </w:tcPr>
          <w:p w14:paraId="7CD8F56B" w14:textId="77777777" w:rsidR="002971C6" w:rsidRPr="00432D1E" w:rsidRDefault="002971C6" w:rsidP="0065114C">
            <w:pPr>
              <w:pStyle w:val="cpeBodyText"/>
            </w:pPr>
            <w:r w:rsidRPr="00432D1E">
              <w:rPr>
                <w:rFonts w:hint="cs"/>
              </w:rPr>
              <w:t>1,991</w:t>
            </w:r>
          </w:p>
        </w:tc>
        <w:tc>
          <w:tcPr>
            <w:tcW w:w="1701" w:type="dxa"/>
            <w:vAlign w:val="center"/>
          </w:tcPr>
          <w:p w14:paraId="2A4BFB77" w14:textId="77777777" w:rsidR="002971C6" w:rsidRPr="00432D1E" w:rsidRDefault="00D50D25" w:rsidP="0065114C">
            <w:pPr>
              <w:pStyle w:val="cpeBodyText"/>
            </w:pPr>
            <w:r w:rsidRPr="00432D1E">
              <w:rPr>
                <w:rFonts w:hint="cs"/>
              </w:rPr>
              <w:t>1.60</w:t>
            </w:r>
          </w:p>
        </w:tc>
      </w:tr>
    </w:tbl>
    <w:p w14:paraId="1282D41E" w14:textId="77777777" w:rsidR="00401FC2" w:rsidRPr="00432D1E" w:rsidRDefault="002971C6" w:rsidP="0065114C">
      <w:pPr>
        <w:pStyle w:val="cpeBodyText"/>
      </w:pPr>
      <w:r w:rsidRPr="00432D1E">
        <w:rPr>
          <w:rFonts w:hint="cs"/>
          <w:cs/>
        </w:rPr>
        <w:t>จากการทดลองจะเห็นว่ามิเตอร์</w:t>
      </w:r>
      <w:r w:rsidR="00D50D25" w:rsidRPr="00432D1E">
        <w:rPr>
          <w:rFonts w:hint="cs"/>
          <w:cs/>
        </w:rPr>
        <w:t>ที่สร้างขึ้นมาสามารถวัดค่า</w:t>
      </w:r>
      <w:r w:rsidR="004E58FB" w:rsidRPr="00432D1E">
        <w:rPr>
          <w:rFonts w:hint="cs"/>
          <w:cs/>
        </w:rPr>
        <w:t xml:space="preserve">ในช่วงกำลังไฟฟ้าที่ระบุไว้ </w:t>
      </w:r>
      <w:r w:rsidR="004E58FB" w:rsidRPr="00432D1E">
        <w:rPr>
          <w:rFonts w:hint="cs"/>
        </w:rPr>
        <w:t xml:space="preserve">50-4,000 [W] </w:t>
      </w:r>
      <w:r w:rsidR="00D50D25" w:rsidRPr="00432D1E">
        <w:rPr>
          <w:rFonts w:hint="cs"/>
          <w:cs/>
        </w:rPr>
        <w:t>ได้</w:t>
      </w:r>
      <w:r w:rsidR="004E58FB" w:rsidRPr="00432D1E">
        <w:rPr>
          <w:rFonts w:hint="cs"/>
          <w:cs/>
        </w:rPr>
        <w:t xml:space="preserve">มีความคลาดเคลื่อนต่ำกว่า </w:t>
      </w:r>
      <w:r w:rsidR="004E58FB" w:rsidRPr="00432D1E">
        <w:rPr>
          <w:rFonts w:hint="cs"/>
        </w:rPr>
        <w:t xml:space="preserve">5% </w:t>
      </w:r>
      <w:r w:rsidR="004E58FB" w:rsidRPr="00432D1E">
        <w:rPr>
          <w:rFonts w:hint="cs"/>
          <w:cs/>
        </w:rPr>
        <w:t>ตามมาตรฐานความแม่นยำ</w:t>
      </w:r>
      <w:r w:rsidR="002B1996" w:rsidRPr="00432D1E">
        <w:rPr>
          <w:rFonts w:hint="cs"/>
          <w:cs/>
        </w:rPr>
        <w:t>ของเครื่องมือ</w:t>
      </w:r>
      <w:r w:rsidR="004E58FB" w:rsidRPr="00432D1E">
        <w:rPr>
          <w:rFonts w:hint="cs"/>
          <w:cs/>
        </w:rPr>
        <w:t xml:space="preserve">วัด </w:t>
      </w:r>
      <w:r w:rsidR="004E58FB" w:rsidRPr="00432D1E">
        <w:rPr>
          <w:rFonts w:hint="cs"/>
        </w:rPr>
        <w:t>Class 5.0</w:t>
      </w:r>
      <w:r w:rsidR="004E58FB" w:rsidRPr="00432D1E">
        <w:rPr>
          <w:rFonts w:hint="cs"/>
          <w:cs/>
        </w:rPr>
        <w:t xml:space="preserve">สังเกตได้จากผลการทดลองตั้งแต่ หลอดไฟ </w:t>
      </w:r>
      <w:r w:rsidR="004E58FB" w:rsidRPr="00432D1E">
        <w:rPr>
          <w:rFonts w:hint="cs"/>
        </w:rPr>
        <w:t xml:space="preserve">60 [W] </w:t>
      </w:r>
      <w:r w:rsidR="004E58FB" w:rsidRPr="00432D1E">
        <w:rPr>
          <w:rFonts w:hint="cs"/>
          <w:cs/>
        </w:rPr>
        <w:t xml:space="preserve">จนถึงเตารีดและเครื่องเป่าผม </w:t>
      </w:r>
      <w:r w:rsidR="004E58FB" w:rsidRPr="00432D1E">
        <w:rPr>
          <w:rFonts w:hint="cs"/>
        </w:rPr>
        <w:t xml:space="preserve">2,000[W] </w:t>
      </w:r>
      <w:r w:rsidR="004E58FB" w:rsidRPr="00432D1E">
        <w:rPr>
          <w:rFonts w:hint="cs"/>
          <w:cs/>
        </w:rPr>
        <w:t xml:space="preserve">สามารถวัดค่ากำลังไฟฟ้ามีความผิดพลาด สูงสุด </w:t>
      </w:r>
      <w:r w:rsidR="004E58FB" w:rsidRPr="00432D1E">
        <w:rPr>
          <w:rFonts w:hint="cs"/>
        </w:rPr>
        <w:t xml:space="preserve">2.04 [%] </w:t>
      </w:r>
      <w:r w:rsidR="004E58FB" w:rsidRPr="00432D1E">
        <w:rPr>
          <w:rFonts w:hint="cs"/>
          <w:cs/>
        </w:rPr>
        <w:t xml:space="preserve">ซึ่งเมื่อเทียบกับเครื่องใช้ไฟฟ้าที่กินกำลังไฟฟ้าน้อย เช่นหลอดไฟ </w:t>
      </w:r>
      <w:r w:rsidR="004E58FB" w:rsidRPr="00432D1E">
        <w:rPr>
          <w:rFonts w:hint="cs"/>
        </w:rPr>
        <w:t xml:space="preserve">25 [W] </w:t>
      </w:r>
      <w:r w:rsidR="004E58FB" w:rsidRPr="00432D1E">
        <w:rPr>
          <w:rFonts w:hint="cs"/>
          <w:cs/>
        </w:rPr>
        <w:t xml:space="preserve">จะเห็นว่ามีความผิดพลาดสูงขึ้นถึง </w:t>
      </w:r>
      <w:r w:rsidR="004E58FB" w:rsidRPr="00432D1E">
        <w:rPr>
          <w:rFonts w:hint="cs"/>
        </w:rPr>
        <w:t>9.09 [%]</w:t>
      </w:r>
      <w:r w:rsidR="004E58FB" w:rsidRPr="00432D1E">
        <w:rPr>
          <w:rFonts w:hint="cs"/>
          <w:cs/>
        </w:rPr>
        <w:t xml:space="preserve"> สาเหตุเนื่องมาจากความถี่พัลส์ที่เก</w:t>
      </w:r>
      <w:r w:rsidR="00F66609" w:rsidRPr="00432D1E">
        <w:rPr>
          <w:rFonts w:hint="cs"/>
          <w:cs/>
        </w:rPr>
        <w:t>ิดขึ้นที่กำลังไฟฟ้าต่ำนั้นมีความถี่ต่ำ ทำให้ไม่สามารถแยกแยะความแตกต่างได้อย่างชัดเจนความผิดพลาดจึงมีค่าสูงขึ้นตาม</w:t>
      </w:r>
    </w:p>
    <w:p w14:paraId="40102E6F" w14:textId="77777777" w:rsidR="00F66609" w:rsidRPr="00432D1E" w:rsidRDefault="00F66609" w:rsidP="00844E49">
      <w:pPr>
        <w:pStyle w:val="Heading2"/>
      </w:pPr>
      <w:bookmarkStart w:id="36" w:name="_Toc498009308"/>
      <w:r w:rsidRPr="00432D1E">
        <w:rPr>
          <w:rFonts w:hint="cs"/>
          <w:cs/>
        </w:rPr>
        <w:t>การทดสอบการติดต่อสื่อสารแบบไร้สาย</w:t>
      </w:r>
      <w:bookmarkEnd w:id="36"/>
    </w:p>
    <w:p w14:paraId="47D22041" w14:textId="77777777" w:rsidR="00F66609" w:rsidRPr="00432D1E" w:rsidRDefault="00F66609" w:rsidP="0065114C">
      <w:pPr>
        <w:pStyle w:val="cpeBodyText"/>
      </w:pPr>
      <w:r w:rsidRPr="00432D1E">
        <w:rPr>
          <w:rFonts w:hint="cs"/>
          <w:cs/>
        </w:rPr>
        <w:t xml:space="preserve">เป็นทดสอบเพื่อดูว่ามิเตอร์สามารถติดต่อสื่อสารกันได้ระหว่างมิเตอร์ด้วยกันเองภายในเครือข่าย และการสื่อสารกันระหว่างมิเตอร์กับตัวอ่าน </w:t>
      </w:r>
      <w:r w:rsidR="005747F6" w:rsidRPr="00432D1E">
        <w:rPr>
          <w:rFonts w:hint="cs"/>
          <w:cs/>
        </w:rPr>
        <w:t xml:space="preserve">การทดลองทำโดย นำเอามิเตอร์ไปติดตั้งกระจายทั่วตึกหน้าภาควิชาวิศวกรรมไฟฟ้า โดยให้แต่ละตัวอยู่ในรัศมีการสื่อสารซึ่งมีรัศมีประมาณไม่เกิน </w:t>
      </w:r>
      <w:r w:rsidR="005747F6" w:rsidRPr="00432D1E">
        <w:rPr>
          <w:rFonts w:hint="cs"/>
        </w:rPr>
        <w:t xml:space="preserve">15 [m] </w:t>
      </w:r>
      <w:r w:rsidR="005747F6" w:rsidRPr="00432D1E">
        <w:rPr>
          <w:rFonts w:hint="cs"/>
          <w:cs/>
        </w:rPr>
        <w:t xml:space="preserve">ในสภาวะปกติที่มีโครงสร้างอาคารเป็นอุปสรรคในการสื่อสาร </w:t>
      </w:r>
      <w:r w:rsidR="006E4152" w:rsidRPr="00432D1E">
        <w:rPr>
          <w:rFonts w:hint="cs"/>
          <w:cs/>
        </w:rPr>
        <w:t>และมีเส้นทางการสื่อสารกันระหว่างมิเตอร์</w:t>
      </w:r>
      <w:r w:rsidR="00CB7A97" w:rsidRPr="00432D1E">
        <w:rPr>
          <w:rFonts w:hint="cs"/>
          <w:cs/>
        </w:rPr>
        <w:t xml:space="preserve"> </w:t>
      </w:r>
      <w:r w:rsidR="005747F6" w:rsidRPr="00432D1E">
        <w:rPr>
          <w:rFonts w:hint="cs"/>
          <w:cs/>
        </w:rPr>
        <w:t>เมื่อติดตั้งเรียบร้อยแล้วทดสอบโดยใช้ตัวอ่านเรียกข้อมูลจากมิเตอร์</w:t>
      </w:r>
      <w:r w:rsidR="006E4152" w:rsidRPr="00432D1E">
        <w:rPr>
          <w:rFonts w:hint="cs"/>
          <w:cs/>
        </w:rPr>
        <w:t>จากตัวที่เชื่อมต่อเลยเพื่อทดสอบการทำงานการสื่อสารระหว่างมิเตอร์กับตัวอ่าน และเรียกข้อมูลจากมิเตอร์ที่ไม่ได้เชื่อมต่อโดยตรง เพื่อทดสอบการสื่อสารระหว่างมิเตอร์กับมิเตอร์</w:t>
      </w:r>
    </w:p>
    <w:p w14:paraId="632C45D6" w14:textId="77777777" w:rsidR="00401FC2" w:rsidRPr="00432D1E" w:rsidRDefault="00401FC2" w:rsidP="0065114C">
      <w:pPr>
        <w:pStyle w:val="cpeBodyText"/>
      </w:pPr>
    </w:p>
    <w:p w14:paraId="348015FC" w14:textId="77777777" w:rsidR="00401FC2" w:rsidRPr="00432D1E" w:rsidRDefault="00401FC2" w:rsidP="0065114C">
      <w:pPr>
        <w:pStyle w:val="cpeBodyText"/>
        <w:rPr>
          <w:cs/>
        </w:rPr>
        <w:sectPr w:rsidR="00401FC2" w:rsidRPr="00432D1E" w:rsidSect="00EA5031">
          <w:pgSz w:w="11907" w:h="16839" w:code="9"/>
          <w:pgMar w:top="1701" w:right="1440" w:bottom="1440" w:left="2160" w:header="1440" w:footer="720" w:gutter="0"/>
          <w:cols w:space="720"/>
          <w:titlePg/>
          <w:docGrid w:linePitch="381"/>
        </w:sectPr>
      </w:pPr>
    </w:p>
    <w:p w14:paraId="30D825F6" w14:textId="77777777" w:rsidR="000333D3" w:rsidRPr="00432D1E" w:rsidRDefault="00527B4D" w:rsidP="00B14254">
      <w:pPr>
        <w:pStyle w:val="Heading1"/>
      </w:pPr>
      <w:r w:rsidRPr="00432D1E">
        <w:rPr>
          <w:rFonts w:hint="cs"/>
          <w:cs/>
        </w:rPr>
        <w:lastRenderedPageBreak/>
        <w:br/>
      </w:r>
      <w:bookmarkStart w:id="37" w:name="_Toc498009309"/>
      <w:r w:rsidRPr="00432D1E">
        <w:rPr>
          <w:rFonts w:hint="cs"/>
          <w:cs/>
        </w:rPr>
        <w:t>บทสรุปและข้อเสนอแนะ</w:t>
      </w:r>
      <w:bookmarkEnd w:id="37"/>
    </w:p>
    <w:p w14:paraId="6F3517CB" w14:textId="77777777" w:rsidR="00527B4D" w:rsidRPr="00432D1E" w:rsidRDefault="00527B4D" w:rsidP="00844E49">
      <w:pPr>
        <w:pStyle w:val="Heading2"/>
      </w:pPr>
      <w:bookmarkStart w:id="38" w:name="_Toc498009310"/>
      <w:r w:rsidRPr="00432D1E">
        <w:rPr>
          <w:rFonts w:hint="cs"/>
          <w:cs/>
        </w:rPr>
        <w:t>สรุป</w:t>
      </w:r>
      <w:r w:rsidR="00C53AFF" w:rsidRPr="00432D1E">
        <w:rPr>
          <w:rFonts w:hint="cs"/>
          <w:cs/>
        </w:rPr>
        <w:t>ผล</w:t>
      </w:r>
      <w:bookmarkEnd w:id="38"/>
    </w:p>
    <w:p w14:paraId="62DEC73F" w14:textId="77777777" w:rsidR="00527B4D" w:rsidRPr="00432D1E" w:rsidRDefault="00A454F2" w:rsidP="0065114C">
      <w:pPr>
        <w:pStyle w:val="cpeBodyText"/>
      </w:pPr>
      <w:r w:rsidRPr="00432D1E">
        <w:rPr>
          <w:rFonts w:hint="cs"/>
          <w:cs/>
        </w:rPr>
        <w:t>ในการทำโครงงานนี้สามารถพัฒนา</w:t>
      </w:r>
      <w:r w:rsidR="0016524B" w:rsidRPr="00432D1E">
        <w:rPr>
          <w:rFonts w:hint="cs"/>
          <w:cs/>
        </w:rPr>
        <w:t xml:space="preserve">มิเตอร์ที่วัดกำลังไฟฟ้าได้ในช่วง </w:t>
      </w:r>
      <w:r w:rsidR="0016524B" w:rsidRPr="00432D1E">
        <w:rPr>
          <w:rFonts w:hint="cs"/>
        </w:rPr>
        <w:t xml:space="preserve">50-4,000 [W] </w:t>
      </w:r>
      <w:r w:rsidR="0016524B" w:rsidRPr="00432D1E">
        <w:rPr>
          <w:rFonts w:hint="cs"/>
          <w:cs/>
        </w:rPr>
        <w:t xml:space="preserve">มีความผิดพลาดไม่เกิน </w:t>
      </w:r>
      <w:r w:rsidR="0016524B" w:rsidRPr="00432D1E">
        <w:rPr>
          <w:rFonts w:hint="cs"/>
        </w:rPr>
        <w:t xml:space="preserve">5% </w:t>
      </w:r>
      <w:r w:rsidR="0016524B" w:rsidRPr="00432D1E">
        <w:rPr>
          <w:rFonts w:hint="cs"/>
          <w:cs/>
        </w:rPr>
        <w:t xml:space="preserve">ตามมาตรฐานความแม่นยำอุปกรณ์วัด </w:t>
      </w:r>
      <w:r w:rsidR="0016524B" w:rsidRPr="00432D1E">
        <w:rPr>
          <w:rFonts w:hint="cs"/>
        </w:rPr>
        <w:t>Class5.0</w:t>
      </w:r>
      <w:r w:rsidR="0016524B" w:rsidRPr="00432D1E">
        <w:rPr>
          <w:rFonts w:hint="cs"/>
          <w:cs/>
        </w:rPr>
        <w:t xml:space="preserve"> สามารถระบุทิศทางการใช้พลังงานได้</w:t>
      </w:r>
      <w:r w:rsidR="00E5395F" w:rsidRPr="00432D1E">
        <w:rPr>
          <w:rFonts w:hint="cs"/>
          <w:cs/>
        </w:rPr>
        <w:t xml:space="preserve"> เก็บข้อมูลพลังงานที่ผลิตได้และใช้ไป ตัวมิเตอร์สามารถติดต่อสื่อสารกับมิเตอร์เองและตัวอ่านได้ผ่านมาตรฐาน </w:t>
      </w:r>
      <w:r w:rsidR="00E5395F" w:rsidRPr="00432D1E">
        <w:rPr>
          <w:rFonts w:hint="cs"/>
        </w:rPr>
        <w:t xml:space="preserve">IEEE 802.15.4 </w:t>
      </w:r>
      <w:r w:rsidR="00E5395F" w:rsidRPr="00432D1E">
        <w:rPr>
          <w:rFonts w:hint="cs"/>
          <w:cs/>
        </w:rPr>
        <w:t xml:space="preserve">รองรับมิเตอร์ในเครือข่ายสูงสุด </w:t>
      </w:r>
      <w:r w:rsidR="00E5395F" w:rsidRPr="00432D1E">
        <w:rPr>
          <w:rFonts w:hint="cs"/>
        </w:rPr>
        <w:t>8</w:t>
      </w:r>
      <w:r w:rsidR="00E5395F" w:rsidRPr="00432D1E">
        <w:rPr>
          <w:rFonts w:hint="cs"/>
          <w:cs/>
        </w:rPr>
        <w:t xml:space="preserve"> ตัว มิเตอร์สามารถปรับเทียบค่าใหม่ได้กับโหลดมาตรฐานผ่านคำสั่งจากตัวอ่าน</w:t>
      </w:r>
    </w:p>
    <w:p w14:paraId="178EA982" w14:textId="77777777" w:rsidR="0089213B" w:rsidRPr="00432D1E" w:rsidRDefault="0089213B" w:rsidP="0089213B">
      <w:pPr>
        <w:pStyle w:val="cpeBodyText"/>
        <w:rPr>
          <w:cs/>
        </w:rPr>
      </w:pPr>
      <w:r w:rsidRPr="00432D1E">
        <w:rPr>
          <w:rFonts w:hint="cs"/>
          <w:highlight w:val="yellow"/>
          <w:cs/>
        </w:rPr>
        <w:t>นศ.ควรสรุปถึงข้อจำกัดของระบบในด้านต่างๆที่ระบบมีในเนื้อหาส่วนนี้ด้วย</w:t>
      </w:r>
    </w:p>
    <w:p w14:paraId="5709B019" w14:textId="77777777" w:rsidR="00527B4D" w:rsidRPr="00432D1E" w:rsidRDefault="00527B4D" w:rsidP="00844E49">
      <w:pPr>
        <w:pStyle w:val="Heading2"/>
      </w:pPr>
      <w:bookmarkStart w:id="39" w:name="_Toc498009311"/>
      <w:r w:rsidRPr="00432D1E">
        <w:rPr>
          <w:rFonts w:hint="cs"/>
          <w:cs/>
        </w:rPr>
        <w:t>ปัญห</w:t>
      </w:r>
      <w:r w:rsidR="00C53AFF" w:rsidRPr="00432D1E">
        <w:rPr>
          <w:rFonts w:hint="cs"/>
          <w:cs/>
        </w:rPr>
        <w:t>าที่พบและแนวทางการแก้ไข</w:t>
      </w:r>
      <w:bookmarkEnd w:id="39"/>
    </w:p>
    <w:p w14:paraId="29B5A10D" w14:textId="77777777" w:rsidR="005C0DD1" w:rsidRPr="00432D1E" w:rsidRDefault="005C0DD1" w:rsidP="0065114C">
      <w:pPr>
        <w:pStyle w:val="cpeBodyText"/>
      </w:pPr>
      <w:r w:rsidRPr="00432D1E">
        <w:rPr>
          <w:rFonts w:hint="cs"/>
          <w:cs/>
        </w:rPr>
        <w:t>ในการทำโครงงานนี้พบว่าเกิดปัญหาหลักๆดังนี้</w:t>
      </w:r>
    </w:p>
    <w:p w14:paraId="37F02DC4" w14:textId="77777777" w:rsidR="005C0DD1" w:rsidRPr="00432D1E" w:rsidRDefault="005C0DD1" w:rsidP="007046BA">
      <w:pPr>
        <w:pStyle w:val="ListParagraph"/>
        <w:numPr>
          <w:ilvl w:val="0"/>
          <w:numId w:val="5"/>
        </w:numPr>
      </w:pPr>
      <w:r w:rsidRPr="00432D1E">
        <w:rPr>
          <w:rFonts w:hint="cs"/>
          <w:cs/>
        </w:rPr>
        <w:t xml:space="preserve">ในการนับจำนวนพัลส์เพื่อแปลงให้เป็นกำลังไฟฟ้านั้น ทำให้คงที่ได้ยากเนื่องจากใช้ไมโครคอนโทรลเลอร์เพียง 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ตัวในการจัดการข้อมูลทุกอย่าง ทั้งประมวลผลและดูแลการติดต่อสื่อสาร จึงทำให้ในบางครั้งไม่สามารถทำงานได้ทัน</w:t>
      </w:r>
    </w:p>
    <w:p w14:paraId="14187AF8" w14:textId="77777777" w:rsidR="005C0DD1" w:rsidRPr="00432D1E" w:rsidRDefault="005C0DD1" w:rsidP="007046BA">
      <w:pPr>
        <w:pStyle w:val="ListParagraph"/>
        <w:numPr>
          <w:ilvl w:val="0"/>
          <w:numId w:val="5"/>
        </w:numPr>
      </w:pPr>
      <w:r w:rsidRPr="00432D1E">
        <w:rPr>
          <w:rFonts w:hint="cs"/>
          <w:cs/>
        </w:rPr>
        <w:t xml:space="preserve">ในการติดต่อสื่อสารบางครั้งเกิดความผิดพลาด ไม่สามารถเชื่อมต่อกันได้ เนื่องจากอุปสรรคทางด้านสิ่งปลูกสร้างที่ทำให้สัญญาณถูกลดทอน </w:t>
      </w:r>
    </w:p>
    <w:p w14:paraId="0A322981" w14:textId="77777777" w:rsidR="00A53B05" w:rsidRPr="00432D1E" w:rsidRDefault="005C0DD1" w:rsidP="007046BA">
      <w:pPr>
        <w:pStyle w:val="ListParagraph"/>
        <w:numPr>
          <w:ilvl w:val="0"/>
          <w:numId w:val="5"/>
        </w:numPr>
      </w:pPr>
      <w:r w:rsidRPr="00432D1E">
        <w:rPr>
          <w:rFonts w:hint="cs"/>
          <w:cs/>
        </w:rPr>
        <w:t xml:space="preserve">โครงงานนี้มีการใช้งานมิเตอร์ </w:t>
      </w:r>
      <w:r w:rsidRPr="00432D1E">
        <w:rPr>
          <w:rFonts w:hint="cs"/>
        </w:rPr>
        <w:t>8</w:t>
      </w:r>
      <w:r w:rsidRPr="00432D1E">
        <w:rPr>
          <w:rFonts w:hint="cs"/>
          <w:cs/>
        </w:rPr>
        <w:t xml:space="preserve"> ตัว ในขั้นตอนการทำมิเตอร์ขึ้นมาจึงเกิดปัญหาว่าหลังจากที่นำอุปกรณ์ต่างๆลงบอร์ดแล้วไม่สามารถทำงานได้เหมือนกันทุกตัว จึงต้องหาสาเหตุว่าเกิดอะไรขึ้น มีจุดผิดพลาดตรงไหน</w:t>
      </w:r>
    </w:p>
    <w:p w14:paraId="416EF030" w14:textId="77777777" w:rsidR="00527B4D" w:rsidRPr="00432D1E" w:rsidRDefault="00527B4D" w:rsidP="00844E49">
      <w:pPr>
        <w:pStyle w:val="Heading2"/>
      </w:pPr>
      <w:bookmarkStart w:id="40" w:name="_Toc498009312"/>
      <w:r w:rsidRPr="00432D1E">
        <w:rPr>
          <w:rFonts w:hint="cs"/>
          <w:cs/>
        </w:rPr>
        <w:t>ข้อเสนอแนะ</w:t>
      </w:r>
      <w:r w:rsidR="00C53AFF" w:rsidRPr="00432D1E">
        <w:rPr>
          <w:rFonts w:hint="cs"/>
          <w:cs/>
        </w:rPr>
        <w:t>และแนวทางการพัฒนาต่อ</w:t>
      </w:r>
      <w:bookmarkEnd w:id="40"/>
    </w:p>
    <w:p w14:paraId="58012F5D" w14:textId="77777777" w:rsidR="005C0DD1" w:rsidRPr="00432D1E" w:rsidRDefault="00F242B1" w:rsidP="0065114C">
      <w:pPr>
        <w:pStyle w:val="cpeBodyText"/>
      </w:pPr>
      <w:r w:rsidRPr="00432D1E">
        <w:rPr>
          <w:rFonts w:hint="cs"/>
          <w:cs/>
        </w:rPr>
        <w:t>ข้อเสนอแนะเพื่อพัฒนาโครงงานนี้ต่อไป มีดังนี้</w:t>
      </w:r>
    </w:p>
    <w:p w14:paraId="4082D907" w14:textId="77777777" w:rsidR="00F242B1" w:rsidRPr="00432D1E" w:rsidRDefault="00F242B1" w:rsidP="007046BA">
      <w:pPr>
        <w:pStyle w:val="ListParagraph"/>
        <w:numPr>
          <w:ilvl w:val="0"/>
          <w:numId w:val="6"/>
        </w:numPr>
      </w:pPr>
      <w:r w:rsidRPr="00432D1E">
        <w:rPr>
          <w:rFonts w:hint="cs"/>
          <w:cs/>
        </w:rPr>
        <w:t xml:space="preserve">ในการออกแบบอุปกรณ์ที่ทำหน้าที่หลายๆอย่างควรจะแยกไมโครคอนโทรลเลอร์ออกเป็นส่วนๆไป ไม่ควรให้ 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ตัวทำหน้าที่รวมกันทุกอย่าง เพราะจะทำให้ทำงานไม่ทัน และเกิดความผิดพลาดได้</w:t>
      </w:r>
    </w:p>
    <w:p w14:paraId="76CCBE00" w14:textId="77777777" w:rsidR="00F242B1" w:rsidRPr="00432D1E" w:rsidRDefault="00F242B1" w:rsidP="007046BA">
      <w:pPr>
        <w:pStyle w:val="ListParagraph"/>
        <w:numPr>
          <w:ilvl w:val="0"/>
          <w:numId w:val="6"/>
        </w:numPr>
      </w:pPr>
      <w:r w:rsidRPr="00432D1E">
        <w:rPr>
          <w:rFonts w:hint="cs"/>
          <w:cs/>
        </w:rPr>
        <w:t>พัฒนาให้ระบบการปรับเทียบมีความเที่ยงตรงมากกว่านี้</w:t>
      </w:r>
    </w:p>
    <w:p w14:paraId="27A20BC0" w14:textId="77777777" w:rsidR="00F242B1" w:rsidRPr="00432D1E" w:rsidRDefault="00F242B1" w:rsidP="007046BA">
      <w:pPr>
        <w:pStyle w:val="ListParagraph"/>
        <w:numPr>
          <w:ilvl w:val="0"/>
          <w:numId w:val="6"/>
        </w:numPr>
      </w:pPr>
      <w:r w:rsidRPr="00432D1E">
        <w:rPr>
          <w:rFonts w:hint="cs"/>
          <w:cs/>
        </w:rPr>
        <w:lastRenderedPageBreak/>
        <w:t xml:space="preserve">มิเตอร์สามารถพัฒนาให้ติดต่อสื่อสารกับ </w:t>
      </w:r>
      <w:r w:rsidRPr="00432D1E">
        <w:rPr>
          <w:rFonts w:hint="cs"/>
        </w:rPr>
        <w:t xml:space="preserve">Web server </w:t>
      </w:r>
      <w:r w:rsidRPr="00432D1E">
        <w:rPr>
          <w:rFonts w:hint="cs"/>
          <w:cs/>
        </w:rPr>
        <w:t>ได้เพื่อให้สามารถติดตามข้อมูลทางไกลได้โดยไม่ต้องอยู่ในรัศมีของสัญญาณวิทยุ</w:t>
      </w:r>
    </w:p>
    <w:p w14:paraId="0EA98112" w14:textId="77777777" w:rsidR="00F242B1" w:rsidRPr="00432D1E" w:rsidRDefault="00F242B1" w:rsidP="007046BA">
      <w:pPr>
        <w:pStyle w:val="ListParagraph"/>
        <w:numPr>
          <w:ilvl w:val="0"/>
          <w:numId w:val="6"/>
        </w:numPr>
      </w:pPr>
      <w:r w:rsidRPr="00432D1E">
        <w:rPr>
          <w:rFonts w:hint="cs"/>
          <w:cs/>
        </w:rPr>
        <w:t>พัฒนาให้ระบบเครือข่ายมีจำนวนของมิเตอร์ที่มากขึ้น เพื่อการใช้งานที่หลากหลายมากขึ้น</w:t>
      </w:r>
    </w:p>
    <w:p w14:paraId="17C94B7C" w14:textId="77777777" w:rsidR="00AF220B" w:rsidRPr="00432D1E" w:rsidRDefault="00AF220B" w:rsidP="00AF220B">
      <w:pPr>
        <w:pStyle w:val="BodyText"/>
        <w:rPr>
          <w:rFonts w:ascii="TH SarabunPSK" w:hAnsi="TH SarabunPSK" w:cs="TH SarabunPSK"/>
          <w:highlight w:val="yellow"/>
        </w:rPr>
      </w:pPr>
    </w:p>
    <w:p w14:paraId="20619383" w14:textId="77777777" w:rsidR="00A53B05" w:rsidRPr="00432D1E" w:rsidRDefault="00A53B05" w:rsidP="00A53B05">
      <w:pPr>
        <w:rPr>
          <w:rFonts w:ascii="TH SarabunPSK" w:hAnsi="TH SarabunPSK" w:cs="TH SarabunPSK"/>
          <w:cs/>
        </w:rPr>
        <w:sectPr w:rsidR="00A53B05" w:rsidRPr="00432D1E" w:rsidSect="008434B6">
          <w:pgSz w:w="11907" w:h="16839" w:code="9"/>
          <w:pgMar w:top="1701" w:right="1440" w:bottom="1440" w:left="2160" w:header="1440" w:footer="720" w:gutter="0"/>
          <w:cols w:space="720"/>
          <w:titlePg/>
          <w:docGrid w:linePitch="381"/>
        </w:sectPr>
      </w:pPr>
    </w:p>
    <w:p w14:paraId="5A64DCA8" w14:textId="77777777" w:rsidR="00585E31" w:rsidRPr="00432D1E" w:rsidRDefault="00585E31" w:rsidP="00B14254">
      <w:pPr>
        <w:pStyle w:val="Heading1"/>
        <w:numPr>
          <w:ilvl w:val="0"/>
          <w:numId w:val="0"/>
        </w:numPr>
      </w:pPr>
      <w:bookmarkStart w:id="41" w:name="_Toc498009313"/>
      <w:r w:rsidRPr="00432D1E">
        <w:rPr>
          <w:rFonts w:hint="cs"/>
          <w:cs/>
        </w:rPr>
        <w:lastRenderedPageBreak/>
        <w:t>เอกสารอ้างอิง</w:t>
      </w:r>
      <w:bookmarkEnd w:id="41"/>
    </w:p>
    <w:p w14:paraId="6A721197" w14:textId="77777777" w:rsidR="00B6185E" w:rsidRPr="00432D1E" w:rsidRDefault="00B6185E" w:rsidP="008434B6">
      <w:pPr>
        <w:pStyle w:val="cpeReference"/>
        <w:rPr>
          <w:cs/>
        </w:rPr>
      </w:pPr>
      <w:r w:rsidRPr="00432D1E">
        <w:rPr>
          <w:rFonts w:hint="cs"/>
        </w:rPr>
        <w:t>[1]</w:t>
      </w:r>
      <w:r w:rsidRPr="00432D1E">
        <w:rPr>
          <w:rFonts w:hint="cs"/>
        </w:rPr>
        <w:tab/>
      </w:r>
      <w:r w:rsidRPr="00432D1E">
        <w:rPr>
          <w:rFonts w:hint="cs"/>
          <w:cs/>
        </w:rPr>
        <w:t>จิรศักดิ์ วิลาสเดชานนท์</w:t>
      </w:r>
      <w:r w:rsidRPr="00432D1E">
        <w:rPr>
          <w:rFonts w:hint="cs"/>
        </w:rPr>
        <w:t>. (</w:t>
      </w:r>
      <w:r w:rsidRPr="00432D1E">
        <w:rPr>
          <w:rFonts w:hint="cs"/>
          <w:cs/>
        </w:rPr>
        <w:t>ม.ป.ป.). กำลังไฟฟ้า</w:t>
      </w:r>
      <w:r w:rsidRPr="00432D1E">
        <w:rPr>
          <w:rFonts w:hint="cs"/>
        </w:rPr>
        <w:t>[</w:t>
      </w:r>
      <w:r w:rsidRPr="00432D1E">
        <w:rPr>
          <w:rFonts w:hint="cs"/>
          <w:cs/>
        </w:rPr>
        <w:t xml:space="preserve">เอกสารประกอบการเรียนการสอนวิชา </w:t>
      </w:r>
      <w:r w:rsidRPr="00432D1E">
        <w:rPr>
          <w:rFonts w:hint="cs"/>
        </w:rPr>
        <w:t>252211].</w:t>
      </w:r>
      <w:r w:rsidRPr="00432D1E">
        <w:rPr>
          <w:rFonts w:hint="cs"/>
          <w:cs/>
        </w:rPr>
        <w:t>ภาควิชาวิศวกรรมไฟฟ้า มหาวิทยาลัยเชียงใหม่</w:t>
      </w:r>
      <w:r w:rsidRPr="00432D1E">
        <w:rPr>
          <w:rFonts w:hint="cs"/>
        </w:rPr>
        <w:t>:</w:t>
      </w:r>
      <w:r w:rsidRPr="00432D1E">
        <w:rPr>
          <w:rFonts w:hint="cs"/>
          <w:cs/>
        </w:rPr>
        <w:t>ผู้ผลิต.</w:t>
      </w:r>
    </w:p>
    <w:p w14:paraId="3519B1A9" w14:textId="77777777" w:rsidR="002F640D" w:rsidRPr="00432D1E" w:rsidRDefault="00585E31" w:rsidP="008434B6">
      <w:pPr>
        <w:pStyle w:val="cpeReference"/>
      </w:pPr>
      <w:r w:rsidRPr="00432D1E">
        <w:rPr>
          <w:rFonts w:hint="cs"/>
        </w:rPr>
        <w:t>[</w:t>
      </w:r>
      <w:r w:rsidR="00EF6EDB" w:rsidRPr="00432D1E">
        <w:rPr>
          <w:rFonts w:hint="cs"/>
        </w:rPr>
        <w:t>2</w:t>
      </w:r>
      <w:r w:rsidRPr="00432D1E">
        <w:rPr>
          <w:rFonts w:hint="cs"/>
        </w:rPr>
        <w:t>]</w:t>
      </w:r>
      <w:r w:rsidRPr="00432D1E">
        <w:rPr>
          <w:rFonts w:hint="cs"/>
        </w:rPr>
        <w:tab/>
      </w:r>
      <w:r w:rsidR="003863E1" w:rsidRPr="00432D1E">
        <w:rPr>
          <w:rFonts w:hint="cs"/>
          <w:cs/>
        </w:rPr>
        <w:t xml:space="preserve">กิจจา สายปัญญา. </w:t>
      </w:r>
      <w:r w:rsidR="003863E1" w:rsidRPr="00432D1E">
        <w:rPr>
          <w:rFonts w:hint="cs"/>
        </w:rPr>
        <w:t xml:space="preserve">(2556). </w:t>
      </w:r>
      <w:r w:rsidR="003863E1" w:rsidRPr="00432D1E">
        <w:rPr>
          <w:rFonts w:hint="cs"/>
          <w:i/>
          <w:iCs/>
          <w:cs/>
        </w:rPr>
        <w:t xml:space="preserve">ตัวตรวจจับแพคเกจสำหรับเครือข่าย </w:t>
      </w:r>
      <w:r w:rsidR="003863E1" w:rsidRPr="00432D1E">
        <w:rPr>
          <w:rFonts w:hint="cs"/>
          <w:i/>
          <w:iCs/>
        </w:rPr>
        <w:t>IEEE 802.15.4</w:t>
      </w:r>
      <w:r w:rsidR="003863E1" w:rsidRPr="00432D1E">
        <w:rPr>
          <w:rFonts w:hint="cs"/>
        </w:rPr>
        <w:t>[</w:t>
      </w:r>
      <w:r w:rsidR="003863E1" w:rsidRPr="00432D1E">
        <w:rPr>
          <w:rFonts w:hint="cs"/>
          <w:cs/>
        </w:rPr>
        <w:t xml:space="preserve">หนังสือโครงงานเลขที่ วศ.ฟ. </w:t>
      </w:r>
      <w:r w:rsidR="003863E1" w:rsidRPr="00432D1E">
        <w:rPr>
          <w:rFonts w:hint="cs"/>
        </w:rPr>
        <w:t>012-2/2555].</w:t>
      </w:r>
      <w:r w:rsidR="003863E1" w:rsidRPr="00432D1E">
        <w:rPr>
          <w:rFonts w:hint="cs"/>
          <w:cs/>
        </w:rPr>
        <w:t xml:space="preserve">ภาควิชาวิศวกรรมไฟฟ้า คณะวิศวกรรมศาสตร์ มหาวิทยาลัยเชียงใหม่ </w:t>
      </w:r>
      <w:r w:rsidR="003863E1" w:rsidRPr="00432D1E">
        <w:rPr>
          <w:rFonts w:hint="cs"/>
        </w:rPr>
        <w:t>:</w:t>
      </w:r>
      <w:r w:rsidR="003863E1" w:rsidRPr="00432D1E">
        <w:rPr>
          <w:rFonts w:hint="cs"/>
          <w:cs/>
        </w:rPr>
        <w:t>ผู้ผลิต</w:t>
      </w:r>
    </w:p>
    <w:p w14:paraId="35C17823" w14:textId="77777777" w:rsidR="003863E1" w:rsidRPr="00432D1E" w:rsidRDefault="00EF6EDB" w:rsidP="008434B6">
      <w:pPr>
        <w:pStyle w:val="cpeReference"/>
      </w:pPr>
      <w:r w:rsidRPr="00432D1E">
        <w:rPr>
          <w:rFonts w:hint="cs"/>
        </w:rPr>
        <w:t>[3</w:t>
      </w:r>
      <w:r w:rsidR="003863E1" w:rsidRPr="00432D1E">
        <w:rPr>
          <w:rFonts w:hint="cs"/>
        </w:rPr>
        <w:t>]</w:t>
      </w:r>
      <w:r w:rsidR="003863E1" w:rsidRPr="00432D1E">
        <w:rPr>
          <w:rFonts w:hint="cs"/>
        </w:rPr>
        <w:tab/>
      </w:r>
      <w:r w:rsidR="003863E1" w:rsidRPr="00432D1E">
        <w:rPr>
          <w:rFonts w:hint="cs"/>
          <w:cs/>
        </w:rPr>
        <w:t xml:space="preserve">ปราชญ์ บุญประสิทธิ์. </w:t>
      </w:r>
      <w:r w:rsidR="003863E1" w:rsidRPr="00432D1E">
        <w:rPr>
          <w:rFonts w:hint="cs"/>
        </w:rPr>
        <w:t xml:space="preserve">(2556). </w:t>
      </w:r>
      <w:r w:rsidR="003863E1" w:rsidRPr="00432D1E">
        <w:rPr>
          <w:rFonts w:hint="cs"/>
          <w:i/>
          <w:iCs/>
          <w:cs/>
        </w:rPr>
        <w:t>โหนด</w:t>
      </w:r>
      <w:r w:rsidR="003863E1" w:rsidRPr="00432D1E">
        <w:rPr>
          <w:rFonts w:hint="cs"/>
          <w:i/>
          <w:iCs/>
        </w:rPr>
        <w:t xml:space="preserve">IEEE 802.15.4 </w:t>
      </w:r>
      <w:r w:rsidR="003863E1" w:rsidRPr="00432D1E">
        <w:rPr>
          <w:rFonts w:hint="cs"/>
          <w:i/>
          <w:iCs/>
          <w:cs/>
        </w:rPr>
        <w:t>สำหรับการประยุกต์ในเกษตรกรรม</w:t>
      </w:r>
      <w:r w:rsidR="003863E1" w:rsidRPr="00432D1E">
        <w:rPr>
          <w:rFonts w:hint="cs"/>
        </w:rPr>
        <w:t>[</w:t>
      </w:r>
      <w:r w:rsidR="003863E1" w:rsidRPr="00432D1E">
        <w:rPr>
          <w:rFonts w:hint="cs"/>
          <w:cs/>
        </w:rPr>
        <w:t xml:space="preserve">หนังสือโครงงานเลขที่ วศ.ฟ. </w:t>
      </w:r>
      <w:r w:rsidR="003863E1" w:rsidRPr="00432D1E">
        <w:rPr>
          <w:rFonts w:hint="cs"/>
        </w:rPr>
        <w:t xml:space="preserve">014-2/2555]. </w:t>
      </w:r>
      <w:r w:rsidR="003863E1" w:rsidRPr="00432D1E">
        <w:rPr>
          <w:rFonts w:hint="cs"/>
          <w:cs/>
        </w:rPr>
        <w:t xml:space="preserve">ภาควิชาวิศวกรรมไฟฟ้า คณะวิศวกรรมศาสตร์ มหาวิทยาลัยเชียงใหม่ </w:t>
      </w:r>
      <w:r w:rsidR="003863E1" w:rsidRPr="00432D1E">
        <w:rPr>
          <w:rFonts w:hint="cs"/>
        </w:rPr>
        <w:t>:</w:t>
      </w:r>
      <w:r w:rsidR="003863E1" w:rsidRPr="00432D1E">
        <w:rPr>
          <w:rFonts w:hint="cs"/>
          <w:cs/>
        </w:rPr>
        <w:t>ผู้ผลิต</w:t>
      </w:r>
    </w:p>
    <w:p w14:paraId="5A2AA517" w14:textId="77777777" w:rsidR="007929DF" w:rsidRPr="00432D1E" w:rsidRDefault="00EF6EDB" w:rsidP="008434B6">
      <w:pPr>
        <w:pStyle w:val="cpeReference"/>
      </w:pPr>
      <w:r w:rsidRPr="00432D1E">
        <w:rPr>
          <w:rFonts w:hint="cs"/>
        </w:rPr>
        <w:t>[4</w:t>
      </w:r>
      <w:r w:rsidR="007929DF" w:rsidRPr="00432D1E">
        <w:rPr>
          <w:rFonts w:hint="cs"/>
        </w:rPr>
        <w:t>]</w:t>
      </w:r>
      <w:r w:rsidR="007929DF" w:rsidRPr="00432D1E">
        <w:rPr>
          <w:rFonts w:hint="cs"/>
        </w:rPr>
        <w:tab/>
      </w:r>
      <w:r w:rsidR="000F2E87" w:rsidRPr="00432D1E">
        <w:rPr>
          <w:rFonts w:hint="cs"/>
          <w:cs/>
        </w:rPr>
        <w:t>คณิตพงศ์ เพ็งวัน</w:t>
      </w:r>
      <w:r w:rsidR="000F2E87" w:rsidRPr="00432D1E">
        <w:rPr>
          <w:rFonts w:hint="cs"/>
        </w:rPr>
        <w:t>.(2013).Protocol Stack “Z-network”.</w:t>
      </w:r>
    </w:p>
    <w:p w14:paraId="310C3D0C" w14:textId="77777777" w:rsidR="007929DF" w:rsidRPr="00432D1E" w:rsidRDefault="00EF6EDB" w:rsidP="008434B6">
      <w:pPr>
        <w:pStyle w:val="cpeReference"/>
      </w:pPr>
      <w:r w:rsidRPr="00432D1E">
        <w:rPr>
          <w:rFonts w:hint="cs"/>
        </w:rPr>
        <w:t>[5</w:t>
      </w:r>
      <w:r w:rsidR="007929DF" w:rsidRPr="00432D1E">
        <w:rPr>
          <w:rFonts w:hint="cs"/>
        </w:rPr>
        <w:t>]</w:t>
      </w:r>
      <w:r w:rsidR="007929DF" w:rsidRPr="00432D1E">
        <w:rPr>
          <w:rFonts w:hint="cs"/>
        </w:rPr>
        <w:tab/>
      </w:r>
      <w:r w:rsidR="000F2E87" w:rsidRPr="00432D1E">
        <w:rPr>
          <w:rFonts w:hint="cs"/>
        </w:rPr>
        <w:t>Microchip Technology Inc. (2009). MCP3906 Datasheet.</w:t>
      </w:r>
    </w:p>
    <w:p w14:paraId="3D8EB918" w14:textId="77777777" w:rsidR="00EA1C29" w:rsidRPr="00432D1E" w:rsidRDefault="00EF6EDB" w:rsidP="00EA1C29">
      <w:pPr>
        <w:pStyle w:val="cpeReference"/>
        <w:rPr>
          <w:cs/>
        </w:rPr>
      </w:pPr>
      <w:r w:rsidRPr="00432D1E">
        <w:rPr>
          <w:rFonts w:hint="cs"/>
        </w:rPr>
        <w:t>[6</w:t>
      </w:r>
      <w:r w:rsidR="002F640D" w:rsidRPr="00432D1E">
        <w:rPr>
          <w:rFonts w:hint="cs"/>
        </w:rPr>
        <w:t>]</w:t>
      </w:r>
      <w:r w:rsidR="002F640D" w:rsidRPr="00432D1E">
        <w:rPr>
          <w:rFonts w:hint="cs"/>
        </w:rPr>
        <w:tab/>
      </w:r>
      <w:r w:rsidR="002F640D" w:rsidRPr="00432D1E">
        <w:rPr>
          <w:rFonts w:hint="cs"/>
          <w:cs/>
        </w:rPr>
        <w:t xml:space="preserve">การติดต่อสื่อสารด้วย </w:t>
      </w:r>
      <w:r w:rsidR="002F640D" w:rsidRPr="00432D1E">
        <w:rPr>
          <w:rFonts w:hint="cs"/>
        </w:rPr>
        <w:t>SPI : Serial Peripheral Interface. (</w:t>
      </w:r>
      <w:r w:rsidR="002F640D" w:rsidRPr="00432D1E">
        <w:rPr>
          <w:rFonts w:hint="cs"/>
          <w:cs/>
        </w:rPr>
        <w:t>ม.ป.ป.</w:t>
      </w:r>
      <w:r w:rsidR="002F640D" w:rsidRPr="00432D1E">
        <w:rPr>
          <w:rFonts w:hint="cs"/>
        </w:rPr>
        <w:t>)</w:t>
      </w:r>
      <w:r w:rsidR="002F640D" w:rsidRPr="00432D1E">
        <w:rPr>
          <w:rFonts w:hint="cs"/>
          <w:cs/>
        </w:rPr>
        <w:t xml:space="preserve">. สืบค้นเมื่อวันที่ </w:t>
      </w:r>
      <w:r w:rsidR="002F640D" w:rsidRPr="00432D1E">
        <w:rPr>
          <w:rFonts w:hint="cs"/>
        </w:rPr>
        <w:t xml:space="preserve">26 </w:t>
      </w:r>
      <w:r w:rsidR="002F640D" w:rsidRPr="00432D1E">
        <w:rPr>
          <w:rFonts w:hint="cs"/>
          <w:cs/>
        </w:rPr>
        <w:t xml:space="preserve">ธันวาคม </w:t>
      </w:r>
      <w:r w:rsidR="002F640D" w:rsidRPr="00432D1E">
        <w:rPr>
          <w:rFonts w:hint="cs"/>
        </w:rPr>
        <w:t xml:space="preserve">2556  </w:t>
      </w:r>
      <w:r w:rsidR="002F640D" w:rsidRPr="00432D1E">
        <w:rPr>
          <w:rFonts w:hint="cs"/>
          <w:cs/>
        </w:rPr>
        <w:t xml:space="preserve">จาก  </w:t>
      </w:r>
      <w:hyperlink r:id="rId85" w:history="1">
        <w:r w:rsidR="00EA1C29" w:rsidRPr="00432D1E">
          <w:rPr>
            <w:rStyle w:val="Hyperlink"/>
            <w:rFonts w:hint="cs"/>
          </w:rPr>
          <w:t>http://www.</w:t>
        </w:r>
        <w:r w:rsidR="00EA1C29" w:rsidRPr="00432D1E">
          <w:rPr>
            <w:rStyle w:val="Hyperlink"/>
            <w:rFonts w:hint="cs"/>
            <w:cs/>
          </w:rPr>
          <w:t>123</w:t>
        </w:r>
        <w:r w:rsidR="00EA1C29" w:rsidRPr="00432D1E">
          <w:rPr>
            <w:rStyle w:val="Hyperlink"/>
            <w:rFonts w:hint="cs"/>
          </w:rPr>
          <w:t>microcontroller.com/Hardware-Interfacing/SPI-Serial-Peripheral-Interface-communication</w:t>
        </w:r>
      </w:hyperlink>
    </w:p>
    <w:p w14:paraId="275FAF5A" w14:textId="77777777" w:rsidR="00EE05D2" w:rsidRPr="00432D1E" w:rsidRDefault="00EE05D2" w:rsidP="0065114C">
      <w:pPr>
        <w:pStyle w:val="cpeBodyText"/>
      </w:pPr>
    </w:p>
    <w:p w14:paraId="1CD6DD2C" w14:textId="77777777" w:rsidR="00FD026E" w:rsidRPr="00432D1E" w:rsidRDefault="00FD026E" w:rsidP="0065114C">
      <w:pPr>
        <w:pStyle w:val="cpeBodyText"/>
        <w:sectPr w:rsidR="00FD026E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FD026E" w:rsidRPr="00432D1E" w14:paraId="7BD0CE7A" w14:textId="77777777" w:rsidTr="00FD026E">
        <w:trPr>
          <w:trHeight w:val="11961"/>
        </w:trPr>
        <w:tc>
          <w:tcPr>
            <w:tcW w:w="8856" w:type="dxa"/>
            <w:vAlign w:val="center"/>
          </w:tcPr>
          <w:p w14:paraId="79EFB3C7" w14:textId="77777777" w:rsidR="00FD026E" w:rsidRPr="00432D1E" w:rsidRDefault="00FD026E" w:rsidP="00892EC5">
            <w:pPr>
              <w:pStyle w:val="cpeHeaderAppendix"/>
              <w:rPr>
                <w:cs/>
              </w:rPr>
            </w:pPr>
            <w:bookmarkStart w:id="42" w:name="_Toc480787336"/>
            <w:bookmarkStart w:id="43" w:name="_Toc498009314"/>
            <w:r w:rsidRPr="00432D1E">
              <w:rPr>
                <w:rFonts w:hint="cs"/>
                <w:cs/>
              </w:rPr>
              <w:lastRenderedPageBreak/>
              <w:t>ภาคผนวก</w:t>
            </w:r>
            <w:bookmarkEnd w:id="42"/>
            <w:bookmarkEnd w:id="43"/>
          </w:p>
        </w:tc>
      </w:tr>
    </w:tbl>
    <w:p w14:paraId="148E21D3" w14:textId="77777777" w:rsidR="00195B40" w:rsidRPr="00432D1E" w:rsidRDefault="00195B40">
      <w:pPr>
        <w:spacing w:after="200" w:line="276" w:lineRule="auto"/>
        <w:rPr>
          <w:rFonts w:ascii="TH SarabunPSK" w:hAnsi="TH SarabunPSK" w:cs="TH SarabunPSK"/>
        </w:rPr>
      </w:pPr>
    </w:p>
    <w:p w14:paraId="2BB446BD" w14:textId="77777777" w:rsidR="00301BFA" w:rsidRPr="00432D1E" w:rsidRDefault="00301BFA" w:rsidP="00527B4D">
      <w:pPr>
        <w:spacing w:after="200" w:line="276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E0A8525" w14:textId="77777777" w:rsidR="00301BFA" w:rsidRPr="00432D1E" w:rsidRDefault="00301BFA" w:rsidP="00527B4D">
      <w:pPr>
        <w:spacing w:after="200" w:line="276" w:lineRule="auto"/>
        <w:rPr>
          <w:rFonts w:ascii="TH SarabunPSK" w:hAnsi="TH SarabunPSK" w:cs="TH SarabunPSK"/>
          <w:b/>
          <w:bCs/>
          <w:sz w:val="32"/>
          <w:szCs w:val="32"/>
        </w:rPr>
        <w:sectPr w:rsidR="00301BFA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p w14:paraId="34A2B708" w14:textId="77777777" w:rsidR="00301BFA" w:rsidRPr="00432D1E" w:rsidRDefault="00301BFA" w:rsidP="00892EC5">
      <w:pPr>
        <w:pStyle w:val="cpeHeader"/>
        <w:rPr>
          <w:cs/>
        </w:rPr>
      </w:pPr>
      <w:bookmarkStart w:id="44" w:name="_Toc498009315"/>
      <w:r w:rsidRPr="00432D1E">
        <w:rPr>
          <w:rFonts w:hint="cs"/>
          <w:cs/>
        </w:rPr>
        <w:lastRenderedPageBreak/>
        <w:t>ภาคผนวก ก</w:t>
      </w:r>
      <w:r w:rsidR="00CB1F8A" w:rsidRPr="00432D1E">
        <w:rPr>
          <w:rFonts w:hint="cs"/>
        </w:rPr>
        <w:br/>
      </w:r>
      <w:r w:rsidR="00CB1F8A" w:rsidRPr="00432D1E">
        <w:rPr>
          <w:rFonts w:hint="cs"/>
          <w:cs/>
        </w:rPr>
        <w:t>อุปกรณ์ต้นแบบ</w:t>
      </w:r>
      <w:bookmarkEnd w:id="44"/>
    </w:p>
    <w:p w14:paraId="61547888" w14:textId="77777777" w:rsidR="00301BFA" w:rsidRPr="00432D1E" w:rsidRDefault="00301BFA" w:rsidP="007046BA">
      <w:pPr>
        <w:pStyle w:val="cpeBodyText"/>
        <w:numPr>
          <w:ilvl w:val="1"/>
          <w:numId w:val="12"/>
        </w:numPr>
        <w:ind w:left="426"/>
        <w:jc w:val="left"/>
        <w:rPr>
          <w:b/>
          <w:bCs/>
        </w:rPr>
      </w:pPr>
      <w:r w:rsidRPr="00432D1E">
        <w:rPr>
          <w:rFonts w:hint="cs"/>
          <w:b/>
          <w:bCs/>
          <w:cs/>
        </w:rPr>
        <w:t>รูปภาพมิเตอร์และตัวอ่าน</w:t>
      </w:r>
    </w:p>
    <w:p w14:paraId="00A0F651" w14:textId="77777777" w:rsidR="00466AF9" w:rsidRPr="00432D1E" w:rsidRDefault="00466AF9" w:rsidP="00466AF9">
      <w:pPr>
        <w:rPr>
          <w:rFonts w:ascii="TH SarabunPSK" w:hAnsi="TH SarabunPSK" w:cs="TH SarabunPSK"/>
        </w:rPr>
      </w:pPr>
    </w:p>
    <w:p w14:paraId="3A162D09" w14:textId="77777777" w:rsidR="00466AF9" w:rsidRPr="00432D1E" w:rsidRDefault="00466AF9" w:rsidP="00466AF9">
      <w:pPr>
        <w:jc w:val="center"/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29194D1D" wp14:editId="4AB01D70">
            <wp:extent cx="2147705" cy="3295290"/>
            <wp:effectExtent l="0" t="0" r="0" b="0"/>
            <wp:docPr id="4" name="Picture 4" descr="C:\Users\3rd\Downloads\Project\Photo Nov 24, 5 36 22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3rd\Downloads\Project\Photo Nov 24, 5 36 22 PM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705" cy="32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61662B9A" wp14:editId="27A38B96">
            <wp:extent cx="1066494" cy="2984740"/>
            <wp:effectExtent l="0" t="0" r="0" b="0"/>
            <wp:docPr id="5" name="Picture 5" descr="C:\Users\3rd\Downloads\Project\Photo Nov 24, 5 36 3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3rd\Downloads\Project\Photo Nov 24, 5 36 36 PM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3" cy="299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2B" w14:textId="77777777" w:rsidR="00301BFA" w:rsidRPr="00432D1E" w:rsidRDefault="00301BFA" w:rsidP="00301BFA">
      <w:pPr>
        <w:rPr>
          <w:rFonts w:ascii="TH SarabunPSK" w:hAnsi="TH SarabunPSK" w:cs="TH SarabunPSK"/>
        </w:rPr>
      </w:pPr>
    </w:p>
    <w:p w14:paraId="16CA3E31" w14:textId="77777777" w:rsidR="00466AF9" w:rsidRPr="00432D1E" w:rsidRDefault="00466AF9" w:rsidP="007046BA">
      <w:pPr>
        <w:pStyle w:val="cpeBodyText"/>
        <w:numPr>
          <w:ilvl w:val="1"/>
          <w:numId w:val="12"/>
        </w:numPr>
        <w:ind w:left="426"/>
        <w:jc w:val="left"/>
        <w:rPr>
          <w:b/>
          <w:bCs/>
        </w:rPr>
      </w:pPr>
      <w:r w:rsidRPr="00432D1E">
        <w:rPr>
          <w:rFonts w:hint="cs"/>
          <w:b/>
          <w:bCs/>
          <w:cs/>
        </w:rPr>
        <w:t xml:space="preserve">รูปภาพ </w:t>
      </w:r>
      <w:r w:rsidRPr="00432D1E">
        <w:rPr>
          <w:rFonts w:hint="cs"/>
          <w:b/>
          <w:bCs/>
        </w:rPr>
        <w:t>PV roof top</w:t>
      </w:r>
      <w:r w:rsidR="002F06CF" w:rsidRPr="00432D1E">
        <w:rPr>
          <w:rFonts w:hint="cs"/>
          <w:b/>
          <w:bCs/>
          <w:cs/>
        </w:rPr>
        <w:t xml:space="preserve">ของบริษัท </w:t>
      </w:r>
      <w:r w:rsidR="002F06CF" w:rsidRPr="00432D1E">
        <w:rPr>
          <w:rFonts w:hint="cs"/>
          <w:b/>
          <w:bCs/>
        </w:rPr>
        <w:t>Engineo</w:t>
      </w:r>
    </w:p>
    <w:p w14:paraId="67C0A31B" w14:textId="77777777" w:rsidR="003F60CF" w:rsidRPr="00432D1E" w:rsidRDefault="00466AF9" w:rsidP="000F7308">
      <w:pPr>
        <w:jc w:val="center"/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482ECEC3" wp14:editId="46BEDD71">
            <wp:extent cx="3493698" cy="2653106"/>
            <wp:effectExtent l="0" t="0" r="0" b="0"/>
            <wp:docPr id="6" name="Picture 6" descr="C:\Users\3rd\Downloads\Project\Photo Jan 18, 12 10 4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3rd\Downloads\Project\Photo Jan 18, 12 10 43 PM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539" cy="265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43AF" w14:textId="77777777" w:rsidR="00626542" w:rsidRPr="00432D1E" w:rsidRDefault="00626542" w:rsidP="000F7308">
      <w:pPr>
        <w:jc w:val="center"/>
        <w:rPr>
          <w:rFonts w:ascii="TH SarabunPSK" w:hAnsi="TH SarabunPSK" w:cs="TH SarabunPSK"/>
        </w:rPr>
      </w:pPr>
    </w:p>
    <w:p w14:paraId="43B77A99" w14:textId="77777777" w:rsidR="00301BFA" w:rsidRPr="00432D1E" w:rsidRDefault="00301BFA" w:rsidP="00301BFA">
      <w:pPr>
        <w:rPr>
          <w:rFonts w:ascii="TH SarabunPSK" w:hAnsi="TH SarabunPSK" w:cs="TH SarabunPSK"/>
          <w:cs/>
        </w:rPr>
        <w:sectPr w:rsidR="00301BFA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p w14:paraId="70E71A3E" w14:textId="77777777" w:rsidR="00640619" w:rsidRPr="00432D1E" w:rsidRDefault="00640619" w:rsidP="00640619">
      <w:pPr>
        <w:pStyle w:val="cpeHeader"/>
      </w:pPr>
      <w:bookmarkStart w:id="45" w:name="_Toc498009316"/>
      <w:r w:rsidRPr="00432D1E">
        <w:rPr>
          <w:rFonts w:hint="cs"/>
          <w:cs/>
        </w:rPr>
        <w:lastRenderedPageBreak/>
        <w:t>ภาคผนวก ข</w:t>
      </w:r>
      <w:r w:rsidRPr="00432D1E">
        <w:rPr>
          <w:rFonts w:hint="cs"/>
        </w:rPr>
        <w:br/>
      </w:r>
      <w:r w:rsidRPr="00432D1E">
        <w:rPr>
          <w:rFonts w:hint="cs"/>
          <w:cs/>
        </w:rPr>
        <w:t>คู่มือการใช้งานระบบ</w:t>
      </w:r>
      <w:bookmarkEnd w:id="45"/>
    </w:p>
    <w:p w14:paraId="6CE6B47B" w14:textId="77777777" w:rsidR="00B30BED" w:rsidRPr="00432D1E" w:rsidRDefault="001A4583" w:rsidP="007046BA">
      <w:pPr>
        <w:pStyle w:val="cpeBodyText"/>
        <w:numPr>
          <w:ilvl w:val="1"/>
          <w:numId w:val="13"/>
        </w:numPr>
        <w:ind w:left="426"/>
        <w:jc w:val="left"/>
        <w:rPr>
          <w:b/>
          <w:bCs/>
        </w:rPr>
      </w:pPr>
      <w:r w:rsidRPr="00432D1E">
        <w:rPr>
          <w:rFonts w:hint="cs"/>
          <w:b/>
          <w:bCs/>
          <w:cs/>
        </w:rPr>
        <w:t>คู่มือการ</w:t>
      </w:r>
      <w:r w:rsidR="00B30BED" w:rsidRPr="00432D1E">
        <w:rPr>
          <w:rFonts w:hint="cs"/>
          <w:b/>
          <w:bCs/>
          <w:cs/>
        </w:rPr>
        <w:t>ใช้งานอุปกรณ์มิเตอร์ต้นแบบ</w:t>
      </w:r>
    </w:p>
    <w:p w14:paraId="69A6CB8A" w14:textId="77777777" w:rsidR="00A10128" w:rsidRPr="00432D1E" w:rsidRDefault="00A10128" w:rsidP="00A10128">
      <w:pPr>
        <w:pStyle w:val="cpeBodyText"/>
      </w:pPr>
      <w:r w:rsidRPr="00432D1E">
        <w:rPr>
          <w:rFonts w:hint="cs"/>
          <w:highlight w:val="yellow"/>
          <w:cs/>
        </w:rPr>
        <w:t>(คำอธิบายการใช้งานฮาร์ดแวร์ พร้อมรูปภาพ ...)</w:t>
      </w:r>
    </w:p>
    <w:p w14:paraId="3EDB6CE3" w14:textId="77777777" w:rsidR="00A10128" w:rsidRPr="00432D1E" w:rsidRDefault="00A10128" w:rsidP="00A10128">
      <w:pPr>
        <w:pStyle w:val="BodyText"/>
        <w:rPr>
          <w:rFonts w:ascii="TH SarabunPSK" w:hAnsi="TH SarabunPSK" w:cs="TH SarabunPSK"/>
          <w:cs/>
        </w:rPr>
      </w:pPr>
    </w:p>
    <w:p w14:paraId="02ED0EB2" w14:textId="77777777" w:rsidR="00A10128" w:rsidRPr="00432D1E" w:rsidRDefault="00A10128" w:rsidP="007046BA">
      <w:pPr>
        <w:pStyle w:val="cpeBodyText"/>
        <w:numPr>
          <w:ilvl w:val="1"/>
          <w:numId w:val="13"/>
        </w:numPr>
        <w:ind w:left="426"/>
        <w:jc w:val="left"/>
        <w:rPr>
          <w:b/>
          <w:bCs/>
        </w:rPr>
      </w:pPr>
      <w:r w:rsidRPr="00432D1E">
        <w:rPr>
          <w:rFonts w:hint="cs"/>
          <w:b/>
          <w:bCs/>
          <w:cs/>
        </w:rPr>
        <w:t>คู่มือการติดตั้งโปรแกรมสำหรับอุปกรณ์พกพา</w:t>
      </w:r>
    </w:p>
    <w:p w14:paraId="5B59680D" w14:textId="77777777" w:rsidR="00A10128" w:rsidRPr="00432D1E" w:rsidRDefault="00A10128" w:rsidP="00A10128">
      <w:pPr>
        <w:pStyle w:val="cpeBodyText"/>
        <w:rPr>
          <w:cs/>
        </w:rPr>
      </w:pPr>
      <w:r w:rsidRPr="00432D1E">
        <w:rPr>
          <w:rFonts w:hint="cs"/>
          <w:highlight w:val="yellow"/>
          <w:cs/>
        </w:rPr>
        <w:t>(คำอธิบายการติดตั้งโปรแกรม พร้อมรูปภาพ ...)</w:t>
      </w:r>
    </w:p>
    <w:p w14:paraId="0FF9AD12" w14:textId="77777777" w:rsidR="00A10128" w:rsidRPr="00432D1E" w:rsidRDefault="00A10128" w:rsidP="00A10128">
      <w:pPr>
        <w:pStyle w:val="cpeBodyText"/>
      </w:pPr>
    </w:p>
    <w:p w14:paraId="787136B2" w14:textId="77777777" w:rsidR="00B30BED" w:rsidRPr="00432D1E" w:rsidRDefault="001A4583" w:rsidP="007046BA">
      <w:pPr>
        <w:pStyle w:val="cpeBodyText"/>
        <w:numPr>
          <w:ilvl w:val="1"/>
          <w:numId w:val="13"/>
        </w:numPr>
        <w:ind w:left="426"/>
        <w:jc w:val="left"/>
        <w:rPr>
          <w:b/>
          <w:bCs/>
        </w:rPr>
      </w:pPr>
      <w:r w:rsidRPr="00432D1E">
        <w:rPr>
          <w:rFonts w:hint="cs"/>
          <w:b/>
          <w:bCs/>
          <w:cs/>
        </w:rPr>
        <w:t>คู่มือ</w:t>
      </w:r>
      <w:r w:rsidR="00B30BED" w:rsidRPr="00432D1E">
        <w:rPr>
          <w:rFonts w:hint="cs"/>
          <w:b/>
          <w:bCs/>
          <w:cs/>
        </w:rPr>
        <w:t>การใช้งานโปรแกรมสำหรับอุปกรณ์พกพา</w:t>
      </w:r>
    </w:p>
    <w:p w14:paraId="2A4C3C7B" w14:textId="77777777" w:rsidR="00A10128" w:rsidRPr="00432D1E" w:rsidRDefault="00A10128" w:rsidP="00A10128">
      <w:pPr>
        <w:pStyle w:val="cpeBodyText"/>
        <w:rPr>
          <w:cs/>
        </w:rPr>
      </w:pPr>
      <w:r w:rsidRPr="00432D1E">
        <w:rPr>
          <w:rFonts w:hint="cs"/>
          <w:highlight w:val="yellow"/>
          <w:cs/>
        </w:rPr>
        <w:t>(คำอธิบายการใช้งานโปรแกรม พร้อมรูปภาพ ...)</w:t>
      </w:r>
    </w:p>
    <w:p w14:paraId="49B9113A" w14:textId="77777777" w:rsidR="00A10128" w:rsidRPr="00432D1E" w:rsidRDefault="00A10128" w:rsidP="00A10128">
      <w:pPr>
        <w:pStyle w:val="cpeBodyText"/>
      </w:pPr>
    </w:p>
    <w:p w14:paraId="5BD6B00A" w14:textId="77777777" w:rsidR="00B30BED" w:rsidRPr="00432D1E" w:rsidRDefault="00B30BED">
      <w:pPr>
        <w:spacing w:after="200" w:line="276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432D1E">
        <w:rPr>
          <w:rFonts w:ascii="TH SarabunPSK" w:hAnsi="TH SarabunPSK" w:cs="TH SarabunPSK" w:hint="cs"/>
          <w:cs/>
        </w:rPr>
        <w:br w:type="page"/>
      </w:r>
    </w:p>
    <w:p w14:paraId="562C64E5" w14:textId="77777777" w:rsidR="00B30BED" w:rsidRPr="00432D1E" w:rsidRDefault="00B30BED" w:rsidP="00640619">
      <w:pPr>
        <w:pStyle w:val="cpeHeader"/>
        <w:rPr>
          <w:cs/>
        </w:rPr>
      </w:pPr>
    </w:p>
    <w:p w14:paraId="0027894D" w14:textId="77777777" w:rsidR="00585E31" w:rsidRPr="00432D1E" w:rsidRDefault="00585E31" w:rsidP="00892EC5">
      <w:pPr>
        <w:pStyle w:val="cpeHeader"/>
      </w:pPr>
      <w:bookmarkStart w:id="46" w:name="_Toc498009317"/>
      <w:r w:rsidRPr="00432D1E">
        <w:rPr>
          <w:rFonts w:hint="cs"/>
          <w:cs/>
        </w:rPr>
        <w:t>ประวัติผู้เขียน</w:t>
      </w:r>
      <w:bookmarkEnd w:id="46"/>
    </w:p>
    <w:p w14:paraId="07CAF5DD" w14:textId="77777777" w:rsidR="00EA5031" w:rsidRPr="00432D1E" w:rsidRDefault="00EA5031" w:rsidP="00892EC5">
      <w:pPr>
        <w:pStyle w:val="cpeHeader"/>
      </w:pPr>
    </w:p>
    <w:p w14:paraId="1046DD2E" w14:textId="77777777" w:rsidR="000C0E93" w:rsidRPr="00432D1E" w:rsidRDefault="000C0E93" w:rsidP="00854EDF">
      <w:pPr>
        <w:jc w:val="center"/>
        <w:rPr>
          <w:rFonts w:ascii="TH SarabunPSK" w:hAnsi="TH SarabunPSK" w:cs="TH SarabunPSK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23420049" wp14:editId="3611A7E4">
            <wp:extent cx="1547620" cy="1656271"/>
            <wp:effectExtent l="0" t="0" r="0" b="1270"/>
            <wp:docPr id="3" name="Picture 3" descr="C:\Users\3rd\Desktop\Project\Pattaraw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3rd\Desktop\Project\Pattarawut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artisticLightScree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08" cy="16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F0EA" w14:textId="77777777" w:rsidR="00AA0C6E" w:rsidRPr="00432D1E" w:rsidRDefault="00AA0C6E" w:rsidP="00AA0C6E">
      <w:pPr>
        <w:rPr>
          <w:rFonts w:ascii="TH SarabunPSK" w:hAnsi="TH SarabunPSK" w:cs="TH SarabunPSK"/>
        </w:rPr>
      </w:pPr>
    </w:p>
    <w:p w14:paraId="57EA08FA" w14:textId="77777777" w:rsidR="00585E31" w:rsidRPr="00432D1E" w:rsidRDefault="00585E31" w:rsidP="0065114C">
      <w:pPr>
        <w:pStyle w:val="cpeBodyText"/>
        <w:rPr>
          <w:cs/>
        </w:rPr>
      </w:pPr>
      <w:r w:rsidRPr="00432D1E">
        <w:rPr>
          <w:rFonts w:hint="cs"/>
          <w:cs/>
        </w:rPr>
        <w:t>นาย</w:t>
      </w:r>
      <w:r w:rsidR="00A53B05" w:rsidRPr="00432D1E">
        <w:rPr>
          <w:rFonts w:hint="cs"/>
          <w:cs/>
        </w:rPr>
        <w:t>สมควร</w:t>
      </w:r>
      <w:r w:rsidR="002F3FA1" w:rsidRPr="00432D1E">
        <w:rPr>
          <w:rFonts w:hint="cs"/>
          <w:cs/>
        </w:rPr>
        <w:t xml:space="preserve"> </w:t>
      </w:r>
      <w:r w:rsidR="00A53B05" w:rsidRPr="00432D1E">
        <w:rPr>
          <w:rFonts w:hint="cs"/>
          <w:cs/>
        </w:rPr>
        <w:t>ซื่อตรง</w:t>
      </w:r>
      <w:r w:rsidR="002F3FA1" w:rsidRPr="00432D1E">
        <w:rPr>
          <w:rFonts w:hint="cs"/>
          <w:cs/>
        </w:rPr>
        <w:t xml:space="preserve"> เกิดเมื่อวันที่ </w:t>
      </w:r>
      <w:r w:rsidR="002F3FA1" w:rsidRPr="00432D1E">
        <w:rPr>
          <w:rFonts w:hint="cs"/>
        </w:rPr>
        <w:t>23</w:t>
      </w:r>
      <w:r w:rsidR="002F3FA1" w:rsidRPr="00432D1E">
        <w:rPr>
          <w:rFonts w:hint="cs"/>
          <w:cs/>
        </w:rPr>
        <w:t xml:space="preserve"> สิงหาคม </w:t>
      </w:r>
      <w:r w:rsidR="002F3FA1" w:rsidRPr="00432D1E">
        <w:rPr>
          <w:rFonts w:hint="cs"/>
        </w:rPr>
        <w:t xml:space="preserve">2534 </w:t>
      </w:r>
      <w:r w:rsidRPr="00432D1E">
        <w:rPr>
          <w:rFonts w:hint="cs"/>
          <w:cs/>
        </w:rPr>
        <w:t xml:space="preserve">ณ </w:t>
      </w:r>
      <w:r w:rsidR="002F3FA1" w:rsidRPr="00432D1E">
        <w:rPr>
          <w:rFonts w:hint="cs"/>
          <w:cs/>
        </w:rPr>
        <w:t xml:space="preserve">จังหวัดเชียงใหม่สำเร็จการศึกษาระดับมัธยมจากโรงเรียนปรินส์รอยแยลส์วิทยาลัย </w:t>
      </w:r>
      <w:r w:rsidRPr="00432D1E">
        <w:rPr>
          <w:rFonts w:hint="cs"/>
          <w:cs/>
        </w:rPr>
        <w:t>เข้าศึกษาที่ภาควิชาวิศวกรรมไฟฟ้า มหาวิทยาลัยเชียงใหม่ เมื่อ</w:t>
      </w:r>
      <w:r w:rsidR="002F3FA1" w:rsidRPr="00432D1E">
        <w:rPr>
          <w:rFonts w:hint="cs"/>
          <w:cs/>
        </w:rPr>
        <w:t xml:space="preserve"> พฤษภาคม </w:t>
      </w:r>
      <w:r w:rsidR="002F3FA1" w:rsidRPr="00432D1E">
        <w:rPr>
          <w:rFonts w:hint="cs"/>
        </w:rPr>
        <w:t>2553</w:t>
      </w:r>
      <w:r w:rsidR="002F3FA1" w:rsidRPr="00432D1E">
        <w:rPr>
          <w:rFonts w:hint="cs"/>
          <w:cs/>
        </w:rPr>
        <w:t xml:space="preserve"> โดยมีความสนใจเป็นพิเศษในด้าน การเขียนโปรแกรม อุปกรณ์อิเล็กทรอนิกส์ และไฟฟ้ากำลัง </w:t>
      </w:r>
    </w:p>
    <w:p w14:paraId="48673759" w14:textId="77777777" w:rsidR="002F3FA1" w:rsidRPr="00432D1E" w:rsidRDefault="00585E31" w:rsidP="0065114C">
      <w:pPr>
        <w:pStyle w:val="cpeBodyText"/>
        <w:rPr>
          <w:cs/>
        </w:rPr>
      </w:pPr>
      <w:r w:rsidRPr="00432D1E">
        <w:rPr>
          <w:rFonts w:hint="cs"/>
          <w:cs/>
        </w:rPr>
        <w:t>ระหว่างศึกษา</w:t>
      </w:r>
      <w:r w:rsidR="002F3FA1" w:rsidRPr="00432D1E">
        <w:rPr>
          <w:rFonts w:hint="cs"/>
          <w:cs/>
        </w:rPr>
        <w:t xml:space="preserve">ได้เข้าร่วมกิจกรรมต่างๆทั้งด้านวิชาการและกีฬา ได้รับความไว้วางใจจากเพื่อนให้เป็นรองประธานชมรมปิงปองคณะวิศวกรรมศาสตร์ เป็นสมาชิกชมรมถ่ายภาพ และเข้าร่วมการแข่งขัน </w:t>
      </w:r>
      <w:r w:rsidR="002F3FA1" w:rsidRPr="00432D1E">
        <w:rPr>
          <w:rFonts w:hint="cs"/>
        </w:rPr>
        <w:t xml:space="preserve">TESA TOPGUN </w:t>
      </w:r>
      <w:r w:rsidR="002F3FA1" w:rsidRPr="00432D1E">
        <w:rPr>
          <w:rFonts w:hint="cs"/>
          <w:cs/>
        </w:rPr>
        <w:t>ของสมาคมสมองกลฝังตัวไทย</w:t>
      </w:r>
    </w:p>
    <w:p w14:paraId="3AC32F4B" w14:textId="77777777" w:rsidR="00640619" w:rsidRPr="00432D1E" w:rsidRDefault="002A1C6A" w:rsidP="00640619">
      <w:pPr>
        <w:pStyle w:val="cpeBodyText"/>
      </w:pPr>
      <w:r w:rsidRPr="00432D1E">
        <w:rPr>
          <w:rFonts w:hint="cs"/>
          <w:cs/>
        </w:rPr>
        <w:t xml:space="preserve">นอกจากนี้ได้เข้าร่วมโครงการฝึกงาน </w:t>
      </w:r>
      <w:r w:rsidRPr="00432D1E">
        <w:rPr>
          <w:rFonts w:hint="cs"/>
        </w:rPr>
        <w:t>SCG Excellent Internship</w:t>
      </w:r>
      <w:r w:rsidRPr="00432D1E">
        <w:rPr>
          <w:rFonts w:hint="cs"/>
          <w:cs/>
        </w:rPr>
        <w:t xml:space="preserve"> รุ่นที่ </w:t>
      </w:r>
      <w:r w:rsidRPr="00432D1E">
        <w:rPr>
          <w:rFonts w:hint="cs"/>
        </w:rPr>
        <w:t xml:space="preserve">11 </w:t>
      </w:r>
      <w:r w:rsidRPr="00432D1E">
        <w:rPr>
          <w:rFonts w:hint="cs"/>
          <w:cs/>
        </w:rPr>
        <w:t>ของบ</w:t>
      </w:r>
      <w:r w:rsidR="00640619" w:rsidRPr="00432D1E">
        <w:rPr>
          <w:rFonts w:hint="cs"/>
          <w:cs/>
        </w:rPr>
        <w:t xml:space="preserve">ริษัท </w:t>
      </w:r>
      <w:r w:rsidR="00640619" w:rsidRPr="00432D1E">
        <w:rPr>
          <w:rFonts w:hint="cs"/>
          <w:cs/>
        </w:rPr>
        <w:br/>
        <w:t>ปูนซิเมนต์ไทย จำกัด</w:t>
      </w:r>
    </w:p>
    <w:p w14:paraId="6CFA218A" w14:textId="77777777" w:rsidR="00640619" w:rsidRPr="00432D1E" w:rsidRDefault="00640619" w:rsidP="00640619">
      <w:pPr>
        <w:pStyle w:val="BodyText"/>
        <w:rPr>
          <w:rFonts w:ascii="TH SarabunPSK" w:hAnsi="TH SarabunPSK" w:cs="TH SarabunPSK"/>
          <w:szCs w:val="28"/>
        </w:rPr>
      </w:pPr>
    </w:p>
    <w:sectPr w:rsidR="00640619" w:rsidRPr="00432D1E" w:rsidSect="00EA5031">
      <w:pgSz w:w="11907" w:h="16839" w:code="9"/>
      <w:pgMar w:top="1702" w:right="1440" w:bottom="1440" w:left="2160" w:header="144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A39054" w14:textId="77777777" w:rsidR="00EB4983" w:rsidRDefault="00EB4983" w:rsidP="00E44F78">
      <w:r>
        <w:separator/>
      </w:r>
    </w:p>
    <w:p w14:paraId="6BE4BDE1" w14:textId="77777777" w:rsidR="00EB4983" w:rsidRDefault="00EB4983"/>
    <w:p w14:paraId="41555900" w14:textId="77777777" w:rsidR="00EB4983" w:rsidRDefault="00EB4983" w:rsidP="00844E49"/>
  </w:endnote>
  <w:endnote w:type="continuationSeparator" w:id="0">
    <w:p w14:paraId="0A199E8F" w14:textId="77777777" w:rsidR="00EB4983" w:rsidRDefault="00EB4983" w:rsidP="00E44F78">
      <w:r>
        <w:continuationSeparator/>
      </w:r>
    </w:p>
    <w:p w14:paraId="13E49CB6" w14:textId="77777777" w:rsidR="00EB4983" w:rsidRDefault="00EB4983"/>
    <w:p w14:paraId="445CA489" w14:textId="77777777" w:rsidR="00EB4983" w:rsidRDefault="00EB4983" w:rsidP="00844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C9648D34-C564-484E-9598-780402C48484}"/>
    <w:embedBold r:id="rId2" w:fontKey="{E166D67A-8C19-4993-B0A4-B5F47B573C57}"/>
    <w:embedItalic r:id="rId3" w:fontKey="{55ADC192-6A64-47EE-9A64-C589CE58B273}"/>
    <w:embedBoldItalic r:id="rId4" w:fontKey="{19473265-F0AA-4C55-BE4A-455C5676DCE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85814CFC-33B1-41C2-99AE-611D8F728108}"/>
    <w:embedBold r:id="rId6" w:fontKey="{E21D7616-51BA-455F-8905-E191A513CAD4}"/>
    <w:embedItalic r:id="rId7" w:fontKey="{4D36DD1B-B44E-437F-8BC6-D701F85234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8" w:fontKey="{ED06283E-E6F0-42CB-A5C7-62A2A10FF18F}"/>
    <w:embedBold r:id="rId9" w:fontKey="{DDADEDA1-7C4C-4C76-A1CB-D218CD67E7CC}"/>
    <w:embedItalic r:id="rId10" w:fontKey="{851435B3-7B65-42DA-89C3-DF0BD61C346C}"/>
    <w:embedBoldItalic r:id="rId11" w:fontKey="{F4AEB368-EFE9-446C-BA80-093CB8538281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5A1B3272-1138-433D-B000-D39E8146D0D2}"/>
    <w:embedBold r:id="rId13" w:fontKey="{2B8977E0-44B1-4944-91BC-1122456D63E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BD015165-C8F3-4736-A5DE-F8BC6E790CA0}"/>
    <w:embedBold r:id="rId15" w:fontKey="{75691156-A420-4E6E-AF41-CC786B6B3D6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D72BA334-A6D9-4281-9303-0DB60CEAD501}"/>
    <w:embedItalic r:id="rId17" w:fontKey="{5254746D-7077-4237-8E73-E6390850BF34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8" w:fontKey="{E6F1B96F-B8BE-476D-95AF-B441778A108F}"/>
    <w:embedItalic r:id="rId19" w:fontKey="{D61D093A-9ACA-4119-9F17-684803359C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1378F" w14:textId="77777777" w:rsidR="00DA657B" w:rsidRDefault="00DA657B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8720443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ข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6A0D5A8A" w14:textId="77777777" w:rsidR="00DA657B" w:rsidRDefault="00DA657B" w:rsidP="001E14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743ED1" w14:textId="77777777" w:rsidR="00DA657B" w:rsidRDefault="00DA657B">
    <w:pPr>
      <w:pStyle w:val="Footer"/>
    </w:pPr>
  </w:p>
  <w:p w14:paraId="5E9AA9D2" w14:textId="77777777" w:rsidR="00DA657B" w:rsidRDefault="00DA657B" w:rsidP="001E14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EFE78" w14:textId="77777777" w:rsidR="00DA657B" w:rsidRDefault="00DA657B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-2426479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18452D45" w14:textId="77777777" w:rsidR="00DA657B" w:rsidRDefault="00DA657B" w:rsidP="001E1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9E4556" w14:textId="77777777" w:rsidR="00EB4983" w:rsidRDefault="00EB4983" w:rsidP="00E44F78">
      <w:r>
        <w:separator/>
      </w:r>
    </w:p>
    <w:p w14:paraId="6AD6FCC2" w14:textId="77777777" w:rsidR="00EB4983" w:rsidRDefault="00EB4983"/>
    <w:p w14:paraId="54AB9CE1" w14:textId="77777777" w:rsidR="00EB4983" w:rsidRDefault="00EB4983" w:rsidP="00844E49"/>
  </w:footnote>
  <w:footnote w:type="continuationSeparator" w:id="0">
    <w:p w14:paraId="77F58BFC" w14:textId="77777777" w:rsidR="00EB4983" w:rsidRDefault="00EB4983" w:rsidP="00E44F78">
      <w:r>
        <w:continuationSeparator/>
      </w:r>
    </w:p>
    <w:p w14:paraId="22082A06" w14:textId="77777777" w:rsidR="00EB4983" w:rsidRDefault="00EB4983"/>
    <w:p w14:paraId="2E40FC2D" w14:textId="77777777" w:rsidR="00EB4983" w:rsidRDefault="00EB4983" w:rsidP="00844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D2B7" w14:textId="77777777" w:rsidR="00DA657B" w:rsidRDefault="00DA657B" w:rsidP="001363B3">
    <w:pPr>
      <w:pStyle w:val="Header"/>
      <w:tabs>
        <w:tab w:val="clear" w:pos="4680"/>
        <w:tab w:val="clear" w:pos="9360"/>
      </w:tabs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FB5B" w14:textId="77777777" w:rsidR="00DA657B" w:rsidRDefault="00DA657B" w:rsidP="001363B3">
    <w:pPr>
      <w:pStyle w:val="Header"/>
      <w:tabs>
        <w:tab w:val="clear" w:pos="4680"/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9686D"/>
    <w:multiLevelType w:val="hybridMultilevel"/>
    <w:tmpl w:val="C3B2FB8C"/>
    <w:lvl w:ilvl="0" w:tplc="F4342360">
      <w:start w:val="1"/>
      <w:numFmt w:val="decimal"/>
      <w:pStyle w:val="ListParagraph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D56909"/>
    <w:multiLevelType w:val="hybridMultilevel"/>
    <w:tmpl w:val="1BAE2AAE"/>
    <w:lvl w:ilvl="0" w:tplc="7B0AAACE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3AF5812"/>
    <w:multiLevelType w:val="hybridMultilevel"/>
    <w:tmpl w:val="776E56B2"/>
    <w:lvl w:ilvl="0" w:tplc="1C2870EC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1E6EFE"/>
    <w:multiLevelType w:val="hybridMultilevel"/>
    <w:tmpl w:val="C6F67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45250C"/>
    <w:multiLevelType w:val="multilevel"/>
    <w:tmpl w:val="BFA6EE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ก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A5C73E8"/>
    <w:multiLevelType w:val="hybridMultilevel"/>
    <w:tmpl w:val="C5BEA6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904490"/>
    <w:multiLevelType w:val="multilevel"/>
    <w:tmpl w:val="8206C1B2"/>
    <w:lvl w:ilvl="0">
      <w:start w:val="1"/>
      <w:numFmt w:val="decimal"/>
      <w:pStyle w:val="cpeHeaderAppendixSu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peHeaderAppendixSub"/>
      <w:lvlText w:val="ข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4EBB167F"/>
    <w:multiLevelType w:val="hybridMultilevel"/>
    <w:tmpl w:val="8A8A7666"/>
    <w:lvl w:ilvl="0" w:tplc="1C0C4F60"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9612F79"/>
    <w:multiLevelType w:val="hybridMultilevel"/>
    <w:tmpl w:val="EF38BE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6A6EB0"/>
    <w:multiLevelType w:val="hybridMultilevel"/>
    <w:tmpl w:val="27F08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E5829EC"/>
    <w:multiLevelType w:val="hybridMultilevel"/>
    <w:tmpl w:val="0EA42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6103F97"/>
    <w:multiLevelType w:val="multilevel"/>
    <w:tmpl w:val="5B38C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ข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733A3708"/>
    <w:multiLevelType w:val="multilevel"/>
    <w:tmpl w:val="5D1439B4"/>
    <w:lvl w:ilvl="0">
      <w:start w:val="1"/>
      <w:numFmt w:val="decimal"/>
      <w:pStyle w:val="Heading1"/>
      <w:suff w:val="nothing"/>
      <w:lvlText w:val="บทที่ %1"/>
      <w:lvlJc w:val="left"/>
      <w:pPr>
        <w:ind w:left="4827" w:hanging="432"/>
      </w:pPr>
      <w:rPr>
        <w:rFonts w:cs="TH SarabunPSK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Cs w:val="3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cs"/>
        <w:i w:val="0"/>
        <w:iCs w:val="0"/>
        <w:color w:val="auto"/>
        <w:sz w:val="32"/>
        <w:szCs w:val="36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A2E7E0D"/>
    <w:multiLevelType w:val="hybridMultilevel"/>
    <w:tmpl w:val="03AE7E34"/>
    <w:lvl w:ilvl="0" w:tplc="11CC3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0"/>
  </w:num>
  <w:num w:numId="3">
    <w:abstractNumId w:val="8"/>
  </w:num>
  <w:num w:numId="4">
    <w:abstractNumId w:val="5"/>
  </w:num>
  <w:num w:numId="5">
    <w:abstractNumId w:val="9"/>
  </w:num>
  <w:num w:numId="6">
    <w:abstractNumId w:val="10"/>
  </w:num>
  <w:num w:numId="7">
    <w:abstractNumId w:val="6"/>
  </w:num>
  <w:num w:numId="8">
    <w:abstractNumId w:val="3"/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4"/>
  </w:num>
  <w:num w:numId="13">
    <w:abstractNumId w:val="11"/>
  </w:num>
  <w:num w:numId="14">
    <w:abstractNumId w:val="12"/>
  </w:num>
  <w:num w:numId="15">
    <w:abstractNumId w:val="0"/>
    <w:lvlOverride w:ilvl="0">
      <w:startOverride w:val="1"/>
    </w:lvlOverride>
  </w:num>
  <w:num w:numId="16">
    <w:abstractNumId w:val="1"/>
  </w:num>
  <w:num w:numId="17">
    <w:abstractNumId w:val="7"/>
  </w:num>
  <w:num w:numId="18">
    <w:abstractNumId w:val="2"/>
  </w:num>
  <w:num w:numId="19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/>
  <w:attachedTemplate r:id="rId1"/>
  <w:stylePaneSortMethod w:val="0000"/>
  <w:documentProtection w:edit="readOnly" w:formatting="1" w:enforcement="0"/>
  <w:defaultTabStop w:val="720"/>
  <w:drawingGridHorizontalSpacing w:val="140"/>
  <w:displayHorizontalDrawingGridEvery w:val="2"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58"/>
    <w:rsid w:val="00003001"/>
    <w:rsid w:val="00003178"/>
    <w:rsid w:val="00016353"/>
    <w:rsid w:val="00017773"/>
    <w:rsid w:val="00017EE4"/>
    <w:rsid w:val="000333D3"/>
    <w:rsid w:val="00036023"/>
    <w:rsid w:val="000410B4"/>
    <w:rsid w:val="0004468B"/>
    <w:rsid w:val="000452C8"/>
    <w:rsid w:val="000459DB"/>
    <w:rsid w:val="00045BA5"/>
    <w:rsid w:val="00046B09"/>
    <w:rsid w:val="00046EEF"/>
    <w:rsid w:val="0005234F"/>
    <w:rsid w:val="00055234"/>
    <w:rsid w:val="000552C2"/>
    <w:rsid w:val="00056019"/>
    <w:rsid w:val="00061F1C"/>
    <w:rsid w:val="00065D69"/>
    <w:rsid w:val="00065DBA"/>
    <w:rsid w:val="00067D15"/>
    <w:rsid w:val="000716C8"/>
    <w:rsid w:val="00073556"/>
    <w:rsid w:val="00076AEB"/>
    <w:rsid w:val="000800E9"/>
    <w:rsid w:val="00082F63"/>
    <w:rsid w:val="000844DB"/>
    <w:rsid w:val="00084F9E"/>
    <w:rsid w:val="00086C06"/>
    <w:rsid w:val="00086CDE"/>
    <w:rsid w:val="000905E1"/>
    <w:rsid w:val="00090944"/>
    <w:rsid w:val="000947AD"/>
    <w:rsid w:val="0009614D"/>
    <w:rsid w:val="000975D0"/>
    <w:rsid w:val="00097B88"/>
    <w:rsid w:val="000C0E93"/>
    <w:rsid w:val="000C21A8"/>
    <w:rsid w:val="000C3E82"/>
    <w:rsid w:val="000C4C25"/>
    <w:rsid w:val="000C5192"/>
    <w:rsid w:val="000D287F"/>
    <w:rsid w:val="000D30C7"/>
    <w:rsid w:val="000D40C2"/>
    <w:rsid w:val="000E1E3A"/>
    <w:rsid w:val="000E4AF0"/>
    <w:rsid w:val="000E5926"/>
    <w:rsid w:val="000E59C6"/>
    <w:rsid w:val="000F2E87"/>
    <w:rsid w:val="000F7308"/>
    <w:rsid w:val="001005EB"/>
    <w:rsid w:val="00100DB8"/>
    <w:rsid w:val="00101E08"/>
    <w:rsid w:val="001040EA"/>
    <w:rsid w:val="001047B1"/>
    <w:rsid w:val="0010661A"/>
    <w:rsid w:val="0011640E"/>
    <w:rsid w:val="00122716"/>
    <w:rsid w:val="00123D6D"/>
    <w:rsid w:val="00131783"/>
    <w:rsid w:val="0013245E"/>
    <w:rsid w:val="001363B3"/>
    <w:rsid w:val="00136970"/>
    <w:rsid w:val="001371E4"/>
    <w:rsid w:val="00142A86"/>
    <w:rsid w:val="00144161"/>
    <w:rsid w:val="001444C4"/>
    <w:rsid w:val="0014501E"/>
    <w:rsid w:val="00151357"/>
    <w:rsid w:val="00153151"/>
    <w:rsid w:val="00154600"/>
    <w:rsid w:val="00157635"/>
    <w:rsid w:val="001624C6"/>
    <w:rsid w:val="0016524B"/>
    <w:rsid w:val="001709FC"/>
    <w:rsid w:val="001738B7"/>
    <w:rsid w:val="0017474D"/>
    <w:rsid w:val="00176F5B"/>
    <w:rsid w:val="00181B68"/>
    <w:rsid w:val="0018720A"/>
    <w:rsid w:val="001874D0"/>
    <w:rsid w:val="0019463A"/>
    <w:rsid w:val="00194777"/>
    <w:rsid w:val="00194A77"/>
    <w:rsid w:val="00195679"/>
    <w:rsid w:val="0019595B"/>
    <w:rsid w:val="00195B40"/>
    <w:rsid w:val="0019748A"/>
    <w:rsid w:val="001975E6"/>
    <w:rsid w:val="001A03B5"/>
    <w:rsid w:val="001A08CF"/>
    <w:rsid w:val="001A1F93"/>
    <w:rsid w:val="001A2AAE"/>
    <w:rsid w:val="001A2C0E"/>
    <w:rsid w:val="001A4583"/>
    <w:rsid w:val="001A49C8"/>
    <w:rsid w:val="001B6C02"/>
    <w:rsid w:val="001C0404"/>
    <w:rsid w:val="001C0D3C"/>
    <w:rsid w:val="001C6FA4"/>
    <w:rsid w:val="001D106E"/>
    <w:rsid w:val="001D127A"/>
    <w:rsid w:val="001E14FC"/>
    <w:rsid w:val="001E2B24"/>
    <w:rsid w:val="001E4B98"/>
    <w:rsid w:val="001E571D"/>
    <w:rsid w:val="001F1083"/>
    <w:rsid w:val="001F30B9"/>
    <w:rsid w:val="001F33CD"/>
    <w:rsid w:val="001F445B"/>
    <w:rsid w:val="001F6ADA"/>
    <w:rsid w:val="00201BDF"/>
    <w:rsid w:val="002023CE"/>
    <w:rsid w:val="00202C3F"/>
    <w:rsid w:val="00220529"/>
    <w:rsid w:val="002247CF"/>
    <w:rsid w:val="00226E00"/>
    <w:rsid w:val="00227687"/>
    <w:rsid w:val="00234A4C"/>
    <w:rsid w:val="00235CA4"/>
    <w:rsid w:val="00243EB9"/>
    <w:rsid w:val="00247776"/>
    <w:rsid w:val="00256C1E"/>
    <w:rsid w:val="00264E02"/>
    <w:rsid w:val="0026569D"/>
    <w:rsid w:val="002668AB"/>
    <w:rsid w:val="00270E1D"/>
    <w:rsid w:val="00277D3F"/>
    <w:rsid w:val="00291A49"/>
    <w:rsid w:val="0029655A"/>
    <w:rsid w:val="002971C6"/>
    <w:rsid w:val="00297CEA"/>
    <w:rsid w:val="002A0185"/>
    <w:rsid w:val="002A108A"/>
    <w:rsid w:val="002A1C6A"/>
    <w:rsid w:val="002A3952"/>
    <w:rsid w:val="002A42C1"/>
    <w:rsid w:val="002A42E7"/>
    <w:rsid w:val="002A53C6"/>
    <w:rsid w:val="002A57F6"/>
    <w:rsid w:val="002B0077"/>
    <w:rsid w:val="002B1996"/>
    <w:rsid w:val="002B1FFB"/>
    <w:rsid w:val="002B4503"/>
    <w:rsid w:val="002C3E6C"/>
    <w:rsid w:val="002C7E24"/>
    <w:rsid w:val="002D0B52"/>
    <w:rsid w:val="002E2739"/>
    <w:rsid w:val="002E6173"/>
    <w:rsid w:val="002F00E3"/>
    <w:rsid w:val="002F06CF"/>
    <w:rsid w:val="002F3FA1"/>
    <w:rsid w:val="002F4BC4"/>
    <w:rsid w:val="002F640D"/>
    <w:rsid w:val="002F78F0"/>
    <w:rsid w:val="00301158"/>
    <w:rsid w:val="00301BFA"/>
    <w:rsid w:val="00307AA8"/>
    <w:rsid w:val="00313CAF"/>
    <w:rsid w:val="003268E7"/>
    <w:rsid w:val="00330CBC"/>
    <w:rsid w:val="00331343"/>
    <w:rsid w:val="00343054"/>
    <w:rsid w:val="0035093D"/>
    <w:rsid w:val="003512B6"/>
    <w:rsid w:val="003518F9"/>
    <w:rsid w:val="00352DDB"/>
    <w:rsid w:val="00356A4D"/>
    <w:rsid w:val="00363B51"/>
    <w:rsid w:val="00363F36"/>
    <w:rsid w:val="003704E3"/>
    <w:rsid w:val="003706C1"/>
    <w:rsid w:val="003731D3"/>
    <w:rsid w:val="00381FA4"/>
    <w:rsid w:val="003863E1"/>
    <w:rsid w:val="00393C67"/>
    <w:rsid w:val="003A171E"/>
    <w:rsid w:val="003A43F2"/>
    <w:rsid w:val="003A5799"/>
    <w:rsid w:val="003B2C7B"/>
    <w:rsid w:val="003B467E"/>
    <w:rsid w:val="003B706F"/>
    <w:rsid w:val="003C20C6"/>
    <w:rsid w:val="003C3885"/>
    <w:rsid w:val="003C71B8"/>
    <w:rsid w:val="003D1B5A"/>
    <w:rsid w:val="003D1E8E"/>
    <w:rsid w:val="003D2D67"/>
    <w:rsid w:val="003D37EB"/>
    <w:rsid w:val="003D4DA3"/>
    <w:rsid w:val="003D54FC"/>
    <w:rsid w:val="003E25A4"/>
    <w:rsid w:val="003E2F42"/>
    <w:rsid w:val="003E6B5D"/>
    <w:rsid w:val="003E769E"/>
    <w:rsid w:val="003F60CF"/>
    <w:rsid w:val="00401FC2"/>
    <w:rsid w:val="00402303"/>
    <w:rsid w:val="004073A6"/>
    <w:rsid w:val="00414B74"/>
    <w:rsid w:val="00415EB5"/>
    <w:rsid w:val="00423559"/>
    <w:rsid w:val="00424206"/>
    <w:rsid w:val="00424640"/>
    <w:rsid w:val="00424C88"/>
    <w:rsid w:val="00425A32"/>
    <w:rsid w:val="00425D16"/>
    <w:rsid w:val="00426144"/>
    <w:rsid w:val="004261C8"/>
    <w:rsid w:val="00432C4A"/>
    <w:rsid w:val="00432D1E"/>
    <w:rsid w:val="004335F0"/>
    <w:rsid w:val="00436C3F"/>
    <w:rsid w:val="00437989"/>
    <w:rsid w:val="0044352E"/>
    <w:rsid w:val="00444577"/>
    <w:rsid w:val="00445C2B"/>
    <w:rsid w:val="00453D87"/>
    <w:rsid w:val="00456BF0"/>
    <w:rsid w:val="00460947"/>
    <w:rsid w:val="00460BE8"/>
    <w:rsid w:val="0046144D"/>
    <w:rsid w:val="00466AF9"/>
    <w:rsid w:val="00473E4A"/>
    <w:rsid w:val="00475CAD"/>
    <w:rsid w:val="00476547"/>
    <w:rsid w:val="00477EF3"/>
    <w:rsid w:val="00483E4D"/>
    <w:rsid w:val="00486BB7"/>
    <w:rsid w:val="00493B9D"/>
    <w:rsid w:val="004A4CCE"/>
    <w:rsid w:val="004B7134"/>
    <w:rsid w:val="004C30B6"/>
    <w:rsid w:val="004C5520"/>
    <w:rsid w:val="004C670E"/>
    <w:rsid w:val="004C7BB6"/>
    <w:rsid w:val="004D3B69"/>
    <w:rsid w:val="004D3FF7"/>
    <w:rsid w:val="004D4CEB"/>
    <w:rsid w:val="004D5439"/>
    <w:rsid w:val="004E2478"/>
    <w:rsid w:val="004E58FB"/>
    <w:rsid w:val="004E6DCC"/>
    <w:rsid w:val="004F0BC0"/>
    <w:rsid w:val="004F23BF"/>
    <w:rsid w:val="004F4566"/>
    <w:rsid w:val="004F5A13"/>
    <w:rsid w:val="004F6116"/>
    <w:rsid w:val="004F6FE8"/>
    <w:rsid w:val="005031E9"/>
    <w:rsid w:val="0051301B"/>
    <w:rsid w:val="005146E2"/>
    <w:rsid w:val="00515077"/>
    <w:rsid w:val="00517A18"/>
    <w:rsid w:val="005236CF"/>
    <w:rsid w:val="00525520"/>
    <w:rsid w:val="00527B4D"/>
    <w:rsid w:val="00534F40"/>
    <w:rsid w:val="00536165"/>
    <w:rsid w:val="00556535"/>
    <w:rsid w:val="00557B16"/>
    <w:rsid w:val="005613EB"/>
    <w:rsid w:val="00561C1E"/>
    <w:rsid w:val="00562692"/>
    <w:rsid w:val="00562DD5"/>
    <w:rsid w:val="00563E9B"/>
    <w:rsid w:val="00567B5B"/>
    <w:rsid w:val="005712AA"/>
    <w:rsid w:val="0057267D"/>
    <w:rsid w:val="0057281B"/>
    <w:rsid w:val="00572B21"/>
    <w:rsid w:val="00573E47"/>
    <w:rsid w:val="005747F6"/>
    <w:rsid w:val="005803D9"/>
    <w:rsid w:val="0058111B"/>
    <w:rsid w:val="00583F11"/>
    <w:rsid w:val="00585E31"/>
    <w:rsid w:val="00585E3B"/>
    <w:rsid w:val="005902CC"/>
    <w:rsid w:val="00592442"/>
    <w:rsid w:val="0059391A"/>
    <w:rsid w:val="005952F7"/>
    <w:rsid w:val="00595AE4"/>
    <w:rsid w:val="005961A4"/>
    <w:rsid w:val="00596584"/>
    <w:rsid w:val="00597807"/>
    <w:rsid w:val="005A207E"/>
    <w:rsid w:val="005A2FC5"/>
    <w:rsid w:val="005B7606"/>
    <w:rsid w:val="005B7BDF"/>
    <w:rsid w:val="005C06D5"/>
    <w:rsid w:val="005C0DD1"/>
    <w:rsid w:val="005C50CE"/>
    <w:rsid w:val="005C68A9"/>
    <w:rsid w:val="005D0049"/>
    <w:rsid w:val="005D1B04"/>
    <w:rsid w:val="005D58F0"/>
    <w:rsid w:val="005E07EF"/>
    <w:rsid w:val="005E25A9"/>
    <w:rsid w:val="005E3039"/>
    <w:rsid w:val="005E3725"/>
    <w:rsid w:val="005E3A19"/>
    <w:rsid w:val="005E6C7F"/>
    <w:rsid w:val="005E6F25"/>
    <w:rsid w:val="005F46F4"/>
    <w:rsid w:val="005F4A3C"/>
    <w:rsid w:val="005F67E2"/>
    <w:rsid w:val="0060111E"/>
    <w:rsid w:val="006031F1"/>
    <w:rsid w:val="00604784"/>
    <w:rsid w:val="006067B6"/>
    <w:rsid w:val="00612333"/>
    <w:rsid w:val="00612763"/>
    <w:rsid w:val="00613007"/>
    <w:rsid w:val="00617928"/>
    <w:rsid w:val="006219CD"/>
    <w:rsid w:val="006261CB"/>
    <w:rsid w:val="00626542"/>
    <w:rsid w:val="006338A1"/>
    <w:rsid w:val="006339DB"/>
    <w:rsid w:val="00633EB7"/>
    <w:rsid w:val="00635BF0"/>
    <w:rsid w:val="0064025E"/>
    <w:rsid w:val="00640619"/>
    <w:rsid w:val="00642802"/>
    <w:rsid w:val="00642BEB"/>
    <w:rsid w:val="0065022B"/>
    <w:rsid w:val="00650531"/>
    <w:rsid w:val="0065114C"/>
    <w:rsid w:val="00652013"/>
    <w:rsid w:val="00655EB2"/>
    <w:rsid w:val="00660F49"/>
    <w:rsid w:val="00661380"/>
    <w:rsid w:val="0066283A"/>
    <w:rsid w:val="006670EA"/>
    <w:rsid w:val="006731D0"/>
    <w:rsid w:val="0067462C"/>
    <w:rsid w:val="00675E84"/>
    <w:rsid w:val="006760D9"/>
    <w:rsid w:val="00682549"/>
    <w:rsid w:val="00687A1C"/>
    <w:rsid w:val="00694182"/>
    <w:rsid w:val="006948A4"/>
    <w:rsid w:val="00695A59"/>
    <w:rsid w:val="006A4666"/>
    <w:rsid w:val="006B2167"/>
    <w:rsid w:val="006C3A47"/>
    <w:rsid w:val="006C7B83"/>
    <w:rsid w:val="006D7EA1"/>
    <w:rsid w:val="006E1FAE"/>
    <w:rsid w:val="006E4152"/>
    <w:rsid w:val="006E7157"/>
    <w:rsid w:val="007046BA"/>
    <w:rsid w:val="00706562"/>
    <w:rsid w:val="007155B5"/>
    <w:rsid w:val="00715BB0"/>
    <w:rsid w:val="00715CBD"/>
    <w:rsid w:val="00715D38"/>
    <w:rsid w:val="00726A3D"/>
    <w:rsid w:val="0073463A"/>
    <w:rsid w:val="007376D4"/>
    <w:rsid w:val="00740568"/>
    <w:rsid w:val="00740D13"/>
    <w:rsid w:val="007411CA"/>
    <w:rsid w:val="0074166E"/>
    <w:rsid w:val="0074438D"/>
    <w:rsid w:val="00744A14"/>
    <w:rsid w:val="00750467"/>
    <w:rsid w:val="00757588"/>
    <w:rsid w:val="007663BD"/>
    <w:rsid w:val="0077358A"/>
    <w:rsid w:val="00775212"/>
    <w:rsid w:val="007807BF"/>
    <w:rsid w:val="00780B77"/>
    <w:rsid w:val="0078108B"/>
    <w:rsid w:val="007814B2"/>
    <w:rsid w:val="007875C2"/>
    <w:rsid w:val="0079223A"/>
    <w:rsid w:val="007929DF"/>
    <w:rsid w:val="00792AB1"/>
    <w:rsid w:val="00792B75"/>
    <w:rsid w:val="007A0766"/>
    <w:rsid w:val="007A1281"/>
    <w:rsid w:val="007A4AA2"/>
    <w:rsid w:val="007B2957"/>
    <w:rsid w:val="007B4E3E"/>
    <w:rsid w:val="007B5F9D"/>
    <w:rsid w:val="007B789D"/>
    <w:rsid w:val="007C131F"/>
    <w:rsid w:val="007C31F0"/>
    <w:rsid w:val="007C6391"/>
    <w:rsid w:val="007D0FE6"/>
    <w:rsid w:val="007E0941"/>
    <w:rsid w:val="007E0D07"/>
    <w:rsid w:val="007E2181"/>
    <w:rsid w:val="007E3D8D"/>
    <w:rsid w:val="007E5F58"/>
    <w:rsid w:val="007E7600"/>
    <w:rsid w:val="007F1236"/>
    <w:rsid w:val="007F12B6"/>
    <w:rsid w:val="007F2487"/>
    <w:rsid w:val="007F3AEC"/>
    <w:rsid w:val="00803A82"/>
    <w:rsid w:val="00805937"/>
    <w:rsid w:val="00806376"/>
    <w:rsid w:val="00806A3D"/>
    <w:rsid w:val="00811A1D"/>
    <w:rsid w:val="00815B98"/>
    <w:rsid w:val="00816DCB"/>
    <w:rsid w:val="00821733"/>
    <w:rsid w:val="00827351"/>
    <w:rsid w:val="008350AA"/>
    <w:rsid w:val="008434B6"/>
    <w:rsid w:val="00844E49"/>
    <w:rsid w:val="00844E8A"/>
    <w:rsid w:val="0084510D"/>
    <w:rsid w:val="008451C6"/>
    <w:rsid w:val="00847670"/>
    <w:rsid w:val="00847AC7"/>
    <w:rsid w:val="00854189"/>
    <w:rsid w:val="0085450C"/>
    <w:rsid w:val="00854EDF"/>
    <w:rsid w:val="00855504"/>
    <w:rsid w:val="00856794"/>
    <w:rsid w:val="00856CA1"/>
    <w:rsid w:val="00871229"/>
    <w:rsid w:val="00885230"/>
    <w:rsid w:val="00887963"/>
    <w:rsid w:val="0089213B"/>
    <w:rsid w:val="00892EC5"/>
    <w:rsid w:val="0089343C"/>
    <w:rsid w:val="00895461"/>
    <w:rsid w:val="0089548B"/>
    <w:rsid w:val="00895FBC"/>
    <w:rsid w:val="0089676C"/>
    <w:rsid w:val="00897522"/>
    <w:rsid w:val="008A013E"/>
    <w:rsid w:val="008A0E90"/>
    <w:rsid w:val="008A0EA5"/>
    <w:rsid w:val="008A12AC"/>
    <w:rsid w:val="008A2895"/>
    <w:rsid w:val="008A4D99"/>
    <w:rsid w:val="008A56BF"/>
    <w:rsid w:val="008B215F"/>
    <w:rsid w:val="008B2A91"/>
    <w:rsid w:val="008B2C0E"/>
    <w:rsid w:val="008B6920"/>
    <w:rsid w:val="008B70C5"/>
    <w:rsid w:val="008C0A5E"/>
    <w:rsid w:val="008C710E"/>
    <w:rsid w:val="008D4C96"/>
    <w:rsid w:val="008D66FF"/>
    <w:rsid w:val="008D716A"/>
    <w:rsid w:val="008E0359"/>
    <w:rsid w:val="008E5F66"/>
    <w:rsid w:val="008E7394"/>
    <w:rsid w:val="008E7D64"/>
    <w:rsid w:val="008F6357"/>
    <w:rsid w:val="00902C44"/>
    <w:rsid w:val="0090781B"/>
    <w:rsid w:val="009127A1"/>
    <w:rsid w:val="009146DE"/>
    <w:rsid w:val="0091493B"/>
    <w:rsid w:val="00917B8F"/>
    <w:rsid w:val="00921AE7"/>
    <w:rsid w:val="009348E0"/>
    <w:rsid w:val="00935F26"/>
    <w:rsid w:val="009401A6"/>
    <w:rsid w:val="00941C72"/>
    <w:rsid w:val="00942723"/>
    <w:rsid w:val="00946FF0"/>
    <w:rsid w:val="00950FB3"/>
    <w:rsid w:val="0095357D"/>
    <w:rsid w:val="00960A23"/>
    <w:rsid w:val="00961C48"/>
    <w:rsid w:val="00962B85"/>
    <w:rsid w:val="00966578"/>
    <w:rsid w:val="00975C18"/>
    <w:rsid w:val="0098006C"/>
    <w:rsid w:val="00985357"/>
    <w:rsid w:val="00987C95"/>
    <w:rsid w:val="00992FA4"/>
    <w:rsid w:val="00993A0C"/>
    <w:rsid w:val="009A3E7B"/>
    <w:rsid w:val="009B3CA6"/>
    <w:rsid w:val="009B424D"/>
    <w:rsid w:val="009C3D77"/>
    <w:rsid w:val="009C4F7F"/>
    <w:rsid w:val="009D1304"/>
    <w:rsid w:val="009D617F"/>
    <w:rsid w:val="009E029B"/>
    <w:rsid w:val="009E26A2"/>
    <w:rsid w:val="009F31B2"/>
    <w:rsid w:val="009F32BD"/>
    <w:rsid w:val="009F48CE"/>
    <w:rsid w:val="009F65AE"/>
    <w:rsid w:val="009F7416"/>
    <w:rsid w:val="009F7F79"/>
    <w:rsid w:val="00A01173"/>
    <w:rsid w:val="00A01CAC"/>
    <w:rsid w:val="00A02E09"/>
    <w:rsid w:val="00A10128"/>
    <w:rsid w:val="00A12550"/>
    <w:rsid w:val="00A15648"/>
    <w:rsid w:val="00A206C2"/>
    <w:rsid w:val="00A21BBD"/>
    <w:rsid w:val="00A2642B"/>
    <w:rsid w:val="00A3496C"/>
    <w:rsid w:val="00A454F2"/>
    <w:rsid w:val="00A464D9"/>
    <w:rsid w:val="00A53B05"/>
    <w:rsid w:val="00A540E9"/>
    <w:rsid w:val="00A66EF9"/>
    <w:rsid w:val="00A6770D"/>
    <w:rsid w:val="00A75D0E"/>
    <w:rsid w:val="00A81EA5"/>
    <w:rsid w:val="00A828CE"/>
    <w:rsid w:val="00A83F64"/>
    <w:rsid w:val="00A87E75"/>
    <w:rsid w:val="00A9395D"/>
    <w:rsid w:val="00A95199"/>
    <w:rsid w:val="00A95DA6"/>
    <w:rsid w:val="00AA0C6E"/>
    <w:rsid w:val="00AB0394"/>
    <w:rsid w:val="00AB3DF8"/>
    <w:rsid w:val="00AB46C2"/>
    <w:rsid w:val="00AB5155"/>
    <w:rsid w:val="00AC7179"/>
    <w:rsid w:val="00AD09CC"/>
    <w:rsid w:val="00AD79EF"/>
    <w:rsid w:val="00AE1D07"/>
    <w:rsid w:val="00AE1E41"/>
    <w:rsid w:val="00AE37FE"/>
    <w:rsid w:val="00AE3BEB"/>
    <w:rsid w:val="00AF02EE"/>
    <w:rsid w:val="00AF0B3C"/>
    <w:rsid w:val="00AF1C2D"/>
    <w:rsid w:val="00AF220B"/>
    <w:rsid w:val="00AF24AB"/>
    <w:rsid w:val="00AF3F96"/>
    <w:rsid w:val="00AF68F2"/>
    <w:rsid w:val="00B00CF1"/>
    <w:rsid w:val="00B10D75"/>
    <w:rsid w:val="00B120BB"/>
    <w:rsid w:val="00B13BCA"/>
    <w:rsid w:val="00B14254"/>
    <w:rsid w:val="00B22DB3"/>
    <w:rsid w:val="00B2765B"/>
    <w:rsid w:val="00B30BED"/>
    <w:rsid w:val="00B3294C"/>
    <w:rsid w:val="00B368CC"/>
    <w:rsid w:val="00B4140C"/>
    <w:rsid w:val="00B43F22"/>
    <w:rsid w:val="00B43FBA"/>
    <w:rsid w:val="00B4614A"/>
    <w:rsid w:val="00B46807"/>
    <w:rsid w:val="00B50692"/>
    <w:rsid w:val="00B53218"/>
    <w:rsid w:val="00B53EA0"/>
    <w:rsid w:val="00B54A2D"/>
    <w:rsid w:val="00B60C82"/>
    <w:rsid w:val="00B6185E"/>
    <w:rsid w:val="00B61F49"/>
    <w:rsid w:val="00B63D63"/>
    <w:rsid w:val="00B70767"/>
    <w:rsid w:val="00B71FB0"/>
    <w:rsid w:val="00B74D63"/>
    <w:rsid w:val="00B8084C"/>
    <w:rsid w:val="00B82ADC"/>
    <w:rsid w:val="00B82FEC"/>
    <w:rsid w:val="00B843E7"/>
    <w:rsid w:val="00B85325"/>
    <w:rsid w:val="00B879F1"/>
    <w:rsid w:val="00B90AB5"/>
    <w:rsid w:val="00B92DFF"/>
    <w:rsid w:val="00B959C8"/>
    <w:rsid w:val="00B96079"/>
    <w:rsid w:val="00BA0D9E"/>
    <w:rsid w:val="00BA0E15"/>
    <w:rsid w:val="00BA2A8C"/>
    <w:rsid w:val="00BA575D"/>
    <w:rsid w:val="00BA7BB7"/>
    <w:rsid w:val="00BA7F67"/>
    <w:rsid w:val="00BB380F"/>
    <w:rsid w:val="00BB3C6E"/>
    <w:rsid w:val="00BB4CFF"/>
    <w:rsid w:val="00BC5C50"/>
    <w:rsid w:val="00BC5DF2"/>
    <w:rsid w:val="00BD2121"/>
    <w:rsid w:val="00BD4E53"/>
    <w:rsid w:val="00BD5AC7"/>
    <w:rsid w:val="00BD7563"/>
    <w:rsid w:val="00BD7FF6"/>
    <w:rsid w:val="00BE4DBE"/>
    <w:rsid w:val="00BF3F9C"/>
    <w:rsid w:val="00BF469A"/>
    <w:rsid w:val="00C00682"/>
    <w:rsid w:val="00C00C4E"/>
    <w:rsid w:val="00C0117D"/>
    <w:rsid w:val="00C017A1"/>
    <w:rsid w:val="00C02A4D"/>
    <w:rsid w:val="00C04164"/>
    <w:rsid w:val="00C042E3"/>
    <w:rsid w:val="00C06FBC"/>
    <w:rsid w:val="00C145EE"/>
    <w:rsid w:val="00C15162"/>
    <w:rsid w:val="00C22548"/>
    <w:rsid w:val="00C26025"/>
    <w:rsid w:val="00C30BF6"/>
    <w:rsid w:val="00C437F5"/>
    <w:rsid w:val="00C44D7E"/>
    <w:rsid w:val="00C53AFF"/>
    <w:rsid w:val="00C579FA"/>
    <w:rsid w:val="00C60E3F"/>
    <w:rsid w:val="00C61BEE"/>
    <w:rsid w:val="00C62334"/>
    <w:rsid w:val="00C6300D"/>
    <w:rsid w:val="00C64A2B"/>
    <w:rsid w:val="00C67EB9"/>
    <w:rsid w:val="00C76CA4"/>
    <w:rsid w:val="00C81BC0"/>
    <w:rsid w:val="00C84337"/>
    <w:rsid w:val="00C86286"/>
    <w:rsid w:val="00C873C2"/>
    <w:rsid w:val="00C92EB4"/>
    <w:rsid w:val="00C93D9C"/>
    <w:rsid w:val="00CA35D7"/>
    <w:rsid w:val="00CA4E43"/>
    <w:rsid w:val="00CA6BBC"/>
    <w:rsid w:val="00CB06D6"/>
    <w:rsid w:val="00CB1664"/>
    <w:rsid w:val="00CB1F8A"/>
    <w:rsid w:val="00CB7A97"/>
    <w:rsid w:val="00CC0306"/>
    <w:rsid w:val="00CC0A4D"/>
    <w:rsid w:val="00CC2170"/>
    <w:rsid w:val="00CC51EA"/>
    <w:rsid w:val="00CC64EB"/>
    <w:rsid w:val="00CC7AC0"/>
    <w:rsid w:val="00CD4FC8"/>
    <w:rsid w:val="00CE1283"/>
    <w:rsid w:val="00CE5B37"/>
    <w:rsid w:val="00CF0FC2"/>
    <w:rsid w:val="00CF169E"/>
    <w:rsid w:val="00CF31CC"/>
    <w:rsid w:val="00CF4326"/>
    <w:rsid w:val="00CF468C"/>
    <w:rsid w:val="00CF7C2D"/>
    <w:rsid w:val="00D0527C"/>
    <w:rsid w:val="00D06785"/>
    <w:rsid w:val="00D069D1"/>
    <w:rsid w:val="00D07265"/>
    <w:rsid w:val="00D077EA"/>
    <w:rsid w:val="00D1312C"/>
    <w:rsid w:val="00D22CED"/>
    <w:rsid w:val="00D3023C"/>
    <w:rsid w:val="00D327D6"/>
    <w:rsid w:val="00D33B92"/>
    <w:rsid w:val="00D370E5"/>
    <w:rsid w:val="00D37572"/>
    <w:rsid w:val="00D434E4"/>
    <w:rsid w:val="00D43BDC"/>
    <w:rsid w:val="00D450CF"/>
    <w:rsid w:val="00D45315"/>
    <w:rsid w:val="00D478AC"/>
    <w:rsid w:val="00D47CFD"/>
    <w:rsid w:val="00D50D25"/>
    <w:rsid w:val="00D51A8F"/>
    <w:rsid w:val="00D55606"/>
    <w:rsid w:val="00D84325"/>
    <w:rsid w:val="00D84B05"/>
    <w:rsid w:val="00D86CE6"/>
    <w:rsid w:val="00D8750B"/>
    <w:rsid w:val="00D915C1"/>
    <w:rsid w:val="00D935C5"/>
    <w:rsid w:val="00DA23F6"/>
    <w:rsid w:val="00DA657B"/>
    <w:rsid w:val="00DA663D"/>
    <w:rsid w:val="00DA66AC"/>
    <w:rsid w:val="00DA729C"/>
    <w:rsid w:val="00DB5359"/>
    <w:rsid w:val="00DB6C95"/>
    <w:rsid w:val="00DC1F9A"/>
    <w:rsid w:val="00DC4BAF"/>
    <w:rsid w:val="00DC4D52"/>
    <w:rsid w:val="00DC50F5"/>
    <w:rsid w:val="00DE3645"/>
    <w:rsid w:val="00DE4FE7"/>
    <w:rsid w:val="00DE5560"/>
    <w:rsid w:val="00DF0809"/>
    <w:rsid w:val="00DF15A4"/>
    <w:rsid w:val="00DF4249"/>
    <w:rsid w:val="00DF67CB"/>
    <w:rsid w:val="00E05F9D"/>
    <w:rsid w:val="00E06236"/>
    <w:rsid w:val="00E06F20"/>
    <w:rsid w:val="00E11263"/>
    <w:rsid w:val="00E11BEB"/>
    <w:rsid w:val="00E13C29"/>
    <w:rsid w:val="00E1727E"/>
    <w:rsid w:val="00E1784B"/>
    <w:rsid w:val="00E26AAD"/>
    <w:rsid w:val="00E26C9A"/>
    <w:rsid w:val="00E34352"/>
    <w:rsid w:val="00E427BF"/>
    <w:rsid w:val="00E44858"/>
    <w:rsid w:val="00E44F78"/>
    <w:rsid w:val="00E4739E"/>
    <w:rsid w:val="00E51453"/>
    <w:rsid w:val="00E521D8"/>
    <w:rsid w:val="00E524A7"/>
    <w:rsid w:val="00E52B55"/>
    <w:rsid w:val="00E5395F"/>
    <w:rsid w:val="00E60873"/>
    <w:rsid w:val="00E62DAE"/>
    <w:rsid w:val="00E63296"/>
    <w:rsid w:val="00E67469"/>
    <w:rsid w:val="00E6761D"/>
    <w:rsid w:val="00E70FA5"/>
    <w:rsid w:val="00E75F31"/>
    <w:rsid w:val="00E80230"/>
    <w:rsid w:val="00E822EF"/>
    <w:rsid w:val="00E8297E"/>
    <w:rsid w:val="00E844D4"/>
    <w:rsid w:val="00E85B7B"/>
    <w:rsid w:val="00E8690C"/>
    <w:rsid w:val="00E869D1"/>
    <w:rsid w:val="00E878DB"/>
    <w:rsid w:val="00E90E36"/>
    <w:rsid w:val="00E92063"/>
    <w:rsid w:val="00E93112"/>
    <w:rsid w:val="00EA1C29"/>
    <w:rsid w:val="00EA5031"/>
    <w:rsid w:val="00EB4983"/>
    <w:rsid w:val="00EB658E"/>
    <w:rsid w:val="00EC3CF5"/>
    <w:rsid w:val="00ED0D20"/>
    <w:rsid w:val="00ED7556"/>
    <w:rsid w:val="00EE05D2"/>
    <w:rsid w:val="00EE09BE"/>
    <w:rsid w:val="00EE0A4C"/>
    <w:rsid w:val="00EF17A2"/>
    <w:rsid w:val="00EF29AA"/>
    <w:rsid w:val="00EF32E4"/>
    <w:rsid w:val="00EF5318"/>
    <w:rsid w:val="00EF5AC9"/>
    <w:rsid w:val="00EF6EDB"/>
    <w:rsid w:val="00F03156"/>
    <w:rsid w:val="00F12B1F"/>
    <w:rsid w:val="00F152A0"/>
    <w:rsid w:val="00F16FF9"/>
    <w:rsid w:val="00F23C26"/>
    <w:rsid w:val="00F242B1"/>
    <w:rsid w:val="00F2457D"/>
    <w:rsid w:val="00F249A1"/>
    <w:rsid w:val="00F26E87"/>
    <w:rsid w:val="00F30663"/>
    <w:rsid w:val="00F30E05"/>
    <w:rsid w:val="00F37A49"/>
    <w:rsid w:val="00F4195B"/>
    <w:rsid w:val="00F46011"/>
    <w:rsid w:val="00F46211"/>
    <w:rsid w:val="00F47F7A"/>
    <w:rsid w:val="00F53E4D"/>
    <w:rsid w:val="00F5650B"/>
    <w:rsid w:val="00F5737C"/>
    <w:rsid w:val="00F634F8"/>
    <w:rsid w:val="00F66609"/>
    <w:rsid w:val="00F718F7"/>
    <w:rsid w:val="00F73FD5"/>
    <w:rsid w:val="00F75ED0"/>
    <w:rsid w:val="00F77427"/>
    <w:rsid w:val="00F81E94"/>
    <w:rsid w:val="00F8336F"/>
    <w:rsid w:val="00F925DA"/>
    <w:rsid w:val="00FA00C0"/>
    <w:rsid w:val="00FA14D1"/>
    <w:rsid w:val="00FA1C44"/>
    <w:rsid w:val="00FB47DA"/>
    <w:rsid w:val="00FB5834"/>
    <w:rsid w:val="00FC0845"/>
    <w:rsid w:val="00FC38A9"/>
    <w:rsid w:val="00FD026E"/>
    <w:rsid w:val="00FD31C1"/>
    <w:rsid w:val="00FE1436"/>
    <w:rsid w:val="00FE6FDF"/>
    <w:rsid w:val="00FF6B7F"/>
    <w:rsid w:val="00FF72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3BB19"/>
  <w15:docId w15:val="{8A737969-2B92-4AC8-B77B-E7D65A625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75"/>
    <w:pPr>
      <w:spacing w:after="0" w:line="240" w:lineRule="auto"/>
    </w:pPr>
    <w:rPr>
      <w:rFonts w:ascii="AngsanaUPC" w:eastAsia="Cordia New" w:hAnsi="AngsanaUPC" w:cs="AngsanaUPC"/>
      <w:sz w:val="28"/>
      <w:szCs w:val="28"/>
      <w:lang w:bidi="th-TH"/>
    </w:rPr>
  </w:style>
  <w:style w:type="paragraph" w:styleId="Heading1">
    <w:name w:val="heading 1"/>
    <w:basedOn w:val="Normal"/>
    <w:next w:val="cpeBodyText"/>
    <w:link w:val="Heading1Char"/>
    <w:uiPriority w:val="9"/>
    <w:qFormat/>
    <w:rsid w:val="00B14254"/>
    <w:pPr>
      <w:keepNext/>
      <w:keepLines/>
      <w:numPr>
        <w:numId w:val="1"/>
      </w:numPr>
      <w:spacing w:before="480" w:after="240"/>
      <w:ind w:left="0" w:firstLine="0"/>
      <w:contextualSpacing/>
      <w:jc w:val="center"/>
      <w:outlineLvl w:val="0"/>
    </w:pPr>
    <w:rPr>
      <w:rFonts w:ascii="TH SarabunPSK" w:eastAsiaTheme="majorEastAsia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cpeBodyText"/>
    <w:link w:val="Heading2Char"/>
    <w:uiPriority w:val="9"/>
    <w:unhideWhenUsed/>
    <w:qFormat/>
    <w:rsid w:val="00844E49"/>
    <w:pPr>
      <w:keepNext/>
      <w:keepLines/>
      <w:numPr>
        <w:ilvl w:val="1"/>
        <w:numId w:val="1"/>
      </w:numPr>
      <w:spacing w:before="280"/>
      <w:outlineLvl w:val="1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cpeBodyText"/>
    <w:link w:val="Heading3Char"/>
    <w:qFormat/>
    <w:rsid w:val="00844E49"/>
    <w:pPr>
      <w:keepNext/>
      <w:numPr>
        <w:ilvl w:val="2"/>
        <w:numId w:val="1"/>
      </w:numPr>
      <w:spacing w:before="200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A108A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A108A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A108A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A108A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08A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08A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4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4F78"/>
  </w:style>
  <w:style w:type="paragraph" w:styleId="Footer">
    <w:name w:val="footer"/>
    <w:basedOn w:val="Normal"/>
    <w:link w:val="FooterChar"/>
    <w:uiPriority w:val="99"/>
    <w:unhideWhenUsed/>
    <w:rsid w:val="001E14FC"/>
    <w:pPr>
      <w:tabs>
        <w:tab w:val="center" w:pos="4680"/>
        <w:tab w:val="right" w:pos="9360"/>
      </w:tabs>
      <w:jc w:val="center"/>
    </w:pPr>
    <w:rPr>
      <w:rFonts w:ascii="TH SarabunPSK" w:hAnsi="TH SarabunPSK" w:cs="TH SarabunPSK"/>
    </w:rPr>
  </w:style>
  <w:style w:type="character" w:customStyle="1" w:styleId="FooterChar">
    <w:name w:val="Footer Char"/>
    <w:basedOn w:val="DefaultParagraphFont"/>
    <w:link w:val="Footer"/>
    <w:uiPriority w:val="99"/>
    <w:rsid w:val="001E14FC"/>
    <w:rPr>
      <w:rFonts w:ascii="TH SarabunPSK" w:eastAsia="Cordia New" w:hAnsi="TH SarabunPSK" w:cs="TH SarabunPSK"/>
      <w:sz w:val="28"/>
      <w:szCs w:val="28"/>
      <w:lang w:bidi="th-TH"/>
    </w:rPr>
  </w:style>
  <w:style w:type="character" w:customStyle="1" w:styleId="Heading3Char">
    <w:name w:val="Heading 3 Char"/>
    <w:basedOn w:val="DefaultParagraphFont"/>
    <w:link w:val="Heading3"/>
    <w:rsid w:val="00844E49"/>
    <w:rPr>
      <w:rFonts w:ascii="TH SarabunPSK" w:eastAsia="Cordia New" w:hAnsi="TH SarabunPSK" w:cs="TH SarabunPSK"/>
      <w:b/>
      <w:bCs/>
      <w:sz w:val="32"/>
      <w:szCs w:val="32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E6F25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6F25"/>
    <w:rPr>
      <w:rFonts w:ascii="Tahoma" w:eastAsia="Cordia New" w:hAnsi="Tahoma" w:cs="Angsana New"/>
      <w:sz w:val="16"/>
      <w:szCs w:val="20"/>
      <w:lang w:bidi="th-TH"/>
    </w:rPr>
  </w:style>
  <w:style w:type="paragraph" w:customStyle="1" w:styleId="cpeBodyTextNext">
    <w:name w:val="cpeBodyTextNext"/>
    <w:basedOn w:val="cpeBodyText"/>
    <w:qFormat/>
    <w:rsid w:val="001E14FC"/>
    <w:pPr>
      <w:spacing w:before="120"/>
      <w:ind w:firstLine="0"/>
    </w:pPr>
  </w:style>
  <w:style w:type="paragraph" w:customStyle="1" w:styleId="cpeReference">
    <w:name w:val="cpeReference"/>
    <w:basedOn w:val="Normal"/>
    <w:qFormat/>
    <w:rsid w:val="008434B6"/>
    <w:pPr>
      <w:tabs>
        <w:tab w:val="left" w:pos="540"/>
      </w:tabs>
      <w:ind w:left="540" w:hanging="540"/>
    </w:pPr>
    <w:rPr>
      <w:rFonts w:ascii="TH SarabunPSK" w:hAnsi="TH SarabunPSK" w:cs="TH SarabunPSK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14254"/>
    <w:rPr>
      <w:rFonts w:ascii="TH SarabunPSK" w:eastAsiaTheme="majorEastAsia" w:hAnsi="TH SarabunPSK" w:cs="TH SarabunPSK"/>
      <w:b/>
      <w:bCs/>
      <w:sz w:val="36"/>
      <w:szCs w:val="36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844E49"/>
    <w:rPr>
      <w:rFonts w:ascii="TH SarabunPSK" w:eastAsiaTheme="majorEastAsia" w:hAnsi="TH SarabunPSK" w:cs="TH SarabunPSK"/>
      <w:b/>
      <w:bCs/>
      <w:sz w:val="32"/>
      <w:szCs w:val="32"/>
      <w:lang w:bidi="th-TH"/>
    </w:rPr>
  </w:style>
  <w:style w:type="character" w:customStyle="1" w:styleId="Heading4Char">
    <w:name w:val="Heading 4 Char"/>
    <w:basedOn w:val="DefaultParagraphFont"/>
    <w:link w:val="Heading4"/>
    <w:uiPriority w:val="9"/>
    <w:rsid w:val="002A108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  <w:lang w:bidi="th-TH"/>
    </w:rPr>
  </w:style>
  <w:style w:type="character" w:customStyle="1" w:styleId="Heading5Char">
    <w:name w:val="Heading 5 Char"/>
    <w:basedOn w:val="DefaultParagraphFont"/>
    <w:link w:val="Heading5"/>
    <w:uiPriority w:val="9"/>
    <w:rsid w:val="002A108A"/>
    <w:rPr>
      <w:rFonts w:asciiTheme="majorHAnsi" w:eastAsiaTheme="majorEastAsia" w:hAnsiTheme="majorHAnsi" w:cstheme="majorBidi"/>
      <w:color w:val="243F60" w:themeColor="accent1" w:themeShade="7F"/>
      <w:sz w:val="28"/>
      <w:szCs w:val="35"/>
      <w:lang w:bidi="th-TH"/>
    </w:rPr>
  </w:style>
  <w:style w:type="character" w:customStyle="1" w:styleId="Heading6Char">
    <w:name w:val="Heading 6 Char"/>
    <w:basedOn w:val="DefaultParagraphFont"/>
    <w:link w:val="Heading6"/>
    <w:uiPriority w:val="9"/>
    <w:rsid w:val="002A108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35"/>
      <w:lang w:bidi="th-TH"/>
    </w:rPr>
  </w:style>
  <w:style w:type="character" w:customStyle="1" w:styleId="Heading7Char">
    <w:name w:val="Heading 7 Char"/>
    <w:basedOn w:val="DefaultParagraphFont"/>
    <w:link w:val="Heading7"/>
    <w:uiPriority w:val="9"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35"/>
      <w:lang w:bidi="th-T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08A"/>
    <w:rPr>
      <w:rFonts w:asciiTheme="majorHAnsi" w:eastAsiaTheme="majorEastAsia" w:hAnsiTheme="majorHAnsi" w:cstheme="majorBidi"/>
      <w:color w:val="404040" w:themeColor="text1" w:themeTint="BF"/>
      <w:sz w:val="20"/>
      <w:szCs w:val="25"/>
      <w:lang w:bidi="th-T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  <w:lang w:bidi="th-TH"/>
    </w:rPr>
  </w:style>
  <w:style w:type="paragraph" w:customStyle="1" w:styleId="cpeBodyText">
    <w:name w:val="cpeBodyText"/>
    <w:basedOn w:val="Normal"/>
    <w:next w:val="BodyText"/>
    <w:qFormat/>
    <w:rsid w:val="0065114C"/>
    <w:pPr>
      <w:spacing w:before="200"/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1784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784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4B"/>
    <w:rPr>
      <w:rFonts w:ascii="Tahoma" w:eastAsia="Cordia New" w:hAnsi="Tahoma" w:cs="Angsana New"/>
      <w:sz w:val="16"/>
      <w:szCs w:val="20"/>
      <w:lang w:bidi="th-TH"/>
    </w:rPr>
  </w:style>
  <w:style w:type="paragraph" w:styleId="ListParagraph">
    <w:name w:val="List Paragraph"/>
    <w:basedOn w:val="Normal"/>
    <w:uiPriority w:val="34"/>
    <w:qFormat/>
    <w:rsid w:val="00844E49"/>
    <w:pPr>
      <w:numPr>
        <w:numId w:val="2"/>
      </w:numPr>
      <w:spacing w:before="200"/>
      <w:contextualSpacing/>
    </w:pPr>
    <w:rPr>
      <w:rFonts w:ascii="TH SarabunPSK" w:hAnsi="TH SarabunPSK" w:cs="TH SarabunPSK"/>
      <w:sz w:val="32"/>
      <w:szCs w:val="32"/>
    </w:rPr>
  </w:style>
  <w:style w:type="paragraph" w:customStyle="1" w:styleId="cpeCover">
    <w:name w:val="cpeCover"/>
    <w:basedOn w:val="Normal"/>
    <w:qFormat/>
    <w:rsid w:val="0065114C"/>
    <w:pPr>
      <w:contextualSpacing/>
      <w:jc w:val="center"/>
    </w:pPr>
    <w:rPr>
      <w:rFonts w:ascii="TH SarabunPSK" w:hAnsi="TH SarabunPSK" w:cs="TH SarabunPSK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744A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peHeader">
    <w:name w:val="cpeHeader"/>
    <w:basedOn w:val="Normal"/>
    <w:qFormat/>
    <w:rsid w:val="00892EC5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597807"/>
    <w:pPr>
      <w:tabs>
        <w:tab w:val="right" w:leader="dot" w:pos="8630"/>
      </w:tabs>
    </w:pPr>
    <w:rPr>
      <w:rFonts w:asciiTheme="majorHAnsi" w:hAnsiTheme="majorHAnsi" w:cstheme="majorBidi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42E3"/>
    <w:pPr>
      <w:tabs>
        <w:tab w:val="left" w:pos="1080"/>
        <w:tab w:val="right" w:leader="dot" w:pos="8630"/>
      </w:tabs>
      <w:ind w:left="630"/>
    </w:pPr>
    <w:rPr>
      <w:rFonts w:asciiTheme="majorHAnsi" w:hAnsiTheme="majorHAnsi" w:cstheme="majorBidi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42E3"/>
    <w:pPr>
      <w:tabs>
        <w:tab w:val="left" w:pos="1800"/>
        <w:tab w:val="right" w:leader="dot" w:pos="8630"/>
      </w:tabs>
      <w:ind w:left="1080"/>
    </w:pPr>
    <w:rPr>
      <w:rFonts w:asciiTheme="majorHAnsi" w:hAnsiTheme="majorHAnsi" w:cstheme="majorBidi"/>
      <w:sz w:val="32"/>
      <w:szCs w:val="32"/>
    </w:rPr>
  </w:style>
  <w:style w:type="paragraph" w:styleId="Caption">
    <w:name w:val="caption"/>
    <w:aliases w:val="cpeCaption"/>
    <w:basedOn w:val="Normal"/>
    <w:next w:val="Normal"/>
    <w:uiPriority w:val="35"/>
    <w:unhideWhenUsed/>
    <w:qFormat/>
    <w:rsid w:val="00844E49"/>
    <w:pPr>
      <w:spacing w:before="120"/>
      <w:jc w:val="center"/>
    </w:pPr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aliases w:val="cpeTableofFigures"/>
    <w:basedOn w:val="Normal"/>
    <w:next w:val="Normal"/>
    <w:uiPriority w:val="99"/>
    <w:unhideWhenUsed/>
    <w:qFormat/>
    <w:rsid w:val="00C00682"/>
    <w:pPr>
      <w:tabs>
        <w:tab w:val="right" w:pos="8297"/>
      </w:tabs>
      <w:spacing w:before="120" w:after="120"/>
    </w:pPr>
    <w:rPr>
      <w:rFonts w:ascii="TH SarabunPSK" w:hAnsi="TH SarabunPSK" w:cs="TH SarabunPSK"/>
      <w:noProof/>
      <w:sz w:val="32"/>
      <w:szCs w:val="32"/>
    </w:rPr>
  </w:style>
  <w:style w:type="paragraph" w:customStyle="1" w:styleId="cpeHeaderAppendix">
    <w:name w:val="cpeHeaderAppendix"/>
    <w:basedOn w:val="cpeHeader"/>
    <w:qFormat/>
    <w:rsid w:val="008434B6"/>
    <w:rPr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CC64EB"/>
    <w:rPr>
      <w:rFonts w:ascii="TH SarabunPSK" w:hAnsi="TH SarabunPSK"/>
      <w:color w:val="auto"/>
      <w:sz w:val="32"/>
      <w:u w:val="single"/>
    </w:rPr>
  </w:style>
  <w:style w:type="paragraph" w:customStyle="1" w:styleId="cpeHeaderAppendixSub">
    <w:name w:val="cpeHeaderAppendixSub"/>
    <w:basedOn w:val="Heading2"/>
    <w:qFormat/>
    <w:rsid w:val="000459DB"/>
    <w:pPr>
      <w:numPr>
        <w:numId w:val="7"/>
      </w:numPr>
      <w:spacing w:before="120" w:after="120"/>
    </w:pPr>
  </w:style>
  <w:style w:type="character" w:styleId="CommentReference">
    <w:name w:val="annotation reference"/>
    <w:basedOn w:val="DefaultParagraphFont"/>
    <w:uiPriority w:val="99"/>
    <w:semiHidden/>
    <w:unhideWhenUsed/>
    <w:rsid w:val="001371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1E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1E4"/>
    <w:rPr>
      <w:rFonts w:ascii="AngsanaUPC" w:eastAsia="Cordia New" w:hAnsi="AngsanaUPC" w:cs="Angsana New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1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1E4"/>
    <w:rPr>
      <w:rFonts w:ascii="AngsanaUPC" w:eastAsia="Cordia New" w:hAnsi="AngsanaUPC" w:cs="Angsana New"/>
      <w:b/>
      <w:bCs/>
      <w:sz w:val="20"/>
      <w:szCs w:val="25"/>
      <w:lang w:bidi="th-TH"/>
    </w:rPr>
  </w:style>
  <w:style w:type="paragraph" w:customStyle="1" w:styleId="cpeTitleTable">
    <w:name w:val="cpeTitleTable"/>
    <w:basedOn w:val="Normal"/>
    <w:qFormat/>
    <w:rsid w:val="0065114C"/>
    <w:pPr>
      <w:spacing w:line="400" w:lineRule="exact"/>
    </w:pPr>
    <w:rPr>
      <w:rFonts w:ascii="TH SarabunPSK" w:hAnsi="TH SarabunPSK" w:cs="TH SarabunPSK"/>
      <w:sz w:val="32"/>
      <w:szCs w:val="32"/>
    </w:rPr>
  </w:style>
  <w:style w:type="paragraph" w:styleId="NoSpacing">
    <w:name w:val="No Spacing"/>
    <w:uiPriority w:val="1"/>
    <w:qFormat/>
    <w:rsid w:val="00A01173"/>
    <w:pPr>
      <w:spacing w:after="0" w:line="240" w:lineRule="auto"/>
    </w:pPr>
    <w:rPr>
      <w:rFonts w:ascii="AngsanaUPC" w:eastAsia="Cordia New" w:hAnsi="AngsanaUPC" w:cs="Angsana New"/>
      <w:sz w:val="28"/>
      <w:szCs w:val="35"/>
      <w:lang w:bidi="th-TH"/>
    </w:rPr>
  </w:style>
  <w:style w:type="character" w:styleId="IntenseEmphasis">
    <w:name w:val="Intense Emphasis"/>
    <w:basedOn w:val="DefaultParagraphFont"/>
    <w:uiPriority w:val="21"/>
    <w:qFormat/>
    <w:rsid w:val="00B85325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7411CA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nhideWhenUsed/>
    <w:rsid w:val="0065114C"/>
    <w:pPr>
      <w:spacing w:after="120"/>
    </w:pPr>
    <w:rPr>
      <w:rFonts w:cs="Angsana New"/>
      <w:szCs w:val="35"/>
    </w:rPr>
  </w:style>
  <w:style w:type="character" w:customStyle="1" w:styleId="BodyTextChar">
    <w:name w:val="Body Text Char"/>
    <w:basedOn w:val="DefaultParagraphFont"/>
    <w:link w:val="BodyText"/>
    <w:rsid w:val="0065114C"/>
    <w:rPr>
      <w:rFonts w:ascii="AngsanaUPC" w:eastAsia="Cordia New" w:hAnsi="AngsanaUPC" w:cs="Angsana New"/>
      <w:sz w:val="28"/>
      <w:szCs w:val="35"/>
      <w:lang w:bidi="th-TH"/>
    </w:rPr>
  </w:style>
  <w:style w:type="paragraph" w:customStyle="1" w:styleId="cpeHeaderAppendixSubA">
    <w:name w:val="cpeHeaderAppendixSubA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cpeHeaderAppendixSubB">
    <w:name w:val="cpeHeaderAppendixSubB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Default">
    <w:name w:val="Default"/>
    <w:rsid w:val="00534F40"/>
    <w:pPr>
      <w:autoSpaceDE w:val="0"/>
      <w:autoSpaceDN w:val="0"/>
      <w:adjustRightInd w:val="0"/>
      <w:spacing w:after="0" w:line="240" w:lineRule="auto"/>
    </w:pPr>
    <w:rPr>
      <w:rFonts w:ascii="AngsanaUPC" w:eastAsiaTheme="minorEastAsia" w:hAnsi="AngsanaUPC" w:cs="AngsanaUPC"/>
      <w:color w:val="000000"/>
      <w:sz w:val="24"/>
      <w:szCs w:val="24"/>
      <w:lang w:bidi="th-TH"/>
    </w:rPr>
  </w:style>
  <w:style w:type="paragraph" w:styleId="NormalWeb">
    <w:name w:val="Normal (Web)"/>
    <w:basedOn w:val="Normal"/>
    <w:uiPriority w:val="99"/>
    <w:semiHidden/>
    <w:unhideWhenUsed/>
    <w:rsid w:val="00534F40"/>
    <w:pPr>
      <w:spacing w:before="100" w:beforeAutospacing="1" w:after="100" w:afterAutospacing="1"/>
    </w:pPr>
    <w:rPr>
      <w:rFonts w:ascii="Tahoma" w:eastAsiaTheme="minorEastAsia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296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4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9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5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82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74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1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4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18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6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4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4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3.bin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34.wmf"/><Relationship Id="rId68" Type="http://schemas.openxmlformats.org/officeDocument/2006/relationships/oleObject" Target="embeddings/oleObject17.bin"/><Relationship Id="rId84" Type="http://schemas.microsoft.com/office/2007/relationships/hdphoto" Target="media/hdphoto3.wdp"/><Relationship Id="rId89" Type="http://schemas.openxmlformats.org/officeDocument/2006/relationships/image" Target="media/image43.png"/><Relationship Id="rId16" Type="http://schemas.openxmlformats.org/officeDocument/2006/relationships/image" Target="media/image1.wmf"/><Relationship Id="rId11" Type="http://schemas.openxmlformats.org/officeDocument/2006/relationships/header" Target="header1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9.wmf"/><Relationship Id="rId58" Type="http://schemas.openxmlformats.org/officeDocument/2006/relationships/oleObject" Target="embeddings/oleObject12.bin"/><Relationship Id="rId74" Type="http://schemas.openxmlformats.org/officeDocument/2006/relationships/oleObject" Target="embeddings/oleObject23.bin"/><Relationship Id="rId79" Type="http://schemas.openxmlformats.org/officeDocument/2006/relationships/image" Target="media/image37.png"/><Relationship Id="rId5" Type="http://schemas.openxmlformats.org/officeDocument/2006/relationships/numbering" Target="numbering.xml"/><Relationship Id="rId90" Type="http://schemas.microsoft.com/office/2007/relationships/hdphoto" Target="media/hdphoto4.wdp"/><Relationship Id="rId22" Type="http://schemas.openxmlformats.org/officeDocument/2006/relationships/oleObject" Target="embeddings/oleObject4.bin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oleObject" Target="embeddings/oleObject15.bin"/><Relationship Id="rId69" Type="http://schemas.openxmlformats.org/officeDocument/2006/relationships/oleObject" Target="embeddings/oleObject18.bin"/><Relationship Id="rId8" Type="http://schemas.openxmlformats.org/officeDocument/2006/relationships/webSettings" Target="webSettings.xml"/><Relationship Id="rId51" Type="http://schemas.openxmlformats.org/officeDocument/2006/relationships/image" Target="media/image28.wmf"/><Relationship Id="rId72" Type="http://schemas.openxmlformats.org/officeDocument/2006/relationships/oleObject" Target="embeddings/oleObject21.bin"/><Relationship Id="rId80" Type="http://schemas.microsoft.com/office/2007/relationships/hdphoto" Target="media/hdphoto1.wdp"/><Relationship Id="rId85" Type="http://schemas.openxmlformats.org/officeDocument/2006/relationships/hyperlink" Target="http://www.123microcontroller.com/Hardware-Interfacing/SPI-Serial-Peripheral-Interface-communication" TargetMode="External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oleObject" Target="embeddings/oleObject1.bin"/><Relationship Id="rId25" Type="http://schemas.openxmlformats.org/officeDocument/2006/relationships/image" Target="media/image4.w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2.wmf"/><Relationship Id="rId67" Type="http://schemas.openxmlformats.org/officeDocument/2006/relationships/image" Target="media/image36.wmf"/><Relationship Id="rId20" Type="http://schemas.openxmlformats.org/officeDocument/2006/relationships/image" Target="media/image3.wmf"/><Relationship Id="rId41" Type="http://schemas.openxmlformats.org/officeDocument/2006/relationships/image" Target="media/image19.png"/><Relationship Id="rId54" Type="http://schemas.openxmlformats.org/officeDocument/2006/relationships/oleObject" Target="embeddings/oleObject10.bin"/><Relationship Id="rId62" Type="http://schemas.openxmlformats.org/officeDocument/2006/relationships/oleObject" Target="embeddings/oleObject14.bin"/><Relationship Id="rId70" Type="http://schemas.openxmlformats.org/officeDocument/2006/relationships/oleObject" Target="embeddings/oleObject19.bin"/><Relationship Id="rId75" Type="http://schemas.openxmlformats.org/officeDocument/2006/relationships/oleObject" Target="embeddings/oleObject24.bin"/><Relationship Id="rId83" Type="http://schemas.openxmlformats.org/officeDocument/2006/relationships/image" Target="media/image39.png"/><Relationship Id="rId88" Type="http://schemas.openxmlformats.org/officeDocument/2006/relationships/image" Target="media/image42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oleObject" Target="embeddings/oleObject5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wmf"/><Relationship Id="rId57" Type="http://schemas.openxmlformats.org/officeDocument/2006/relationships/image" Target="media/image31.wmf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oleObject" Target="embeddings/oleObject9.bin"/><Relationship Id="rId60" Type="http://schemas.openxmlformats.org/officeDocument/2006/relationships/oleObject" Target="embeddings/oleObject13.bin"/><Relationship Id="rId65" Type="http://schemas.openxmlformats.org/officeDocument/2006/relationships/image" Target="media/image35.wmf"/><Relationship Id="rId73" Type="http://schemas.openxmlformats.org/officeDocument/2006/relationships/oleObject" Target="embeddings/oleObject22.bin"/><Relationship Id="rId78" Type="http://schemas.openxmlformats.org/officeDocument/2006/relationships/oleObject" Target="embeddings/oleObject27.bin"/><Relationship Id="rId81" Type="http://schemas.openxmlformats.org/officeDocument/2006/relationships/image" Target="media/image38.png"/><Relationship Id="rId86" Type="http://schemas.openxmlformats.org/officeDocument/2006/relationships/image" Target="media/image40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2.wmf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oleObject" Target="embeddings/oleObject8.bin"/><Relationship Id="rId55" Type="http://schemas.openxmlformats.org/officeDocument/2006/relationships/image" Target="media/image30.wmf"/><Relationship Id="rId76" Type="http://schemas.openxmlformats.org/officeDocument/2006/relationships/oleObject" Target="embeddings/oleObject25.bin"/><Relationship Id="rId7" Type="http://schemas.openxmlformats.org/officeDocument/2006/relationships/settings" Target="settings.xml"/><Relationship Id="rId71" Type="http://schemas.openxmlformats.org/officeDocument/2006/relationships/oleObject" Target="embeddings/oleObject20.bin"/><Relationship Id="rId92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openxmlformats.org/officeDocument/2006/relationships/oleObject" Target="embeddings/oleObject6.bin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oleObject" Target="embeddings/oleObject16.bin"/><Relationship Id="rId87" Type="http://schemas.openxmlformats.org/officeDocument/2006/relationships/image" Target="media/image41.jpeg"/><Relationship Id="rId61" Type="http://schemas.openxmlformats.org/officeDocument/2006/relationships/image" Target="media/image33.wmf"/><Relationship Id="rId82" Type="http://schemas.microsoft.com/office/2007/relationships/hdphoto" Target="media/hdphoto2.wdp"/><Relationship Id="rId19" Type="http://schemas.openxmlformats.org/officeDocument/2006/relationships/oleObject" Target="embeddings/oleObject2.bin"/><Relationship Id="rId14" Type="http://schemas.openxmlformats.org/officeDocument/2006/relationships/header" Target="header2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oleObject" Target="embeddings/oleObject11.bin"/><Relationship Id="rId77" Type="http://schemas.openxmlformats.org/officeDocument/2006/relationships/oleObject" Target="embeddings/oleObject26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s\Forex%20Trend%20Prediction\paper_source\CPEprojectBook256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39F722B97E4B3894300EAC50D823E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0C45EC2-EAD0-4AC9-B89B-E3F9421EF81A}"/>
      </w:docPartPr>
      <w:docPartBody>
        <w:p w:rsidR="00563487" w:rsidRDefault="00563487">
          <w:pPr>
            <w:pStyle w:val="4139F722B97E4B3894300EAC50D823E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129997087884A12B8067907603044E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127A033-67F0-444D-95B5-EC49E329B340}"/>
      </w:docPartPr>
      <w:docPartBody>
        <w:p w:rsidR="00563487" w:rsidRDefault="00563487">
          <w:pPr>
            <w:pStyle w:val="D129997087884A12B8067907603044E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339A299AB4A21AFD1C5ADD700AC5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730357-0913-4BCA-9034-032CD163C725}"/>
      </w:docPartPr>
      <w:docPartBody>
        <w:p w:rsidR="00563487" w:rsidRDefault="00563487">
          <w:pPr>
            <w:pStyle w:val="049339A299AB4A21AFD1C5ADD700AC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44060B9BC7E41D4A25A2CE7A002768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EF07507-2AFC-44BF-BED4-7DA21FF66DFA}"/>
      </w:docPartPr>
      <w:docPartBody>
        <w:p w:rsidR="00563487" w:rsidRDefault="00563487">
          <w:pPr>
            <w:pStyle w:val="144060B9BC7E41D4A25A2CE7A002768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69A5DC33594E5C9D055D2BD769B33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56E1A21-34EC-4223-AE1C-1B7A3FD7B5DF}"/>
      </w:docPartPr>
      <w:docPartBody>
        <w:p w:rsidR="00563487" w:rsidRDefault="00563487">
          <w:pPr>
            <w:pStyle w:val="6969A5DC33594E5C9D055D2BD769B33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62ACD45829F45CBB67E03B9B38FA0E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384A01A-EB86-4665-887A-E52463E8C1EB}"/>
      </w:docPartPr>
      <w:docPartBody>
        <w:p w:rsidR="00563487" w:rsidRDefault="00563487">
          <w:pPr>
            <w:pStyle w:val="662ACD45829F45CBB67E03B9B38FA0E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DC409E01B0194BB3A9578B591C6E3D7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117D3E-F54D-410C-B7E7-EA5B63D92481}"/>
      </w:docPartPr>
      <w:docPartBody>
        <w:p w:rsidR="00563487" w:rsidRDefault="00563487">
          <w:pPr>
            <w:pStyle w:val="DC409E01B0194BB3A9578B591C6E3D73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C881C29B76B44598492BE963674AE7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843E4C6-9A0F-4D79-9F0F-DF0E1FEC832B}"/>
      </w:docPartPr>
      <w:docPartBody>
        <w:p w:rsidR="00563487" w:rsidRDefault="00563487">
          <w:pPr>
            <w:pStyle w:val="AC881C29B76B44598492BE963674AE71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88EEEA01674F404EBDADDA4052ECE3C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833D28-5B9C-458B-8EDC-27BB66995E9F}"/>
      </w:docPartPr>
      <w:docPartBody>
        <w:p w:rsidR="00563487" w:rsidRDefault="00563487">
          <w:pPr>
            <w:pStyle w:val="88EEEA01674F404EBDADDA4052ECE3C8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D2738A860F14886BE35193ECA4F2E1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42CFB98-5700-4A0C-82E3-EB976386D628}"/>
      </w:docPartPr>
      <w:docPartBody>
        <w:p w:rsidR="00563487" w:rsidRDefault="00563487">
          <w:pPr>
            <w:pStyle w:val="FD2738A860F14886BE35193ECA4F2E17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ECFE376A410B4F1E8B84B6055F6B6A2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4A8B659-8B20-45DE-9E42-B84DDCB8B7FD}"/>
      </w:docPartPr>
      <w:docPartBody>
        <w:p w:rsidR="00563487" w:rsidRDefault="00563487">
          <w:pPr>
            <w:pStyle w:val="ECFE376A410B4F1E8B84B6055F6B6A24"/>
          </w:pPr>
          <w:r w:rsidRPr="00FB776E">
            <w:rPr>
              <w:rStyle w:val="PlaceholderText"/>
            </w:rPr>
            <w:t>Click or tap to enter a date.</w:t>
          </w:r>
        </w:p>
      </w:docPartBody>
    </w:docPart>
    <w:docPart>
      <w:docPartPr>
        <w:name w:val="E5631937AFF54697B1C3AE47E163477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963F32EC-98E2-4C54-984D-F879045B068A}"/>
      </w:docPartPr>
      <w:docPartBody>
        <w:p w:rsidR="00563487" w:rsidRDefault="00563487" w:rsidP="00563487">
          <w:pPr>
            <w:pStyle w:val="E5631937AFF54697B1C3AE47E163477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90BB191CDFB4E349EEB0A44D8E4325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86DDB68-AD00-4A99-8EED-A104A69107DB}"/>
      </w:docPartPr>
      <w:docPartBody>
        <w:p w:rsidR="00563487" w:rsidRDefault="00563487" w:rsidP="00563487">
          <w:pPr>
            <w:pStyle w:val="990BB191CDFB4E349EEB0A44D8E4325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7917C2B8FF445198FB43991B820D6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561882F-D8C4-4CD2-93F2-340FD3C7B24A}"/>
      </w:docPartPr>
      <w:docPartBody>
        <w:p w:rsidR="00563487" w:rsidRDefault="00563487" w:rsidP="00563487">
          <w:pPr>
            <w:pStyle w:val="6F7917C2B8FF445198FB43991B820D6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4107577B7A948EF861DFB545855E57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BAEF07D-6B41-4280-881C-8D06C92EF366}"/>
      </w:docPartPr>
      <w:docPartBody>
        <w:p w:rsidR="00563487" w:rsidRDefault="00563487" w:rsidP="00563487">
          <w:pPr>
            <w:pStyle w:val="64107577B7A948EF861DFB545855E57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DB51BFC6AF64A01AA50F9660454FAC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BFC6F99-408A-40B3-8607-41F6BE1BAAC2}"/>
      </w:docPartPr>
      <w:docPartBody>
        <w:p w:rsidR="00563487" w:rsidRDefault="00563487" w:rsidP="00563487">
          <w:pPr>
            <w:pStyle w:val="BDB51BFC6AF64A01AA50F9660454FACF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749EA9C018E43FFA46D3B7F5022BCED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2A303C21-5356-44AA-984A-7C8BAB3FF539}"/>
      </w:docPartPr>
      <w:docPartBody>
        <w:p w:rsidR="00563487" w:rsidRDefault="00563487" w:rsidP="00563487">
          <w:pPr>
            <w:pStyle w:val="2749EA9C018E43FFA46D3B7F5022BCED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A4BB910B5C54EFC87A7BC592F7E43F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0DD5C4C5-AAE2-462E-AF14-404652F32FFA}"/>
      </w:docPartPr>
      <w:docPartBody>
        <w:p w:rsidR="00563487" w:rsidRDefault="00563487" w:rsidP="00563487">
          <w:pPr>
            <w:pStyle w:val="FA4BB910B5C54EFC87A7BC592F7E43F0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4D8CE939BDC740E78F8715F45E9765A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47610BE-09DA-470F-842E-AE9B2B44AC83}"/>
      </w:docPartPr>
      <w:docPartBody>
        <w:p w:rsidR="00563487" w:rsidRDefault="00563487" w:rsidP="00563487">
          <w:pPr>
            <w:pStyle w:val="4D8CE939BDC740E78F8715F45E9765AF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EBD489937154ABABB8DF0A744815A1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86BD24F-7183-48D4-9DEC-975BDE5C70CE}"/>
      </w:docPartPr>
      <w:docPartBody>
        <w:p w:rsidR="00563487" w:rsidRDefault="00563487" w:rsidP="00563487">
          <w:pPr>
            <w:pStyle w:val="1EBD489937154ABABB8DF0A744815A1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555B0B6A23641F7A4012805C9869B4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B1A1ED8-CFA7-4755-935D-48709BF89A9A}"/>
      </w:docPartPr>
      <w:docPartBody>
        <w:p w:rsidR="00563487" w:rsidRDefault="00563487" w:rsidP="00563487">
          <w:pPr>
            <w:pStyle w:val="5555B0B6A23641F7A4012805C9869B48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506864C18FE4271AA855092CE12519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82F2AEB8-E0E1-460B-BF2D-2BA06B24C674}"/>
      </w:docPartPr>
      <w:docPartBody>
        <w:p w:rsidR="00563487" w:rsidRDefault="00563487" w:rsidP="00563487">
          <w:pPr>
            <w:pStyle w:val="E506864C18FE4271AA855092CE12519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A6AB0348ECC4AD8822057A263C66DB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77B17D06-7C46-4BA5-AF02-9832E9ADD258}"/>
      </w:docPartPr>
      <w:docPartBody>
        <w:p w:rsidR="00563487" w:rsidRDefault="00563487" w:rsidP="00563487">
          <w:pPr>
            <w:pStyle w:val="4A6AB0348ECC4AD8822057A263C66DB4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BC3CE2C58394C099013BF04F5A1723D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1A40388-98A0-4F97-890E-8198D5333236}"/>
      </w:docPartPr>
      <w:docPartBody>
        <w:p w:rsidR="00563487" w:rsidRDefault="00563487" w:rsidP="00563487">
          <w:pPr>
            <w:pStyle w:val="1BC3CE2C58394C099013BF04F5A1723D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B641A57270848E79BA8AC157F0CF47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327889FE-4329-4F75-BF8D-1BD47A4B7F98}"/>
      </w:docPartPr>
      <w:docPartBody>
        <w:p w:rsidR="00563487" w:rsidRDefault="00563487" w:rsidP="00563487">
          <w:pPr>
            <w:pStyle w:val="AB641A57270848E79BA8AC157F0CF47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0A385AD146C4DEFB698C28E0B1F5CBA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988EB63E-8F60-4D05-8B9C-42BE0AD733BA}"/>
      </w:docPartPr>
      <w:docPartBody>
        <w:p w:rsidR="00563487" w:rsidRDefault="00563487" w:rsidP="00563487">
          <w:pPr>
            <w:pStyle w:val="60A385AD146C4DEFB698C28E0B1F5CB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B51C5E3084F3596D941A50B86D9B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0FD88628-C2E4-4622-AE74-8B394948CFBA}"/>
      </w:docPartPr>
      <w:docPartBody>
        <w:p w:rsidR="00563487" w:rsidRDefault="00563487" w:rsidP="00563487">
          <w:pPr>
            <w:pStyle w:val="049B51C5E3084F3596D941A50B86D9BF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AB9C8C22B794BF6A48972C01DE2B40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49A39AF-E1F0-439F-9DBD-6326FAF6497B}"/>
      </w:docPartPr>
      <w:docPartBody>
        <w:p w:rsidR="00563487" w:rsidRDefault="00563487" w:rsidP="00563487">
          <w:pPr>
            <w:pStyle w:val="7AB9C8C22B794BF6A48972C01DE2B40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A02AD3F30D14A569F2B00FBF2922AE5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A80CBE5-3768-4943-8941-556BEF432E7E}"/>
      </w:docPartPr>
      <w:docPartBody>
        <w:p w:rsidR="00563487" w:rsidRDefault="00563487" w:rsidP="00563487">
          <w:pPr>
            <w:pStyle w:val="8A02AD3F30D14A569F2B00FBF2922AE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1642E4522F14365895F50567BAA412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6E379C2-F3B9-4B38-BDB1-2CC0FBF5140F}"/>
      </w:docPartPr>
      <w:docPartBody>
        <w:p w:rsidR="00563487" w:rsidRDefault="00563487" w:rsidP="00563487">
          <w:pPr>
            <w:pStyle w:val="11642E4522F14365895F50567BAA4123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9B867440EC745DA9D946144E4EFD6F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8CA8C3E-5D76-4EA7-9B5D-4AD0DABF46C5}"/>
      </w:docPartPr>
      <w:docPartBody>
        <w:p w:rsidR="00563487" w:rsidRDefault="00563487" w:rsidP="00563487">
          <w:pPr>
            <w:pStyle w:val="D9B867440EC745DA9D946144E4EFD6F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487"/>
    <w:rsid w:val="000F44E7"/>
    <w:rsid w:val="001A382E"/>
    <w:rsid w:val="00206187"/>
    <w:rsid w:val="00563487"/>
    <w:rsid w:val="00696114"/>
    <w:rsid w:val="00D82799"/>
    <w:rsid w:val="00F665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6187"/>
    <w:rPr>
      <w:color w:val="808080"/>
    </w:rPr>
  </w:style>
  <w:style w:type="paragraph" w:customStyle="1" w:styleId="4139F722B97E4B3894300EAC50D823E4">
    <w:name w:val="4139F722B97E4B3894300EAC50D823E4"/>
  </w:style>
  <w:style w:type="paragraph" w:customStyle="1" w:styleId="D129997087884A12B8067907603044E0">
    <w:name w:val="D129997087884A12B8067907603044E0"/>
  </w:style>
  <w:style w:type="paragraph" w:customStyle="1" w:styleId="049339A299AB4A21AFD1C5ADD700AC56">
    <w:name w:val="049339A299AB4A21AFD1C5ADD700AC56"/>
  </w:style>
  <w:style w:type="paragraph" w:customStyle="1" w:styleId="144060B9BC7E41D4A25A2CE7A0027682">
    <w:name w:val="144060B9BC7E41D4A25A2CE7A0027682"/>
  </w:style>
  <w:style w:type="paragraph" w:customStyle="1" w:styleId="6969A5DC33594E5C9D055D2BD769B330">
    <w:name w:val="6969A5DC33594E5C9D055D2BD769B330"/>
  </w:style>
  <w:style w:type="paragraph" w:customStyle="1" w:styleId="662ACD45829F45CBB67E03B9B38FA0E9">
    <w:name w:val="662ACD45829F45CBB67E03B9B38FA0E9"/>
  </w:style>
  <w:style w:type="paragraph" w:customStyle="1" w:styleId="DC409E01B0194BB3A9578B591C6E3D73">
    <w:name w:val="DC409E01B0194BB3A9578B591C6E3D73"/>
  </w:style>
  <w:style w:type="paragraph" w:customStyle="1" w:styleId="AC881C29B76B44598492BE963674AE71">
    <w:name w:val="AC881C29B76B44598492BE963674AE71"/>
  </w:style>
  <w:style w:type="paragraph" w:customStyle="1" w:styleId="88EEEA01674F404EBDADDA4052ECE3C8">
    <w:name w:val="88EEEA01674F404EBDADDA4052ECE3C8"/>
  </w:style>
  <w:style w:type="paragraph" w:customStyle="1" w:styleId="FD2738A860F14886BE35193ECA4F2E17">
    <w:name w:val="FD2738A860F14886BE35193ECA4F2E17"/>
  </w:style>
  <w:style w:type="paragraph" w:customStyle="1" w:styleId="ECFE376A410B4F1E8B84B6055F6B6A24">
    <w:name w:val="ECFE376A410B4F1E8B84B6055F6B6A24"/>
  </w:style>
  <w:style w:type="paragraph" w:customStyle="1" w:styleId="E5631937AFF54697B1C3AE47E1634772">
    <w:name w:val="E5631937AFF54697B1C3AE47E1634772"/>
    <w:rsid w:val="00563487"/>
  </w:style>
  <w:style w:type="paragraph" w:customStyle="1" w:styleId="990BB191CDFB4E349EEB0A44D8E4325B">
    <w:name w:val="990BB191CDFB4E349EEB0A44D8E4325B"/>
    <w:rsid w:val="00563487"/>
  </w:style>
  <w:style w:type="paragraph" w:customStyle="1" w:styleId="6F7917C2B8FF445198FB43991B820D66">
    <w:name w:val="6F7917C2B8FF445198FB43991B820D66"/>
    <w:rsid w:val="00563487"/>
  </w:style>
  <w:style w:type="paragraph" w:customStyle="1" w:styleId="64107577B7A948EF861DFB545855E579">
    <w:name w:val="64107577B7A948EF861DFB545855E579"/>
    <w:rsid w:val="00563487"/>
  </w:style>
  <w:style w:type="paragraph" w:customStyle="1" w:styleId="BDB51BFC6AF64A01AA50F9660454FACF">
    <w:name w:val="BDB51BFC6AF64A01AA50F9660454FACF"/>
    <w:rsid w:val="00563487"/>
  </w:style>
  <w:style w:type="paragraph" w:customStyle="1" w:styleId="2749EA9C018E43FFA46D3B7F5022BCED">
    <w:name w:val="2749EA9C018E43FFA46D3B7F5022BCED"/>
    <w:rsid w:val="00563487"/>
  </w:style>
  <w:style w:type="paragraph" w:customStyle="1" w:styleId="FA4BB910B5C54EFC87A7BC592F7E43F0">
    <w:name w:val="FA4BB910B5C54EFC87A7BC592F7E43F0"/>
    <w:rsid w:val="00563487"/>
  </w:style>
  <w:style w:type="paragraph" w:customStyle="1" w:styleId="4D8CE939BDC740E78F8715F45E9765AF">
    <w:name w:val="4D8CE939BDC740E78F8715F45E9765AF"/>
    <w:rsid w:val="00563487"/>
  </w:style>
  <w:style w:type="paragraph" w:customStyle="1" w:styleId="1EBD489937154ABABB8DF0A744815A16">
    <w:name w:val="1EBD489937154ABABB8DF0A744815A16"/>
    <w:rsid w:val="00563487"/>
  </w:style>
  <w:style w:type="paragraph" w:customStyle="1" w:styleId="5555B0B6A23641F7A4012805C9869B48">
    <w:name w:val="5555B0B6A23641F7A4012805C9869B48"/>
    <w:rsid w:val="00563487"/>
  </w:style>
  <w:style w:type="paragraph" w:customStyle="1" w:styleId="E506864C18FE4271AA855092CE125196">
    <w:name w:val="E506864C18FE4271AA855092CE125196"/>
    <w:rsid w:val="00563487"/>
  </w:style>
  <w:style w:type="paragraph" w:customStyle="1" w:styleId="4A6AB0348ECC4AD8822057A263C66DB4">
    <w:name w:val="4A6AB0348ECC4AD8822057A263C66DB4"/>
    <w:rsid w:val="00563487"/>
  </w:style>
  <w:style w:type="paragraph" w:customStyle="1" w:styleId="1BC3CE2C58394C099013BF04F5A1723D">
    <w:name w:val="1BC3CE2C58394C099013BF04F5A1723D"/>
    <w:rsid w:val="00563487"/>
  </w:style>
  <w:style w:type="paragraph" w:customStyle="1" w:styleId="AB641A57270848E79BA8AC157F0CF47B">
    <w:name w:val="AB641A57270848E79BA8AC157F0CF47B"/>
    <w:rsid w:val="00563487"/>
  </w:style>
  <w:style w:type="paragraph" w:customStyle="1" w:styleId="60A385AD146C4DEFB698C28E0B1F5CBA">
    <w:name w:val="60A385AD146C4DEFB698C28E0B1F5CBA"/>
    <w:rsid w:val="00563487"/>
  </w:style>
  <w:style w:type="paragraph" w:customStyle="1" w:styleId="049B51C5E3084F3596D941A50B86D9BF">
    <w:name w:val="049B51C5E3084F3596D941A50B86D9BF"/>
    <w:rsid w:val="00563487"/>
  </w:style>
  <w:style w:type="paragraph" w:customStyle="1" w:styleId="7AB9C8C22B794BF6A48972C01DE2B407">
    <w:name w:val="7AB9C8C22B794BF6A48972C01DE2B407"/>
    <w:rsid w:val="00563487"/>
  </w:style>
  <w:style w:type="paragraph" w:customStyle="1" w:styleId="8A02AD3F30D14A569F2B00FBF2922AE5">
    <w:name w:val="8A02AD3F30D14A569F2B00FBF2922AE5"/>
    <w:rsid w:val="00563487"/>
  </w:style>
  <w:style w:type="paragraph" w:customStyle="1" w:styleId="11642E4522F14365895F50567BAA4123">
    <w:name w:val="11642E4522F14365895F50567BAA4123"/>
    <w:rsid w:val="00563487"/>
  </w:style>
  <w:style w:type="paragraph" w:customStyle="1" w:styleId="D9B867440EC745DA9D946144E4EFD6F1">
    <w:name w:val="D9B867440EC745DA9D946144E4EFD6F1"/>
    <w:rsid w:val="005634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eProject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F6C4F28629344ABE637572E26E8DC4" ma:contentTypeVersion="2" ma:contentTypeDescription="Create a new document." ma:contentTypeScope="" ma:versionID="e2d645168b1312a3e6bdbc25d2e4150c">
  <xsd:schema xmlns:xsd="http://www.w3.org/2001/XMLSchema" xmlns:xs="http://www.w3.org/2001/XMLSchema" xmlns:p="http://schemas.microsoft.com/office/2006/metadata/properties" xmlns:ns3="545c6df9-9446-4833-8c16-37d5686778eb" targetNamespace="http://schemas.microsoft.com/office/2006/metadata/properties" ma:root="true" ma:fieldsID="7b37cb542e0e7074e16a8a90d4eed71a" ns3:_="">
    <xsd:import namespace="545c6df9-9446-4833-8c16-37d5686778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c6df9-9446-4833-8c16-37d5686778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AEDADF4-D9DE-4C84-9035-09D4C55C86A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C72CCF2-F3BE-46D4-8CA3-AB05C435F6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D37D1B3-3F64-44D3-9F0D-BEDC78E278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c6df9-9446-4833-8c16-37d5686778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AA808F0-AB26-48B9-8F5E-2296DAAE419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CPEprojectBook2560.dotm</Template>
  <TotalTime>442</TotalTime>
  <Pages>34</Pages>
  <Words>4952</Words>
  <Characters>28227</Characters>
  <Application>Microsoft Office Word</Application>
  <DocSecurity>0</DocSecurity>
  <Lines>235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DEMO</Company>
  <LinksUpToDate>false</LinksUpToDate>
  <CharactersWithSpaces>33113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Pannawit Panwong</dc:creator>
  <cp:lastModifiedBy>Pannawit Panwong</cp:lastModifiedBy>
  <cp:revision>47</cp:revision>
  <cp:lastPrinted>2016-09-21T05:15:00Z</cp:lastPrinted>
  <dcterms:created xsi:type="dcterms:W3CDTF">2020-10-13T06:43:00Z</dcterms:created>
  <dcterms:modified xsi:type="dcterms:W3CDTF">2020-10-15T05:39:00Z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0x010100BFF6C4F28629344ABE637572E26E8DC4</vt:lpwstr>
  </property>
</Properties>
</file>